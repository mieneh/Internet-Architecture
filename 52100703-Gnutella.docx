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113AB" w14:textId="77777777" w:rsidR="00A87A31" w:rsidRPr="00B10E7E" w:rsidRDefault="00A87A31" w:rsidP="009E1802">
      <w:pPr>
        <w:suppressAutoHyphens/>
        <w:autoSpaceDE w:val="0"/>
        <w:autoSpaceDN w:val="0"/>
        <w:adjustRightInd w:val="0"/>
        <w:spacing w:line="360" w:lineRule="auto"/>
        <w:jc w:val="center"/>
        <w:rPr>
          <w:sz w:val="28"/>
          <w:szCs w:val="28"/>
          <w:lang w:val="en"/>
        </w:rPr>
      </w:pPr>
      <w:bookmarkStart w:id="0" w:name="_Hlk153857310"/>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6DFC9050" w14:textId="77777777" w:rsidR="00A87A31" w:rsidRPr="007E7FF7" w:rsidRDefault="00A87A31" w:rsidP="009E1802">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7F496DD" w14:textId="0C56EF5B" w:rsidR="00A87A31" w:rsidRDefault="00A87A31" w:rsidP="009E1802">
      <w:pPr>
        <w:suppressAutoHyphens/>
        <w:autoSpaceDE w:val="0"/>
        <w:autoSpaceDN w:val="0"/>
        <w:adjustRightInd w:val="0"/>
        <w:spacing w:line="360" w:lineRule="auto"/>
        <w:jc w:val="center"/>
        <w:rPr>
          <w:b/>
          <w:bCs/>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E2927BC" w14:textId="77777777" w:rsidR="00C6249D" w:rsidRPr="00003667" w:rsidRDefault="00C6249D" w:rsidP="009E1802">
      <w:pPr>
        <w:suppressAutoHyphens/>
        <w:autoSpaceDE w:val="0"/>
        <w:autoSpaceDN w:val="0"/>
        <w:adjustRightInd w:val="0"/>
        <w:spacing w:line="360" w:lineRule="auto"/>
        <w:jc w:val="center"/>
        <w:rPr>
          <w:sz w:val="28"/>
          <w:szCs w:val="28"/>
          <w:lang w:val="en"/>
        </w:rPr>
      </w:pPr>
    </w:p>
    <w:p w14:paraId="6EC8DCD4" w14:textId="364D90A8" w:rsidR="00A87A31" w:rsidRPr="00B10E7E" w:rsidRDefault="00A87A31" w:rsidP="009E1802">
      <w:pPr>
        <w:suppressAutoHyphens/>
        <w:autoSpaceDE w:val="0"/>
        <w:autoSpaceDN w:val="0"/>
        <w:adjustRightInd w:val="0"/>
        <w:spacing w:line="276" w:lineRule="auto"/>
        <w:jc w:val="center"/>
        <w:rPr>
          <w:b/>
          <w:bCs/>
          <w:sz w:val="28"/>
          <w:szCs w:val="28"/>
          <w:lang w:val="en"/>
        </w:rPr>
      </w:pPr>
      <w:r>
        <w:rPr>
          <w:noProof/>
          <w:sz w:val="22"/>
          <w:szCs w:val="22"/>
        </w:rPr>
        <w:drawing>
          <wp:inline distT="0" distB="0" distL="0" distR="0" wp14:anchorId="59C60F1D" wp14:editId="2CC061C2">
            <wp:extent cx="1328057" cy="733372"/>
            <wp:effectExtent l="0" t="0" r="5715" b="0"/>
            <wp:docPr id="2050868915" name="Picture 205086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690C9E30" w14:textId="77777777" w:rsidR="006F72C7" w:rsidRDefault="006F72C7" w:rsidP="009E1802">
      <w:pPr>
        <w:suppressAutoHyphens/>
        <w:autoSpaceDE w:val="0"/>
        <w:autoSpaceDN w:val="0"/>
        <w:adjustRightInd w:val="0"/>
        <w:spacing w:line="360" w:lineRule="auto"/>
        <w:jc w:val="center"/>
        <w:rPr>
          <w:b/>
          <w:bCs/>
          <w:sz w:val="32"/>
          <w:szCs w:val="32"/>
          <w:lang w:val="en"/>
        </w:rPr>
      </w:pPr>
    </w:p>
    <w:p w14:paraId="538DBD1A" w14:textId="77777777" w:rsidR="0060278A" w:rsidRDefault="00ED3052" w:rsidP="006F72C7">
      <w:pPr>
        <w:suppressAutoHyphens/>
        <w:autoSpaceDE w:val="0"/>
        <w:autoSpaceDN w:val="0"/>
        <w:adjustRightInd w:val="0"/>
        <w:spacing w:line="360" w:lineRule="auto"/>
        <w:jc w:val="center"/>
        <w:rPr>
          <w:b/>
          <w:sz w:val="32"/>
          <w:szCs w:val="32"/>
        </w:rPr>
      </w:pPr>
      <w:bookmarkStart w:id="1" w:name="_Hlk154562546"/>
      <w:r>
        <w:rPr>
          <w:b/>
          <w:bCs/>
          <w:sz w:val="32"/>
          <w:szCs w:val="32"/>
          <w:lang w:val="en"/>
        </w:rPr>
        <w:t>ĐỒ</w:t>
      </w:r>
      <w:r>
        <w:rPr>
          <w:b/>
          <w:bCs/>
          <w:sz w:val="32"/>
          <w:szCs w:val="32"/>
          <w:lang w:val="vi-VN"/>
        </w:rPr>
        <w:t xml:space="preserve"> ÁN </w:t>
      </w:r>
      <w:bookmarkEnd w:id="1"/>
      <w:r w:rsidR="00B96346">
        <w:rPr>
          <w:b/>
          <w:sz w:val="32"/>
          <w:szCs w:val="32"/>
        </w:rPr>
        <w:t xml:space="preserve">CUỐI KÌ </w:t>
      </w:r>
    </w:p>
    <w:p w14:paraId="0A4FDC2A" w14:textId="19FE8053" w:rsidR="00A87A31" w:rsidRPr="006F72C7" w:rsidRDefault="00A87A31" w:rsidP="006F72C7">
      <w:pPr>
        <w:suppressAutoHyphens/>
        <w:autoSpaceDE w:val="0"/>
        <w:autoSpaceDN w:val="0"/>
        <w:adjustRightInd w:val="0"/>
        <w:spacing w:line="360" w:lineRule="auto"/>
        <w:jc w:val="center"/>
        <w:rPr>
          <w:b/>
          <w:bCs/>
          <w:sz w:val="32"/>
          <w:szCs w:val="32"/>
          <w:lang w:val="en"/>
        </w:rPr>
      </w:pPr>
      <w:r w:rsidRPr="000C56E4">
        <w:rPr>
          <w:b/>
          <w:bCs/>
          <w:sz w:val="32"/>
          <w:szCs w:val="32"/>
          <w:lang w:val="en"/>
        </w:rPr>
        <w:t xml:space="preserve">MÔN </w:t>
      </w:r>
      <w:r w:rsidR="008D53BC" w:rsidRPr="008D53BC">
        <w:rPr>
          <w:b/>
          <w:bCs/>
          <w:sz w:val="32"/>
          <w:szCs w:val="32"/>
          <w:lang w:val="en"/>
        </w:rPr>
        <w:t>KIẾN TRÚC INTERNET</w:t>
      </w:r>
    </w:p>
    <w:p w14:paraId="34BDF60C" w14:textId="47BE672B" w:rsidR="00A87A31" w:rsidRDefault="00A87A31" w:rsidP="009E1802">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6E88ACB8" w14:textId="77777777" w:rsidR="00C6249D" w:rsidRPr="00D853D1" w:rsidRDefault="00C6249D" w:rsidP="009E1802">
      <w:pPr>
        <w:suppressAutoHyphens/>
        <w:autoSpaceDE w:val="0"/>
        <w:autoSpaceDN w:val="0"/>
        <w:adjustRightInd w:val="0"/>
        <w:spacing w:line="360" w:lineRule="auto"/>
        <w:jc w:val="center"/>
        <w:rPr>
          <w:b/>
          <w:bCs/>
          <w:sz w:val="32"/>
          <w:szCs w:val="32"/>
          <w:lang w:val="en"/>
        </w:rPr>
      </w:pPr>
    </w:p>
    <w:p w14:paraId="3D2C6297" w14:textId="77777777" w:rsidR="00455F0D" w:rsidRPr="00D853D1" w:rsidRDefault="00455F0D" w:rsidP="009E1802">
      <w:pPr>
        <w:suppressAutoHyphens/>
        <w:autoSpaceDE w:val="0"/>
        <w:autoSpaceDN w:val="0"/>
        <w:adjustRightInd w:val="0"/>
        <w:spacing w:line="360" w:lineRule="auto"/>
        <w:rPr>
          <w:b/>
          <w:bCs/>
          <w:sz w:val="32"/>
          <w:szCs w:val="32"/>
          <w:lang w:val="en"/>
        </w:rPr>
      </w:pPr>
    </w:p>
    <w:p w14:paraId="4C4A1CA4" w14:textId="77777777" w:rsidR="008D53BC" w:rsidRPr="00D853D1" w:rsidRDefault="008D53BC" w:rsidP="008D53BC">
      <w:pPr>
        <w:suppressAutoHyphens/>
        <w:autoSpaceDE w:val="0"/>
        <w:autoSpaceDN w:val="0"/>
        <w:adjustRightInd w:val="0"/>
        <w:spacing w:line="360" w:lineRule="auto"/>
        <w:jc w:val="center"/>
        <w:rPr>
          <w:sz w:val="32"/>
          <w:szCs w:val="32"/>
          <w:lang w:val="en"/>
        </w:rPr>
      </w:pPr>
      <w:r>
        <w:rPr>
          <w:b/>
          <w:bCs/>
          <w:sz w:val="48"/>
          <w:szCs w:val="48"/>
          <w:lang w:val="vi-VN"/>
        </w:rPr>
        <w:t>MẠNG GNUTELLA</w:t>
      </w:r>
    </w:p>
    <w:p w14:paraId="7E06CBAA" w14:textId="06DF0E20" w:rsidR="00A87A31" w:rsidRDefault="00A87A31" w:rsidP="009E1802">
      <w:pPr>
        <w:suppressAutoHyphens/>
        <w:autoSpaceDE w:val="0"/>
        <w:autoSpaceDN w:val="0"/>
        <w:adjustRightInd w:val="0"/>
        <w:spacing w:line="360" w:lineRule="auto"/>
        <w:jc w:val="both"/>
        <w:rPr>
          <w:b/>
          <w:bCs/>
          <w:color w:val="FF0000"/>
          <w:sz w:val="32"/>
          <w:szCs w:val="32"/>
          <w:lang w:val="en"/>
        </w:rPr>
      </w:pPr>
    </w:p>
    <w:p w14:paraId="68FBFE17" w14:textId="77777777" w:rsidR="007E7433" w:rsidRDefault="007E7433" w:rsidP="009E1802">
      <w:pPr>
        <w:suppressAutoHyphens/>
        <w:autoSpaceDE w:val="0"/>
        <w:autoSpaceDN w:val="0"/>
        <w:adjustRightInd w:val="0"/>
        <w:spacing w:line="360" w:lineRule="auto"/>
        <w:jc w:val="both"/>
        <w:rPr>
          <w:b/>
          <w:bCs/>
          <w:color w:val="FF0000"/>
          <w:sz w:val="32"/>
          <w:szCs w:val="32"/>
          <w:lang w:val="en"/>
        </w:rPr>
      </w:pPr>
    </w:p>
    <w:p w14:paraId="786C01DB" w14:textId="77777777" w:rsidR="00455F0D" w:rsidRPr="00D853D1" w:rsidRDefault="00455F0D" w:rsidP="009E1802">
      <w:pPr>
        <w:suppressAutoHyphens/>
        <w:autoSpaceDE w:val="0"/>
        <w:autoSpaceDN w:val="0"/>
        <w:adjustRightInd w:val="0"/>
        <w:spacing w:line="360" w:lineRule="auto"/>
        <w:jc w:val="both"/>
        <w:rPr>
          <w:b/>
          <w:bCs/>
          <w:color w:val="FF0000"/>
          <w:sz w:val="32"/>
          <w:szCs w:val="32"/>
          <w:lang w:val="en"/>
        </w:rPr>
      </w:pPr>
    </w:p>
    <w:p w14:paraId="65C045FF" w14:textId="437CB8CD" w:rsidR="00A87A31" w:rsidRPr="00B10E7E" w:rsidRDefault="00A87A31" w:rsidP="009E1802">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7E7433">
        <w:rPr>
          <w:b/>
          <w:sz w:val="28"/>
          <w:szCs w:val="28"/>
        </w:rPr>
        <w:t>ThS</w:t>
      </w:r>
      <w:r w:rsidR="00B96346">
        <w:rPr>
          <w:b/>
          <w:sz w:val="28"/>
          <w:szCs w:val="28"/>
          <w:lang w:val="vi-VN"/>
        </w:rPr>
        <w:t xml:space="preserve"> TRẦN TRUNG TÍN</w:t>
      </w:r>
    </w:p>
    <w:p w14:paraId="682BB866" w14:textId="7690FCD3" w:rsidR="00462100" w:rsidRPr="00455F0D" w:rsidRDefault="00A87A31" w:rsidP="00455F0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462100" w:rsidRPr="00B96346">
        <w:rPr>
          <w:b/>
          <w:caps/>
          <w:sz w:val="28"/>
          <w:szCs w:val="28"/>
        </w:rPr>
        <w:t>Đinh</w:t>
      </w:r>
      <w:r w:rsidR="00462100" w:rsidRPr="00B96346">
        <w:rPr>
          <w:b/>
          <w:caps/>
          <w:sz w:val="28"/>
          <w:szCs w:val="28"/>
          <w:lang w:val="vi-VN"/>
        </w:rPr>
        <w:t xml:space="preserve"> Phương My – 52100703</w:t>
      </w:r>
    </w:p>
    <w:p w14:paraId="0F5F899E" w14:textId="47A5B008" w:rsidR="00D853D1" w:rsidRPr="007E7433" w:rsidRDefault="00A87A31" w:rsidP="007E7433">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sidR="00D853D1">
        <w:rPr>
          <w:b/>
          <w:bCs/>
          <w:sz w:val="28"/>
          <w:szCs w:val="28"/>
          <w:lang w:val="vi-VN"/>
        </w:rPr>
        <w:t>21050401</w:t>
      </w:r>
    </w:p>
    <w:p w14:paraId="237BA9D7" w14:textId="2EE67C3D" w:rsidR="00A87A31" w:rsidRPr="00CA1C39" w:rsidRDefault="00A87A31" w:rsidP="009E1802">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sidR="00736857">
        <w:rPr>
          <w:b/>
          <w:bCs/>
          <w:sz w:val="28"/>
          <w:szCs w:val="28"/>
          <w:lang w:val="vi-VN"/>
        </w:rPr>
        <w:t xml:space="preserve"> </w:t>
      </w:r>
      <w:r>
        <w:rPr>
          <w:b/>
          <w:bCs/>
          <w:sz w:val="28"/>
          <w:szCs w:val="28"/>
          <w:lang w:val="vi-VN"/>
        </w:rPr>
        <w:t>25</w:t>
      </w:r>
    </w:p>
    <w:p w14:paraId="5A2F560D" w14:textId="77777777" w:rsidR="00A87A31" w:rsidRDefault="00A87A31" w:rsidP="009E1802">
      <w:pPr>
        <w:suppressAutoHyphens/>
        <w:autoSpaceDE w:val="0"/>
        <w:autoSpaceDN w:val="0"/>
        <w:adjustRightInd w:val="0"/>
        <w:rPr>
          <w:b/>
          <w:bCs/>
          <w:lang w:val="vi-VN"/>
        </w:rPr>
      </w:pPr>
    </w:p>
    <w:p w14:paraId="65050C5C" w14:textId="77777777" w:rsidR="00A87A31" w:rsidRDefault="00A87A31" w:rsidP="009E1802">
      <w:pPr>
        <w:suppressAutoHyphens/>
        <w:autoSpaceDE w:val="0"/>
        <w:autoSpaceDN w:val="0"/>
        <w:adjustRightInd w:val="0"/>
        <w:rPr>
          <w:b/>
          <w:bCs/>
          <w:lang w:val="vi-VN"/>
        </w:rPr>
      </w:pPr>
    </w:p>
    <w:p w14:paraId="0DB804E2" w14:textId="77777777" w:rsidR="00A87A31" w:rsidRDefault="00A87A31" w:rsidP="009E1802">
      <w:pPr>
        <w:suppressAutoHyphens/>
        <w:autoSpaceDE w:val="0"/>
        <w:autoSpaceDN w:val="0"/>
        <w:adjustRightInd w:val="0"/>
        <w:rPr>
          <w:b/>
          <w:bCs/>
          <w:lang w:val="vi-VN"/>
        </w:rPr>
      </w:pPr>
    </w:p>
    <w:p w14:paraId="5053411A" w14:textId="77777777" w:rsidR="00455F0D" w:rsidRDefault="00455F0D" w:rsidP="009E1802">
      <w:pPr>
        <w:suppressAutoHyphens/>
        <w:autoSpaceDE w:val="0"/>
        <w:autoSpaceDN w:val="0"/>
        <w:adjustRightInd w:val="0"/>
        <w:rPr>
          <w:b/>
          <w:bCs/>
          <w:lang w:val="vi-VN"/>
        </w:rPr>
      </w:pPr>
    </w:p>
    <w:p w14:paraId="7754A67C" w14:textId="77777777" w:rsidR="00455F0D" w:rsidRDefault="00455F0D" w:rsidP="009E1802">
      <w:pPr>
        <w:suppressAutoHyphens/>
        <w:autoSpaceDE w:val="0"/>
        <w:autoSpaceDN w:val="0"/>
        <w:adjustRightInd w:val="0"/>
        <w:rPr>
          <w:b/>
          <w:bCs/>
          <w:lang w:val="vi-VN"/>
        </w:rPr>
      </w:pPr>
    </w:p>
    <w:p w14:paraId="59883CDD" w14:textId="77777777" w:rsidR="00455F0D" w:rsidRDefault="00455F0D" w:rsidP="009E1802">
      <w:pPr>
        <w:suppressAutoHyphens/>
        <w:autoSpaceDE w:val="0"/>
        <w:autoSpaceDN w:val="0"/>
        <w:adjustRightInd w:val="0"/>
        <w:rPr>
          <w:b/>
          <w:bCs/>
          <w:lang w:val="vi-VN"/>
        </w:rPr>
      </w:pPr>
    </w:p>
    <w:p w14:paraId="67A0154F" w14:textId="77777777" w:rsidR="00A87A31" w:rsidRDefault="00A87A31" w:rsidP="009E1802">
      <w:pPr>
        <w:suppressAutoHyphens/>
        <w:autoSpaceDE w:val="0"/>
        <w:autoSpaceDN w:val="0"/>
        <w:adjustRightInd w:val="0"/>
        <w:jc w:val="center"/>
        <w:rPr>
          <w:b/>
          <w:bCs/>
          <w:lang w:val="vi-VN"/>
        </w:rPr>
      </w:pPr>
    </w:p>
    <w:p w14:paraId="067C6FE6" w14:textId="23F62C4E" w:rsidR="007E7433" w:rsidRDefault="00A87A31" w:rsidP="007E7433">
      <w:pPr>
        <w:suppressAutoHyphens/>
        <w:autoSpaceDE w:val="0"/>
        <w:autoSpaceDN w:val="0"/>
        <w:adjustRightInd w:val="0"/>
        <w:jc w:val="center"/>
        <w:rPr>
          <w:b/>
          <w:bCs/>
          <w:iCs/>
          <w:sz w:val="28"/>
          <w:szCs w:val="28"/>
          <w:lang w:val="vi-VN"/>
        </w:rPr>
      </w:pPr>
      <w:r w:rsidRPr="00CA1C39">
        <w:rPr>
          <w:b/>
          <w:bCs/>
          <w:iCs/>
          <w:sz w:val="28"/>
          <w:szCs w:val="28"/>
          <w:lang w:val="vi-VN"/>
        </w:rPr>
        <w:t xml:space="preserve">THÀNH PHỐ HỒ CHÍ MINH, NĂM </w:t>
      </w:r>
      <w:r w:rsidR="00C6249D">
        <w:rPr>
          <w:b/>
          <w:bCs/>
          <w:iCs/>
          <w:sz w:val="28"/>
          <w:szCs w:val="28"/>
          <w:lang w:val="vi-VN"/>
        </w:rPr>
        <w:t>2024</w:t>
      </w:r>
      <w:r w:rsidR="007E7433">
        <w:rPr>
          <w:b/>
          <w:bCs/>
          <w:iCs/>
          <w:sz w:val="28"/>
          <w:szCs w:val="28"/>
          <w:lang w:val="vi-VN"/>
        </w:rPr>
        <w:br w:type="page"/>
      </w:r>
    </w:p>
    <w:p w14:paraId="35AE5639" w14:textId="77777777" w:rsidR="00455F0D" w:rsidRPr="00B10E7E" w:rsidRDefault="00455F0D" w:rsidP="00455F0D">
      <w:pPr>
        <w:suppressAutoHyphens/>
        <w:autoSpaceDE w:val="0"/>
        <w:autoSpaceDN w:val="0"/>
        <w:adjustRightInd w:val="0"/>
        <w:spacing w:line="360" w:lineRule="auto"/>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7C2E9B0D" w14:textId="77777777" w:rsidR="00455F0D" w:rsidRPr="007E7FF7" w:rsidRDefault="00455F0D" w:rsidP="00455F0D">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2FF3377" w14:textId="360E70BF" w:rsidR="00455F0D" w:rsidRDefault="00455F0D" w:rsidP="00455F0D">
      <w:pPr>
        <w:suppressAutoHyphens/>
        <w:autoSpaceDE w:val="0"/>
        <w:autoSpaceDN w:val="0"/>
        <w:adjustRightInd w:val="0"/>
        <w:spacing w:line="360" w:lineRule="auto"/>
        <w:jc w:val="center"/>
        <w:rPr>
          <w:b/>
          <w:bCs/>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3082301" w14:textId="77777777" w:rsidR="00C6249D" w:rsidRPr="00003667" w:rsidRDefault="00C6249D" w:rsidP="00455F0D">
      <w:pPr>
        <w:suppressAutoHyphens/>
        <w:autoSpaceDE w:val="0"/>
        <w:autoSpaceDN w:val="0"/>
        <w:adjustRightInd w:val="0"/>
        <w:spacing w:line="360" w:lineRule="auto"/>
        <w:jc w:val="center"/>
        <w:rPr>
          <w:sz w:val="28"/>
          <w:szCs w:val="28"/>
          <w:lang w:val="en"/>
        </w:rPr>
      </w:pPr>
    </w:p>
    <w:p w14:paraId="33662BE1" w14:textId="77777777" w:rsidR="00455F0D" w:rsidRPr="00B10E7E" w:rsidRDefault="00455F0D" w:rsidP="00455F0D">
      <w:pPr>
        <w:suppressAutoHyphens/>
        <w:autoSpaceDE w:val="0"/>
        <w:autoSpaceDN w:val="0"/>
        <w:adjustRightInd w:val="0"/>
        <w:spacing w:line="276" w:lineRule="auto"/>
        <w:jc w:val="center"/>
        <w:rPr>
          <w:b/>
          <w:bCs/>
          <w:sz w:val="28"/>
          <w:szCs w:val="28"/>
          <w:lang w:val="en"/>
        </w:rPr>
      </w:pPr>
      <w:r>
        <w:rPr>
          <w:noProof/>
          <w:sz w:val="22"/>
          <w:szCs w:val="22"/>
        </w:rPr>
        <w:drawing>
          <wp:inline distT="0" distB="0" distL="0" distR="0" wp14:anchorId="55E59864" wp14:editId="6414100A">
            <wp:extent cx="1328057" cy="733372"/>
            <wp:effectExtent l="0" t="0" r="5715" b="0"/>
            <wp:docPr id="332740896" name="Picture 332740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71AE33CC" w14:textId="77777777" w:rsidR="00455F0D" w:rsidRDefault="00455F0D" w:rsidP="00455F0D">
      <w:pPr>
        <w:suppressAutoHyphens/>
        <w:autoSpaceDE w:val="0"/>
        <w:autoSpaceDN w:val="0"/>
        <w:adjustRightInd w:val="0"/>
        <w:spacing w:line="360" w:lineRule="auto"/>
        <w:jc w:val="center"/>
        <w:rPr>
          <w:b/>
          <w:bCs/>
          <w:sz w:val="32"/>
          <w:szCs w:val="32"/>
          <w:lang w:val="en"/>
        </w:rPr>
      </w:pPr>
    </w:p>
    <w:p w14:paraId="317B861C" w14:textId="77777777" w:rsidR="0060278A" w:rsidRDefault="00455F0D" w:rsidP="00455F0D">
      <w:pPr>
        <w:suppressAutoHyphens/>
        <w:autoSpaceDE w:val="0"/>
        <w:autoSpaceDN w:val="0"/>
        <w:adjustRightInd w:val="0"/>
        <w:spacing w:line="360" w:lineRule="auto"/>
        <w:jc w:val="center"/>
        <w:rPr>
          <w:b/>
          <w:sz w:val="32"/>
          <w:szCs w:val="32"/>
        </w:rPr>
      </w:pPr>
      <w:r>
        <w:rPr>
          <w:b/>
          <w:bCs/>
          <w:sz w:val="32"/>
          <w:szCs w:val="32"/>
          <w:lang w:val="en"/>
        </w:rPr>
        <w:t>ĐỒ</w:t>
      </w:r>
      <w:r>
        <w:rPr>
          <w:b/>
          <w:bCs/>
          <w:sz w:val="32"/>
          <w:szCs w:val="32"/>
          <w:lang w:val="vi-VN"/>
        </w:rPr>
        <w:t xml:space="preserve"> ÁN </w:t>
      </w:r>
      <w:r>
        <w:rPr>
          <w:b/>
          <w:sz w:val="32"/>
          <w:szCs w:val="32"/>
        </w:rPr>
        <w:t xml:space="preserve">CUỐI KÌ </w:t>
      </w:r>
    </w:p>
    <w:p w14:paraId="430609E0" w14:textId="7F9C7D30" w:rsidR="00455F0D" w:rsidRPr="006F72C7" w:rsidRDefault="00455F0D" w:rsidP="00455F0D">
      <w:pPr>
        <w:suppressAutoHyphens/>
        <w:autoSpaceDE w:val="0"/>
        <w:autoSpaceDN w:val="0"/>
        <w:adjustRightInd w:val="0"/>
        <w:spacing w:line="360" w:lineRule="auto"/>
        <w:jc w:val="center"/>
        <w:rPr>
          <w:b/>
          <w:bCs/>
          <w:sz w:val="32"/>
          <w:szCs w:val="32"/>
          <w:lang w:val="en"/>
        </w:rPr>
      </w:pPr>
      <w:r w:rsidRPr="000C56E4">
        <w:rPr>
          <w:b/>
          <w:bCs/>
          <w:sz w:val="32"/>
          <w:szCs w:val="32"/>
          <w:lang w:val="en"/>
        </w:rPr>
        <w:t xml:space="preserve">MÔN </w:t>
      </w:r>
      <w:r w:rsidR="008D53BC" w:rsidRPr="008D53BC">
        <w:rPr>
          <w:b/>
          <w:bCs/>
          <w:sz w:val="32"/>
          <w:szCs w:val="32"/>
          <w:lang w:val="en"/>
        </w:rPr>
        <w:t>KIẾN TRÚC INTERNET</w:t>
      </w:r>
    </w:p>
    <w:p w14:paraId="59B5BE73" w14:textId="4A33D27A" w:rsidR="00455F0D" w:rsidRDefault="00455F0D" w:rsidP="00455F0D">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411E687D" w14:textId="77777777" w:rsidR="00C6249D" w:rsidRPr="00D853D1" w:rsidRDefault="00C6249D" w:rsidP="00455F0D">
      <w:pPr>
        <w:suppressAutoHyphens/>
        <w:autoSpaceDE w:val="0"/>
        <w:autoSpaceDN w:val="0"/>
        <w:adjustRightInd w:val="0"/>
        <w:spacing w:line="360" w:lineRule="auto"/>
        <w:jc w:val="center"/>
        <w:rPr>
          <w:b/>
          <w:bCs/>
          <w:sz w:val="32"/>
          <w:szCs w:val="32"/>
          <w:lang w:val="en"/>
        </w:rPr>
      </w:pPr>
    </w:p>
    <w:p w14:paraId="2C582715" w14:textId="77777777" w:rsidR="00455F0D" w:rsidRPr="00D853D1" w:rsidRDefault="00455F0D" w:rsidP="00455F0D">
      <w:pPr>
        <w:suppressAutoHyphens/>
        <w:autoSpaceDE w:val="0"/>
        <w:autoSpaceDN w:val="0"/>
        <w:adjustRightInd w:val="0"/>
        <w:spacing w:line="360" w:lineRule="auto"/>
        <w:rPr>
          <w:b/>
          <w:bCs/>
          <w:sz w:val="32"/>
          <w:szCs w:val="32"/>
          <w:lang w:val="en"/>
        </w:rPr>
      </w:pPr>
    </w:p>
    <w:p w14:paraId="4C5D2B33" w14:textId="703564BC" w:rsidR="00455F0D" w:rsidRPr="0060278A" w:rsidRDefault="008D53BC" w:rsidP="0060278A">
      <w:pPr>
        <w:suppressAutoHyphens/>
        <w:autoSpaceDE w:val="0"/>
        <w:autoSpaceDN w:val="0"/>
        <w:adjustRightInd w:val="0"/>
        <w:spacing w:line="360" w:lineRule="auto"/>
        <w:jc w:val="center"/>
        <w:rPr>
          <w:sz w:val="32"/>
          <w:szCs w:val="32"/>
          <w:lang w:val="en"/>
        </w:rPr>
      </w:pPr>
      <w:r>
        <w:rPr>
          <w:b/>
          <w:bCs/>
          <w:sz w:val="48"/>
          <w:szCs w:val="48"/>
          <w:lang w:val="vi-VN"/>
        </w:rPr>
        <w:t>MẠNG GNUTELLA</w:t>
      </w:r>
    </w:p>
    <w:p w14:paraId="2D4F24B6" w14:textId="77777777" w:rsidR="00455F0D" w:rsidRDefault="00455F0D" w:rsidP="00455F0D">
      <w:pPr>
        <w:suppressAutoHyphens/>
        <w:autoSpaceDE w:val="0"/>
        <w:autoSpaceDN w:val="0"/>
        <w:adjustRightInd w:val="0"/>
        <w:spacing w:line="360" w:lineRule="auto"/>
        <w:jc w:val="both"/>
        <w:rPr>
          <w:b/>
          <w:bCs/>
          <w:color w:val="FF0000"/>
          <w:sz w:val="32"/>
          <w:szCs w:val="32"/>
          <w:lang w:val="en"/>
        </w:rPr>
      </w:pPr>
    </w:p>
    <w:p w14:paraId="50402425" w14:textId="77777777" w:rsidR="00455F0D" w:rsidRDefault="00455F0D" w:rsidP="00455F0D">
      <w:pPr>
        <w:suppressAutoHyphens/>
        <w:autoSpaceDE w:val="0"/>
        <w:autoSpaceDN w:val="0"/>
        <w:adjustRightInd w:val="0"/>
        <w:spacing w:line="360" w:lineRule="auto"/>
        <w:jc w:val="both"/>
        <w:rPr>
          <w:b/>
          <w:bCs/>
          <w:color w:val="FF0000"/>
          <w:sz w:val="32"/>
          <w:szCs w:val="32"/>
          <w:lang w:val="en"/>
        </w:rPr>
      </w:pPr>
    </w:p>
    <w:p w14:paraId="47B78AF7" w14:textId="77777777" w:rsidR="00455F0D" w:rsidRPr="00D853D1" w:rsidRDefault="00455F0D" w:rsidP="00455F0D">
      <w:pPr>
        <w:suppressAutoHyphens/>
        <w:autoSpaceDE w:val="0"/>
        <w:autoSpaceDN w:val="0"/>
        <w:adjustRightInd w:val="0"/>
        <w:spacing w:line="360" w:lineRule="auto"/>
        <w:jc w:val="both"/>
        <w:rPr>
          <w:b/>
          <w:bCs/>
          <w:color w:val="FF0000"/>
          <w:sz w:val="32"/>
          <w:szCs w:val="32"/>
          <w:lang w:val="en"/>
        </w:rPr>
      </w:pPr>
    </w:p>
    <w:p w14:paraId="675AF24E" w14:textId="77777777" w:rsidR="00455F0D" w:rsidRPr="00B10E7E" w:rsidRDefault="00455F0D" w:rsidP="00455F0D">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ThS</w:t>
      </w:r>
      <w:r>
        <w:rPr>
          <w:b/>
          <w:sz w:val="28"/>
          <w:szCs w:val="28"/>
          <w:lang w:val="vi-VN"/>
        </w:rPr>
        <w:t xml:space="preserve"> TRẦN TRUNG TÍN</w:t>
      </w:r>
    </w:p>
    <w:p w14:paraId="270E8C9A" w14:textId="77777777" w:rsidR="00455F0D" w:rsidRPr="00455F0D" w:rsidRDefault="00455F0D" w:rsidP="00455F0D">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Pr="00B96346">
        <w:rPr>
          <w:b/>
          <w:caps/>
          <w:sz w:val="28"/>
          <w:szCs w:val="28"/>
        </w:rPr>
        <w:t>Đinh</w:t>
      </w:r>
      <w:r w:rsidRPr="00B96346">
        <w:rPr>
          <w:b/>
          <w:caps/>
          <w:sz w:val="28"/>
          <w:szCs w:val="28"/>
          <w:lang w:val="vi-VN"/>
        </w:rPr>
        <w:t xml:space="preserve"> Phương My – 52100703</w:t>
      </w:r>
    </w:p>
    <w:p w14:paraId="7434C9DB" w14:textId="77777777" w:rsidR="00455F0D" w:rsidRPr="007E7433" w:rsidRDefault="00455F0D" w:rsidP="00455F0D">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Pr>
          <w:b/>
          <w:bCs/>
          <w:sz w:val="28"/>
          <w:szCs w:val="28"/>
          <w:lang w:val="vi-VN"/>
        </w:rPr>
        <w:t>21050401</w:t>
      </w:r>
    </w:p>
    <w:p w14:paraId="2830D590" w14:textId="77777777" w:rsidR="00455F0D" w:rsidRPr="00CA1C39" w:rsidRDefault="00455F0D" w:rsidP="00455F0D">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Pr>
          <w:b/>
          <w:bCs/>
          <w:sz w:val="28"/>
          <w:szCs w:val="28"/>
          <w:lang w:val="vi-VN"/>
        </w:rPr>
        <w:t xml:space="preserve"> 25</w:t>
      </w:r>
    </w:p>
    <w:p w14:paraId="747DCAA7" w14:textId="77777777" w:rsidR="00455F0D" w:rsidRDefault="00455F0D" w:rsidP="00455F0D">
      <w:pPr>
        <w:suppressAutoHyphens/>
        <w:autoSpaceDE w:val="0"/>
        <w:autoSpaceDN w:val="0"/>
        <w:adjustRightInd w:val="0"/>
        <w:rPr>
          <w:b/>
          <w:bCs/>
          <w:lang w:val="vi-VN"/>
        </w:rPr>
      </w:pPr>
    </w:p>
    <w:p w14:paraId="18D4649A" w14:textId="77777777" w:rsidR="00455F0D" w:rsidRDefault="00455F0D" w:rsidP="00455F0D">
      <w:pPr>
        <w:suppressAutoHyphens/>
        <w:autoSpaceDE w:val="0"/>
        <w:autoSpaceDN w:val="0"/>
        <w:adjustRightInd w:val="0"/>
        <w:rPr>
          <w:b/>
          <w:bCs/>
          <w:lang w:val="vi-VN"/>
        </w:rPr>
      </w:pPr>
    </w:p>
    <w:p w14:paraId="27242C35" w14:textId="77777777" w:rsidR="00455F0D" w:rsidRDefault="00455F0D" w:rsidP="00455F0D">
      <w:pPr>
        <w:suppressAutoHyphens/>
        <w:autoSpaceDE w:val="0"/>
        <w:autoSpaceDN w:val="0"/>
        <w:adjustRightInd w:val="0"/>
        <w:rPr>
          <w:b/>
          <w:bCs/>
          <w:lang w:val="vi-VN"/>
        </w:rPr>
      </w:pPr>
    </w:p>
    <w:p w14:paraId="31C0B2F0" w14:textId="77777777" w:rsidR="00455F0D" w:rsidRDefault="00455F0D" w:rsidP="00455F0D">
      <w:pPr>
        <w:suppressAutoHyphens/>
        <w:autoSpaceDE w:val="0"/>
        <w:autoSpaceDN w:val="0"/>
        <w:adjustRightInd w:val="0"/>
        <w:rPr>
          <w:b/>
          <w:bCs/>
          <w:lang w:val="vi-VN"/>
        </w:rPr>
      </w:pPr>
    </w:p>
    <w:p w14:paraId="489D782E" w14:textId="77777777" w:rsidR="00455F0D" w:rsidRDefault="00455F0D" w:rsidP="00455F0D">
      <w:pPr>
        <w:suppressAutoHyphens/>
        <w:autoSpaceDE w:val="0"/>
        <w:autoSpaceDN w:val="0"/>
        <w:adjustRightInd w:val="0"/>
        <w:rPr>
          <w:b/>
          <w:bCs/>
          <w:lang w:val="vi-VN"/>
        </w:rPr>
      </w:pPr>
    </w:p>
    <w:p w14:paraId="5C185221" w14:textId="77777777" w:rsidR="00455F0D" w:rsidRDefault="00455F0D" w:rsidP="00455F0D">
      <w:pPr>
        <w:suppressAutoHyphens/>
        <w:autoSpaceDE w:val="0"/>
        <w:autoSpaceDN w:val="0"/>
        <w:adjustRightInd w:val="0"/>
        <w:rPr>
          <w:b/>
          <w:bCs/>
          <w:lang w:val="vi-VN"/>
        </w:rPr>
      </w:pPr>
    </w:p>
    <w:p w14:paraId="2C139887" w14:textId="77777777" w:rsidR="00455F0D" w:rsidRDefault="00455F0D" w:rsidP="00455F0D">
      <w:pPr>
        <w:suppressAutoHyphens/>
        <w:autoSpaceDE w:val="0"/>
        <w:autoSpaceDN w:val="0"/>
        <w:adjustRightInd w:val="0"/>
        <w:jc w:val="center"/>
        <w:rPr>
          <w:b/>
          <w:bCs/>
          <w:lang w:val="vi-VN"/>
        </w:rPr>
      </w:pPr>
    </w:p>
    <w:p w14:paraId="1BE863CF" w14:textId="5C4F9A89" w:rsidR="007E7433" w:rsidRDefault="00455F0D" w:rsidP="00455F0D">
      <w:pPr>
        <w:suppressAutoHyphens/>
        <w:autoSpaceDE w:val="0"/>
        <w:autoSpaceDN w:val="0"/>
        <w:adjustRightInd w:val="0"/>
        <w:jc w:val="center"/>
        <w:rPr>
          <w:b/>
          <w:bCs/>
          <w:iCs/>
          <w:sz w:val="28"/>
          <w:szCs w:val="28"/>
          <w:lang w:val="vi-VN"/>
        </w:rPr>
        <w:sectPr w:rsidR="007E7433" w:rsidSect="00C6249D">
          <w:headerReference w:type="default" r:id="rId9"/>
          <w:pgSz w:w="11906" w:h="16838" w:code="9"/>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C6249D">
        <w:rPr>
          <w:b/>
          <w:bCs/>
          <w:iCs/>
          <w:sz w:val="28"/>
          <w:szCs w:val="28"/>
          <w:lang w:val="vi-VN"/>
        </w:rPr>
        <w:t>2024</w:t>
      </w:r>
    </w:p>
    <w:p w14:paraId="6EDD8E70" w14:textId="77777777" w:rsidR="00BB2B2A" w:rsidRPr="00DB7595" w:rsidRDefault="00BB2B2A" w:rsidP="007E7433">
      <w:pPr>
        <w:pStyle w:val="Chng"/>
        <w:jc w:val="center"/>
        <w:rPr>
          <w:lang w:val="vi-VN"/>
        </w:rPr>
      </w:pPr>
      <w:bookmarkStart w:id="2" w:name="_Toc153039755"/>
      <w:bookmarkStart w:id="3" w:name="_Toc168604189"/>
      <w:r w:rsidRPr="00DB7595">
        <w:rPr>
          <w:lang w:val="vi-VN"/>
        </w:rPr>
        <w:lastRenderedPageBreak/>
        <w:t>LỜI CẢM ƠN</w:t>
      </w:r>
      <w:bookmarkEnd w:id="2"/>
      <w:bookmarkEnd w:id="3"/>
    </w:p>
    <w:p w14:paraId="19D9A936" w14:textId="2F281AC7" w:rsidR="00B4592F" w:rsidRDefault="00127403" w:rsidP="009E1802">
      <w:pPr>
        <w:pStyle w:val="Nidungvnbn"/>
        <w:rPr>
          <w:lang w:val="vi-VN"/>
        </w:rPr>
      </w:pPr>
      <w:r w:rsidRPr="007520CB">
        <w:rPr>
          <w:lang w:val="vi-VN"/>
        </w:rPr>
        <w:t xml:space="preserve">Lời nói đầu tiên, </w:t>
      </w:r>
      <w:r w:rsidR="004E005F">
        <w:rPr>
          <w:lang w:val="vi-VN"/>
        </w:rPr>
        <w:t xml:space="preserve">em </w:t>
      </w:r>
      <w:r w:rsidRPr="007520CB">
        <w:rPr>
          <w:lang w:val="vi-VN"/>
        </w:rPr>
        <w:t xml:space="preserve">xin được gửi lời cảm ơn chân thành đến toàn bộ giảng viên Trường Đại học Tôn Đức Thắng nói chung cũng như toàn bộ giảng viên Khoa Công nghệ thông tin nói riêng vì đã tạo điều kiện cho </w:t>
      </w:r>
      <w:r w:rsidR="004E005F">
        <w:rPr>
          <w:lang w:val="vi-VN"/>
        </w:rPr>
        <w:t xml:space="preserve">em </w:t>
      </w:r>
      <w:r w:rsidRPr="007520CB">
        <w:rPr>
          <w:lang w:val="vi-VN"/>
        </w:rPr>
        <w:t xml:space="preserve">được học bộ môn </w:t>
      </w:r>
      <w:r w:rsidR="004E005F">
        <w:rPr>
          <w:lang w:val="vi-VN"/>
        </w:rPr>
        <w:t>Kiến trúc Internet</w:t>
      </w:r>
      <w:r w:rsidRPr="007520CB">
        <w:rPr>
          <w:lang w:val="vi-VN"/>
        </w:rPr>
        <w:t xml:space="preserve">. </w:t>
      </w:r>
    </w:p>
    <w:p w14:paraId="5CF1A45A" w14:textId="36351277" w:rsidR="00B4592F" w:rsidRDefault="00127403" w:rsidP="009E1802">
      <w:pPr>
        <w:pStyle w:val="Nidungvnbn"/>
        <w:rPr>
          <w:lang w:val="vi-VN"/>
        </w:rPr>
      </w:pPr>
      <w:r w:rsidRPr="007520CB">
        <w:rPr>
          <w:lang w:val="vi-VN"/>
        </w:rPr>
        <w:t xml:space="preserve">Và đặc </w:t>
      </w:r>
      <w:r w:rsidR="00374D13">
        <w:rPr>
          <w:lang w:val="vi-VN"/>
        </w:rPr>
        <w:t xml:space="preserve">biệt, </w:t>
      </w:r>
      <w:r w:rsidR="00D12A66">
        <w:rPr>
          <w:lang w:val="vi-VN"/>
        </w:rPr>
        <w:t>em</w:t>
      </w:r>
      <w:r w:rsidR="00B5181C">
        <w:rPr>
          <w:lang w:val="vi-VN"/>
        </w:rPr>
        <w:t xml:space="preserve"> xin </w:t>
      </w:r>
      <w:r w:rsidRPr="007520CB">
        <w:rPr>
          <w:lang w:val="vi-VN"/>
        </w:rPr>
        <w:t xml:space="preserve">gửi lời cảm ơn chân thành nhất đến </w:t>
      </w:r>
      <w:r>
        <w:t>thầy</w:t>
      </w:r>
      <w:r w:rsidRPr="00F91151">
        <w:t xml:space="preserve"> </w:t>
      </w:r>
      <w:r w:rsidR="009E66E9">
        <w:t>Trần</w:t>
      </w:r>
      <w:r w:rsidR="009E66E9">
        <w:rPr>
          <w:lang w:val="vi-VN"/>
        </w:rPr>
        <w:t xml:space="preserve"> Trung Tín</w:t>
      </w:r>
      <w:r>
        <w:rPr>
          <w:lang w:val="vi-VN"/>
        </w:rPr>
        <w:t xml:space="preserve"> </w:t>
      </w:r>
      <w:r w:rsidRPr="007520CB">
        <w:rPr>
          <w:lang w:val="vi-VN"/>
        </w:rPr>
        <w:t xml:space="preserve">– giảng viên giảng dạy và hướng dẫn cho đề tài môn </w:t>
      </w:r>
      <w:r w:rsidR="00D12A66">
        <w:rPr>
          <w:lang w:val="vi-VN"/>
        </w:rPr>
        <w:t>Kiến trúc Internet</w:t>
      </w:r>
      <w:r w:rsidRPr="007520CB">
        <w:rPr>
          <w:lang w:val="vi-VN"/>
        </w:rPr>
        <w:t xml:space="preserve">. Trong suốt quá trình học tập và thực hiện bài báo cáo, thầy luôn giúp đỡ, chỉ bảo tận tình để </w:t>
      </w:r>
      <w:r w:rsidR="00E4465A">
        <w:rPr>
          <w:lang w:val="vi-VN"/>
        </w:rPr>
        <w:t xml:space="preserve">nhóm </w:t>
      </w:r>
      <w:r w:rsidRPr="007520CB">
        <w:rPr>
          <w:lang w:val="vi-VN"/>
        </w:rPr>
        <w:t xml:space="preserve">có thể tìm ra cách giải quyết những vướng mắc gặp phải và hoàn thiện đề tài này một cách tốt nhất. Lượng kiến thức này </w:t>
      </w:r>
      <w:r w:rsidR="00E4465A">
        <w:rPr>
          <w:lang w:val="vi-VN"/>
        </w:rPr>
        <w:t xml:space="preserve">em </w:t>
      </w:r>
      <w:r w:rsidRPr="007520CB">
        <w:rPr>
          <w:lang w:val="vi-VN"/>
        </w:rPr>
        <w:t xml:space="preserve">sẽ làm hành trang để áp dụng vào công việc sau này. </w:t>
      </w:r>
    </w:p>
    <w:p w14:paraId="44AE4E41" w14:textId="623182C6" w:rsidR="00BB2B2A" w:rsidRPr="00DB7595" w:rsidRDefault="00127403" w:rsidP="009E1802">
      <w:pPr>
        <w:pStyle w:val="Nidungvnbn"/>
        <w:rPr>
          <w:b/>
          <w:bCs/>
          <w:sz w:val="32"/>
          <w:szCs w:val="32"/>
          <w:lang w:val="vi-VN"/>
        </w:rPr>
      </w:pPr>
      <w:r w:rsidRPr="007520CB">
        <w:rPr>
          <w:lang w:val="vi-VN"/>
        </w:rPr>
        <w:t xml:space="preserve">Không thể nói gì hơn nữa, một lần nữa, bằng cả tấm lòng, </w:t>
      </w:r>
      <w:r w:rsidR="00D12A66">
        <w:rPr>
          <w:lang w:val="vi-VN"/>
        </w:rPr>
        <w:t>em</w:t>
      </w:r>
      <w:r w:rsidR="00B5181C">
        <w:rPr>
          <w:lang w:val="vi-VN"/>
        </w:rPr>
        <w:t xml:space="preserve"> </w:t>
      </w:r>
      <w:r w:rsidRPr="007520CB">
        <w:rPr>
          <w:lang w:val="vi-VN"/>
        </w:rPr>
        <w:t>xin chân thành gửi lời cảm ơn sâu sắc đến thầy - người đã dìu dắt lớp trong suốt chặng đường vừa qua!</w:t>
      </w:r>
      <w:r w:rsidR="00BB2B2A" w:rsidRPr="00DB7595">
        <w:rPr>
          <w:b/>
          <w:bCs/>
          <w:sz w:val="32"/>
          <w:szCs w:val="32"/>
          <w:lang w:val="vi-VN"/>
        </w:rPr>
        <w:t xml:space="preserve"> </w:t>
      </w:r>
      <w:r w:rsidR="00BB2B2A" w:rsidRPr="00DB7595">
        <w:rPr>
          <w:b/>
          <w:bCs/>
          <w:sz w:val="32"/>
          <w:szCs w:val="32"/>
          <w:lang w:val="vi-VN"/>
        </w:rPr>
        <w:br w:type="page"/>
      </w:r>
    </w:p>
    <w:p w14:paraId="6DFCFF48" w14:textId="77777777" w:rsidR="003218FF" w:rsidRPr="002D796D" w:rsidRDefault="00B118C8" w:rsidP="009E1802">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5FBC12EE" w14:textId="22B14CA2" w:rsidR="00291721" w:rsidRPr="00277D42" w:rsidRDefault="003218FF" w:rsidP="009E1802">
      <w:pPr>
        <w:spacing w:line="360" w:lineRule="auto"/>
        <w:jc w:val="center"/>
        <w:rPr>
          <w:b/>
          <w:sz w:val="32"/>
          <w:szCs w:val="32"/>
          <w:lang w:val="vi-VN"/>
        </w:rPr>
      </w:pPr>
      <w:r w:rsidRPr="002D796D">
        <w:rPr>
          <w:b/>
          <w:sz w:val="32"/>
          <w:szCs w:val="32"/>
          <w:lang w:val="vi-VN"/>
        </w:rPr>
        <w:t>TẠI TRƯỜNG ĐẠI HỌC TÔN ĐỨC THẮNG</w:t>
      </w:r>
    </w:p>
    <w:p w14:paraId="4D2F0F20" w14:textId="6F076657" w:rsidR="003218FF" w:rsidRPr="00DB7595" w:rsidRDefault="00D12A66" w:rsidP="009E1802">
      <w:pPr>
        <w:autoSpaceDE w:val="0"/>
        <w:autoSpaceDN w:val="0"/>
        <w:adjustRightInd w:val="0"/>
        <w:spacing w:line="360" w:lineRule="auto"/>
        <w:ind w:firstLine="720"/>
        <w:jc w:val="both"/>
        <w:rPr>
          <w:sz w:val="26"/>
          <w:szCs w:val="26"/>
          <w:lang w:val="vi-VN"/>
        </w:rPr>
      </w:pPr>
      <w:r>
        <w:rPr>
          <w:sz w:val="26"/>
          <w:szCs w:val="26"/>
          <w:lang w:val="vi-VN"/>
        </w:rPr>
        <w:t>Em</w:t>
      </w:r>
      <w:r w:rsidR="000E22CE">
        <w:rPr>
          <w:sz w:val="26"/>
          <w:szCs w:val="26"/>
          <w:lang w:val="vi-VN"/>
        </w:rPr>
        <w:t xml:space="preserve"> </w:t>
      </w:r>
      <w:r w:rsidR="003218FF" w:rsidRPr="00DB7595">
        <w:rPr>
          <w:sz w:val="26"/>
          <w:szCs w:val="26"/>
          <w:lang w:val="vi-VN"/>
        </w:rPr>
        <w:t xml:space="preserve">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lang w:val="vi-VN"/>
        </w:rPr>
        <w:t xml:space="preserve">bản thân </w:t>
      </w:r>
      <w:r w:rsidR="003218FF" w:rsidRPr="00DB7595">
        <w:rPr>
          <w:sz w:val="26"/>
          <w:szCs w:val="26"/>
          <w:lang w:val="vi-VN"/>
        </w:rPr>
        <w:t xml:space="preserve">và được sự hướng dẫn của </w:t>
      </w:r>
      <w:r w:rsidR="00B4592F">
        <w:rPr>
          <w:sz w:val="26"/>
          <w:szCs w:val="26"/>
          <w:lang w:val="vi-VN"/>
        </w:rPr>
        <w:t>ThS</w:t>
      </w:r>
      <w:r w:rsidR="00310099">
        <w:rPr>
          <w:sz w:val="26"/>
          <w:szCs w:val="26"/>
          <w:lang w:val="vi-VN"/>
        </w:rPr>
        <w:t xml:space="preserve"> </w:t>
      </w:r>
      <w:r w:rsidR="009663C0">
        <w:t>Trần</w:t>
      </w:r>
      <w:r w:rsidR="009663C0">
        <w:rPr>
          <w:lang w:val="vi-VN"/>
        </w:rPr>
        <w:t xml:space="preserve"> Trung Tín</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1641039" w14:textId="77777777" w:rsidR="003218FF" w:rsidRPr="00DB7595" w:rsidRDefault="003218FF" w:rsidP="009E1802">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6CF2D22" w14:textId="6207FCA7" w:rsidR="003218FF" w:rsidRPr="00DB7595" w:rsidRDefault="003218FF" w:rsidP="009E1802">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310099">
        <w:rPr>
          <w:b/>
          <w:sz w:val="26"/>
          <w:szCs w:val="26"/>
          <w:lang w:val="vi-VN"/>
        </w:rPr>
        <w:t xml:space="preserve">nhóm </w:t>
      </w:r>
      <w:r w:rsidRPr="00DB7595">
        <w:rPr>
          <w:b/>
          <w:sz w:val="26"/>
          <w:szCs w:val="26"/>
          <w:lang w:val="vi-VN"/>
        </w:rPr>
        <w:t xml:space="preserve">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B3149">
        <w:rPr>
          <w:sz w:val="26"/>
          <w:szCs w:val="26"/>
          <w:lang w:val="vi-VN"/>
        </w:rPr>
        <w:t xml:space="preserve">nhóm </w:t>
      </w:r>
      <w:r w:rsidRPr="00DB7595">
        <w:rPr>
          <w:sz w:val="26"/>
          <w:szCs w:val="26"/>
          <w:lang w:val="vi-VN"/>
        </w:rPr>
        <w:t>gây ra trong quá trình thực hiện (nếu có).</w:t>
      </w:r>
    </w:p>
    <w:p w14:paraId="25031D56" w14:textId="6BAC9A15" w:rsidR="003218FF" w:rsidRPr="00DB7595" w:rsidRDefault="003218FF" w:rsidP="009E1802">
      <w:pPr>
        <w:autoSpaceDE w:val="0"/>
        <w:autoSpaceDN w:val="0"/>
        <w:adjustRightInd w:val="0"/>
        <w:spacing w:line="360" w:lineRule="auto"/>
        <w:ind w:left="3600"/>
        <w:jc w:val="center"/>
        <w:rPr>
          <w:i/>
          <w:sz w:val="26"/>
          <w:szCs w:val="26"/>
          <w:lang w:val="vi-VN"/>
        </w:rPr>
      </w:pPr>
      <w:r w:rsidRPr="00DB7595">
        <w:rPr>
          <w:i/>
          <w:sz w:val="26"/>
          <w:szCs w:val="26"/>
          <w:lang w:val="vi-VN"/>
        </w:rPr>
        <w:t>TP. Hồ Chí Minh, ngày</w:t>
      </w:r>
      <w:r w:rsidR="001F4CF9">
        <w:rPr>
          <w:i/>
          <w:sz w:val="26"/>
          <w:szCs w:val="26"/>
          <w:lang w:val="vi-VN"/>
        </w:rPr>
        <w:t xml:space="preserve"> </w:t>
      </w:r>
      <w:r w:rsidR="00D12A66">
        <w:rPr>
          <w:i/>
          <w:sz w:val="26"/>
          <w:szCs w:val="26"/>
          <w:lang w:val="vi-VN"/>
        </w:rPr>
        <w:t>14</w:t>
      </w:r>
      <w:r w:rsidR="001F4CF9">
        <w:rPr>
          <w:i/>
          <w:sz w:val="26"/>
          <w:szCs w:val="26"/>
          <w:lang w:val="vi-VN"/>
        </w:rPr>
        <w:t xml:space="preserve"> </w:t>
      </w:r>
      <w:r w:rsidRPr="00DB7595">
        <w:rPr>
          <w:i/>
          <w:sz w:val="26"/>
          <w:szCs w:val="26"/>
          <w:lang w:val="vi-VN"/>
        </w:rPr>
        <w:t>tháng</w:t>
      </w:r>
      <w:r w:rsidR="001F4CF9">
        <w:rPr>
          <w:i/>
          <w:sz w:val="26"/>
          <w:szCs w:val="26"/>
          <w:lang w:val="vi-VN"/>
        </w:rPr>
        <w:t xml:space="preserve"> </w:t>
      </w:r>
      <w:r w:rsidR="00D12A66">
        <w:rPr>
          <w:i/>
          <w:sz w:val="26"/>
          <w:szCs w:val="26"/>
          <w:lang w:val="vi-VN"/>
        </w:rPr>
        <w:t>05</w:t>
      </w:r>
      <w:r w:rsidR="001F4CF9">
        <w:rPr>
          <w:i/>
          <w:sz w:val="26"/>
          <w:szCs w:val="26"/>
          <w:lang w:val="vi-VN"/>
        </w:rPr>
        <w:t xml:space="preserve"> </w:t>
      </w:r>
      <w:r w:rsidRPr="00DB7595">
        <w:rPr>
          <w:i/>
          <w:sz w:val="26"/>
          <w:szCs w:val="26"/>
          <w:lang w:val="vi-VN"/>
        </w:rPr>
        <w:t xml:space="preserve">năm </w:t>
      </w:r>
      <w:r w:rsidR="00D12A66">
        <w:rPr>
          <w:i/>
          <w:sz w:val="26"/>
          <w:szCs w:val="26"/>
          <w:lang w:val="vi-VN"/>
        </w:rPr>
        <w:t>2024</w:t>
      </w:r>
      <w:r w:rsidRPr="00DB7595">
        <w:rPr>
          <w:i/>
          <w:sz w:val="26"/>
          <w:szCs w:val="26"/>
          <w:lang w:val="vi-VN"/>
        </w:rPr>
        <w:t xml:space="preserve"> </w:t>
      </w:r>
    </w:p>
    <w:p w14:paraId="6B6BD0F5" w14:textId="04C88018" w:rsidR="00E3703F" w:rsidRPr="00E46644" w:rsidRDefault="00D12A66" w:rsidP="00D12A66">
      <w:pPr>
        <w:tabs>
          <w:tab w:val="center" w:pos="6663"/>
        </w:tabs>
        <w:autoSpaceDE w:val="0"/>
        <w:autoSpaceDN w:val="0"/>
        <w:adjustRightInd w:val="0"/>
        <w:spacing w:line="360" w:lineRule="auto"/>
        <w:ind w:left="3600"/>
        <w:jc w:val="center"/>
        <w:rPr>
          <w:i/>
          <w:sz w:val="26"/>
          <w:szCs w:val="26"/>
          <w:lang w:val="vi-VN"/>
        </w:rPr>
      </w:pPr>
      <w:r>
        <w:rPr>
          <w:i/>
          <w:sz w:val="26"/>
          <w:szCs w:val="26"/>
          <w:lang w:val="vi-VN"/>
        </w:rPr>
        <w:t xml:space="preserve">       </w:t>
      </w:r>
      <w:r w:rsidR="00E3703F" w:rsidRPr="00E46644">
        <w:rPr>
          <w:i/>
          <w:sz w:val="26"/>
          <w:szCs w:val="26"/>
          <w:lang w:val="vi-VN"/>
        </w:rPr>
        <w:t>Tác giả</w:t>
      </w:r>
    </w:p>
    <w:p w14:paraId="17C64767" w14:textId="78CD626E" w:rsidR="00966E26" w:rsidRDefault="00BB2B2A" w:rsidP="00D12A66">
      <w:pPr>
        <w:tabs>
          <w:tab w:val="center" w:pos="6379"/>
        </w:tabs>
        <w:spacing w:line="276" w:lineRule="auto"/>
        <w:rPr>
          <w:i/>
          <w:sz w:val="26"/>
          <w:szCs w:val="26"/>
          <w:lang w:val="vi-VN"/>
        </w:rPr>
      </w:pPr>
      <w:r w:rsidRPr="00DB7595">
        <w:rPr>
          <w:i/>
          <w:sz w:val="26"/>
          <w:szCs w:val="26"/>
          <w:lang w:val="vi-VN"/>
        </w:rPr>
        <w:tab/>
      </w:r>
      <w:r w:rsidR="000E22CE" w:rsidRPr="00DB7595">
        <w:rPr>
          <w:i/>
          <w:sz w:val="26"/>
          <w:szCs w:val="26"/>
          <w:lang w:val="vi-VN"/>
        </w:rPr>
        <w:t xml:space="preserve">(ký tên và ghi rõ họ </w:t>
      </w:r>
      <w:r w:rsidR="00E3703F">
        <w:rPr>
          <w:i/>
          <w:sz w:val="26"/>
          <w:szCs w:val="26"/>
          <w:lang w:val="vi-VN"/>
        </w:rPr>
        <w:t>tên)</w:t>
      </w:r>
    </w:p>
    <w:p w14:paraId="20658E77" w14:textId="7A461962" w:rsidR="00D12A66" w:rsidRPr="009663C0" w:rsidRDefault="00D12A66" w:rsidP="00D12A66">
      <w:pPr>
        <w:tabs>
          <w:tab w:val="center" w:pos="6379"/>
        </w:tabs>
        <w:spacing w:line="276" w:lineRule="auto"/>
        <w:rPr>
          <w:i/>
          <w:sz w:val="26"/>
          <w:szCs w:val="26"/>
          <w:lang w:val="vi-VN"/>
        </w:rPr>
      </w:pPr>
      <w:r w:rsidRPr="00C93DFA">
        <w:rPr>
          <w:rStyle w:val="Emphasis"/>
          <w:noProof/>
          <w:sz w:val="26"/>
          <w:szCs w:val="26"/>
        </w:rPr>
        <w:drawing>
          <wp:anchor distT="0" distB="0" distL="114300" distR="114300" simplePos="0" relativeHeight="251654144" behindDoc="0" locked="0" layoutInCell="1" allowOverlap="1" wp14:anchorId="109E2C96" wp14:editId="73A35520">
            <wp:simplePos x="0" y="0"/>
            <wp:positionH relativeFrom="column">
              <wp:posOffset>3594735</wp:posOffset>
            </wp:positionH>
            <wp:positionV relativeFrom="paragraph">
              <wp:posOffset>64481</wp:posOffset>
            </wp:positionV>
            <wp:extent cx="983615" cy="534035"/>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83615" cy="534035"/>
                    </a:xfrm>
                    <a:prstGeom prst="rect">
                      <a:avLst/>
                    </a:prstGeom>
                    <a:noFill/>
                  </pic:spPr>
                </pic:pic>
              </a:graphicData>
            </a:graphic>
            <wp14:sizeRelH relativeFrom="margin">
              <wp14:pctWidth>0</wp14:pctWidth>
            </wp14:sizeRelH>
            <wp14:sizeRelV relativeFrom="margin">
              <wp14:pctHeight>0</wp14:pctHeight>
            </wp14:sizeRelV>
          </wp:anchor>
        </w:drawing>
      </w:r>
    </w:p>
    <w:p w14:paraId="3DD38A42" w14:textId="615F079A" w:rsidR="00D86DE5" w:rsidRDefault="00D86DE5" w:rsidP="009E1802">
      <w:pPr>
        <w:tabs>
          <w:tab w:val="center" w:pos="6379"/>
        </w:tabs>
        <w:spacing w:line="276" w:lineRule="auto"/>
        <w:rPr>
          <w:i/>
          <w:sz w:val="26"/>
          <w:szCs w:val="26"/>
          <w:lang w:val="vi-VN"/>
        </w:rPr>
      </w:pPr>
    </w:p>
    <w:p w14:paraId="4C6229D6" w14:textId="0A0DE650" w:rsidR="00DB4EAA" w:rsidRPr="00DB7595" w:rsidRDefault="00DB4EAA" w:rsidP="009E1802">
      <w:pPr>
        <w:tabs>
          <w:tab w:val="center" w:pos="6379"/>
        </w:tabs>
        <w:spacing w:line="276" w:lineRule="auto"/>
        <w:rPr>
          <w:i/>
          <w:sz w:val="26"/>
          <w:szCs w:val="26"/>
          <w:lang w:val="vi-VN"/>
        </w:rPr>
      </w:pPr>
    </w:p>
    <w:p w14:paraId="04C550A8" w14:textId="1AE6C022" w:rsidR="00BB2B2A" w:rsidRPr="00DB7595" w:rsidRDefault="00966E26" w:rsidP="00D12A66">
      <w:pPr>
        <w:tabs>
          <w:tab w:val="center" w:pos="6379"/>
        </w:tabs>
        <w:spacing w:line="360" w:lineRule="auto"/>
        <w:rPr>
          <w:i/>
          <w:sz w:val="26"/>
          <w:szCs w:val="26"/>
          <w:lang w:val="vi-VN"/>
        </w:rPr>
      </w:pPr>
      <w:r w:rsidRPr="00DB7595">
        <w:rPr>
          <w:i/>
          <w:sz w:val="26"/>
          <w:szCs w:val="26"/>
          <w:lang w:val="vi-VN"/>
        </w:rPr>
        <w:tab/>
      </w:r>
      <w:r>
        <w:rPr>
          <w:i/>
          <w:sz w:val="26"/>
          <w:szCs w:val="26"/>
          <w:lang w:val="vi-VN"/>
        </w:rPr>
        <w:t>Đinh Phương My</w:t>
      </w:r>
      <w:r w:rsidR="00BB2B2A" w:rsidRPr="00DB7595">
        <w:rPr>
          <w:i/>
          <w:sz w:val="26"/>
          <w:szCs w:val="26"/>
          <w:lang w:val="vi-VN"/>
        </w:rPr>
        <w:br w:type="page"/>
      </w:r>
    </w:p>
    <w:p w14:paraId="20B3DD2D" w14:textId="77777777" w:rsidR="00B118C8" w:rsidRPr="00B118C8" w:rsidRDefault="00B118C8" w:rsidP="009E1802">
      <w:pPr>
        <w:pStyle w:val="Chng"/>
        <w:jc w:val="center"/>
        <w:rPr>
          <w:lang w:val="vi-VN"/>
        </w:rPr>
      </w:pPr>
      <w:bookmarkStart w:id="4" w:name="_Toc153039756"/>
      <w:bookmarkStart w:id="5" w:name="_Toc168604190"/>
      <w:r w:rsidRPr="00B118C8">
        <w:rPr>
          <w:lang w:val="vi-VN"/>
        </w:rPr>
        <w:lastRenderedPageBreak/>
        <w:t>PHẦN XÁC NHẬN VÀ ĐÁNH GIÁ CỦA GIẢNG VIÊN</w:t>
      </w:r>
      <w:bookmarkEnd w:id="4"/>
      <w:bookmarkEnd w:id="5"/>
    </w:p>
    <w:p w14:paraId="2F38DE44" w14:textId="77777777" w:rsidR="00B118C8" w:rsidRPr="002D796D" w:rsidRDefault="00B118C8" w:rsidP="009E1802">
      <w:pPr>
        <w:pStyle w:val="Nidungvnbn"/>
        <w:rPr>
          <w:b/>
          <w:lang w:val="vi-VN"/>
        </w:rPr>
      </w:pPr>
      <w:r w:rsidRPr="002D796D">
        <w:rPr>
          <w:b/>
          <w:lang w:val="vi-VN"/>
        </w:rPr>
        <w:t>Phần xác nhận của GV hướng dẫn</w:t>
      </w:r>
    </w:p>
    <w:p w14:paraId="33B3A527"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D3A9D4"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0C26E9A2" w14:textId="54B95C94"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7D1EBFE8" w14:textId="77777777" w:rsidR="00B118C8" w:rsidRPr="00DC2276" w:rsidRDefault="00B118C8" w:rsidP="009E1802">
      <w:pPr>
        <w:spacing w:line="360" w:lineRule="auto"/>
        <w:rPr>
          <w:lang w:val="vi-VN"/>
        </w:rPr>
      </w:pPr>
    </w:p>
    <w:p w14:paraId="1FB51E58" w14:textId="77777777" w:rsidR="00B118C8" w:rsidRPr="00DC2276" w:rsidRDefault="00B118C8" w:rsidP="009E1802">
      <w:pPr>
        <w:pStyle w:val="Nidungvnbn"/>
        <w:rPr>
          <w:b/>
          <w:lang w:val="vi-VN"/>
        </w:rPr>
      </w:pPr>
      <w:r w:rsidRPr="00DC2276">
        <w:rPr>
          <w:b/>
          <w:lang w:val="vi-VN"/>
        </w:rPr>
        <w:t>Phần đánh giá của GV chấm bài</w:t>
      </w:r>
    </w:p>
    <w:p w14:paraId="0259E193"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2F8271"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32AC122E" w14:textId="3017280C"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0E423320" w14:textId="77777777" w:rsidR="00B118C8" w:rsidRPr="00DC2276" w:rsidRDefault="00B118C8" w:rsidP="009E1802">
      <w:pPr>
        <w:spacing w:line="360" w:lineRule="auto"/>
        <w:rPr>
          <w:lang w:val="vi-VN"/>
        </w:rPr>
      </w:pPr>
    </w:p>
    <w:p w14:paraId="24EC8FDF" w14:textId="1989476D" w:rsidR="00E3703F" w:rsidRPr="00E3703F" w:rsidRDefault="00DB4EAA" w:rsidP="00E3703F">
      <w:pPr>
        <w:pStyle w:val="Chng"/>
        <w:jc w:val="center"/>
      </w:pPr>
      <w:r>
        <w:rPr>
          <w:lang w:val="vi-VN"/>
        </w:rPr>
        <w:br w:type="page"/>
      </w:r>
      <w:bookmarkStart w:id="6" w:name="_Toc387692907"/>
      <w:bookmarkStart w:id="7" w:name="_Toc115957611"/>
      <w:bookmarkStart w:id="8" w:name="_Toc168604191"/>
      <w:r w:rsidR="00E3703F" w:rsidRPr="00E3703F">
        <w:lastRenderedPageBreak/>
        <w:t>TÓM TẮT</w:t>
      </w:r>
      <w:bookmarkEnd w:id="6"/>
      <w:bookmarkEnd w:id="7"/>
      <w:bookmarkEnd w:id="8"/>
    </w:p>
    <w:p w14:paraId="3D8C12E9" w14:textId="31E39D4C" w:rsidR="001E56B9" w:rsidRPr="001E56B9" w:rsidRDefault="001E56B9" w:rsidP="001E56B9">
      <w:pPr>
        <w:pStyle w:val="Nidungvnbn"/>
        <w:rPr>
          <w:lang w:val="vi-VN"/>
        </w:rPr>
      </w:pPr>
      <w:r w:rsidRPr="001E56B9">
        <w:rPr>
          <w:lang w:val="vi-VN"/>
        </w:rPr>
        <w:t xml:space="preserve">Báo cáo này tập trung vào việc nghiên cứu và phân tích về mạng Gnutella, một mạng ngang hàng phổ biến được sử dụng để chia sẻ tệp và tài nguyên trực tuyến. </w:t>
      </w:r>
    </w:p>
    <w:p w14:paraId="3BC788E0" w14:textId="04163944" w:rsidR="001E56B9" w:rsidRPr="001E56B9" w:rsidRDefault="001E56B9" w:rsidP="001E56B9">
      <w:pPr>
        <w:pStyle w:val="Nidungvnbn"/>
        <w:rPr>
          <w:lang w:val="vi-VN"/>
        </w:rPr>
      </w:pPr>
      <w:r w:rsidRPr="001E56B9">
        <w:rPr>
          <w:lang w:val="vi-VN"/>
        </w:rPr>
        <w:t>Chương 1 cung cấp một tóm tắt và giới thiệu về nội dung của báo cáo, cùng với mục tiêu của nghiên cứu về mạng Gnutella. Chương này cũng giới thiệu về khái niệm của kiến trúc ngang hàng và vai trò của mạng Gnutella trong hệ thống này.</w:t>
      </w:r>
    </w:p>
    <w:p w14:paraId="166430F7" w14:textId="6618961B" w:rsidR="001E56B9" w:rsidRPr="001E56B9" w:rsidRDefault="001E56B9" w:rsidP="001E56B9">
      <w:pPr>
        <w:pStyle w:val="Nidungvnbn"/>
        <w:rPr>
          <w:lang w:val="vi-VN"/>
        </w:rPr>
      </w:pPr>
      <w:r w:rsidRPr="001E56B9">
        <w:rPr>
          <w:lang w:val="vi-VN"/>
        </w:rPr>
        <w:t>Chương 2</w:t>
      </w:r>
      <w:r>
        <w:rPr>
          <w:lang w:val="vi-VN"/>
        </w:rPr>
        <w:t xml:space="preserve"> nhằm </w:t>
      </w:r>
      <w:r w:rsidRPr="001E56B9">
        <w:rPr>
          <w:lang w:val="vi-VN"/>
        </w:rPr>
        <w:t>phân tích mục tiêu của việc thiết kế giao thức Gnutella và cách mà nó hoạt động. Mô tả cụ thể về cách mà giao thức Gnutella cho phép các nút trong mạng tương tác với nhau và chia sẻ tài nguyên.</w:t>
      </w:r>
    </w:p>
    <w:p w14:paraId="3AEEDC57" w14:textId="1A1853E0" w:rsidR="001E56B9" w:rsidRPr="001E56B9" w:rsidRDefault="001E56B9" w:rsidP="001E56B9">
      <w:pPr>
        <w:pStyle w:val="Nidungvnbn"/>
        <w:rPr>
          <w:lang w:val="vi-VN"/>
        </w:rPr>
      </w:pPr>
      <w:r w:rsidRPr="001E56B9">
        <w:rPr>
          <w:lang w:val="vi-VN"/>
        </w:rPr>
        <w:t>Chương 3 tập trung vào quá trình thu thập dữ liệu, giới thiệu về trình thu thập thông tin được sử dụng để nghiên cứu mạng Gnutella</w:t>
      </w:r>
      <w:r>
        <w:rPr>
          <w:lang w:val="vi-VN"/>
        </w:rPr>
        <w:t xml:space="preserve"> bao gồm </w:t>
      </w:r>
      <w:r w:rsidRPr="001E56B9">
        <w:rPr>
          <w:lang w:val="vi-VN"/>
        </w:rPr>
        <w:t>mô tả quy trình và phương pháp thu thập dữ liệu.</w:t>
      </w:r>
    </w:p>
    <w:p w14:paraId="050FB85A" w14:textId="341EBCE9" w:rsidR="001E56B9" w:rsidRDefault="001E56B9" w:rsidP="001E56B9">
      <w:pPr>
        <w:pStyle w:val="Nidungvnbn"/>
        <w:rPr>
          <w:lang w:val="vi-VN"/>
        </w:rPr>
      </w:pPr>
      <w:r w:rsidRPr="001E56B9">
        <w:rPr>
          <w:lang w:val="vi-VN"/>
        </w:rPr>
        <w:t>Chương 4</w:t>
      </w:r>
      <w:r>
        <w:rPr>
          <w:lang w:val="vi-VN"/>
        </w:rPr>
        <w:t xml:space="preserve"> nhằm </w:t>
      </w:r>
      <w:r w:rsidRPr="001E56B9">
        <w:rPr>
          <w:lang w:val="vi-VN"/>
        </w:rPr>
        <w:t>đánh giá và phân tích các thuộc tính và đặc điểm của mạng Gnutella dựa trên dữ liệu thu thập được. Nêu rõ những kết luận và nhận định quan trọng về cấu trúc và hoạt động của mạng Gnutella.</w:t>
      </w:r>
    </w:p>
    <w:p w14:paraId="1A41F61D" w14:textId="2DB99E11" w:rsidR="00A77726" w:rsidRPr="001E56B9" w:rsidRDefault="00A77726" w:rsidP="001E56B9">
      <w:pPr>
        <w:pStyle w:val="Nidungvnbn"/>
        <w:rPr>
          <w:lang w:val="vi-VN"/>
        </w:rPr>
      </w:pPr>
      <w:r>
        <w:rPr>
          <w:lang w:val="vi-VN"/>
        </w:rPr>
        <w:t xml:space="preserve">Chương 5 </w:t>
      </w:r>
      <w:r>
        <w:t>giới thiệu về ứng dụng Gtk-Gnutella</w:t>
      </w:r>
      <w:r>
        <w:rPr>
          <w:lang w:val="vi-VN"/>
        </w:rPr>
        <w:t xml:space="preserve"> </w:t>
      </w:r>
      <w:r>
        <w:t>và</w:t>
      </w:r>
      <w:r>
        <w:rPr>
          <w:lang w:val="vi-VN"/>
        </w:rPr>
        <w:t xml:space="preserve"> </w:t>
      </w:r>
      <w:r>
        <w:t>hướng dẫn cài đặt</w:t>
      </w:r>
      <w:r>
        <w:rPr>
          <w:lang w:val="vi-VN"/>
        </w:rPr>
        <w:t xml:space="preserve"> cách </w:t>
      </w:r>
      <w:r>
        <w:t>sử dụng</w:t>
      </w:r>
      <w:r>
        <w:rPr>
          <w:lang w:val="vi-VN"/>
        </w:rPr>
        <w:t xml:space="preserve"> </w:t>
      </w:r>
      <w:r>
        <w:t>cách tải và chia sẻ tập tin trên ứng dụng này.</w:t>
      </w:r>
    </w:p>
    <w:p w14:paraId="20AB1BE4" w14:textId="77777777" w:rsidR="00B32D95" w:rsidRDefault="001E56B9" w:rsidP="001E56B9">
      <w:pPr>
        <w:pStyle w:val="Nidungvnbn"/>
        <w:rPr>
          <w:lang w:val="vi-VN"/>
        </w:rPr>
        <w:sectPr w:rsidR="00B32D95" w:rsidSect="00B32D95">
          <w:headerReference w:type="default" r:id="rId11"/>
          <w:pgSz w:w="11906" w:h="16838" w:code="9"/>
          <w:pgMar w:top="1985" w:right="1134" w:bottom="1418" w:left="1985" w:header="720" w:footer="720" w:gutter="0"/>
          <w:pgNumType w:fmt="lowerRoman" w:start="1" w:chapStyle="1"/>
          <w:cols w:space="720"/>
          <w:docGrid w:linePitch="360"/>
        </w:sectPr>
      </w:pPr>
      <w:r w:rsidRPr="001E56B9">
        <w:rPr>
          <w:lang w:val="vi-VN"/>
        </w:rPr>
        <w:t>Cuối cùng, tổng kết lại những điểm chính và kết quả quan trọng từ nghiên cứu và đưa ra những kết luận cuối cùng và đề xuất hướng phát triển hoặc nghiên cứu tiếp theo trong lĩnh vực này.</w:t>
      </w:r>
    </w:p>
    <w:p w14:paraId="13DC7758" w14:textId="77777777" w:rsidR="00E90ADE" w:rsidRDefault="00E90ADE" w:rsidP="00B32D95">
      <w:pPr>
        <w:spacing w:line="360" w:lineRule="auto"/>
        <w:jc w:val="center"/>
        <w:rPr>
          <w:b/>
          <w:bCs/>
          <w:sz w:val="32"/>
          <w:szCs w:val="32"/>
        </w:rPr>
        <w:sectPr w:rsidR="00E90ADE" w:rsidSect="00914B71">
          <w:type w:val="continuous"/>
          <w:pgSz w:w="11906" w:h="16838" w:code="9"/>
          <w:pgMar w:top="1985" w:right="1134" w:bottom="1418" w:left="1985" w:header="720" w:footer="720" w:gutter="0"/>
          <w:pgNumType w:start="1"/>
          <w:cols w:space="720"/>
          <w:docGrid w:linePitch="360"/>
        </w:sectPr>
      </w:pPr>
    </w:p>
    <w:p w14:paraId="775101D6" w14:textId="093D6871" w:rsidR="007E6AB9" w:rsidRPr="00CD6E6C" w:rsidRDefault="00AC2AB9" w:rsidP="00B32D95">
      <w:pPr>
        <w:spacing w:line="360" w:lineRule="auto"/>
        <w:jc w:val="center"/>
        <w:rPr>
          <w:b/>
          <w:bCs/>
          <w:sz w:val="32"/>
          <w:szCs w:val="32"/>
        </w:rPr>
      </w:pPr>
      <w:r>
        <w:rPr>
          <w:b/>
          <w:bCs/>
          <w:sz w:val="32"/>
          <w:szCs w:val="32"/>
        </w:rPr>
        <w:lastRenderedPageBreak/>
        <w:t>MỤC</w:t>
      </w:r>
      <w:r>
        <w:rPr>
          <w:b/>
          <w:bCs/>
          <w:sz w:val="32"/>
          <w:szCs w:val="32"/>
          <w:lang w:val="vi-VN"/>
        </w:rPr>
        <w:t xml:space="preserve"> </w:t>
      </w:r>
      <w:r w:rsidR="007E6AB9" w:rsidRPr="00CD6E6C">
        <w:rPr>
          <w:b/>
          <w:bCs/>
          <w:sz w:val="32"/>
          <w:szCs w:val="32"/>
        </w:rPr>
        <w:t>LỤC</w:t>
      </w:r>
    </w:p>
    <w:bookmarkStart w:id="9" w:name="_Toc153039757"/>
    <w:p w14:paraId="4071764C" w14:textId="0CFBE9CC" w:rsidR="00630010" w:rsidRDefault="001E469B">
      <w:pPr>
        <w:pStyle w:val="TOC1"/>
        <w:rPr>
          <w:rFonts w:asciiTheme="minorHAnsi" w:eastAsiaTheme="minorEastAsia" w:hAnsiTheme="minorHAnsi" w:cstheme="minorBidi"/>
          <w:noProof/>
          <w:sz w:val="22"/>
          <w:szCs w:val="22"/>
        </w:rPr>
      </w:pPr>
      <w:r>
        <w:fldChar w:fldCharType="begin"/>
      </w:r>
      <w:r>
        <w:instrText xml:space="preserve"> TOC \o "1-3" \h \z \t "Chương,1,Tiểu mục cấp 1,2,Tiểu mục cấp 2,3,Tiểu mục cấp 3,4" </w:instrText>
      </w:r>
      <w:r>
        <w:fldChar w:fldCharType="separate"/>
      </w:r>
      <w:hyperlink w:anchor="_Toc168604189" w:history="1">
        <w:r w:rsidR="00630010" w:rsidRPr="009E2E1E">
          <w:rPr>
            <w:rStyle w:val="Hyperlink"/>
            <w:noProof/>
            <w:lang w:val="vi-VN"/>
          </w:rPr>
          <w:t>LỜI CẢM ƠN</w:t>
        </w:r>
        <w:r w:rsidR="00630010">
          <w:rPr>
            <w:noProof/>
            <w:webHidden/>
          </w:rPr>
          <w:tab/>
        </w:r>
        <w:r w:rsidR="00630010">
          <w:rPr>
            <w:noProof/>
            <w:webHidden/>
          </w:rPr>
          <w:fldChar w:fldCharType="begin"/>
        </w:r>
        <w:r w:rsidR="00630010">
          <w:rPr>
            <w:noProof/>
            <w:webHidden/>
          </w:rPr>
          <w:instrText xml:space="preserve"> PAGEREF _Toc168604189 \h </w:instrText>
        </w:r>
        <w:r w:rsidR="00630010">
          <w:rPr>
            <w:noProof/>
            <w:webHidden/>
          </w:rPr>
        </w:r>
        <w:r w:rsidR="00630010">
          <w:rPr>
            <w:noProof/>
            <w:webHidden/>
          </w:rPr>
          <w:fldChar w:fldCharType="separate"/>
        </w:r>
        <w:r w:rsidR="00630010">
          <w:rPr>
            <w:noProof/>
            <w:webHidden/>
          </w:rPr>
          <w:t>i</w:t>
        </w:r>
        <w:r w:rsidR="00630010">
          <w:rPr>
            <w:noProof/>
            <w:webHidden/>
          </w:rPr>
          <w:fldChar w:fldCharType="end"/>
        </w:r>
      </w:hyperlink>
    </w:p>
    <w:p w14:paraId="5BD424F7" w14:textId="194FD0FB" w:rsidR="00630010" w:rsidRDefault="0001165B">
      <w:pPr>
        <w:pStyle w:val="TOC1"/>
        <w:rPr>
          <w:rFonts w:asciiTheme="minorHAnsi" w:eastAsiaTheme="minorEastAsia" w:hAnsiTheme="minorHAnsi" w:cstheme="minorBidi"/>
          <w:noProof/>
          <w:sz w:val="22"/>
          <w:szCs w:val="22"/>
        </w:rPr>
      </w:pPr>
      <w:hyperlink w:anchor="_Toc168604190" w:history="1">
        <w:r w:rsidR="00630010" w:rsidRPr="009E2E1E">
          <w:rPr>
            <w:rStyle w:val="Hyperlink"/>
            <w:noProof/>
            <w:lang w:val="vi-VN"/>
          </w:rPr>
          <w:t>PHẦN XÁC NHẬN VÀ ĐÁNH GIÁ CỦA GIẢNG VIÊN</w:t>
        </w:r>
        <w:r w:rsidR="00630010">
          <w:rPr>
            <w:noProof/>
            <w:webHidden/>
          </w:rPr>
          <w:tab/>
        </w:r>
        <w:r w:rsidR="00630010">
          <w:rPr>
            <w:noProof/>
            <w:webHidden/>
          </w:rPr>
          <w:fldChar w:fldCharType="begin"/>
        </w:r>
        <w:r w:rsidR="00630010">
          <w:rPr>
            <w:noProof/>
            <w:webHidden/>
          </w:rPr>
          <w:instrText xml:space="preserve"> PAGEREF _Toc168604190 \h </w:instrText>
        </w:r>
        <w:r w:rsidR="00630010">
          <w:rPr>
            <w:noProof/>
            <w:webHidden/>
          </w:rPr>
        </w:r>
        <w:r w:rsidR="00630010">
          <w:rPr>
            <w:noProof/>
            <w:webHidden/>
          </w:rPr>
          <w:fldChar w:fldCharType="separate"/>
        </w:r>
        <w:r w:rsidR="00630010">
          <w:rPr>
            <w:noProof/>
            <w:webHidden/>
          </w:rPr>
          <w:t>iii</w:t>
        </w:r>
        <w:r w:rsidR="00630010">
          <w:rPr>
            <w:noProof/>
            <w:webHidden/>
          </w:rPr>
          <w:fldChar w:fldCharType="end"/>
        </w:r>
      </w:hyperlink>
    </w:p>
    <w:p w14:paraId="749AF77C" w14:textId="185D8B54" w:rsidR="00630010" w:rsidRDefault="0001165B">
      <w:pPr>
        <w:pStyle w:val="TOC1"/>
        <w:rPr>
          <w:rFonts w:asciiTheme="minorHAnsi" w:eastAsiaTheme="minorEastAsia" w:hAnsiTheme="minorHAnsi" w:cstheme="minorBidi"/>
          <w:noProof/>
          <w:sz w:val="22"/>
          <w:szCs w:val="22"/>
        </w:rPr>
      </w:pPr>
      <w:hyperlink w:anchor="_Toc168604191" w:history="1">
        <w:r w:rsidR="00630010" w:rsidRPr="009E2E1E">
          <w:rPr>
            <w:rStyle w:val="Hyperlink"/>
            <w:noProof/>
          </w:rPr>
          <w:t>TÓM TẮT</w:t>
        </w:r>
        <w:r w:rsidR="00630010">
          <w:rPr>
            <w:noProof/>
            <w:webHidden/>
          </w:rPr>
          <w:tab/>
        </w:r>
        <w:r w:rsidR="00630010">
          <w:rPr>
            <w:noProof/>
            <w:webHidden/>
          </w:rPr>
          <w:fldChar w:fldCharType="begin"/>
        </w:r>
        <w:r w:rsidR="00630010">
          <w:rPr>
            <w:noProof/>
            <w:webHidden/>
          </w:rPr>
          <w:instrText xml:space="preserve"> PAGEREF _Toc168604191 \h </w:instrText>
        </w:r>
        <w:r w:rsidR="00630010">
          <w:rPr>
            <w:noProof/>
            <w:webHidden/>
          </w:rPr>
        </w:r>
        <w:r w:rsidR="00630010">
          <w:rPr>
            <w:noProof/>
            <w:webHidden/>
          </w:rPr>
          <w:fldChar w:fldCharType="separate"/>
        </w:r>
        <w:r w:rsidR="00630010">
          <w:rPr>
            <w:noProof/>
            <w:webHidden/>
          </w:rPr>
          <w:t>iv</w:t>
        </w:r>
        <w:r w:rsidR="00630010">
          <w:rPr>
            <w:noProof/>
            <w:webHidden/>
          </w:rPr>
          <w:fldChar w:fldCharType="end"/>
        </w:r>
      </w:hyperlink>
    </w:p>
    <w:p w14:paraId="7815557E" w14:textId="34B15480" w:rsidR="00630010" w:rsidRDefault="0001165B">
      <w:pPr>
        <w:pStyle w:val="TOC1"/>
        <w:rPr>
          <w:rFonts w:asciiTheme="minorHAnsi" w:eastAsiaTheme="minorEastAsia" w:hAnsiTheme="minorHAnsi" w:cstheme="minorBidi"/>
          <w:noProof/>
          <w:sz w:val="22"/>
          <w:szCs w:val="22"/>
        </w:rPr>
      </w:pPr>
      <w:hyperlink w:anchor="_Toc168604192" w:history="1">
        <w:r w:rsidR="00630010" w:rsidRPr="009E2E1E">
          <w:rPr>
            <w:rStyle w:val="Hyperlink"/>
            <w:noProof/>
          </w:rPr>
          <w:t>DANH MỤC CHỮ VIẾT TẮT</w:t>
        </w:r>
        <w:r w:rsidR="00630010">
          <w:rPr>
            <w:noProof/>
            <w:webHidden/>
          </w:rPr>
          <w:tab/>
        </w:r>
        <w:r w:rsidR="00630010">
          <w:rPr>
            <w:noProof/>
            <w:webHidden/>
          </w:rPr>
          <w:fldChar w:fldCharType="begin"/>
        </w:r>
        <w:r w:rsidR="00630010">
          <w:rPr>
            <w:noProof/>
            <w:webHidden/>
          </w:rPr>
          <w:instrText xml:space="preserve"> PAGEREF _Toc168604192 \h </w:instrText>
        </w:r>
        <w:r w:rsidR="00630010">
          <w:rPr>
            <w:noProof/>
            <w:webHidden/>
          </w:rPr>
        </w:r>
        <w:r w:rsidR="00630010">
          <w:rPr>
            <w:noProof/>
            <w:webHidden/>
          </w:rPr>
          <w:fldChar w:fldCharType="separate"/>
        </w:r>
        <w:r w:rsidR="00630010">
          <w:rPr>
            <w:noProof/>
            <w:webHidden/>
          </w:rPr>
          <w:t>3</w:t>
        </w:r>
        <w:r w:rsidR="00630010">
          <w:rPr>
            <w:noProof/>
            <w:webHidden/>
          </w:rPr>
          <w:fldChar w:fldCharType="end"/>
        </w:r>
      </w:hyperlink>
    </w:p>
    <w:p w14:paraId="657DAFF1" w14:textId="0A899836" w:rsidR="00630010" w:rsidRDefault="0001165B">
      <w:pPr>
        <w:pStyle w:val="TOC1"/>
        <w:rPr>
          <w:rFonts w:asciiTheme="minorHAnsi" w:eastAsiaTheme="minorEastAsia" w:hAnsiTheme="minorHAnsi" w:cstheme="minorBidi"/>
          <w:noProof/>
          <w:sz w:val="22"/>
          <w:szCs w:val="22"/>
        </w:rPr>
      </w:pPr>
      <w:hyperlink w:anchor="_Toc168604193" w:history="1">
        <w:r w:rsidR="00630010" w:rsidRPr="009E2E1E">
          <w:rPr>
            <w:rStyle w:val="Hyperlink"/>
            <w:noProof/>
          </w:rPr>
          <w:t>DANH CHỨC NĂNG CÁC BẢNG BIỂU, HÌNH ẢNH</w:t>
        </w:r>
        <w:r w:rsidR="00630010">
          <w:rPr>
            <w:noProof/>
            <w:webHidden/>
          </w:rPr>
          <w:tab/>
        </w:r>
        <w:r w:rsidR="00630010">
          <w:rPr>
            <w:noProof/>
            <w:webHidden/>
          </w:rPr>
          <w:fldChar w:fldCharType="begin"/>
        </w:r>
        <w:r w:rsidR="00630010">
          <w:rPr>
            <w:noProof/>
            <w:webHidden/>
          </w:rPr>
          <w:instrText xml:space="preserve"> PAGEREF _Toc168604193 \h </w:instrText>
        </w:r>
        <w:r w:rsidR="00630010">
          <w:rPr>
            <w:noProof/>
            <w:webHidden/>
          </w:rPr>
        </w:r>
        <w:r w:rsidR="00630010">
          <w:rPr>
            <w:noProof/>
            <w:webHidden/>
          </w:rPr>
          <w:fldChar w:fldCharType="separate"/>
        </w:r>
        <w:r w:rsidR="00630010">
          <w:rPr>
            <w:noProof/>
            <w:webHidden/>
          </w:rPr>
          <w:t>4</w:t>
        </w:r>
        <w:r w:rsidR="00630010">
          <w:rPr>
            <w:noProof/>
            <w:webHidden/>
          </w:rPr>
          <w:fldChar w:fldCharType="end"/>
        </w:r>
      </w:hyperlink>
    </w:p>
    <w:p w14:paraId="21D3A36B" w14:textId="12CD284A" w:rsidR="00630010" w:rsidRDefault="0001165B">
      <w:pPr>
        <w:pStyle w:val="TOC1"/>
        <w:rPr>
          <w:rFonts w:asciiTheme="minorHAnsi" w:eastAsiaTheme="minorEastAsia" w:hAnsiTheme="minorHAnsi" w:cstheme="minorBidi"/>
          <w:noProof/>
          <w:sz w:val="22"/>
          <w:szCs w:val="22"/>
        </w:rPr>
      </w:pPr>
      <w:hyperlink w:anchor="_Toc168604194" w:history="1">
        <w:r w:rsidR="00630010" w:rsidRPr="009E2E1E">
          <w:rPr>
            <w:rStyle w:val="Hyperlink"/>
            <w:noProof/>
          </w:rPr>
          <w:t>CHƯƠNG</w:t>
        </w:r>
        <w:r w:rsidR="00630010" w:rsidRPr="009E2E1E">
          <w:rPr>
            <w:rStyle w:val="Hyperlink"/>
            <w:noProof/>
            <w:lang w:val="vi-VN"/>
          </w:rPr>
          <w:t xml:space="preserve"> </w:t>
        </w:r>
        <w:r w:rsidR="00630010" w:rsidRPr="009E2E1E">
          <w:rPr>
            <w:rStyle w:val="Hyperlink"/>
            <w:noProof/>
          </w:rPr>
          <w:t>1 –</w:t>
        </w:r>
        <w:r w:rsidR="00630010" w:rsidRPr="009E2E1E">
          <w:rPr>
            <w:rStyle w:val="Hyperlink"/>
            <w:noProof/>
            <w:lang w:val="vi-VN"/>
          </w:rPr>
          <w:t xml:space="preserve"> TỔNG QUAN</w:t>
        </w:r>
        <w:r w:rsidR="00630010">
          <w:rPr>
            <w:noProof/>
            <w:webHidden/>
          </w:rPr>
          <w:tab/>
        </w:r>
        <w:r w:rsidR="00630010">
          <w:rPr>
            <w:noProof/>
            <w:webHidden/>
          </w:rPr>
          <w:fldChar w:fldCharType="begin"/>
        </w:r>
        <w:r w:rsidR="00630010">
          <w:rPr>
            <w:noProof/>
            <w:webHidden/>
          </w:rPr>
          <w:instrText xml:space="preserve"> PAGEREF _Toc168604194 \h </w:instrText>
        </w:r>
        <w:r w:rsidR="00630010">
          <w:rPr>
            <w:noProof/>
            <w:webHidden/>
          </w:rPr>
        </w:r>
        <w:r w:rsidR="00630010">
          <w:rPr>
            <w:noProof/>
            <w:webHidden/>
          </w:rPr>
          <w:fldChar w:fldCharType="separate"/>
        </w:r>
        <w:r w:rsidR="00630010">
          <w:rPr>
            <w:noProof/>
            <w:webHidden/>
          </w:rPr>
          <w:t>5</w:t>
        </w:r>
        <w:r w:rsidR="00630010">
          <w:rPr>
            <w:noProof/>
            <w:webHidden/>
          </w:rPr>
          <w:fldChar w:fldCharType="end"/>
        </w:r>
      </w:hyperlink>
    </w:p>
    <w:p w14:paraId="4F3104CE" w14:textId="15BA2F55"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195" w:history="1">
        <w:r w:rsidR="00630010" w:rsidRPr="009E2E1E">
          <w:rPr>
            <w:rStyle w:val="Hyperlink"/>
            <w:noProof/>
            <w:lang w:val="vi-VN"/>
          </w:rPr>
          <w:t>1.1 Đối tượng nghiên cứu</w:t>
        </w:r>
        <w:r w:rsidR="00630010">
          <w:rPr>
            <w:noProof/>
            <w:webHidden/>
          </w:rPr>
          <w:tab/>
        </w:r>
        <w:r w:rsidR="00630010">
          <w:rPr>
            <w:noProof/>
            <w:webHidden/>
          </w:rPr>
          <w:fldChar w:fldCharType="begin"/>
        </w:r>
        <w:r w:rsidR="00630010">
          <w:rPr>
            <w:noProof/>
            <w:webHidden/>
          </w:rPr>
          <w:instrText xml:space="preserve"> PAGEREF _Toc168604195 \h </w:instrText>
        </w:r>
        <w:r w:rsidR="00630010">
          <w:rPr>
            <w:noProof/>
            <w:webHidden/>
          </w:rPr>
        </w:r>
        <w:r w:rsidR="00630010">
          <w:rPr>
            <w:noProof/>
            <w:webHidden/>
          </w:rPr>
          <w:fldChar w:fldCharType="separate"/>
        </w:r>
        <w:r w:rsidR="00630010">
          <w:rPr>
            <w:noProof/>
            <w:webHidden/>
          </w:rPr>
          <w:t>5</w:t>
        </w:r>
        <w:r w:rsidR="00630010">
          <w:rPr>
            <w:noProof/>
            <w:webHidden/>
          </w:rPr>
          <w:fldChar w:fldCharType="end"/>
        </w:r>
      </w:hyperlink>
    </w:p>
    <w:p w14:paraId="269230DF" w14:textId="15326EAF"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196" w:history="1">
        <w:r w:rsidR="00630010" w:rsidRPr="009E2E1E">
          <w:rPr>
            <w:rStyle w:val="Hyperlink"/>
            <w:noProof/>
            <w:lang w:val="vi-VN"/>
          </w:rPr>
          <w:t>1.2 Mục tiêu nghiên cứu</w:t>
        </w:r>
        <w:r w:rsidR="00630010">
          <w:rPr>
            <w:noProof/>
            <w:webHidden/>
          </w:rPr>
          <w:tab/>
        </w:r>
        <w:r w:rsidR="00630010">
          <w:rPr>
            <w:noProof/>
            <w:webHidden/>
          </w:rPr>
          <w:fldChar w:fldCharType="begin"/>
        </w:r>
        <w:r w:rsidR="00630010">
          <w:rPr>
            <w:noProof/>
            <w:webHidden/>
          </w:rPr>
          <w:instrText xml:space="preserve"> PAGEREF _Toc168604196 \h </w:instrText>
        </w:r>
        <w:r w:rsidR="00630010">
          <w:rPr>
            <w:noProof/>
            <w:webHidden/>
          </w:rPr>
        </w:r>
        <w:r w:rsidR="00630010">
          <w:rPr>
            <w:noProof/>
            <w:webHidden/>
          </w:rPr>
          <w:fldChar w:fldCharType="separate"/>
        </w:r>
        <w:r w:rsidR="00630010">
          <w:rPr>
            <w:noProof/>
            <w:webHidden/>
          </w:rPr>
          <w:t>5</w:t>
        </w:r>
        <w:r w:rsidR="00630010">
          <w:rPr>
            <w:noProof/>
            <w:webHidden/>
          </w:rPr>
          <w:fldChar w:fldCharType="end"/>
        </w:r>
      </w:hyperlink>
    </w:p>
    <w:p w14:paraId="5169B347" w14:textId="03804606"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197" w:history="1">
        <w:r w:rsidR="00630010" w:rsidRPr="009E2E1E">
          <w:rPr>
            <w:rStyle w:val="Hyperlink"/>
            <w:noProof/>
            <w:lang w:val="vi-VN"/>
          </w:rPr>
          <w:t>1.3 Phương pháp nghiên cứu</w:t>
        </w:r>
        <w:r w:rsidR="00630010">
          <w:rPr>
            <w:noProof/>
            <w:webHidden/>
          </w:rPr>
          <w:tab/>
        </w:r>
        <w:r w:rsidR="00630010">
          <w:rPr>
            <w:noProof/>
            <w:webHidden/>
          </w:rPr>
          <w:fldChar w:fldCharType="begin"/>
        </w:r>
        <w:r w:rsidR="00630010">
          <w:rPr>
            <w:noProof/>
            <w:webHidden/>
          </w:rPr>
          <w:instrText xml:space="preserve"> PAGEREF _Toc168604197 \h </w:instrText>
        </w:r>
        <w:r w:rsidR="00630010">
          <w:rPr>
            <w:noProof/>
            <w:webHidden/>
          </w:rPr>
        </w:r>
        <w:r w:rsidR="00630010">
          <w:rPr>
            <w:noProof/>
            <w:webHidden/>
          </w:rPr>
          <w:fldChar w:fldCharType="separate"/>
        </w:r>
        <w:r w:rsidR="00630010">
          <w:rPr>
            <w:noProof/>
            <w:webHidden/>
          </w:rPr>
          <w:t>5</w:t>
        </w:r>
        <w:r w:rsidR="00630010">
          <w:rPr>
            <w:noProof/>
            <w:webHidden/>
          </w:rPr>
          <w:fldChar w:fldCharType="end"/>
        </w:r>
      </w:hyperlink>
    </w:p>
    <w:p w14:paraId="5F0F8395" w14:textId="7A2BB5AD"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198" w:history="1">
        <w:r w:rsidR="00630010" w:rsidRPr="009E2E1E">
          <w:rPr>
            <w:rStyle w:val="Hyperlink"/>
            <w:noProof/>
            <w:lang w:val="vi-VN"/>
          </w:rPr>
          <w:t>1.4 Quy trình nghiên cứu</w:t>
        </w:r>
        <w:r w:rsidR="00630010">
          <w:rPr>
            <w:noProof/>
            <w:webHidden/>
          </w:rPr>
          <w:tab/>
        </w:r>
        <w:r w:rsidR="00630010">
          <w:rPr>
            <w:noProof/>
            <w:webHidden/>
          </w:rPr>
          <w:fldChar w:fldCharType="begin"/>
        </w:r>
        <w:r w:rsidR="00630010">
          <w:rPr>
            <w:noProof/>
            <w:webHidden/>
          </w:rPr>
          <w:instrText xml:space="preserve"> PAGEREF _Toc168604198 \h </w:instrText>
        </w:r>
        <w:r w:rsidR="00630010">
          <w:rPr>
            <w:noProof/>
            <w:webHidden/>
          </w:rPr>
        </w:r>
        <w:r w:rsidR="00630010">
          <w:rPr>
            <w:noProof/>
            <w:webHidden/>
          </w:rPr>
          <w:fldChar w:fldCharType="separate"/>
        </w:r>
        <w:r w:rsidR="00630010">
          <w:rPr>
            <w:noProof/>
            <w:webHidden/>
          </w:rPr>
          <w:t>5</w:t>
        </w:r>
        <w:r w:rsidR="00630010">
          <w:rPr>
            <w:noProof/>
            <w:webHidden/>
          </w:rPr>
          <w:fldChar w:fldCharType="end"/>
        </w:r>
      </w:hyperlink>
    </w:p>
    <w:p w14:paraId="7137CE55" w14:textId="79C71CC1" w:rsidR="00630010" w:rsidRDefault="0001165B">
      <w:pPr>
        <w:pStyle w:val="TOC1"/>
        <w:rPr>
          <w:rFonts w:asciiTheme="minorHAnsi" w:eastAsiaTheme="minorEastAsia" w:hAnsiTheme="minorHAnsi" w:cstheme="minorBidi"/>
          <w:noProof/>
          <w:sz w:val="22"/>
          <w:szCs w:val="22"/>
        </w:rPr>
      </w:pPr>
      <w:hyperlink w:anchor="_Toc168604199" w:history="1">
        <w:r w:rsidR="00630010" w:rsidRPr="009E2E1E">
          <w:rPr>
            <w:rStyle w:val="Hyperlink"/>
            <w:noProof/>
            <w:lang w:val="vi-VN"/>
          </w:rPr>
          <w:t>CHƯƠNG 2 – KIẾN TRÚC MẠNG NGANG HÀNG</w:t>
        </w:r>
        <w:r w:rsidR="00630010">
          <w:rPr>
            <w:noProof/>
            <w:webHidden/>
          </w:rPr>
          <w:tab/>
        </w:r>
        <w:r w:rsidR="00630010">
          <w:rPr>
            <w:noProof/>
            <w:webHidden/>
          </w:rPr>
          <w:fldChar w:fldCharType="begin"/>
        </w:r>
        <w:r w:rsidR="00630010">
          <w:rPr>
            <w:noProof/>
            <w:webHidden/>
          </w:rPr>
          <w:instrText xml:space="preserve"> PAGEREF _Toc168604199 \h </w:instrText>
        </w:r>
        <w:r w:rsidR="00630010">
          <w:rPr>
            <w:noProof/>
            <w:webHidden/>
          </w:rPr>
        </w:r>
        <w:r w:rsidR="00630010">
          <w:rPr>
            <w:noProof/>
            <w:webHidden/>
          </w:rPr>
          <w:fldChar w:fldCharType="separate"/>
        </w:r>
        <w:r w:rsidR="00630010">
          <w:rPr>
            <w:noProof/>
            <w:webHidden/>
          </w:rPr>
          <w:t>6</w:t>
        </w:r>
        <w:r w:rsidR="00630010">
          <w:rPr>
            <w:noProof/>
            <w:webHidden/>
          </w:rPr>
          <w:fldChar w:fldCharType="end"/>
        </w:r>
      </w:hyperlink>
    </w:p>
    <w:p w14:paraId="04F37F9B" w14:textId="1A9232E0"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0" w:history="1">
        <w:r w:rsidR="00630010" w:rsidRPr="009E2E1E">
          <w:rPr>
            <w:rStyle w:val="Hyperlink"/>
            <w:noProof/>
            <w:lang w:val="vi-VN"/>
          </w:rPr>
          <w:t>2.1 Định nghĩa</w:t>
        </w:r>
        <w:r w:rsidR="00630010">
          <w:rPr>
            <w:noProof/>
            <w:webHidden/>
          </w:rPr>
          <w:tab/>
        </w:r>
        <w:r w:rsidR="00630010">
          <w:rPr>
            <w:noProof/>
            <w:webHidden/>
          </w:rPr>
          <w:fldChar w:fldCharType="begin"/>
        </w:r>
        <w:r w:rsidR="00630010">
          <w:rPr>
            <w:noProof/>
            <w:webHidden/>
          </w:rPr>
          <w:instrText xml:space="preserve"> PAGEREF _Toc168604200 \h </w:instrText>
        </w:r>
        <w:r w:rsidR="00630010">
          <w:rPr>
            <w:noProof/>
            <w:webHidden/>
          </w:rPr>
        </w:r>
        <w:r w:rsidR="00630010">
          <w:rPr>
            <w:noProof/>
            <w:webHidden/>
          </w:rPr>
          <w:fldChar w:fldCharType="separate"/>
        </w:r>
        <w:r w:rsidR="00630010">
          <w:rPr>
            <w:noProof/>
            <w:webHidden/>
          </w:rPr>
          <w:t>6</w:t>
        </w:r>
        <w:r w:rsidR="00630010">
          <w:rPr>
            <w:noProof/>
            <w:webHidden/>
          </w:rPr>
          <w:fldChar w:fldCharType="end"/>
        </w:r>
      </w:hyperlink>
    </w:p>
    <w:p w14:paraId="0C730001" w14:textId="368FCF21"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1" w:history="1">
        <w:r w:rsidR="00630010" w:rsidRPr="009E2E1E">
          <w:rPr>
            <w:rStyle w:val="Hyperlink"/>
            <w:noProof/>
            <w:lang w:val="vi-VN"/>
          </w:rPr>
          <w:t>2.2 Mục đích v</w:t>
        </w:r>
        <w:r w:rsidR="00630010" w:rsidRPr="009E2E1E">
          <w:rPr>
            <w:rStyle w:val="Hyperlink"/>
            <w:noProof/>
          </w:rPr>
          <w:t>à vai trò</w:t>
        </w:r>
        <w:r w:rsidR="00630010">
          <w:rPr>
            <w:noProof/>
            <w:webHidden/>
          </w:rPr>
          <w:tab/>
        </w:r>
        <w:r w:rsidR="00630010">
          <w:rPr>
            <w:noProof/>
            <w:webHidden/>
          </w:rPr>
          <w:fldChar w:fldCharType="begin"/>
        </w:r>
        <w:r w:rsidR="00630010">
          <w:rPr>
            <w:noProof/>
            <w:webHidden/>
          </w:rPr>
          <w:instrText xml:space="preserve"> PAGEREF _Toc168604201 \h </w:instrText>
        </w:r>
        <w:r w:rsidR="00630010">
          <w:rPr>
            <w:noProof/>
            <w:webHidden/>
          </w:rPr>
        </w:r>
        <w:r w:rsidR="00630010">
          <w:rPr>
            <w:noProof/>
            <w:webHidden/>
          </w:rPr>
          <w:fldChar w:fldCharType="separate"/>
        </w:r>
        <w:r w:rsidR="00630010">
          <w:rPr>
            <w:noProof/>
            <w:webHidden/>
          </w:rPr>
          <w:t>7</w:t>
        </w:r>
        <w:r w:rsidR="00630010">
          <w:rPr>
            <w:noProof/>
            <w:webHidden/>
          </w:rPr>
          <w:fldChar w:fldCharType="end"/>
        </w:r>
      </w:hyperlink>
    </w:p>
    <w:p w14:paraId="32D3DDA9" w14:textId="3BAEA645"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2" w:history="1">
        <w:r w:rsidR="00630010" w:rsidRPr="009E2E1E">
          <w:rPr>
            <w:rStyle w:val="Hyperlink"/>
            <w:noProof/>
            <w:lang w:val="vi-VN"/>
          </w:rPr>
          <w:t xml:space="preserve">2.3 </w:t>
        </w:r>
        <w:r w:rsidR="00630010" w:rsidRPr="009E2E1E">
          <w:rPr>
            <w:rStyle w:val="Hyperlink"/>
            <w:noProof/>
          </w:rPr>
          <w:t>Định hướng nghiên cứu</w:t>
        </w:r>
        <w:r w:rsidR="00630010">
          <w:rPr>
            <w:noProof/>
            <w:webHidden/>
          </w:rPr>
          <w:tab/>
        </w:r>
        <w:r w:rsidR="00630010">
          <w:rPr>
            <w:noProof/>
            <w:webHidden/>
          </w:rPr>
          <w:fldChar w:fldCharType="begin"/>
        </w:r>
        <w:r w:rsidR="00630010">
          <w:rPr>
            <w:noProof/>
            <w:webHidden/>
          </w:rPr>
          <w:instrText xml:space="preserve"> PAGEREF _Toc168604202 \h </w:instrText>
        </w:r>
        <w:r w:rsidR="00630010">
          <w:rPr>
            <w:noProof/>
            <w:webHidden/>
          </w:rPr>
        </w:r>
        <w:r w:rsidR="00630010">
          <w:rPr>
            <w:noProof/>
            <w:webHidden/>
          </w:rPr>
          <w:fldChar w:fldCharType="separate"/>
        </w:r>
        <w:r w:rsidR="00630010">
          <w:rPr>
            <w:noProof/>
            <w:webHidden/>
          </w:rPr>
          <w:t>7</w:t>
        </w:r>
        <w:r w:rsidR="00630010">
          <w:rPr>
            <w:noProof/>
            <w:webHidden/>
          </w:rPr>
          <w:fldChar w:fldCharType="end"/>
        </w:r>
      </w:hyperlink>
    </w:p>
    <w:p w14:paraId="04EB7830" w14:textId="3C98462B" w:rsidR="00630010" w:rsidRDefault="0001165B">
      <w:pPr>
        <w:pStyle w:val="TOC1"/>
        <w:rPr>
          <w:rFonts w:asciiTheme="minorHAnsi" w:eastAsiaTheme="minorEastAsia" w:hAnsiTheme="minorHAnsi" w:cstheme="minorBidi"/>
          <w:noProof/>
          <w:sz w:val="22"/>
          <w:szCs w:val="22"/>
        </w:rPr>
      </w:pPr>
      <w:hyperlink w:anchor="_Toc168604203" w:history="1">
        <w:r w:rsidR="00630010" w:rsidRPr="009E2E1E">
          <w:rPr>
            <w:rStyle w:val="Hyperlink"/>
            <w:noProof/>
            <w:lang w:val="vi-VN"/>
          </w:rPr>
          <w:t>CHƯƠNG 2 – GIAO THỨC GNUTELLA</w:t>
        </w:r>
        <w:r w:rsidR="00630010">
          <w:rPr>
            <w:noProof/>
            <w:webHidden/>
          </w:rPr>
          <w:tab/>
        </w:r>
        <w:r w:rsidR="00630010">
          <w:rPr>
            <w:noProof/>
            <w:webHidden/>
          </w:rPr>
          <w:fldChar w:fldCharType="begin"/>
        </w:r>
        <w:r w:rsidR="00630010">
          <w:rPr>
            <w:noProof/>
            <w:webHidden/>
          </w:rPr>
          <w:instrText xml:space="preserve"> PAGEREF _Toc168604203 \h </w:instrText>
        </w:r>
        <w:r w:rsidR="00630010">
          <w:rPr>
            <w:noProof/>
            <w:webHidden/>
          </w:rPr>
        </w:r>
        <w:r w:rsidR="00630010">
          <w:rPr>
            <w:noProof/>
            <w:webHidden/>
          </w:rPr>
          <w:fldChar w:fldCharType="separate"/>
        </w:r>
        <w:r w:rsidR="00630010">
          <w:rPr>
            <w:noProof/>
            <w:webHidden/>
          </w:rPr>
          <w:t>9</w:t>
        </w:r>
        <w:r w:rsidR="00630010">
          <w:rPr>
            <w:noProof/>
            <w:webHidden/>
          </w:rPr>
          <w:fldChar w:fldCharType="end"/>
        </w:r>
      </w:hyperlink>
    </w:p>
    <w:p w14:paraId="586E6A1B" w14:textId="0EBD21D6"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4" w:history="1">
        <w:r w:rsidR="00630010" w:rsidRPr="009E2E1E">
          <w:rPr>
            <w:rStyle w:val="Hyperlink"/>
            <w:noProof/>
            <w:lang w:val="vi-VN"/>
          </w:rPr>
          <w:t>2.1 Lịch sử Gnutella</w:t>
        </w:r>
        <w:r w:rsidR="00630010">
          <w:rPr>
            <w:noProof/>
            <w:webHidden/>
          </w:rPr>
          <w:tab/>
        </w:r>
        <w:r w:rsidR="00630010">
          <w:rPr>
            <w:noProof/>
            <w:webHidden/>
          </w:rPr>
          <w:fldChar w:fldCharType="begin"/>
        </w:r>
        <w:r w:rsidR="00630010">
          <w:rPr>
            <w:noProof/>
            <w:webHidden/>
          </w:rPr>
          <w:instrText xml:space="preserve"> PAGEREF _Toc168604204 \h </w:instrText>
        </w:r>
        <w:r w:rsidR="00630010">
          <w:rPr>
            <w:noProof/>
            <w:webHidden/>
          </w:rPr>
        </w:r>
        <w:r w:rsidR="00630010">
          <w:rPr>
            <w:noProof/>
            <w:webHidden/>
          </w:rPr>
          <w:fldChar w:fldCharType="separate"/>
        </w:r>
        <w:r w:rsidR="00630010">
          <w:rPr>
            <w:noProof/>
            <w:webHidden/>
          </w:rPr>
          <w:t>9</w:t>
        </w:r>
        <w:r w:rsidR="00630010">
          <w:rPr>
            <w:noProof/>
            <w:webHidden/>
          </w:rPr>
          <w:fldChar w:fldCharType="end"/>
        </w:r>
      </w:hyperlink>
    </w:p>
    <w:p w14:paraId="1EE96F25" w14:textId="3EFD3558" w:rsidR="00630010" w:rsidRDefault="0001165B">
      <w:pPr>
        <w:pStyle w:val="TOC3"/>
        <w:rPr>
          <w:rFonts w:asciiTheme="minorHAnsi" w:eastAsiaTheme="minorEastAsia" w:hAnsiTheme="minorHAnsi" w:cstheme="minorBidi"/>
          <w:noProof/>
          <w:sz w:val="22"/>
          <w:szCs w:val="22"/>
        </w:rPr>
      </w:pPr>
      <w:hyperlink w:anchor="_Toc168604205" w:history="1">
        <w:r w:rsidR="00630010" w:rsidRPr="009E2E1E">
          <w:rPr>
            <w:rStyle w:val="Hyperlink"/>
            <w:noProof/>
            <w:lang w:val="vi-VN"/>
          </w:rPr>
          <w:t xml:space="preserve">2.1.1 </w:t>
        </w:r>
        <w:r w:rsidR="00630010" w:rsidRPr="009E2E1E">
          <w:rPr>
            <w:rStyle w:val="Hyperlink"/>
            <w:noProof/>
          </w:rPr>
          <w:t>Khởi nguồn và phát triển</w:t>
        </w:r>
        <w:r w:rsidR="00630010">
          <w:rPr>
            <w:noProof/>
            <w:webHidden/>
          </w:rPr>
          <w:tab/>
        </w:r>
        <w:r w:rsidR="00630010">
          <w:rPr>
            <w:noProof/>
            <w:webHidden/>
          </w:rPr>
          <w:fldChar w:fldCharType="begin"/>
        </w:r>
        <w:r w:rsidR="00630010">
          <w:rPr>
            <w:noProof/>
            <w:webHidden/>
          </w:rPr>
          <w:instrText xml:space="preserve"> PAGEREF _Toc168604205 \h </w:instrText>
        </w:r>
        <w:r w:rsidR="00630010">
          <w:rPr>
            <w:noProof/>
            <w:webHidden/>
          </w:rPr>
        </w:r>
        <w:r w:rsidR="00630010">
          <w:rPr>
            <w:noProof/>
            <w:webHidden/>
          </w:rPr>
          <w:fldChar w:fldCharType="separate"/>
        </w:r>
        <w:r w:rsidR="00630010">
          <w:rPr>
            <w:noProof/>
            <w:webHidden/>
          </w:rPr>
          <w:t>9</w:t>
        </w:r>
        <w:r w:rsidR="00630010">
          <w:rPr>
            <w:noProof/>
            <w:webHidden/>
          </w:rPr>
          <w:fldChar w:fldCharType="end"/>
        </w:r>
      </w:hyperlink>
    </w:p>
    <w:p w14:paraId="7C59900A" w14:textId="59F58586" w:rsidR="00630010" w:rsidRDefault="0001165B">
      <w:pPr>
        <w:pStyle w:val="TOC3"/>
        <w:rPr>
          <w:rFonts w:asciiTheme="minorHAnsi" w:eastAsiaTheme="minorEastAsia" w:hAnsiTheme="minorHAnsi" w:cstheme="minorBidi"/>
          <w:noProof/>
          <w:sz w:val="22"/>
          <w:szCs w:val="22"/>
        </w:rPr>
      </w:pPr>
      <w:hyperlink w:anchor="_Toc168604206" w:history="1">
        <w:r w:rsidR="00630010" w:rsidRPr="009E2E1E">
          <w:rPr>
            <w:rStyle w:val="Hyperlink"/>
            <w:noProof/>
            <w:lang w:val="vi-VN"/>
          </w:rPr>
          <w:t>2.1.2 Nguồn gốc tên gọi</w:t>
        </w:r>
        <w:r w:rsidR="00630010">
          <w:rPr>
            <w:noProof/>
            <w:webHidden/>
          </w:rPr>
          <w:tab/>
        </w:r>
        <w:r w:rsidR="00630010">
          <w:rPr>
            <w:noProof/>
            <w:webHidden/>
          </w:rPr>
          <w:fldChar w:fldCharType="begin"/>
        </w:r>
        <w:r w:rsidR="00630010">
          <w:rPr>
            <w:noProof/>
            <w:webHidden/>
          </w:rPr>
          <w:instrText xml:space="preserve"> PAGEREF _Toc168604206 \h </w:instrText>
        </w:r>
        <w:r w:rsidR="00630010">
          <w:rPr>
            <w:noProof/>
            <w:webHidden/>
          </w:rPr>
        </w:r>
        <w:r w:rsidR="00630010">
          <w:rPr>
            <w:noProof/>
            <w:webHidden/>
          </w:rPr>
          <w:fldChar w:fldCharType="separate"/>
        </w:r>
        <w:r w:rsidR="00630010">
          <w:rPr>
            <w:noProof/>
            <w:webHidden/>
          </w:rPr>
          <w:t>10</w:t>
        </w:r>
        <w:r w:rsidR="00630010">
          <w:rPr>
            <w:noProof/>
            <w:webHidden/>
          </w:rPr>
          <w:fldChar w:fldCharType="end"/>
        </w:r>
      </w:hyperlink>
    </w:p>
    <w:p w14:paraId="12F7D947" w14:textId="6FF889E6"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7" w:history="1">
        <w:r w:rsidR="00630010" w:rsidRPr="009E2E1E">
          <w:rPr>
            <w:rStyle w:val="Hyperlink"/>
            <w:noProof/>
            <w:lang w:val="vi-VN"/>
          </w:rPr>
          <w:t>2.2 Định nghĩa</w:t>
        </w:r>
        <w:r w:rsidR="00630010">
          <w:rPr>
            <w:noProof/>
            <w:webHidden/>
          </w:rPr>
          <w:tab/>
        </w:r>
        <w:r w:rsidR="00630010">
          <w:rPr>
            <w:noProof/>
            <w:webHidden/>
          </w:rPr>
          <w:fldChar w:fldCharType="begin"/>
        </w:r>
        <w:r w:rsidR="00630010">
          <w:rPr>
            <w:noProof/>
            <w:webHidden/>
          </w:rPr>
          <w:instrText xml:space="preserve"> PAGEREF _Toc168604207 \h </w:instrText>
        </w:r>
        <w:r w:rsidR="00630010">
          <w:rPr>
            <w:noProof/>
            <w:webHidden/>
          </w:rPr>
        </w:r>
        <w:r w:rsidR="00630010">
          <w:rPr>
            <w:noProof/>
            <w:webHidden/>
          </w:rPr>
          <w:fldChar w:fldCharType="separate"/>
        </w:r>
        <w:r w:rsidR="00630010">
          <w:rPr>
            <w:noProof/>
            <w:webHidden/>
          </w:rPr>
          <w:t>11</w:t>
        </w:r>
        <w:r w:rsidR="00630010">
          <w:rPr>
            <w:noProof/>
            <w:webHidden/>
          </w:rPr>
          <w:fldChar w:fldCharType="end"/>
        </w:r>
      </w:hyperlink>
    </w:p>
    <w:p w14:paraId="49574632" w14:textId="473283DC"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8" w:history="1">
        <w:r w:rsidR="00630010" w:rsidRPr="009E2E1E">
          <w:rPr>
            <w:rStyle w:val="Hyperlink"/>
            <w:noProof/>
            <w:lang w:val="vi-VN"/>
          </w:rPr>
          <w:t>2.3 Mục tiêu</w:t>
        </w:r>
        <w:r w:rsidR="00630010">
          <w:rPr>
            <w:noProof/>
            <w:webHidden/>
          </w:rPr>
          <w:tab/>
        </w:r>
        <w:r w:rsidR="00630010">
          <w:rPr>
            <w:noProof/>
            <w:webHidden/>
          </w:rPr>
          <w:fldChar w:fldCharType="begin"/>
        </w:r>
        <w:r w:rsidR="00630010">
          <w:rPr>
            <w:noProof/>
            <w:webHidden/>
          </w:rPr>
          <w:instrText xml:space="preserve"> PAGEREF _Toc168604208 \h </w:instrText>
        </w:r>
        <w:r w:rsidR="00630010">
          <w:rPr>
            <w:noProof/>
            <w:webHidden/>
          </w:rPr>
        </w:r>
        <w:r w:rsidR="00630010">
          <w:rPr>
            <w:noProof/>
            <w:webHidden/>
          </w:rPr>
          <w:fldChar w:fldCharType="separate"/>
        </w:r>
        <w:r w:rsidR="00630010">
          <w:rPr>
            <w:noProof/>
            <w:webHidden/>
          </w:rPr>
          <w:t>11</w:t>
        </w:r>
        <w:r w:rsidR="00630010">
          <w:rPr>
            <w:noProof/>
            <w:webHidden/>
          </w:rPr>
          <w:fldChar w:fldCharType="end"/>
        </w:r>
      </w:hyperlink>
    </w:p>
    <w:p w14:paraId="342CB7FE" w14:textId="7DB53B57"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09" w:history="1">
        <w:r w:rsidR="00630010" w:rsidRPr="009E2E1E">
          <w:rPr>
            <w:rStyle w:val="Hyperlink"/>
            <w:noProof/>
            <w:lang w:val="vi-VN"/>
          </w:rPr>
          <w:t>2.4 Cách thức hoạt động</w:t>
        </w:r>
        <w:r w:rsidR="00630010">
          <w:rPr>
            <w:noProof/>
            <w:webHidden/>
          </w:rPr>
          <w:tab/>
        </w:r>
        <w:r w:rsidR="00630010">
          <w:rPr>
            <w:noProof/>
            <w:webHidden/>
          </w:rPr>
          <w:fldChar w:fldCharType="begin"/>
        </w:r>
        <w:r w:rsidR="00630010">
          <w:rPr>
            <w:noProof/>
            <w:webHidden/>
          </w:rPr>
          <w:instrText xml:space="preserve"> PAGEREF _Toc168604209 \h </w:instrText>
        </w:r>
        <w:r w:rsidR="00630010">
          <w:rPr>
            <w:noProof/>
            <w:webHidden/>
          </w:rPr>
        </w:r>
        <w:r w:rsidR="00630010">
          <w:rPr>
            <w:noProof/>
            <w:webHidden/>
          </w:rPr>
          <w:fldChar w:fldCharType="separate"/>
        </w:r>
        <w:r w:rsidR="00630010">
          <w:rPr>
            <w:noProof/>
            <w:webHidden/>
          </w:rPr>
          <w:t>12</w:t>
        </w:r>
        <w:r w:rsidR="00630010">
          <w:rPr>
            <w:noProof/>
            <w:webHidden/>
          </w:rPr>
          <w:fldChar w:fldCharType="end"/>
        </w:r>
      </w:hyperlink>
    </w:p>
    <w:p w14:paraId="329B5E38" w14:textId="44EF585C"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0" w:history="1">
        <w:r w:rsidR="00630010" w:rsidRPr="009E2E1E">
          <w:rPr>
            <w:rStyle w:val="Hyperlink"/>
            <w:noProof/>
            <w:lang w:val="vi-VN"/>
          </w:rPr>
          <w:t>2.5 Các loại thông điệp</w:t>
        </w:r>
        <w:r w:rsidR="00630010">
          <w:rPr>
            <w:noProof/>
            <w:webHidden/>
          </w:rPr>
          <w:tab/>
        </w:r>
        <w:r w:rsidR="00630010">
          <w:rPr>
            <w:noProof/>
            <w:webHidden/>
          </w:rPr>
          <w:fldChar w:fldCharType="begin"/>
        </w:r>
        <w:r w:rsidR="00630010">
          <w:rPr>
            <w:noProof/>
            <w:webHidden/>
          </w:rPr>
          <w:instrText xml:space="preserve"> PAGEREF _Toc168604210 \h </w:instrText>
        </w:r>
        <w:r w:rsidR="00630010">
          <w:rPr>
            <w:noProof/>
            <w:webHidden/>
          </w:rPr>
        </w:r>
        <w:r w:rsidR="00630010">
          <w:rPr>
            <w:noProof/>
            <w:webHidden/>
          </w:rPr>
          <w:fldChar w:fldCharType="separate"/>
        </w:r>
        <w:r w:rsidR="00630010">
          <w:rPr>
            <w:noProof/>
            <w:webHidden/>
          </w:rPr>
          <w:t>13</w:t>
        </w:r>
        <w:r w:rsidR="00630010">
          <w:rPr>
            <w:noProof/>
            <w:webHidden/>
          </w:rPr>
          <w:fldChar w:fldCharType="end"/>
        </w:r>
      </w:hyperlink>
    </w:p>
    <w:p w14:paraId="0D7A671C" w14:textId="3E8A7F8A" w:rsidR="00630010" w:rsidRDefault="0001165B">
      <w:pPr>
        <w:pStyle w:val="TOC1"/>
        <w:rPr>
          <w:rFonts w:asciiTheme="minorHAnsi" w:eastAsiaTheme="minorEastAsia" w:hAnsiTheme="minorHAnsi" w:cstheme="minorBidi"/>
          <w:noProof/>
          <w:sz w:val="22"/>
          <w:szCs w:val="22"/>
        </w:rPr>
      </w:pPr>
      <w:hyperlink w:anchor="_Toc168604211" w:history="1">
        <w:r w:rsidR="00630010" w:rsidRPr="009E2E1E">
          <w:rPr>
            <w:rStyle w:val="Hyperlink"/>
            <w:noProof/>
            <w:lang w:val="vi-VN"/>
          </w:rPr>
          <w:t xml:space="preserve">CHƯƠNG 3 – </w:t>
        </w:r>
        <w:r w:rsidR="00630010" w:rsidRPr="009E2E1E">
          <w:rPr>
            <w:rStyle w:val="Hyperlink"/>
            <w:caps/>
            <w:noProof/>
            <w:lang w:val="vi-VN"/>
          </w:rPr>
          <w:t>Trình thu thập dữ liệu</w:t>
        </w:r>
        <w:r w:rsidR="00630010">
          <w:rPr>
            <w:noProof/>
            <w:webHidden/>
          </w:rPr>
          <w:tab/>
        </w:r>
        <w:r w:rsidR="00630010">
          <w:rPr>
            <w:noProof/>
            <w:webHidden/>
          </w:rPr>
          <w:fldChar w:fldCharType="begin"/>
        </w:r>
        <w:r w:rsidR="00630010">
          <w:rPr>
            <w:noProof/>
            <w:webHidden/>
          </w:rPr>
          <w:instrText xml:space="preserve"> PAGEREF _Toc168604211 \h </w:instrText>
        </w:r>
        <w:r w:rsidR="00630010">
          <w:rPr>
            <w:noProof/>
            <w:webHidden/>
          </w:rPr>
        </w:r>
        <w:r w:rsidR="00630010">
          <w:rPr>
            <w:noProof/>
            <w:webHidden/>
          </w:rPr>
          <w:fldChar w:fldCharType="separate"/>
        </w:r>
        <w:r w:rsidR="00630010">
          <w:rPr>
            <w:noProof/>
            <w:webHidden/>
          </w:rPr>
          <w:t>14</w:t>
        </w:r>
        <w:r w:rsidR="00630010">
          <w:rPr>
            <w:noProof/>
            <w:webHidden/>
          </w:rPr>
          <w:fldChar w:fldCharType="end"/>
        </w:r>
      </w:hyperlink>
    </w:p>
    <w:p w14:paraId="2BD24BB4" w14:textId="3A67D8EA"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2" w:history="1">
        <w:r w:rsidR="00630010" w:rsidRPr="009E2E1E">
          <w:rPr>
            <w:rStyle w:val="Hyperlink"/>
            <w:noProof/>
            <w:lang w:val="vi-VN"/>
          </w:rPr>
          <w:t>3.1 Giới thiệu chung</w:t>
        </w:r>
        <w:r w:rsidR="00630010">
          <w:rPr>
            <w:noProof/>
            <w:webHidden/>
          </w:rPr>
          <w:tab/>
        </w:r>
        <w:r w:rsidR="00630010">
          <w:rPr>
            <w:noProof/>
            <w:webHidden/>
          </w:rPr>
          <w:fldChar w:fldCharType="begin"/>
        </w:r>
        <w:r w:rsidR="00630010">
          <w:rPr>
            <w:noProof/>
            <w:webHidden/>
          </w:rPr>
          <w:instrText xml:space="preserve"> PAGEREF _Toc168604212 \h </w:instrText>
        </w:r>
        <w:r w:rsidR="00630010">
          <w:rPr>
            <w:noProof/>
            <w:webHidden/>
          </w:rPr>
        </w:r>
        <w:r w:rsidR="00630010">
          <w:rPr>
            <w:noProof/>
            <w:webHidden/>
          </w:rPr>
          <w:fldChar w:fldCharType="separate"/>
        </w:r>
        <w:r w:rsidR="00630010">
          <w:rPr>
            <w:noProof/>
            <w:webHidden/>
          </w:rPr>
          <w:t>14</w:t>
        </w:r>
        <w:r w:rsidR="00630010">
          <w:rPr>
            <w:noProof/>
            <w:webHidden/>
          </w:rPr>
          <w:fldChar w:fldCharType="end"/>
        </w:r>
      </w:hyperlink>
    </w:p>
    <w:p w14:paraId="3DAF0A83" w14:textId="75983D28"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3" w:history="1">
        <w:r w:rsidR="00630010" w:rsidRPr="009E2E1E">
          <w:rPr>
            <w:rStyle w:val="Hyperlink"/>
            <w:noProof/>
            <w:lang w:val="vi-VN"/>
          </w:rPr>
          <w:t>3.2 Mô tả quy trình</w:t>
        </w:r>
        <w:r w:rsidR="00630010">
          <w:rPr>
            <w:noProof/>
            <w:webHidden/>
          </w:rPr>
          <w:tab/>
        </w:r>
        <w:r w:rsidR="00630010">
          <w:rPr>
            <w:noProof/>
            <w:webHidden/>
          </w:rPr>
          <w:fldChar w:fldCharType="begin"/>
        </w:r>
        <w:r w:rsidR="00630010">
          <w:rPr>
            <w:noProof/>
            <w:webHidden/>
          </w:rPr>
          <w:instrText xml:space="preserve"> PAGEREF _Toc168604213 \h </w:instrText>
        </w:r>
        <w:r w:rsidR="00630010">
          <w:rPr>
            <w:noProof/>
            <w:webHidden/>
          </w:rPr>
        </w:r>
        <w:r w:rsidR="00630010">
          <w:rPr>
            <w:noProof/>
            <w:webHidden/>
          </w:rPr>
          <w:fldChar w:fldCharType="separate"/>
        </w:r>
        <w:r w:rsidR="00630010">
          <w:rPr>
            <w:noProof/>
            <w:webHidden/>
          </w:rPr>
          <w:t>14</w:t>
        </w:r>
        <w:r w:rsidR="00630010">
          <w:rPr>
            <w:noProof/>
            <w:webHidden/>
          </w:rPr>
          <w:fldChar w:fldCharType="end"/>
        </w:r>
      </w:hyperlink>
    </w:p>
    <w:p w14:paraId="7F33206C" w14:textId="4998ED82"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4" w:history="1">
        <w:r w:rsidR="00630010" w:rsidRPr="009E2E1E">
          <w:rPr>
            <w:rStyle w:val="Hyperlink"/>
            <w:noProof/>
            <w:lang w:val="vi-VN"/>
          </w:rPr>
          <w:t>3.3 Phương pháp thu thập dữ liệu</w:t>
        </w:r>
        <w:r w:rsidR="00630010">
          <w:rPr>
            <w:noProof/>
            <w:webHidden/>
          </w:rPr>
          <w:tab/>
        </w:r>
        <w:r w:rsidR="00630010">
          <w:rPr>
            <w:noProof/>
            <w:webHidden/>
          </w:rPr>
          <w:fldChar w:fldCharType="begin"/>
        </w:r>
        <w:r w:rsidR="00630010">
          <w:rPr>
            <w:noProof/>
            <w:webHidden/>
          </w:rPr>
          <w:instrText xml:space="preserve"> PAGEREF _Toc168604214 \h </w:instrText>
        </w:r>
        <w:r w:rsidR="00630010">
          <w:rPr>
            <w:noProof/>
            <w:webHidden/>
          </w:rPr>
        </w:r>
        <w:r w:rsidR="00630010">
          <w:rPr>
            <w:noProof/>
            <w:webHidden/>
          </w:rPr>
          <w:fldChar w:fldCharType="separate"/>
        </w:r>
        <w:r w:rsidR="00630010">
          <w:rPr>
            <w:noProof/>
            <w:webHidden/>
          </w:rPr>
          <w:t>14</w:t>
        </w:r>
        <w:r w:rsidR="00630010">
          <w:rPr>
            <w:noProof/>
            <w:webHidden/>
          </w:rPr>
          <w:fldChar w:fldCharType="end"/>
        </w:r>
      </w:hyperlink>
    </w:p>
    <w:p w14:paraId="676FD175" w14:textId="2877EDE1" w:rsidR="00630010" w:rsidRDefault="0001165B">
      <w:pPr>
        <w:pStyle w:val="TOC1"/>
        <w:rPr>
          <w:rFonts w:asciiTheme="minorHAnsi" w:eastAsiaTheme="minorEastAsia" w:hAnsiTheme="minorHAnsi" w:cstheme="minorBidi"/>
          <w:noProof/>
          <w:sz w:val="22"/>
          <w:szCs w:val="22"/>
        </w:rPr>
      </w:pPr>
      <w:hyperlink w:anchor="_Toc168604215" w:history="1">
        <w:r w:rsidR="00630010" w:rsidRPr="009E2E1E">
          <w:rPr>
            <w:rStyle w:val="Hyperlink"/>
            <w:noProof/>
            <w:lang w:val="vi-VN"/>
          </w:rPr>
          <w:t xml:space="preserve">CHƯƠNG 4 – </w:t>
        </w:r>
        <w:r w:rsidR="00630010" w:rsidRPr="009E2E1E">
          <w:rPr>
            <w:rStyle w:val="Hyperlink"/>
            <w:caps/>
            <w:noProof/>
            <w:lang w:val="vi-VN"/>
          </w:rPr>
          <w:t>Phân tích mạng Gnutella</w:t>
        </w:r>
        <w:r w:rsidR="00630010">
          <w:rPr>
            <w:noProof/>
            <w:webHidden/>
          </w:rPr>
          <w:tab/>
        </w:r>
        <w:r w:rsidR="00630010">
          <w:rPr>
            <w:noProof/>
            <w:webHidden/>
          </w:rPr>
          <w:fldChar w:fldCharType="begin"/>
        </w:r>
        <w:r w:rsidR="00630010">
          <w:rPr>
            <w:noProof/>
            <w:webHidden/>
          </w:rPr>
          <w:instrText xml:space="preserve"> PAGEREF _Toc168604215 \h </w:instrText>
        </w:r>
        <w:r w:rsidR="00630010">
          <w:rPr>
            <w:noProof/>
            <w:webHidden/>
          </w:rPr>
        </w:r>
        <w:r w:rsidR="00630010">
          <w:rPr>
            <w:noProof/>
            <w:webHidden/>
          </w:rPr>
          <w:fldChar w:fldCharType="separate"/>
        </w:r>
        <w:r w:rsidR="00630010">
          <w:rPr>
            <w:noProof/>
            <w:webHidden/>
          </w:rPr>
          <w:t>15</w:t>
        </w:r>
        <w:r w:rsidR="00630010">
          <w:rPr>
            <w:noProof/>
            <w:webHidden/>
          </w:rPr>
          <w:fldChar w:fldCharType="end"/>
        </w:r>
      </w:hyperlink>
    </w:p>
    <w:p w14:paraId="47C36A04" w14:textId="0F3D5E18"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6" w:history="1">
        <w:r w:rsidR="00630010" w:rsidRPr="009E2E1E">
          <w:rPr>
            <w:rStyle w:val="Hyperlink"/>
            <w:noProof/>
          </w:rPr>
          <w:t>4.1 Xu hướng và hành vi tăng trưởng</w:t>
        </w:r>
        <w:r w:rsidR="00630010">
          <w:rPr>
            <w:noProof/>
            <w:webHidden/>
          </w:rPr>
          <w:tab/>
        </w:r>
        <w:r w:rsidR="00630010">
          <w:rPr>
            <w:noProof/>
            <w:webHidden/>
          </w:rPr>
          <w:fldChar w:fldCharType="begin"/>
        </w:r>
        <w:r w:rsidR="00630010">
          <w:rPr>
            <w:noProof/>
            <w:webHidden/>
          </w:rPr>
          <w:instrText xml:space="preserve"> PAGEREF _Toc168604216 \h </w:instrText>
        </w:r>
        <w:r w:rsidR="00630010">
          <w:rPr>
            <w:noProof/>
            <w:webHidden/>
          </w:rPr>
        </w:r>
        <w:r w:rsidR="00630010">
          <w:rPr>
            <w:noProof/>
            <w:webHidden/>
          </w:rPr>
          <w:fldChar w:fldCharType="separate"/>
        </w:r>
        <w:r w:rsidR="00630010">
          <w:rPr>
            <w:noProof/>
            <w:webHidden/>
          </w:rPr>
          <w:t>15</w:t>
        </w:r>
        <w:r w:rsidR="00630010">
          <w:rPr>
            <w:noProof/>
            <w:webHidden/>
          </w:rPr>
          <w:fldChar w:fldCharType="end"/>
        </w:r>
      </w:hyperlink>
    </w:p>
    <w:p w14:paraId="2EC7069A" w14:textId="0A11A446"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7" w:history="1">
        <w:r w:rsidR="00630010" w:rsidRPr="009E2E1E">
          <w:rPr>
            <w:rStyle w:val="Hyperlink"/>
            <w:noProof/>
          </w:rPr>
          <w:t>4.2 Ước tính lưu lượng truy cập</w:t>
        </w:r>
        <w:r w:rsidR="00630010">
          <w:rPr>
            <w:noProof/>
            <w:webHidden/>
          </w:rPr>
          <w:tab/>
        </w:r>
        <w:r w:rsidR="00630010">
          <w:rPr>
            <w:noProof/>
            <w:webHidden/>
          </w:rPr>
          <w:fldChar w:fldCharType="begin"/>
        </w:r>
        <w:r w:rsidR="00630010">
          <w:rPr>
            <w:noProof/>
            <w:webHidden/>
          </w:rPr>
          <w:instrText xml:space="preserve"> PAGEREF _Toc168604217 \h </w:instrText>
        </w:r>
        <w:r w:rsidR="00630010">
          <w:rPr>
            <w:noProof/>
            <w:webHidden/>
          </w:rPr>
        </w:r>
        <w:r w:rsidR="00630010">
          <w:rPr>
            <w:noProof/>
            <w:webHidden/>
          </w:rPr>
          <w:fldChar w:fldCharType="separate"/>
        </w:r>
        <w:r w:rsidR="00630010">
          <w:rPr>
            <w:noProof/>
            <w:webHidden/>
          </w:rPr>
          <w:t>17</w:t>
        </w:r>
        <w:r w:rsidR="00630010">
          <w:rPr>
            <w:noProof/>
            <w:webHidden/>
          </w:rPr>
          <w:fldChar w:fldCharType="end"/>
        </w:r>
      </w:hyperlink>
    </w:p>
    <w:p w14:paraId="2455120C" w14:textId="12F2E9FA"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8" w:history="1">
        <w:r w:rsidR="00630010" w:rsidRPr="009E2E1E">
          <w:rPr>
            <w:rStyle w:val="Hyperlink"/>
            <w:noProof/>
          </w:rPr>
          <w:t>4.3 Khả năng kết nối và độ tin cậy</w:t>
        </w:r>
        <w:r w:rsidR="00630010">
          <w:rPr>
            <w:noProof/>
            <w:webHidden/>
          </w:rPr>
          <w:tab/>
        </w:r>
        <w:r w:rsidR="00630010">
          <w:rPr>
            <w:noProof/>
            <w:webHidden/>
          </w:rPr>
          <w:fldChar w:fldCharType="begin"/>
        </w:r>
        <w:r w:rsidR="00630010">
          <w:rPr>
            <w:noProof/>
            <w:webHidden/>
          </w:rPr>
          <w:instrText xml:space="preserve"> PAGEREF _Toc168604218 \h </w:instrText>
        </w:r>
        <w:r w:rsidR="00630010">
          <w:rPr>
            <w:noProof/>
            <w:webHidden/>
          </w:rPr>
        </w:r>
        <w:r w:rsidR="00630010">
          <w:rPr>
            <w:noProof/>
            <w:webHidden/>
          </w:rPr>
          <w:fldChar w:fldCharType="separate"/>
        </w:r>
        <w:r w:rsidR="00630010">
          <w:rPr>
            <w:noProof/>
            <w:webHidden/>
          </w:rPr>
          <w:t>19</w:t>
        </w:r>
        <w:r w:rsidR="00630010">
          <w:rPr>
            <w:noProof/>
            <w:webHidden/>
          </w:rPr>
          <w:fldChar w:fldCharType="end"/>
        </w:r>
      </w:hyperlink>
    </w:p>
    <w:p w14:paraId="6EA21080" w14:textId="2C693797"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19" w:history="1">
        <w:r w:rsidR="00630010" w:rsidRPr="009E2E1E">
          <w:rPr>
            <w:rStyle w:val="Hyperlink"/>
            <w:noProof/>
          </w:rPr>
          <w:t>4</w:t>
        </w:r>
        <w:r w:rsidR="00630010" w:rsidRPr="009E2E1E">
          <w:rPr>
            <w:rStyle w:val="Hyperlink"/>
            <w:noProof/>
            <w:lang w:val="vi-VN"/>
          </w:rPr>
          <w:t>.4 Cơ sở hạ tầng internet và mạng Gnutella</w:t>
        </w:r>
        <w:r w:rsidR="00630010">
          <w:rPr>
            <w:noProof/>
            <w:webHidden/>
          </w:rPr>
          <w:tab/>
        </w:r>
        <w:r w:rsidR="00630010">
          <w:rPr>
            <w:noProof/>
            <w:webHidden/>
          </w:rPr>
          <w:fldChar w:fldCharType="begin"/>
        </w:r>
        <w:r w:rsidR="00630010">
          <w:rPr>
            <w:noProof/>
            <w:webHidden/>
          </w:rPr>
          <w:instrText xml:space="preserve"> PAGEREF _Toc168604219 \h </w:instrText>
        </w:r>
        <w:r w:rsidR="00630010">
          <w:rPr>
            <w:noProof/>
            <w:webHidden/>
          </w:rPr>
        </w:r>
        <w:r w:rsidR="00630010">
          <w:rPr>
            <w:noProof/>
            <w:webHidden/>
          </w:rPr>
          <w:fldChar w:fldCharType="separate"/>
        </w:r>
        <w:r w:rsidR="00630010">
          <w:rPr>
            <w:noProof/>
            <w:webHidden/>
          </w:rPr>
          <w:t>20</w:t>
        </w:r>
        <w:r w:rsidR="00630010">
          <w:rPr>
            <w:noProof/>
            <w:webHidden/>
          </w:rPr>
          <w:fldChar w:fldCharType="end"/>
        </w:r>
      </w:hyperlink>
    </w:p>
    <w:p w14:paraId="5A5FFCE7" w14:textId="52686C89" w:rsidR="00630010" w:rsidRDefault="0001165B">
      <w:pPr>
        <w:pStyle w:val="TOC1"/>
        <w:rPr>
          <w:rFonts w:asciiTheme="minorHAnsi" w:eastAsiaTheme="minorEastAsia" w:hAnsiTheme="minorHAnsi" w:cstheme="minorBidi"/>
          <w:noProof/>
          <w:sz w:val="22"/>
          <w:szCs w:val="22"/>
        </w:rPr>
      </w:pPr>
      <w:hyperlink w:anchor="_Toc168604220" w:history="1">
        <w:r w:rsidR="00630010" w:rsidRPr="009E2E1E">
          <w:rPr>
            <w:rStyle w:val="Hyperlink"/>
            <w:noProof/>
          </w:rPr>
          <w:t>CHƯƠNG</w:t>
        </w:r>
        <w:r w:rsidR="00630010" w:rsidRPr="009E2E1E">
          <w:rPr>
            <w:rStyle w:val="Hyperlink"/>
            <w:noProof/>
            <w:lang w:val="vi-VN"/>
          </w:rPr>
          <w:t xml:space="preserve"> 5 – ỨNG DỤNG </w:t>
        </w:r>
        <w:r w:rsidR="00630010" w:rsidRPr="009E2E1E">
          <w:rPr>
            <w:rStyle w:val="Hyperlink"/>
            <w:noProof/>
          </w:rPr>
          <w:t>GTK</w:t>
        </w:r>
        <w:r w:rsidR="00630010" w:rsidRPr="009E2E1E">
          <w:rPr>
            <w:rStyle w:val="Hyperlink"/>
            <w:noProof/>
            <w:lang w:val="vi-VN"/>
          </w:rPr>
          <w:t xml:space="preserve"> - GNUTELLA</w:t>
        </w:r>
        <w:r w:rsidR="00630010">
          <w:rPr>
            <w:noProof/>
            <w:webHidden/>
          </w:rPr>
          <w:tab/>
        </w:r>
        <w:r w:rsidR="00630010">
          <w:rPr>
            <w:noProof/>
            <w:webHidden/>
          </w:rPr>
          <w:fldChar w:fldCharType="begin"/>
        </w:r>
        <w:r w:rsidR="00630010">
          <w:rPr>
            <w:noProof/>
            <w:webHidden/>
          </w:rPr>
          <w:instrText xml:space="preserve"> PAGEREF _Toc168604220 \h </w:instrText>
        </w:r>
        <w:r w:rsidR="00630010">
          <w:rPr>
            <w:noProof/>
            <w:webHidden/>
          </w:rPr>
        </w:r>
        <w:r w:rsidR="00630010">
          <w:rPr>
            <w:noProof/>
            <w:webHidden/>
          </w:rPr>
          <w:fldChar w:fldCharType="separate"/>
        </w:r>
        <w:r w:rsidR="00630010">
          <w:rPr>
            <w:noProof/>
            <w:webHidden/>
          </w:rPr>
          <w:t>24</w:t>
        </w:r>
        <w:r w:rsidR="00630010">
          <w:rPr>
            <w:noProof/>
            <w:webHidden/>
          </w:rPr>
          <w:fldChar w:fldCharType="end"/>
        </w:r>
      </w:hyperlink>
    </w:p>
    <w:p w14:paraId="2F76143E" w14:textId="06B26A4E"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1" w:history="1">
        <w:r w:rsidR="00630010" w:rsidRPr="009E2E1E">
          <w:rPr>
            <w:rStyle w:val="Hyperlink"/>
            <w:noProof/>
            <w:lang w:val="vi-VN"/>
          </w:rPr>
          <w:t>5.1 Tải và cài đặt ứng dụng</w:t>
        </w:r>
        <w:r w:rsidR="00630010">
          <w:rPr>
            <w:noProof/>
            <w:webHidden/>
          </w:rPr>
          <w:tab/>
        </w:r>
        <w:r w:rsidR="00630010">
          <w:rPr>
            <w:noProof/>
            <w:webHidden/>
          </w:rPr>
          <w:fldChar w:fldCharType="begin"/>
        </w:r>
        <w:r w:rsidR="00630010">
          <w:rPr>
            <w:noProof/>
            <w:webHidden/>
          </w:rPr>
          <w:instrText xml:space="preserve"> PAGEREF _Toc168604221 \h </w:instrText>
        </w:r>
        <w:r w:rsidR="00630010">
          <w:rPr>
            <w:noProof/>
            <w:webHidden/>
          </w:rPr>
        </w:r>
        <w:r w:rsidR="00630010">
          <w:rPr>
            <w:noProof/>
            <w:webHidden/>
          </w:rPr>
          <w:fldChar w:fldCharType="separate"/>
        </w:r>
        <w:r w:rsidR="00630010">
          <w:rPr>
            <w:noProof/>
            <w:webHidden/>
          </w:rPr>
          <w:t>24</w:t>
        </w:r>
        <w:r w:rsidR="00630010">
          <w:rPr>
            <w:noProof/>
            <w:webHidden/>
          </w:rPr>
          <w:fldChar w:fldCharType="end"/>
        </w:r>
      </w:hyperlink>
    </w:p>
    <w:p w14:paraId="5FF35EB2" w14:textId="04A253BD"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2" w:history="1">
        <w:r w:rsidR="00630010" w:rsidRPr="009E2E1E">
          <w:rPr>
            <w:rStyle w:val="Hyperlink"/>
            <w:noProof/>
          </w:rPr>
          <w:t>5.2 Tìm kiếm và tải tập tin</w:t>
        </w:r>
        <w:r w:rsidR="00630010">
          <w:rPr>
            <w:noProof/>
            <w:webHidden/>
          </w:rPr>
          <w:tab/>
        </w:r>
        <w:r w:rsidR="00630010">
          <w:rPr>
            <w:noProof/>
            <w:webHidden/>
          </w:rPr>
          <w:fldChar w:fldCharType="begin"/>
        </w:r>
        <w:r w:rsidR="00630010">
          <w:rPr>
            <w:noProof/>
            <w:webHidden/>
          </w:rPr>
          <w:instrText xml:space="preserve"> PAGEREF _Toc168604222 \h </w:instrText>
        </w:r>
        <w:r w:rsidR="00630010">
          <w:rPr>
            <w:noProof/>
            <w:webHidden/>
          </w:rPr>
        </w:r>
        <w:r w:rsidR="00630010">
          <w:rPr>
            <w:noProof/>
            <w:webHidden/>
          </w:rPr>
          <w:fldChar w:fldCharType="separate"/>
        </w:r>
        <w:r w:rsidR="00630010">
          <w:rPr>
            <w:noProof/>
            <w:webHidden/>
          </w:rPr>
          <w:t>25</w:t>
        </w:r>
        <w:r w:rsidR="00630010">
          <w:rPr>
            <w:noProof/>
            <w:webHidden/>
          </w:rPr>
          <w:fldChar w:fldCharType="end"/>
        </w:r>
      </w:hyperlink>
    </w:p>
    <w:p w14:paraId="1684BA25" w14:textId="32F4660A"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3" w:history="1">
        <w:r w:rsidR="00630010" w:rsidRPr="009E2E1E">
          <w:rPr>
            <w:rStyle w:val="Hyperlink"/>
            <w:noProof/>
          </w:rPr>
          <w:t>5.3 Chia sẻ tập tin</w:t>
        </w:r>
        <w:r w:rsidR="00630010">
          <w:rPr>
            <w:noProof/>
            <w:webHidden/>
          </w:rPr>
          <w:tab/>
        </w:r>
        <w:r w:rsidR="00630010">
          <w:rPr>
            <w:noProof/>
            <w:webHidden/>
          </w:rPr>
          <w:fldChar w:fldCharType="begin"/>
        </w:r>
        <w:r w:rsidR="00630010">
          <w:rPr>
            <w:noProof/>
            <w:webHidden/>
          </w:rPr>
          <w:instrText xml:space="preserve"> PAGEREF _Toc168604223 \h </w:instrText>
        </w:r>
        <w:r w:rsidR="00630010">
          <w:rPr>
            <w:noProof/>
            <w:webHidden/>
          </w:rPr>
        </w:r>
        <w:r w:rsidR="00630010">
          <w:rPr>
            <w:noProof/>
            <w:webHidden/>
          </w:rPr>
          <w:fldChar w:fldCharType="separate"/>
        </w:r>
        <w:r w:rsidR="00630010">
          <w:rPr>
            <w:noProof/>
            <w:webHidden/>
          </w:rPr>
          <w:t>27</w:t>
        </w:r>
        <w:r w:rsidR="00630010">
          <w:rPr>
            <w:noProof/>
            <w:webHidden/>
          </w:rPr>
          <w:fldChar w:fldCharType="end"/>
        </w:r>
      </w:hyperlink>
    </w:p>
    <w:p w14:paraId="7CE5CAFF" w14:textId="64C8F0E1"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4" w:history="1">
        <w:r w:rsidR="00630010" w:rsidRPr="009E2E1E">
          <w:rPr>
            <w:rStyle w:val="Hyperlink"/>
            <w:noProof/>
          </w:rPr>
          <w:t>5.4 Đánh giá</w:t>
        </w:r>
        <w:r w:rsidR="00630010">
          <w:rPr>
            <w:noProof/>
            <w:webHidden/>
          </w:rPr>
          <w:tab/>
        </w:r>
        <w:r w:rsidR="00630010">
          <w:rPr>
            <w:noProof/>
            <w:webHidden/>
          </w:rPr>
          <w:fldChar w:fldCharType="begin"/>
        </w:r>
        <w:r w:rsidR="00630010">
          <w:rPr>
            <w:noProof/>
            <w:webHidden/>
          </w:rPr>
          <w:instrText xml:space="preserve"> PAGEREF _Toc168604224 \h </w:instrText>
        </w:r>
        <w:r w:rsidR="00630010">
          <w:rPr>
            <w:noProof/>
            <w:webHidden/>
          </w:rPr>
        </w:r>
        <w:r w:rsidR="00630010">
          <w:rPr>
            <w:noProof/>
            <w:webHidden/>
          </w:rPr>
          <w:fldChar w:fldCharType="separate"/>
        </w:r>
        <w:r w:rsidR="00630010">
          <w:rPr>
            <w:noProof/>
            <w:webHidden/>
          </w:rPr>
          <w:t>28</w:t>
        </w:r>
        <w:r w:rsidR="00630010">
          <w:rPr>
            <w:noProof/>
            <w:webHidden/>
          </w:rPr>
          <w:fldChar w:fldCharType="end"/>
        </w:r>
      </w:hyperlink>
    </w:p>
    <w:p w14:paraId="16A98343" w14:textId="230A976C" w:rsidR="00630010" w:rsidRDefault="0001165B">
      <w:pPr>
        <w:pStyle w:val="TOC1"/>
        <w:rPr>
          <w:rFonts w:asciiTheme="minorHAnsi" w:eastAsiaTheme="minorEastAsia" w:hAnsiTheme="minorHAnsi" w:cstheme="minorBidi"/>
          <w:noProof/>
          <w:sz w:val="22"/>
          <w:szCs w:val="22"/>
        </w:rPr>
      </w:pPr>
      <w:hyperlink w:anchor="_Toc168604225" w:history="1">
        <w:r w:rsidR="00630010" w:rsidRPr="009E2E1E">
          <w:rPr>
            <w:rStyle w:val="Hyperlink"/>
            <w:noProof/>
          </w:rPr>
          <w:t>CHƯƠNG</w:t>
        </w:r>
        <w:r w:rsidR="00630010" w:rsidRPr="009E2E1E">
          <w:rPr>
            <w:rStyle w:val="Hyperlink"/>
            <w:noProof/>
            <w:lang w:val="vi-VN"/>
          </w:rPr>
          <w:t xml:space="preserve"> 6 – </w:t>
        </w:r>
        <w:r w:rsidR="00630010" w:rsidRPr="009E2E1E">
          <w:rPr>
            <w:rStyle w:val="Hyperlink"/>
            <w:noProof/>
          </w:rPr>
          <w:t>KẾT</w:t>
        </w:r>
        <w:r w:rsidR="00630010" w:rsidRPr="009E2E1E">
          <w:rPr>
            <w:rStyle w:val="Hyperlink"/>
            <w:noProof/>
            <w:lang w:val="vi-VN"/>
          </w:rPr>
          <w:t xml:space="preserve"> LUẬN</w:t>
        </w:r>
        <w:r w:rsidR="00630010">
          <w:rPr>
            <w:noProof/>
            <w:webHidden/>
          </w:rPr>
          <w:tab/>
        </w:r>
        <w:r w:rsidR="00630010">
          <w:rPr>
            <w:noProof/>
            <w:webHidden/>
          </w:rPr>
          <w:fldChar w:fldCharType="begin"/>
        </w:r>
        <w:r w:rsidR="00630010">
          <w:rPr>
            <w:noProof/>
            <w:webHidden/>
          </w:rPr>
          <w:instrText xml:space="preserve"> PAGEREF _Toc168604225 \h </w:instrText>
        </w:r>
        <w:r w:rsidR="00630010">
          <w:rPr>
            <w:noProof/>
            <w:webHidden/>
          </w:rPr>
        </w:r>
        <w:r w:rsidR="00630010">
          <w:rPr>
            <w:noProof/>
            <w:webHidden/>
          </w:rPr>
          <w:fldChar w:fldCharType="separate"/>
        </w:r>
        <w:r w:rsidR="00630010">
          <w:rPr>
            <w:noProof/>
            <w:webHidden/>
          </w:rPr>
          <w:t>29</w:t>
        </w:r>
        <w:r w:rsidR="00630010">
          <w:rPr>
            <w:noProof/>
            <w:webHidden/>
          </w:rPr>
          <w:fldChar w:fldCharType="end"/>
        </w:r>
      </w:hyperlink>
    </w:p>
    <w:p w14:paraId="001D671A" w14:textId="236B67AE"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6" w:history="1">
        <w:r w:rsidR="00630010" w:rsidRPr="009E2E1E">
          <w:rPr>
            <w:rStyle w:val="Hyperlink"/>
            <w:noProof/>
            <w:lang w:val="vi-VN"/>
          </w:rPr>
          <w:t>6.1 Kết quả đat được</w:t>
        </w:r>
        <w:r w:rsidR="00630010">
          <w:rPr>
            <w:noProof/>
            <w:webHidden/>
          </w:rPr>
          <w:tab/>
        </w:r>
        <w:r w:rsidR="00630010">
          <w:rPr>
            <w:noProof/>
            <w:webHidden/>
          </w:rPr>
          <w:fldChar w:fldCharType="begin"/>
        </w:r>
        <w:r w:rsidR="00630010">
          <w:rPr>
            <w:noProof/>
            <w:webHidden/>
          </w:rPr>
          <w:instrText xml:space="preserve"> PAGEREF _Toc168604226 \h </w:instrText>
        </w:r>
        <w:r w:rsidR="00630010">
          <w:rPr>
            <w:noProof/>
            <w:webHidden/>
          </w:rPr>
        </w:r>
        <w:r w:rsidR="00630010">
          <w:rPr>
            <w:noProof/>
            <w:webHidden/>
          </w:rPr>
          <w:fldChar w:fldCharType="separate"/>
        </w:r>
        <w:r w:rsidR="00630010">
          <w:rPr>
            <w:noProof/>
            <w:webHidden/>
          </w:rPr>
          <w:t>29</w:t>
        </w:r>
        <w:r w:rsidR="00630010">
          <w:rPr>
            <w:noProof/>
            <w:webHidden/>
          </w:rPr>
          <w:fldChar w:fldCharType="end"/>
        </w:r>
      </w:hyperlink>
    </w:p>
    <w:p w14:paraId="0309080C" w14:textId="4C655338" w:rsidR="00630010" w:rsidRDefault="0001165B">
      <w:pPr>
        <w:pStyle w:val="TOC2"/>
        <w:tabs>
          <w:tab w:val="right" w:leader="dot" w:pos="8777"/>
        </w:tabs>
        <w:rPr>
          <w:rFonts w:asciiTheme="minorHAnsi" w:eastAsiaTheme="minorEastAsia" w:hAnsiTheme="minorHAnsi" w:cstheme="minorBidi"/>
          <w:noProof/>
          <w:sz w:val="22"/>
          <w:szCs w:val="22"/>
        </w:rPr>
      </w:pPr>
      <w:hyperlink w:anchor="_Toc168604227" w:history="1">
        <w:r w:rsidR="00630010" w:rsidRPr="009E2E1E">
          <w:rPr>
            <w:rStyle w:val="Hyperlink"/>
            <w:noProof/>
            <w:lang w:val="vi-VN"/>
          </w:rPr>
          <w:t>6.2 Hạn chế</w:t>
        </w:r>
        <w:r w:rsidR="00630010">
          <w:rPr>
            <w:noProof/>
            <w:webHidden/>
          </w:rPr>
          <w:tab/>
        </w:r>
        <w:r w:rsidR="00630010">
          <w:rPr>
            <w:noProof/>
            <w:webHidden/>
          </w:rPr>
          <w:fldChar w:fldCharType="begin"/>
        </w:r>
        <w:r w:rsidR="00630010">
          <w:rPr>
            <w:noProof/>
            <w:webHidden/>
          </w:rPr>
          <w:instrText xml:space="preserve"> PAGEREF _Toc168604227 \h </w:instrText>
        </w:r>
        <w:r w:rsidR="00630010">
          <w:rPr>
            <w:noProof/>
            <w:webHidden/>
          </w:rPr>
        </w:r>
        <w:r w:rsidR="00630010">
          <w:rPr>
            <w:noProof/>
            <w:webHidden/>
          </w:rPr>
          <w:fldChar w:fldCharType="separate"/>
        </w:r>
        <w:r w:rsidR="00630010">
          <w:rPr>
            <w:noProof/>
            <w:webHidden/>
          </w:rPr>
          <w:t>29</w:t>
        </w:r>
        <w:r w:rsidR="00630010">
          <w:rPr>
            <w:noProof/>
            <w:webHidden/>
          </w:rPr>
          <w:fldChar w:fldCharType="end"/>
        </w:r>
      </w:hyperlink>
    </w:p>
    <w:p w14:paraId="0C865F4C" w14:textId="2DD3C273" w:rsidR="00630010" w:rsidRDefault="0001165B">
      <w:pPr>
        <w:pStyle w:val="TOC1"/>
        <w:rPr>
          <w:rFonts w:asciiTheme="minorHAnsi" w:eastAsiaTheme="minorEastAsia" w:hAnsiTheme="minorHAnsi" w:cstheme="minorBidi"/>
          <w:noProof/>
          <w:sz w:val="22"/>
          <w:szCs w:val="22"/>
        </w:rPr>
      </w:pPr>
      <w:hyperlink w:anchor="_Toc168604228" w:history="1">
        <w:r w:rsidR="00630010" w:rsidRPr="009E2E1E">
          <w:rPr>
            <w:rStyle w:val="Hyperlink"/>
            <w:noProof/>
          </w:rPr>
          <w:t>TÀI LIỆU THAM KHẢO</w:t>
        </w:r>
        <w:r w:rsidR="00630010">
          <w:rPr>
            <w:noProof/>
            <w:webHidden/>
          </w:rPr>
          <w:tab/>
        </w:r>
        <w:r w:rsidR="00630010">
          <w:rPr>
            <w:noProof/>
            <w:webHidden/>
          </w:rPr>
          <w:fldChar w:fldCharType="begin"/>
        </w:r>
        <w:r w:rsidR="00630010">
          <w:rPr>
            <w:noProof/>
            <w:webHidden/>
          </w:rPr>
          <w:instrText xml:space="preserve"> PAGEREF _Toc168604228 \h </w:instrText>
        </w:r>
        <w:r w:rsidR="00630010">
          <w:rPr>
            <w:noProof/>
            <w:webHidden/>
          </w:rPr>
        </w:r>
        <w:r w:rsidR="00630010">
          <w:rPr>
            <w:noProof/>
            <w:webHidden/>
          </w:rPr>
          <w:fldChar w:fldCharType="separate"/>
        </w:r>
        <w:r w:rsidR="00630010">
          <w:rPr>
            <w:noProof/>
            <w:webHidden/>
          </w:rPr>
          <w:t>31</w:t>
        </w:r>
        <w:r w:rsidR="00630010">
          <w:rPr>
            <w:noProof/>
            <w:webHidden/>
          </w:rPr>
          <w:fldChar w:fldCharType="end"/>
        </w:r>
      </w:hyperlink>
    </w:p>
    <w:p w14:paraId="205A6406" w14:textId="1A02AB89" w:rsidR="001E469B" w:rsidRDefault="001E469B" w:rsidP="00D20FF9">
      <w:pPr>
        <w:pStyle w:val="Chng"/>
        <w:rPr>
          <w:sz w:val="26"/>
          <w:szCs w:val="26"/>
        </w:rPr>
      </w:pPr>
      <w:r>
        <w:rPr>
          <w:b w:val="0"/>
          <w:sz w:val="26"/>
          <w:szCs w:val="26"/>
        </w:rPr>
        <w:fldChar w:fldCharType="end"/>
      </w:r>
      <w:r>
        <w:rPr>
          <w:sz w:val="26"/>
          <w:szCs w:val="26"/>
        </w:rPr>
        <w:br w:type="page"/>
      </w:r>
    </w:p>
    <w:p w14:paraId="6881A2B8" w14:textId="38458506" w:rsidR="004C42D6" w:rsidRPr="00F24AD6" w:rsidRDefault="00F50B92" w:rsidP="00F24AD6">
      <w:pPr>
        <w:pStyle w:val="Chng"/>
        <w:jc w:val="center"/>
      </w:pPr>
      <w:bookmarkStart w:id="10" w:name="_Toc168604192"/>
      <w:r w:rsidRPr="00F50B92">
        <w:lastRenderedPageBreak/>
        <w:t>DANH MỤC CHỮ VIẾT TẮT</w:t>
      </w:r>
      <w:bookmarkEnd w:id="10"/>
    </w:p>
    <w:p w14:paraId="7FFD8C0B" w14:textId="6A6D0292" w:rsidR="00F50B92" w:rsidRPr="00E46644" w:rsidRDefault="00F50B92" w:rsidP="00C562B3">
      <w:pPr>
        <w:spacing w:before="100" w:beforeAutospacing="1" w:line="360" w:lineRule="auto"/>
        <w:jc w:val="both"/>
        <w:rPr>
          <w:b/>
          <w:sz w:val="28"/>
          <w:lang w:val="vi-VN"/>
        </w:rPr>
      </w:pPr>
      <w:r w:rsidRPr="00E46644">
        <w:rPr>
          <w:b/>
          <w:sz w:val="28"/>
          <w:lang w:val="vi-VN"/>
        </w:rPr>
        <w:t xml:space="preserve">CÁC CHỮ VIẾT TẮT </w:t>
      </w:r>
    </w:p>
    <w:p w14:paraId="6955C39C" w14:textId="3BBC0CD8" w:rsidR="007E2FC1" w:rsidRDefault="007E2FC1" w:rsidP="0082094E">
      <w:pPr>
        <w:spacing w:line="360" w:lineRule="auto"/>
        <w:ind w:firstLine="720"/>
        <w:jc w:val="both"/>
        <w:rPr>
          <w:lang w:val="vi-VN"/>
        </w:rPr>
      </w:pPr>
      <w:r>
        <w:rPr>
          <w:lang w:val="vi-VN"/>
        </w:rPr>
        <w:t>AOL</w:t>
      </w:r>
      <w:r>
        <w:rPr>
          <w:lang w:val="vi-VN"/>
        </w:rPr>
        <w:tab/>
      </w:r>
      <w:r>
        <w:rPr>
          <w:lang w:val="vi-VN"/>
        </w:rPr>
        <w:tab/>
      </w:r>
      <w:r w:rsidR="00F55E8C">
        <w:rPr>
          <w:lang w:val="vi-VN"/>
        </w:rPr>
        <w:t>A</w:t>
      </w:r>
      <w:r w:rsidR="00F55E8C" w:rsidRPr="00F55E8C">
        <w:rPr>
          <w:lang w:val="vi-VN"/>
        </w:rPr>
        <w:t>merica Online</w:t>
      </w:r>
    </w:p>
    <w:p w14:paraId="2E28CF8F" w14:textId="68B150C0" w:rsidR="004C42D6" w:rsidRDefault="00A65BEE" w:rsidP="0082094E">
      <w:pPr>
        <w:spacing w:line="360" w:lineRule="auto"/>
        <w:ind w:firstLine="720"/>
        <w:jc w:val="both"/>
        <w:rPr>
          <w:lang w:val="vi-VN"/>
        </w:rPr>
      </w:pPr>
      <w:r>
        <w:rPr>
          <w:lang w:val="vi-VN"/>
        </w:rPr>
        <w:t>TLL</w:t>
      </w:r>
      <w:r w:rsidR="00877D14">
        <w:rPr>
          <w:lang w:val="vi-VN"/>
        </w:rPr>
        <w:tab/>
      </w:r>
      <w:r w:rsidR="00877D14">
        <w:rPr>
          <w:lang w:val="vi-VN"/>
        </w:rPr>
        <w:tab/>
      </w:r>
      <w:r w:rsidRPr="00A65BEE">
        <w:rPr>
          <w:lang w:val="vi-VN"/>
        </w:rPr>
        <w:t xml:space="preserve">Time to </w:t>
      </w:r>
      <w:r w:rsidR="00B9081F">
        <w:rPr>
          <w:lang w:val="vi-VN"/>
        </w:rPr>
        <w:t>L</w:t>
      </w:r>
      <w:r w:rsidRPr="00A65BEE">
        <w:rPr>
          <w:lang w:val="vi-VN"/>
        </w:rPr>
        <w:t>ive</w:t>
      </w:r>
    </w:p>
    <w:p w14:paraId="23DBF6EB" w14:textId="777B2B64" w:rsidR="00F55E8C" w:rsidRPr="0082094E" w:rsidRDefault="00F55E8C" w:rsidP="0082094E">
      <w:pPr>
        <w:spacing w:line="360" w:lineRule="auto"/>
        <w:ind w:firstLine="720"/>
        <w:jc w:val="both"/>
        <w:rPr>
          <w:lang w:val="vi-VN"/>
        </w:rPr>
      </w:pPr>
      <w:r w:rsidRPr="0081282A">
        <w:rPr>
          <w:lang w:val="vi-VN"/>
        </w:rPr>
        <w:t>P2P</w:t>
      </w:r>
      <w:r>
        <w:rPr>
          <w:lang w:val="vi-VN"/>
        </w:rPr>
        <w:tab/>
      </w:r>
      <w:r>
        <w:rPr>
          <w:lang w:val="vi-VN"/>
        </w:rPr>
        <w:tab/>
      </w:r>
      <w:r w:rsidR="00B9081F">
        <w:rPr>
          <w:lang w:val="vi-VN"/>
        </w:rPr>
        <w:t>Peer to P</w:t>
      </w:r>
      <w:r>
        <w:rPr>
          <w:lang w:val="vi-VN"/>
        </w:rPr>
        <w:t>eer</w:t>
      </w:r>
    </w:p>
    <w:p w14:paraId="31B11FF2" w14:textId="77777777" w:rsidR="00F50B92" w:rsidRPr="002E6FE4" w:rsidRDefault="00F50B92" w:rsidP="00C562B3">
      <w:pPr>
        <w:pStyle w:val="Chng"/>
        <w:rPr>
          <w:lang w:val="vi-VN"/>
        </w:rPr>
      </w:pPr>
      <w:r>
        <w:br w:type="page"/>
      </w:r>
    </w:p>
    <w:p w14:paraId="0218DDFB" w14:textId="5D8AD242" w:rsidR="007E6AB9" w:rsidRPr="007E6AB9" w:rsidRDefault="007B1A23" w:rsidP="00747607">
      <w:pPr>
        <w:pStyle w:val="Chng"/>
        <w:jc w:val="center"/>
      </w:pPr>
      <w:bookmarkStart w:id="11" w:name="_Toc168604193"/>
      <w:r>
        <w:lastRenderedPageBreak/>
        <w:t xml:space="preserve">DANH </w:t>
      </w:r>
      <w:r w:rsidR="0024500C">
        <w:t>CHỨC NĂNG</w:t>
      </w:r>
      <w:r>
        <w:t xml:space="preserve"> CÁC BẢNG BIỂU, HÌNH </w:t>
      </w:r>
      <w:r w:rsidR="007B533D">
        <w:t>ẢNH</w:t>
      </w:r>
      <w:bookmarkEnd w:id="9"/>
      <w:bookmarkEnd w:id="11"/>
    </w:p>
    <w:p w14:paraId="4EE89225" w14:textId="53463AB3" w:rsidR="007B533D" w:rsidRDefault="00791EED" w:rsidP="004C42D6">
      <w:pPr>
        <w:spacing w:before="100" w:beforeAutospacing="1" w:line="360" w:lineRule="auto"/>
        <w:rPr>
          <w:b/>
          <w:sz w:val="28"/>
        </w:rPr>
      </w:pPr>
      <w:r w:rsidRPr="00791EED">
        <w:rPr>
          <w:b/>
          <w:sz w:val="28"/>
        </w:rPr>
        <w:t xml:space="preserve">DANH </w:t>
      </w:r>
      <w:r w:rsidR="0024500C">
        <w:rPr>
          <w:b/>
          <w:sz w:val="28"/>
        </w:rPr>
        <w:t>CHỨC NĂNG</w:t>
      </w:r>
      <w:r w:rsidRPr="00791EED">
        <w:rPr>
          <w:b/>
          <w:sz w:val="28"/>
        </w:rPr>
        <w:t xml:space="preserve"> BẢNG</w:t>
      </w:r>
    </w:p>
    <w:p w14:paraId="1C776125" w14:textId="110EA287" w:rsidR="0032339A" w:rsidRDefault="004C621F">
      <w:pPr>
        <w:pStyle w:val="TOC1"/>
        <w:rPr>
          <w:rFonts w:asciiTheme="minorHAnsi" w:eastAsiaTheme="minorEastAsia" w:hAnsiTheme="minorHAnsi" w:cstheme="minorBidi"/>
          <w:noProof/>
          <w:sz w:val="22"/>
          <w:szCs w:val="22"/>
        </w:rPr>
      </w:pPr>
      <w:r>
        <w:fldChar w:fldCharType="begin"/>
      </w:r>
      <w:r>
        <w:instrText xml:space="preserve"> TOC \h \z \t "Bảng biểu - nội dung,1" </w:instrText>
      </w:r>
      <w:r>
        <w:fldChar w:fldCharType="separate"/>
      </w:r>
      <w:hyperlink w:anchor="_Toc168600174" w:history="1">
        <w:r w:rsidR="0032339A" w:rsidRPr="0025644F">
          <w:rPr>
            <w:rStyle w:val="Hyperlink"/>
            <w:noProof/>
          </w:rPr>
          <w:t>Bảng</w:t>
        </w:r>
        <w:r w:rsidR="0032339A" w:rsidRPr="0025644F">
          <w:rPr>
            <w:rStyle w:val="Hyperlink"/>
            <w:noProof/>
            <w:lang w:val="vi-VN"/>
          </w:rPr>
          <w:t xml:space="preserve"> 4.1.1 </w:t>
        </w:r>
        <w:r w:rsidR="0032339A" w:rsidRPr="0025644F">
          <w:rPr>
            <w:rStyle w:val="Hyperlink"/>
            <w:noProof/>
          </w:rPr>
          <w:t>Lưu lượng truy cập</w:t>
        </w:r>
        <w:r w:rsidR="0032339A" w:rsidRPr="0025644F">
          <w:rPr>
            <w:rStyle w:val="Hyperlink"/>
            <w:noProof/>
            <w:lang w:val="vi-VN"/>
          </w:rPr>
          <w:t xml:space="preserve"> trong tháng 11/2000 và tháng 6/2001</w:t>
        </w:r>
        <w:r w:rsidR="0032339A">
          <w:rPr>
            <w:noProof/>
            <w:webHidden/>
          </w:rPr>
          <w:tab/>
        </w:r>
        <w:r w:rsidR="0032339A">
          <w:rPr>
            <w:noProof/>
            <w:webHidden/>
          </w:rPr>
          <w:fldChar w:fldCharType="begin"/>
        </w:r>
        <w:r w:rsidR="0032339A">
          <w:rPr>
            <w:noProof/>
            <w:webHidden/>
          </w:rPr>
          <w:instrText xml:space="preserve"> PAGEREF _Toc168600174 \h </w:instrText>
        </w:r>
        <w:r w:rsidR="0032339A">
          <w:rPr>
            <w:noProof/>
            <w:webHidden/>
          </w:rPr>
        </w:r>
        <w:r w:rsidR="0032339A">
          <w:rPr>
            <w:noProof/>
            <w:webHidden/>
          </w:rPr>
          <w:fldChar w:fldCharType="separate"/>
        </w:r>
        <w:r w:rsidR="0032339A">
          <w:rPr>
            <w:noProof/>
            <w:webHidden/>
          </w:rPr>
          <w:t>17</w:t>
        </w:r>
        <w:r w:rsidR="0032339A">
          <w:rPr>
            <w:noProof/>
            <w:webHidden/>
          </w:rPr>
          <w:fldChar w:fldCharType="end"/>
        </w:r>
      </w:hyperlink>
    </w:p>
    <w:p w14:paraId="791360BE" w14:textId="65F91BC5" w:rsidR="007B533D" w:rsidRPr="0032339A" w:rsidRDefault="004C621F" w:rsidP="004C42D6">
      <w:pPr>
        <w:pStyle w:val="Nidungvnbn"/>
        <w:spacing w:before="100" w:beforeAutospacing="1"/>
        <w:ind w:firstLine="0"/>
        <w:rPr>
          <w:szCs w:val="24"/>
        </w:rPr>
      </w:pPr>
      <w:r>
        <w:rPr>
          <w:szCs w:val="24"/>
        </w:rPr>
        <w:fldChar w:fldCharType="end"/>
      </w:r>
      <w:r w:rsidR="007B533D" w:rsidRPr="00791EED">
        <w:rPr>
          <w:b/>
          <w:sz w:val="28"/>
        </w:rPr>
        <w:t xml:space="preserve">DANH </w:t>
      </w:r>
      <w:r w:rsidR="0024500C">
        <w:rPr>
          <w:b/>
          <w:sz w:val="28"/>
        </w:rPr>
        <w:t>CHỨC NĂNG</w:t>
      </w:r>
      <w:r w:rsidR="007B533D" w:rsidRPr="00791EED">
        <w:rPr>
          <w:b/>
          <w:sz w:val="28"/>
        </w:rPr>
        <w:t xml:space="preserve"> HÌNH</w:t>
      </w:r>
      <w:r w:rsidR="007B533D">
        <w:rPr>
          <w:b/>
          <w:sz w:val="28"/>
          <w:lang w:val="vi-VN"/>
        </w:rPr>
        <w:t xml:space="preserve"> ẢNH</w:t>
      </w:r>
    </w:p>
    <w:p w14:paraId="39932BC2" w14:textId="01CC86F2" w:rsidR="00D61CDD" w:rsidRDefault="00766D97">
      <w:pPr>
        <w:pStyle w:val="TOC1"/>
        <w:rPr>
          <w:rFonts w:asciiTheme="minorHAnsi" w:eastAsiaTheme="minorEastAsia" w:hAnsiTheme="minorHAnsi" w:cstheme="minorBidi"/>
          <w:noProof/>
          <w:sz w:val="22"/>
          <w:szCs w:val="22"/>
        </w:rPr>
      </w:pPr>
      <w:r>
        <w:fldChar w:fldCharType="begin"/>
      </w:r>
      <w:r>
        <w:instrText xml:space="preserve"> TOC \h \z \t "Caption,1" </w:instrText>
      </w:r>
      <w:r>
        <w:fldChar w:fldCharType="separate"/>
      </w:r>
      <w:hyperlink w:anchor="_Toc168603971" w:history="1">
        <w:r w:rsidR="00D61CDD" w:rsidRPr="005B7429">
          <w:rPr>
            <w:rStyle w:val="Hyperlink"/>
            <w:noProof/>
            <w:lang w:val="vi-VN"/>
          </w:rPr>
          <w:t>Hình 2.1 Sự khác biệt giữa mạng dựa trên máy chủ và mạng ngang hàng</w:t>
        </w:r>
        <w:r w:rsidR="00D61CDD">
          <w:rPr>
            <w:noProof/>
            <w:webHidden/>
          </w:rPr>
          <w:tab/>
        </w:r>
        <w:r w:rsidR="00D61CDD">
          <w:rPr>
            <w:noProof/>
            <w:webHidden/>
          </w:rPr>
          <w:fldChar w:fldCharType="begin"/>
        </w:r>
        <w:r w:rsidR="00D61CDD">
          <w:rPr>
            <w:noProof/>
            <w:webHidden/>
          </w:rPr>
          <w:instrText xml:space="preserve"> PAGEREF _Toc168603971 \h </w:instrText>
        </w:r>
        <w:r w:rsidR="00D61CDD">
          <w:rPr>
            <w:noProof/>
            <w:webHidden/>
          </w:rPr>
        </w:r>
        <w:r w:rsidR="00D61CDD">
          <w:rPr>
            <w:noProof/>
            <w:webHidden/>
          </w:rPr>
          <w:fldChar w:fldCharType="separate"/>
        </w:r>
        <w:r w:rsidR="00D61CDD">
          <w:rPr>
            <w:noProof/>
            <w:webHidden/>
          </w:rPr>
          <w:t>6</w:t>
        </w:r>
        <w:r w:rsidR="00D61CDD">
          <w:rPr>
            <w:noProof/>
            <w:webHidden/>
          </w:rPr>
          <w:fldChar w:fldCharType="end"/>
        </w:r>
      </w:hyperlink>
    </w:p>
    <w:p w14:paraId="5E027E80" w14:textId="2455443E" w:rsidR="00D61CDD" w:rsidRDefault="0001165B">
      <w:pPr>
        <w:pStyle w:val="TOC1"/>
        <w:rPr>
          <w:rFonts w:asciiTheme="minorHAnsi" w:eastAsiaTheme="minorEastAsia" w:hAnsiTheme="minorHAnsi" w:cstheme="minorBidi"/>
          <w:noProof/>
          <w:sz w:val="22"/>
          <w:szCs w:val="22"/>
        </w:rPr>
      </w:pPr>
      <w:hyperlink w:anchor="_Toc168603972" w:history="1">
        <w:r w:rsidR="00D61CDD" w:rsidRPr="005B7429">
          <w:rPr>
            <w:rStyle w:val="Hyperlink"/>
            <w:noProof/>
            <w:lang w:val="vi-VN"/>
          </w:rPr>
          <w:t xml:space="preserve">Hình 2.1.1 </w:t>
        </w:r>
        <w:r w:rsidR="00D61CDD" w:rsidRPr="005B7429">
          <w:rPr>
            <w:rStyle w:val="Hyperlink"/>
            <w:noProof/>
          </w:rPr>
          <w:t xml:space="preserve">Justin </w:t>
        </w:r>
        <w:r w:rsidR="00D61CDD" w:rsidRPr="005B7429">
          <w:rPr>
            <w:rStyle w:val="Hyperlink"/>
            <w:noProof/>
            <w:lang w:val="vi-VN"/>
          </w:rPr>
          <w:t>Frankel và Tom Pepper</w:t>
        </w:r>
        <w:r w:rsidR="00D61CDD">
          <w:rPr>
            <w:noProof/>
            <w:webHidden/>
          </w:rPr>
          <w:tab/>
        </w:r>
        <w:r w:rsidR="00D61CDD">
          <w:rPr>
            <w:noProof/>
            <w:webHidden/>
          </w:rPr>
          <w:fldChar w:fldCharType="begin"/>
        </w:r>
        <w:r w:rsidR="00D61CDD">
          <w:rPr>
            <w:noProof/>
            <w:webHidden/>
          </w:rPr>
          <w:instrText xml:space="preserve"> PAGEREF _Toc168603972 \h </w:instrText>
        </w:r>
        <w:r w:rsidR="00D61CDD">
          <w:rPr>
            <w:noProof/>
            <w:webHidden/>
          </w:rPr>
        </w:r>
        <w:r w:rsidR="00D61CDD">
          <w:rPr>
            <w:noProof/>
            <w:webHidden/>
          </w:rPr>
          <w:fldChar w:fldCharType="separate"/>
        </w:r>
        <w:r w:rsidR="00D61CDD">
          <w:rPr>
            <w:noProof/>
            <w:webHidden/>
          </w:rPr>
          <w:t>9</w:t>
        </w:r>
        <w:r w:rsidR="00D61CDD">
          <w:rPr>
            <w:noProof/>
            <w:webHidden/>
          </w:rPr>
          <w:fldChar w:fldCharType="end"/>
        </w:r>
      </w:hyperlink>
    </w:p>
    <w:p w14:paraId="20BBEA37" w14:textId="71484DD9" w:rsidR="00D61CDD" w:rsidRDefault="0001165B">
      <w:pPr>
        <w:pStyle w:val="TOC1"/>
        <w:rPr>
          <w:rFonts w:asciiTheme="minorHAnsi" w:eastAsiaTheme="minorEastAsia" w:hAnsiTheme="minorHAnsi" w:cstheme="minorBidi"/>
          <w:noProof/>
          <w:sz w:val="22"/>
          <w:szCs w:val="22"/>
        </w:rPr>
      </w:pPr>
      <w:hyperlink w:anchor="_Toc168603973" w:history="1">
        <w:r w:rsidR="00D61CDD" w:rsidRPr="005B7429">
          <w:rPr>
            <w:rStyle w:val="Hyperlink"/>
            <w:noProof/>
            <w:lang w:val="vi-VN"/>
          </w:rPr>
          <w:t>Hình 2.4 Cấu trúc liên kết của Gnutella 0.4.</w:t>
        </w:r>
        <w:r w:rsidR="00D61CDD">
          <w:rPr>
            <w:noProof/>
            <w:webHidden/>
          </w:rPr>
          <w:tab/>
        </w:r>
        <w:r w:rsidR="00D61CDD">
          <w:rPr>
            <w:noProof/>
            <w:webHidden/>
          </w:rPr>
          <w:fldChar w:fldCharType="begin"/>
        </w:r>
        <w:r w:rsidR="00D61CDD">
          <w:rPr>
            <w:noProof/>
            <w:webHidden/>
          </w:rPr>
          <w:instrText xml:space="preserve"> PAGEREF _Toc168603973 \h </w:instrText>
        </w:r>
        <w:r w:rsidR="00D61CDD">
          <w:rPr>
            <w:noProof/>
            <w:webHidden/>
          </w:rPr>
        </w:r>
        <w:r w:rsidR="00D61CDD">
          <w:rPr>
            <w:noProof/>
            <w:webHidden/>
          </w:rPr>
          <w:fldChar w:fldCharType="separate"/>
        </w:r>
        <w:r w:rsidR="00D61CDD">
          <w:rPr>
            <w:noProof/>
            <w:webHidden/>
          </w:rPr>
          <w:t>12</w:t>
        </w:r>
        <w:r w:rsidR="00D61CDD">
          <w:rPr>
            <w:noProof/>
            <w:webHidden/>
          </w:rPr>
          <w:fldChar w:fldCharType="end"/>
        </w:r>
      </w:hyperlink>
    </w:p>
    <w:p w14:paraId="6415012B" w14:textId="5F236F8B" w:rsidR="00D61CDD" w:rsidRDefault="0001165B">
      <w:pPr>
        <w:pStyle w:val="TOC1"/>
        <w:rPr>
          <w:rFonts w:asciiTheme="minorHAnsi" w:eastAsiaTheme="minorEastAsia" w:hAnsiTheme="minorHAnsi" w:cstheme="minorBidi"/>
          <w:noProof/>
          <w:sz w:val="22"/>
          <w:szCs w:val="22"/>
        </w:rPr>
      </w:pPr>
      <w:hyperlink w:anchor="_Toc168603974" w:history="1">
        <w:r w:rsidR="00D61CDD" w:rsidRPr="005B7429">
          <w:rPr>
            <w:rStyle w:val="Hyperlink"/>
            <w:noProof/>
            <w:lang w:val="vi-VN"/>
          </w:rPr>
          <w:t>Hình 4.1.1 Tốc độ tăng trưởng của mạng Gnutella</w:t>
        </w:r>
        <w:r w:rsidR="00D61CDD">
          <w:rPr>
            <w:noProof/>
            <w:webHidden/>
          </w:rPr>
          <w:tab/>
        </w:r>
        <w:r w:rsidR="00D61CDD">
          <w:rPr>
            <w:noProof/>
            <w:webHidden/>
          </w:rPr>
          <w:fldChar w:fldCharType="begin"/>
        </w:r>
        <w:r w:rsidR="00D61CDD">
          <w:rPr>
            <w:noProof/>
            <w:webHidden/>
          </w:rPr>
          <w:instrText xml:space="preserve"> PAGEREF _Toc168603974 \h </w:instrText>
        </w:r>
        <w:r w:rsidR="00D61CDD">
          <w:rPr>
            <w:noProof/>
            <w:webHidden/>
          </w:rPr>
        </w:r>
        <w:r w:rsidR="00D61CDD">
          <w:rPr>
            <w:noProof/>
            <w:webHidden/>
          </w:rPr>
          <w:fldChar w:fldCharType="separate"/>
        </w:r>
        <w:r w:rsidR="00D61CDD">
          <w:rPr>
            <w:noProof/>
            <w:webHidden/>
          </w:rPr>
          <w:t>15</w:t>
        </w:r>
        <w:r w:rsidR="00D61CDD">
          <w:rPr>
            <w:noProof/>
            <w:webHidden/>
          </w:rPr>
          <w:fldChar w:fldCharType="end"/>
        </w:r>
      </w:hyperlink>
    </w:p>
    <w:p w14:paraId="14DAA983" w14:textId="1F1259A5" w:rsidR="00D61CDD" w:rsidRDefault="0001165B">
      <w:pPr>
        <w:pStyle w:val="TOC1"/>
        <w:rPr>
          <w:rFonts w:asciiTheme="minorHAnsi" w:eastAsiaTheme="minorEastAsia" w:hAnsiTheme="minorHAnsi" w:cstheme="minorBidi"/>
          <w:noProof/>
          <w:sz w:val="22"/>
          <w:szCs w:val="22"/>
        </w:rPr>
      </w:pPr>
      <w:hyperlink w:anchor="_Toc168603975" w:history="1">
        <w:r w:rsidR="00D61CDD" w:rsidRPr="005B7429">
          <w:rPr>
            <w:rStyle w:val="Hyperlink"/>
            <w:noProof/>
            <w:lang w:val="vi-VN"/>
          </w:rPr>
          <w:t>Hình 4.1.2 Tần suất thông điệp được gửi đi trong mạng</w:t>
        </w:r>
        <w:r w:rsidR="00D61CDD">
          <w:rPr>
            <w:noProof/>
            <w:webHidden/>
          </w:rPr>
          <w:tab/>
        </w:r>
        <w:r w:rsidR="00D61CDD">
          <w:rPr>
            <w:noProof/>
            <w:webHidden/>
          </w:rPr>
          <w:fldChar w:fldCharType="begin"/>
        </w:r>
        <w:r w:rsidR="00D61CDD">
          <w:rPr>
            <w:noProof/>
            <w:webHidden/>
          </w:rPr>
          <w:instrText xml:space="preserve"> PAGEREF _Toc168603975 \h </w:instrText>
        </w:r>
        <w:r w:rsidR="00D61CDD">
          <w:rPr>
            <w:noProof/>
            <w:webHidden/>
          </w:rPr>
        </w:r>
        <w:r w:rsidR="00D61CDD">
          <w:rPr>
            <w:noProof/>
            <w:webHidden/>
          </w:rPr>
          <w:fldChar w:fldCharType="separate"/>
        </w:r>
        <w:r w:rsidR="00D61CDD">
          <w:rPr>
            <w:noProof/>
            <w:webHidden/>
          </w:rPr>
          <w:t>16</w:t>
        </w:r>
        <w:r w:rsidR="00D61CDD">
          <w:rPr>
            <w:noProof/>
            <w:webHidden/>
          </w:rPr>
          <w:fldChar w:fldCharType="end"/>
        </w:r>
      </w:hyperlink>
    </w:p>
    <w:p w14:paraId="23A5C6BB" w14:textId="6D01BCA0" w:rsidR="00D61CDD" w:rsidRDefault="0001165B">
      <w:pPr>
        <w:pStyle w:val="TOC1"/>
        <w:rPr>
          <w:rFonts w:asciiTheme="minorHAnsi" w:eastAsiaTheme="minorEastAsia" w:hAnsiTheme="minorHAnsi" w:cstheme="minorBidi"/>
          <w:noProof/>
          <w:sz w:val="22"/>
          <w:szCs w:val="22"/>
        </w:rPr>
      </w:pPr>
      <w:hyperlink w:anchor="_Toc168603976" w:history="1">
        <w:r w:rsidR="00D61CDD" w:rsidRPr="005B7429">
          <w:rPr>
            <w:rStyle w:val="Hyperlink"/>
            <w:noProof/>
          </w:rPr>
          <w:t>Hình</w:t>
        </w:r>
        <w:r w:rsidR="00D61CDD" w:rsidRPr="005B7429">
          <w:rPr>
            <w:rStyle w:val="Hyperlink"/>
            <w:noProof/>
            <w:lang w:val="vi-VN"/>
          </w:rPr>
          <w:t xml:space="preserve"> 4.2.1. Phân phối đường đi ngắn nhất giữa các nút.</w:t>
        </w:r>
        <w:r w:rsidR="00D61CDD">
          <w:rPr>
            <w:noProof/>
            <w:webHidden/>
          </w:rPr>
          <w:tab/>
        </w:r>
        <w:r w:rsidR="00D61CDD">
          <w:rPr>
            <w:noProof/>
            <w:webHidden/>
          </w:rPr>
          <w:fldChar w:fldCharType="begin"/>
        </w:r>
        <w:r w:rsidR="00D61CDD">
          <w:rPr>
            <w:noProof/>
            <w:webHidden/>
          </w:rPr>
          <w:instrText xml:space="preserve"> PAGEREF _Toc168603976 \h </w:instrText>
        </w:r>
        <w:r w:rsidR="00D61CDD">
          <w:rPr>
            <w:noProof/>
            <w:webHidden/>
          </w:rPr>
        </w:r>
        <w:r w:rsidR="00D61CDD">
          <w:rPr>
            <w:noProof/>
            <w:webHidden/>
          </w:rPr>
          <w:fldChar w:fldCharType="separate"/>
        </w:r>
        <w:r w:rsidR="00D61CDD">
          <w:rPr>
            <w:noProof/>
            <w:webHidden/>
          </w:rPr>
          <w:t>17</w:t>
        </w:r>
        <w:r w:rsidR="00D61CDD">
          <w:rPr>
            <w:noProof/>
            <w:webHidden/>
          </w:rPr>
          <w:fldChar w:fldCharType="end"/>
        </w:r>
      </w:hyperlink>
    </w:p>
    <w:p w14:paraId="29C5B9FE" w14:textId="0A816097" w:rsidR="00D61CDD" w:rsidRDefault="0001165B">
      <w:pPr>
        <w:pStyle w:val="TOC1"/>
        <w:rPr>
          <w:rFonts w:asciiTheme="minorHAnsi" w:eastAsiaTheme="minorEastAsia" w:hAnsiTheme="minorHAnsi" w:cstheme="minorBidi"/>
          <w:noProof/>
          <w:sz w:val="22"/>
          <w:szCs w:val="22"/>
        </w:rPr>
      </w:pPr>
      <w:hyperlink w:anchor="_Toc168603977" w:history="1">
        <w:r w:rsidR="00D61CDD" w:rsidRPr="005B7429">
          <w:rPr>
            <w:rStyle w:val="Hyperlink"/>
            <w:noProof/>
          </w:rPr>
          <w:t>Hình</w:t>
        </w:r>
        <w:r w:rsidR="00D61CDD" w:rsidRPr="005B7429">
          <w:rPr>
            <w:rStyle w:val="Hyperlink"/>
            <w:noProof/>
            <w:lang w:val="vi-VN"/>
          </w:rPr>
          <w:t xml:space="preserve"> 4.2.2. Số lượng kết nối trung bình.</w:t>
        </w:r>
        <w:r w:rsidR="00D61CDD">
          <w:rPr>
            <w:noProof/>
            <w:webHidden/>
          </w:rPr>
          <w:tab/>
        </w:r>
        <w:r w:rsidR="00D61CDD">
          <w:rPr>
            <w:noProof/>
            <w:webHidden/>
          </w:rPr>
          <w:fldChar w:fldCharType="begin"/>
        </w:r>
        <w:r w:rsidR="00D61CDD">
          <w:rPr>
            <w:noProof/>
            <w:webHidden/>
          </w:rPr>
          <w:instrText xml:space="preserve"> PAGEREF _Toc168603977 \h </w:instrText>
        </w:r>
        <w:r w:rsidR="00D61CDD">
          <w:rPr>
            <w:noProof/>
            <w:webHidden/>
          </w:rPr>
        </w:r>
        <w:r w:rsidR="00D61CDD">
          <w:rPr>
            <w:noProof/>
            <w:webHidden/>
          </w:rPr>
          <w:fldChar w:fldCharType="separate"/>
        </w:r>
        <w:r w:rsidR="00D61CDD">
          <w:rPr>
            <w:noProof/>
            <w:webHidden/>
          </w:rPr>
          <w:t>18</w:t>
        </w:r>
        <w:r w:rsidR="00D61CDD">
          <w:rPr>
            <w:noProof/>
            <w:webHidden/>
          </w:rPr>
          <w:fldChar w:fldCharType="end"/>
        </w:r>
      </w:hyperlink>
    </w:p>
    <w:p w14:paraId="4A091D18" w14:textId="77777777" w:rsidR="00D61CDD" w:rsidRDefault="0001165B" w:rsidP="00D61CDD">
      <w:pPr>
        <w:pStyle w:val="TOC1"/>
        <w:rPr>
          <w:rFonts w:asciiTheme="minorHAnsi" w:eastAsiaTheme="minorEastAsia" w:hAnsiTheme="minorHAnsi" w:cstheme="minorBidi"/>
          <w:noProof/>
          <w:sz w:val="22"/>
          <w:szCs w:val="22"/>
        </w:rPr>
      </w:pPr>
      <w:hyperlink r:id="rId12" w:anchor="_Toc168603979" w:history="1">
        <w:r w:rsidR="00D61CDD" w:rsidRPr="005B7429">
          <w:rPr>
            <w:rStyle w:val="Hyperlink"/>
            <w:noProof/>
            <w:lang w:val="vi-VN"/>
          </w:rPr>
          <w:t xml:space="preserve">Hình 4.3.1 </w:t>
        </w:r>
        <w:r w:rsidR="00D61CDD" w:rsidRPr="005B7429">
          <w:rPr>
            <w:rStyle w:val="Hyperlink"/>
            <w:noProof/>
          </w:rPr>
          <w:t>Phân phối kết nối trong tháng 11/2000</w:t>
        </w:r>
        <w:r w:rsidR="00D61CDD">
          <w:rPr>
            <w:noProof/>
            <w:webHidden/>
          </w:rPr>
          <w:tab/>
        </w:r>
        <w:r w:rsidR="00D61CDD">
          <w:rPr>
            <w:noProof/>
            <w:webHidden/>
          </w:rPr>
          <w:fldChar w:fldCharType="begin"/>
        </w:r>
        <w:r w:rsidR="00D61CDD">
          <w:rPr>
            <w:noProof/>
            <w:webHidden/>
          </w:rPr>
          <w:instrText xml:space="preserve"> PAGEREF _Toc168603979 \h </w:instrText>
        </w:r>
        <w:r w:rsidR="00D61CDD">
          <w:rPr>
            <w:noProof/>
            <w:webHidden/>
          </w:rPr>
        </w:r>
        <w:r w:rsidR="00D61CDD">
          <w:rPr>
            <w:noProof/>
            <w:webHidden/>
          </w:rPr>
          <w:fldChar w:fldCharType="separate"/>
        </w:r>
        <w:r w:rsidR="00D61CDD">
          <w:rPr>
            <w:noProof/>
            <w:webHidden/>
          </w:rPr>
          <w:t>19</w:t>
        </w:r>
        <w:r w:rsidR="00D61CDD">
          <w:rPr>
            <w:noProof/>
            <w:webHidden/>
          </w:rPr>
          <w:fldChar w:fldCharType="end"/>
        </w:r>
      </w:hyperlink>
    </w:p>
    <w:p w14:paraId="217D18BF" w14:textId="1F82895B" w:rsidR="00D61CDD" w:rsidRDefault="0001165B">
      <w:pPr>
        <w:pStyle w:val="TOC1"/>
        <w:rPr>
          <w:rFonts w:asciiTheme="minorHAnsi" w:eastAsiaTheme="minorEastAsia" w:hAnsiTheme="minorHAnsi" w:cstheme="minorBidi"/>
          <w:noProof/>
          <w:sz w:val="22"/>
          <w:szCs w:val="22"/>
        </w:rPr>
      </w:pPr>
      <w:hyperlink r:id="rId13" w:anchor="_Toc168603978" w:history="1">
        <w:r w:rsidR="00D61CDD" w:rsidRPr="005B7429">
          <w:rPr>
            <w:rStyle w:val="Hyperlink"/>
            <w:noProof/>
          </w:rPr>
          <w:t>Hình 4.3.2 Phân phối kết nối trong tháng 3/2001</w:t>
        </w:r>
        <w:r w:rsidR="00D61CDD">
          <w:rPr>
            <w:noProof/>
            <w:webHidden/>
          </w:rPr>
          <w:tab/>
        </w:r>
        <w:r w:rsidR="00D61CDD">
          <w:rPr>
            <w:noProof/>
            <w:webHidden/>
          </w:rPr>
          <w:fldChar w:fldCharType="begin"/>
        </w:r>
        <w:r w:rsidR="00D61CDD">
          <w:rPr>
            <w:noProof/>
            <w:webHidden/>
          </w:rPr>
          <w:instrText xml:space="preserve"> PAGEREF _Toc168603978 \h </w:instrText>
        </w:r>
        <w:r w:rsidR="00D61CDD">
          <w:rPr>
            <w:noProof/>
            <w:webHidden/>
          </w:rPr>
        </w:r>
        <w:r w:rsidR="00D61CDD">
          <w:rPr>
            <w:noProof/>
            <w:webHidden/>
          </w:rPr>
          <w:fldChar w:fldCharType="separate"/>
        </w:r>
        <w:r w:rsidR="00D61CDD">
          <w:rPr>
            <w:noProof/>
            <w:webHidden/>
          </w:rPr>
          <w:t>19</w:t>
        </w:r>
        <w:r w:rsidR="00D61CDD">
          <w:rPr>
            <w:noProof/>
            <w:webHidden/>
          </w:rPr>
          <w:fldChar w:fldCharType="end"/>
        </w:r>
      </w:hyperlink>
    </w:p>
    <w:p w14:paraId="2B4C3AF0" w14:textId="75002A96" w:rsidR="00D61CDD" w:rsidRDefault="0001165B">
      <w:pPr>
        <w:pStyle w:val="TOC1"/>
        <w:rPr>
          <w:rFonts w:asciiTheme="minorHAnsi" w:eastAsiaTheme="minorEastAsia" w:hAnsiTheme="minorHAnsi" w:cstheme="minorBidi"/>
          <w:noProof/>
          <w:sz w:val="22"/>
          <w:szCs w:val="22"/>
        </w:rPr>
      </w:pPr>
      <w:hyperlink w:anchor="_Toc168603980" w:history="1">
        <w:r w:rsidR="00D61CDD" w:rsidRPr="005B7429">
          <w:rPr>
            <w:rStyle w:val="Hyperlink"/>
            <w:noProof/>
            <w:lang w:val="vi-VN"/>
          </w:rPr>
          <w:t>Hình 4.4 Hai ánh xạ khác nhau của cấu trúc liên kết với cơ sở hạ tầng</w:t>
        </w:r>
        <w:r w:rsidR="00D61CDD">
          <w:rPr>
            <w:noProof/>
            <w:webHidden/>
          </w:rPr>
          <w:tab/>
        </w:r>
        <w:r w:rsidR="00D61CDD">
          <w:rPr>
            <w:noProof/>
            <w:webHidden/>
          </w:rPr>
          <w:fldChar w:fldCharType="begin"/>
        </w:r>
        <w:r w:rsidR="00D61CDD">
          <w:rPr>
            <w:noProof/>
            <w:webHidden/>
          </w:rPr>
          <w:instrText xml:space="preserve"> PAGEREF _Toc168603980 \h </w:instrText>
        </w:r>
        <w:r w:rsidR="00D61CDD">
          <w:rPr>
            <w:noProof/>
            <w:webHidden/>
          </w:rPr>
        </w:r>
        <w:r w:rsidR="00D61CDD">
          <w:rPr>
            <w:noProof/>
            <w:webHidden/>
          </w:rPr>
          <w:fldChar w:fldCharType="separate"/>
        </w:r>
        <w:r w:rsidR="00D61CDD">
          <w:rPr>
            <w:noProof/>
            <w:webHidden/>
          </w:rPr>
          <w:t>20</w:t>
        </w:r>
        <w:r w:rsidR="00D61CDD">
          <w:rPr>
            <w:noProof/>
            <w:webHidden/>
          </w:rPr>
          <w:fldChar w:fldCharType="end"/>
        </w:r>
      </w:hyperlink>
    </w:p>
    <w:p w14:paraId="267DDDEF" w14:textId="42F04004" w:rsidR="00D61CDD" w:rsidRDefault="0001165B">
      <w:pPr>
        <w:pStyle w:val="TOC1"/>
        <w:rPr>
          <w:rFonts w:asciiTheme="minorHAnsi" w:eastAsiaTheme="minorEastAsia" w:hAnsiTheme="minorHAnsi" w:cstheme="minorBidi"/>
          <w:noProof/>
          <w:sz w:val="22"/>
          <w:szCs w:val="22"/>
        </w:rPr>
      </w:pPr>
      <w:hyperlink w:anchor="_Toc168603981" w:history="1">
        <w:r w:rsidR="00D61CDD" w:rsidRPr="005B7429">
          <w:rPr>
            <w:rStyle w:val="Hyperlink"/>
            <w:noProof/>
            <w:lang w:val="vi-VN"/>
          </w:rPr>
          <w:t>Hình 5.1 Giao diện chính của ứng dụng GTK – Gnutella</w:t>
        </w:r>
        <w:r w:rsidR="00D61CDD">
          <w:rPr>
            <w:noProof/>
            <w:webHidden/>
          </w:rPr>
          <w:tab/>
        </w:r>
        <w:r w:rsidR="00D61CDD">
          <w:rPr>
            <w:noProof/>
            <w:webHidden/>
          </w:rPr>
          <w:fldChar w:fldCharType="begin"/>
        </w:r>
        <w:r w:rsidR="00D61CDD">
          <w:rPr>
            <w:noProof/>
            <w:webHidden/>
          </w:rPr>
          <w:instrText xml:space="preserve"> PAGEREF _Toc168603981 \h </w:instrText>
        </w:r>
        <w:r w:rsidR="00D61CDD">
          <w:rPr>
            <w:noProof/>
            <w:webHidden/>
          </w:rPr>
        </w:r>
        <w:r w:rsidR="00D61CDD">
          <w:rPr>
            <w:noProof/>
            <w:webHidden/>
          </w:rPr>
          <w:fldChar w:fldCharType="separate"/>
        </w:r>
        <w:r w:rsidR="00D61CDD">
          <w:rPr>
            <w:noProof/>
            <w:webHidden/>
          </w:rPr>
          <w:t>25</w:t>
        </w:r>
        <w:r w:rsidR="00D61CDD">
          <w:rPr>
            <w:noProof/>
            <w:webHidden/>
          </w:rPr>
          <w:fldChar w:fldCharType="end"/>
        </w:r>
      </w:hyperlink>
    </w:p>
    <w:p w14:paraId="45B7DE02" w14:textId="636372EE" w:rsidR="00D61CDD" w:rsidRDefault="0001165B">
      <w:pPr>
        <w:pStyle w:val="TOC1"/>
        <w:rPr>
          <w:rFonts w:asciiTheme="minorHAnsi" w:eastAsiaTheme="minorEastAsia" w:hAnsiTheme="minorHAnsi" w:cstheme="minorBidi"/>
          <w:noProof/>
          <w:sz w:val="22"/>
          <w:szCs w:val="22"/>
        </w:rPr>
      </w:pPr>
      <w:hyperlink w:anchor="_Toc168603982" w:history="1">
        <w:r w:rsidR="00D61CDD" w:rsidRPr="005B7429">
          <w:rPr>
            <w:rStyle w:val="Hyperlink"/>
            <w:noProof/>
          </w:rPr>
          <w:t>Hình 5</w:t>
        </w:r>
        <w:r w:rsidR="00D61CDD" w:rsidRPr="005B7429">
          <w:rPr>
            <w:rStyle w:val="Hyperlink"/>
            <w:noProof/>
            <w:lang w:val="vi-VN"/>
          </w:rPr>
          <w:t>.2.1</w:t>
        </w:r>
        <w:r w:rsidR="00D61CDD" w:rsidRPr="005B7429">
          <w:rPr>
            <w:rStyle w:val="Hyperlink"/>
            <w:noProof/>
          </w:rPr>
          <w:t xml:space="preserve"> Danh sách thông tin khi</w:t>
        </w:r>
        <w:r w:rsidR="00D61CDD" w:rsidRPr="005B7429">
          <w:rPr>
            <w:rStyle w:val="Hyperlink"/>
            <w:noProof/>
            <w:lang w:val="vi-VN"/>
          </w:rPr>
          <w:t xml:space="preserve"> </w:t>
        </w:r>
        <w:r w:rsidR="00D61CDD" w:rsidRPr="005B7429">
          <w:rPr>
            <w:rStyle w:val="Hyperlink"/>
            <w:noProof/>
          </w:rPr>
          <w:t>tìm kiếm</w:t>
        </w:r>
        <w:r w:rsidR="00D61CDD" w:rsidRPr="005B7429">
          <w:rPr>
            <w:rStyle w:val="Hyperlink"/>
            <w:noProof/>
            <w:lang w:val="vi-VN"/>
          </w:rPr>
          <w:t xml:space="preserve"> và thông tin về servent được chọn</w:t>
        </w:r>
        <w:r w:rsidR="00D61CDD">
          <w:rPr>
            <w:noProof/>
            <w:webHidden/>
          </w:rPr>
          <w:tab/>
        </w:r>
        <w:r w:rsidR="00D61CDD">
          <w:rPr>
            <w:noProof/>
            <w:webHidden/>
          </w:rPr>
          <w:fldChar w:fldCharType="begin"/>
        </w:r>
        <w:r w:rsidR="00D61CDD">
          <w:rPr>
            <w:noProof/>
            <w:webHidden/>
          </w:rPr>
          <w:instrText xml:space="preserve"> PAGEREF _Toc168603982 \h </w:instrText>
        </w:r>
        <w:r w:rsidR="00D61CDD">
          <w:rPr>
            <w:noProof/>
            <w:webHidden/>
          </w:rPr>
        </w:r>
        <w:r w:rsidR="00D61CDD">
          <w:rPr>
            <w:noProof/>
            <w:webHidden/>
          </w:rPr>
          <w:fldChar w:fldCharType="separate"/>
        </w:r>
        <w:r w:rsidR="00D61CDD">
          <w:rPr>
            <w:noProof/>
            <w:webHidden/>
          </w:rPr>
          <w:t>26</w:t>
        </w:r>
        <w:r w:rsidR="00D61CDD">
          <w:rPr>
            <w:noProof/>
            <w:webHidden/>
          </w:rPr>
          <w:fldChar w:fldCharType="end"/>
        </w:r>
      </w:hyperlink>
    </w:p>
    <w:p w14:paraId="39CCD7CE" w14:textId="439340F2" w:rsidR="00D61CDD" w:rsidRDefault="0001165B">
      <w:pPr>
        <w:pStyle w:val="TOC1"/>
        <w:rPr>
          <w:rFonts w:asciiTheme="minorHAnsi" w:eastAsiaTheme="minorEastAsia" w:hAnsiTheme="minorHAnsi" w:cstheme="minorBidi"/>
          <w:noProof/>
          <w:sz w:val="22"/>
          <w:szCs w:val="22"/>
        </w:rPr>
      </w:pPr>
      <w:hyperlink w:anchor="_Toc168603983" w:history="1">
        <w:r w:rsidR="00D61CDD" w:rsidRPr="005B7429">
          <w:rPr>
            <w:rStyle w:val="Hyperlink"/>
            <w:noProof/>
          </w:rPr>
          <w:t>Hình 5</w:t>
        </w:r>
        <w:r w:rsidR="00D61CDD" w:rsidRPr="005B7429">
          <w:rPr>
            <w:rStyle w:val="Hyperlink"/>
            <w:noProof/>
            <w:lang w:val="vi-VN"/>
          </w:rPr>
          <w:t>.2.2</w:t>
        </w:r>
        <w:r w:rsidR="00D61CDD" w:rsidRPr="005B7429">
          <w:rPr>
            <w:rStyle w:val="Hyperlink"/>
            <w:noProof/>
          </w:rPr>
          <w:t xml:space="preserve"> Tiến độ tải của các bài hát đã chọn</w:t>
        </w:r>
        <w:r w:rsidR="00D61CDD">
          <w:rPr>
            <w:noProof/>
            <w:webHidden/>
          </w:rPr>
          <w:tab/>
        </w:r>
        <w:r w:rsidR="00D61CDD">
          <w:rPr>
            <w:noProof/>
            <w:webHidden/>
          </w:rPr>
          <w:fldChar w:fldCharType="begin"/>
        </w:r>
        <w:r w:rsidR="00D61CDD">
          <w:rPr>
            <w:noProof/>
            <w:webHidden/>
          </w:rPr>
          <w:instrText xml:space="preserve"> PAGEREF _Toc168603983 \h </w:instrText>
        </w:r>
        <w:r w:rsidR="00D61CDD">
          <w:rPr>
            <w:noProof/>
            <w:webHidden/>
          </w:rPr>
        </w:r>
        <w:r w:rsidR="00D61CDD">
          <w:rPr>
            <w:noProof/>
            <w:webHidden/>
          </w:rPr>
          <w:fldChar w:fldCharType="separate"/>
        </w:r>
        <w:r w:rsidR="00D61CDD">
          <w:rPr>
            <w:noProof/>
            <w:webHidden/>
          </w:rPr>
          <w:t>27</w:t>
        </w:r>
        <w:r w:rsidR="00D61CDD">
          <w:rPr>
            <w:noProof/>
            <w:webHidden/>
          </w:rPr>
          <w:fldChar w:fldCharType="end"/>
        </w:r>
      </w:hyperlink>
    </w:p>
    <w:p w14:paraId="027FD4F4" w14:textId="6AABA00F" w:rsidR="00D61CDD" w:rsidRDefault="0001165B">
      <w:pPr>
        <w:pStyle w:val="TOC1"/>
        <w:rPr>
          <w:rFonts w:asciiTheme="minorHAnsi" w:eastAsiaTheme="minorEastAsia" w:hAnsiTheme="minorHAnsi" w:cstheme="minorBidi"/>
          <w:noProof/>
          <w:sz w:val="22"/>
          <w:szCs w:val="22"/>
        </w:rPr>
      </w:pPr>
      <w:hyperlink w:anchor="_Toc168603984" w:history="1">
        <w:r w:rsidR="00D61CDD" w:rsidRPr="005B7429">
          <w:rPr>
            <w:rStyle w:val="Hyperlink"/>
            <w:noProof/>
          </w:rPr>
          <w:t>Hình 5</w:t>
        </w:r>
        <w:r w:rsidR="00D61CDD" w:rsidRPr="005B7429">
          <w:rPr>
            <w:rStyle w:val="Hyperlink"/>
            <w:noProof/>
            <w:lang w:val="vi-VN"/>
          </w:rPr>
          <w:t>.2.3</w:t>
        </w:r>
        <w:r w:rsidR="00D61CDD" w:rsidRPr="005B7429">
          <w:rPr>
            <w:rStyle w:val="Hyperlink"/>
            <w:noProof/>
          </w:rPr>
          <w:t xml:space="preserve"> Các tập tin đã được tải xuống thành công</w:t>
        </w:r>
        <w:r w:rsidR="00D61CDD">
          <w:rPr>
            <w:noProof/>
            <w:webHidden/>
          </w:rPr>
          <w:tab/>
        </w:r>
        <w:r w:rsidR="00D61CDD">
          <w:rPr>
            <w:noProof/>
            <w:webHidden/>
          </w:rPr>
          <w:fldChar w:fldCharType="begin"/>
        </w:r>
        <w:r w:rsidR="00D61CDD">
          <w:rPr>
            <w:noProof/>
            <w:webHidden/>
          </w:rPr>
          <w:instrText xml:space="preserve"> PAGEREF _Toc168603984 \h </w:instrText>
        </w:r>
        <w:r w:rsidR="00D61CDD">
          <w:rPr>
            <w:noProof/>
            <w:webHidden/>
          </w:rPr>
        </w:r>
        <w:r w:rsidR="00D61CDD">
          <w:rPr>
            <w:noProof/>
            <w:webHidden/>
          </w:rPr>
          <w:fldChar w:fldCharType="separate"/>
        </w:r>
        <w:r w:rsidR="00D61CDD">
          <w:rPr>
            <w:noProof/>
            <w:webHidden/>
          </w:rPr>
          <w:t>27</w:t>
        </w:r>
        <w:r w:rsidR="00D61CDD">
          <w:rPr>
            <w:noProof/>
            <w:webHidden/>
          </w:rPr>
          <w:fldChar w:fldCharType="end"/>
        </w:r>
      </w:hyperlink>
    </w:p>
    <w:p w14:paraId="7D194351" w14:textId="5A750C33" w:rsidR="00D61CDD" w:rsidRDefault="0001165B">
      <w:pPr>
        <w:pStyle w:val="TOC1"/>
        <w:rPr>
          <w:rFonts w:asciiTheme="minorHAnsi" w:eastAsiaTheme="minorEastAsia" w:hAnsiTheme="minorHAnsi" w:cstheme="minorBidi"/>
          <w:noProof/>
          <w:sz w:val="22"/>
          <w:szCs w:val="22"/>
        </w:rPr>
      </w:pPr>
      <w:hyperlink w:anchor="_Toc168603985" w:history="1">
        <w:r w:rsidR="00D61CDD" w:rsidRPr="005B7429">
          <w:rPr>
            <w:rStyle w:val="Hyperlink"/>
            <w:noProof/>
          </w:rPr>
          <w:t>Hình</w:t>
        </w:r>
        <w:r w:rsidR="00D61CDD" w:rsidRPr="005B7429">
          <w:rPr>
            <w:rStyle w:val="Hyperlink"/>
            <w:noProof/>
            <w:lang w:val="vi-VN"/>
          </w:rPr>
          <w:t xml:space="preserve"> 5.3.1 Giao diện chọn thư mục</w:t>
        </w:r>
        <w:r w:rsidR="00D61CDD">
          <w:rPr>
            <w:noProof/>
            <w:webHidden/>
          </w:rPr>
          <w:tab/>
        </w:r>
        <w:r w:rsidR="00D61CDD">
          <w:rPr>
            <w:noProof/>
            <w:webHidden/>
          </w:rPr>
          <w:fldChar w:fldCharType="begin"/>
        </w:r>
        <w:r w:rsidR="00D61CDD">
          <w:rPr>
            <w:noProof/>
            <w:webHidden/>
          </w:rPr>
          <w:instrText xml:space="preserve"> PAGEREF _Toc168603985 \h </w:instrText>
        </w:r>
        <w:r w:rsidR="00D61CDD">
          <w:rPr>
            <w:noProof/>
            <w:webHidden/>
          </w:rPr>
        </w:r>
        <w:r w:rsidR="00D61CDD">
          <w:rPr>
            <w:noProof/>
            <w:webHidden/>
          </w:rPr>
          <w:fldChar w:fldCharType="separate"/>
        </w:r>
        <w:r w:rsidR="00D61CDD">
          <w:rPr>
            <w:noProof/>
            <w:webHidden/>
          </w:rPr>
          <w:t>28</w:t>
        </w:r>
        <w:r w:rsidR="00D61CDD">
          <w:rPr>
            <w:noProof/>
            <w:webHidden/>
          </w:rPr>
          <w:fldChar w:fldCharType="end"/>
        </w:r>
      </w:hyperlink>
    </w:p>
    <w:p w14:paraId="5C9E6FEF" w14:textId="4D3880D9" w:rsidR="004C621F" w:rsidRPr="004C621F" w:rsidRDefault="00766D97" w:rsidP="004C621F">
      <w:pPr>
        <w:pStyle w:val="Nidungvnbn"/>
      </w:pPr>
      <w:r>
        <w:rPr>
          <w:b/>
          <w:bCs/>
          <w:noProof/>
          <w:szCs w:val="24"/>
        </w:rPr>
        <w:fldChar w:fldCharType="end"/>
      </w:r>
    </w:p>
    <w:p w14:paraId="5A68EA8F" w14:textId="77777777" w:rsidR="00747607" w:rsidRDefault="00747607" w:rsidP="00747607">
      <w:pPr>
        <w:pStyle w:val="Chng"/>
        <w:jc w:val="center"/>
      </w:pPr>
      <w:r>
        <w:br w:type="page"/>
      </w:r>
    </w:p>
    <w:p w14:paraId="49947CC0" w14:textId="79659D84" w:rsidR="00D834B6" w:rsidRDefault="001A1A03" w:rsidP="000B36B6">
      <w:pPr>
        <w:pStyle w:val="Chng"/>
        <w:jc w:val="both"/>
        <w:rPr>
          <w:lang w:val="vi-VN"/>
        </w:rPr>
      </w:pPr>
      <w:bookmarkStart w:id="12" w:name="_Toc153039758"/>
      <w:bookmarkStart w:id="13" w:name="_Toc168604194"/>
      <w:r>
        <w:lastRenderedPageBreak/>
        <w:t>CHƯƠNG</w:t>
      </w:r>
      <w:r>
        <w:rPr>
          <w:lang w:val="vi-VN"/>
        </w:rPr>
        <w:t xml:space="preserve"> </w:t>
      </w:r>
      <w:r w:rsidR="00CD13EC" w:rsidRPr="00880D36">
        <w:t>1</w:t>
      </w:r>
      <w:r w:rsidR="0064189C">
        <w:t xml:space="preserve"> –</w:t>
      </w:r>
      <w:r w:rsidR="004918E2">
        <w:rPr>
          <w:lang w:val="vi-VN"/>
        </w:rPr>
        <w:t xml:space="preserve"> </w:t>
      </w:r>
      <w:r w:rsidR="00601DF9">
        <w:rPr>
          <w:lang w:val="vi-VN"/>
        </w:rPr>
        <w:t>TỔNG QUAN</w:t>
      </w:r>
      <w:bookmarkEnd w:id="12"/>
      <w:bookmarkEnd w:id="13"/>
    </w:p>
    <w:p w14:paraId="3D4E0D16" w14:textId="787D3234" w:rsidR="005951C5" w:rsidRDefault="001A1A03" w:rsidP="001A1A03">
      <w:pPr>
        <w:pStyle w:val="Tiumccp1"/>
        <w:rPr>
          <w:lang w:val="vi-VN"/>
        </w:rPr>
      </w:pPr>
      <w:bookmarkStart w:id="14" w:name="_Toc153039759"/>
      <w:bookmarkStart w:id="15" w:name="_Toc168604195"/>
      <w:r>
        <w:rPr>
          <w:lang w:val="vi-VN"/>
        </w:rPr>
        <w:t xml:space="preserve">1.1 </w:t>
      </w:r>
      <w:bookmarkStart w:id="16" w:name="_Toc153039761"/>
      <w:bookmarkEnd w:id="14"/>
      <w:r w:rsidR="005951C5">
        <w:rPr>
          <w:lang w:val="vi-VN"/>
        </w:rPr>
        <w:t>Đối tượng nghiên cứu</w:t>
      </w:r>
      <w:bookmarkEnd w:id="15"/>
      <w:bookmarkEnd w:id="16"/>
    </w:p>
    <w:p w14:paraId="617E5532" w14:textId="77777777" w:rsidR="0081282A" w:rsidRDefault="0081282A" w:rsidP="0081282A">
      <w:pPr>
        <w:pStyle w:val="Nidungvnbn"/>
        <w:rPr>
          <w:b/>
          <w:lang w:val="vi-VN"/>
        </w:rPr>
      </w:pPr>
      <w:r w:rsidRPr="0081282A">
        <w:rPr>
          <w:lang w:val="vi-VN"/>
        </w:rPr>
        <w:t>Báo cáo này tập trung vào việc nghiên cứu về hành vi của hệ thống mạng ngang hàng (P2P), với một trọng tâm đặc biệt vào mô hình P2P Gnutella. Đối tượng nghiên cứu là cấu trúc và hoạt động của mạng Gnutella và cách mà nó ảnh hưởng đến hiệu suất và khả năng mở rộng của hệ thống.</w:t>
      </w:r>
    </w:p>
    <w:p w14:paraId="5EB422EE" w14:textId="1DE47C39" w:rsidR="0081282A" w:rsidRDefault="0081282A" w:rsidP="0081282A">
      <w:pPr>
        <w:pStyle w:val="Tiumccp1"/>
        <w:rPr>
          <w:lang w:val="vi-VN"/>
        </w:rPr>
      </w:pPr>
      <w:bookmarkStart w:id="17" w:name="_Toc168604196"/>
      <w:r>
        <w:rPr>
          <w:lang w:val="vi-VN"/>
        </w:rPr>
        <w:t xml:space="preserve">1.2 </w:t>
      </w:r>
      <w:r w:rsidRPr="0081282A">
        <w:rPr>
          <w:lang w:val="vi-VN"/>
        </w:rPr>
        <w:t>Mục tiêu nghiên cứu</w:t>
      </w:r>
      <w:bookmarkEnd w:id="17"/>
    </w:p>
    <w:p w14:paraId="1ECE1184" w14:textId="56F6FB43" w:rsidR="0081282A" w:rsidRPr="00E9102D" w:rsidRDefault="0081282A" w:rsidP="0081282A">
      <w:pPr>
        <w:pStyle w:val="Nidungvnbn"/>
        <w:rPr>
          <w:lang w:val="vi-VN"/>
        </w:rPr>
      </w:pPr>
      <w:r w:rsidRPr="0081282A">
        <w:rPr>
          <w:lang w:val="vi-VN"/>
        </w:rPr>
        <w:t>Mục tiêu của nghiên cứu là phân tích cấu trúc liên kết của mạng ảo Gnutella và đánh giá lưu lượng mạng được tạo ra. Nghiên cứu cũng nhằm xác định các đặc điểm và hạn chế của mạng Gnutella và đề xuất các cải tiến có thể tăng hiệu suất và khả năng mở rộng của hệ thống.</w:t>
      </w:r>
    </w:p>
    <w:p w14:paraId="48F88365" w14:textId="6282A56E" w:rsidR="00A44A5F" w:rsidRDefault="005951C5" w:rsidP="00A44A5F">
      <w:pPr>
        <w:pStyle w:val="Tiumccp1"/>
        <w:rPr>
          <w:lang w:val="vi-VN"/>
        </w:rPr>
      </w:pPr>
      <w:bookmarkStart w:id="18" w:name="_Toc153039763"/>
      <w:bookmarkStart w:id="19" w:name="_Toc168604197"/>
      <w:r>
        <w:rPr>
          <w:lang w:val="vi-VN"/>
        </w:rPr>
        <w:t>1.</w:t>
      </w:r>
      <w:r w:rsidR="0081282A">
        <w:rPr>
          <w:lang w:val="vi-VN"/>
        </w:rPr>
        <w:t>3</w:t>
      </w:r>
      <w:r>
        <w:rPr>
          <w:lang w:val="vi-VN"/>
        </w:rPr>
        <w:t xml:space="preserve"> Phương pháp nghiên cứu</w:t>
      </w:r>
      <w:bookmarkEnd w:id="18"/>
      <w:bookmarkEnd w:id="19"/>
    </w:p>
    <w:p w14:paraId="49115ACE" w14:textId="79D86CB8" w:rsidR="0081282A" w:rsidRPr="00A44A5F" w:rsidRDefault="0081282A" w:rsidP="0081282A">
      <w:pPr>
        <w:pStyle w:val="Nidungvnbn"/>
        <w:rPr>
          <w:lang w:val="vi-VN"/>
        </w:rPr>
      </w:pPr>
      <w:r w:rsidRPr="0081282A">
        <w:rPr>
          <w:lang w:val="vi-VN"/>
        </w:rPr>
        <w:t>Phương pháp nghiên cứu bao gồm việc sử dụng công nghệ phân tích và thu thập dữ liệu mạng để thúc đẩy sâu hơn trong quy mô và độ phức tạp của nghiên cứu. Phân tích cấu trúc và hoạt động của mạng Gnutella được thực hiện để hiểu rõ hơn về hành vi của hệ thống P2P.</w:t>
      </w:r>
    </w:p>
    <w:p w14:paraId="61AD233D" w14:textId="7F55FE56" w:rsidR="00F52B76" w:rsidRDefault="005951C5" w:rsidP="00F52B76">
      <w:pPr>
        <w:pStyle w:val="Tiumccp1"/>
        <w:rPr>
          <w:lang w:val="vi-VN"/>
        </w:rPr>
      </w:pPr>
      <w:bookmarkStart w:id="20" w:name="_Toc153039764"/>
      <w:bookmarkStart w:id="21" w:name="_Toc168604198"/>
      <w:r>
        <w:rPr>
          <w:lang w:val="vi-VN"/>
        </w:rPr>
        <w:t>1.</w:t>
      </w:r>
      <w:r w:rsidR="0081282A">
        <w:rPr>
          <w:lang w:val="vi-VN"/>
        </w:rPr>
        <w:t>4</w:t>
      </w:r>
      <w:r>
        <w:rPr>
          <w:lang w:val="vi-VN"/>
        </w:rPr>
        <w:t xml:space="preserve"> </w:t>
      </w:r>
      <w:r w:rsidR="0081282A">
        <w:rPr>
          <w:lang w:val="vi-VN"/>
        </w:rPr>
        <w:t xml:space="preserve">Quy trình </w:t>
      </w:r>
      <w:r>
        <w:rPr>
          <w:lang w:val="vi-VN"/>
        </w:rPr>
        <w:t xml:space="preserve">nghiên </w:t>
      </w:r>
      <w:r w:rsidR="00545257">
        <w:rPr>
          <w:lang w:val="vi-VN"/>
        </w:rPr>
        <w:t>cứu</w:t>
      </w:r>
      <w:bookmarkEnd w:id="20"/>
      <w:bookmarkEnd w:id="21"/>
    </w:p>
    <w:p w14:paraId="50DF98B3" w14:textId="77777777" w:rsidR="0081282A" w:rsidRPr="0081282A" w:rsidRDefault="0081282A" w:rsidP="0081282A">
      <w:pPr>
        <w:pStyle w:val="Nidungvnbn"/>
        <w:rPr>
          <w:lang w:val="vi-VN"/>
        </w:rPr>
      </w:pPr>
      <w:bookmarkStart w:id="22" w:name="_Toc153039765"/>
      <w:r w:rsidRPr="0081282A">
        <w:rPr>
          <w:lang w:val="vi-VN"/>
        </w:rPr>
        <w:t>Quy trình nghiên cứu bao gồm các bước sau:</w:t>
      </w:r>
    </w:p>
    <w:p w14:paraId="2CF1E2B3" w14:textId="77777777" w:rsidR="0081282A" w:rsidRPr="0081282A" w:rsidRDefault="0081282A" w:rsidP="0081282A">
      <w:pPr>
        <w:pStyle w:val="Nidungvnbn"/>
        <w:numPr>
          <w:ilvl w:val="0"/>
          <w:numId w:val="30"/>
        </w:numPr>
        <w:ind w:left="1276" w:hanging="283"/>
        <w:rPr>
          <w:lang w:val="vi-VN"/>
        </w:rPr>
      </w:pPr>
      <w:r w:rsidRPr="0081282A">
        <w:rPr>
          <w:lang w:val="vi-VN"/>
        </w:rPr>
        <w:t>Tiến hành thu thập dữ liệu về mạng Gnutella.</w:t>
      </w:r>
    </w:p>
    <w:p w14:paraId="5692A513" w14:textId="77777777" w:rsidR="0081282A" w:rsidRPr="0081282A" w:rsidRDefault="0081282A" w:rsidP="0081282A">
      <w:pPr>
        <w:pStyle w:val="Nidungvnbn"/>
        <w:numPr>
          <w:ilvl w:val="0"/>
          <w:numId w:val="30"/>
        </w:numPr>
        <w:ind w:left="1276" w:hanging="283"/>
        <w:rPr>
          <w:lang w:val="vi-VN"/>
        </w:rPr>
      </w:pPr>
      <w:r w:rsidRPr="0081282A">
        <w:rPr>
          <w:lang w:val="vi-VN"/>
        </w:rPr>
        <w:t>Phân tích cấu trúc và hoạt động của mạng.</w:t>
      </w:r>
    </w:p>
    <w:p w14:paraId="52D39EA5" w14:textId="77777777" w:rsidR="0081282A" w:rsidRPr="0081282A" w:rsidRDefault="0081282A" w:rsidP="0081282A">
      <w:pPr>
        <w:pStyle w:val="Nidungvnbn"/>
        <w:numPr>
          <w:ilvl w:val="0"/>
          <w:numId w:val="30"/>
        </w:numPr>
        <w:ind w:left="1276" w:hanging="283"/>
        <w:rPr>
          <w:lang w:val="vi-VN"/>
        </w:rPr>
      </w:pPr>
      <w:r w:rsidRPr="0081282A">
        <w:rPr>
          <w:lang w:val="vi-VN"/>
        </w:rPr>
        <w:t>Đánh giá hiệu suất và khả năng mở rộng của hệ thống.</w:t>
      </w:r>
    </w:p>
    <w:p w14:paraId="1B7A0A7E" w14:textId="77777777" w:rsidR="0081282A" w:rsidRPr="0081282A" w:rsidRDefault="0081282A" w:rsidP="0081282A">
      <w:pPr>
        <w:pStyle w:val="Nidungvnbn"/>
        <w:numPr>
          <w:ilvl w:val="0"/>
          <w:numId w:val="30"/>
        </w:numPr>
        <w:ind w:left="1276" w:hanging="283"/>
        <w:rPr>
          <w:lang w:val="vi-VN"/>
        </w:rPr>
      </w:pPr>
      <w:r w:rsidRPr="0081282A">
        <w:rPr>
          <w:lang w:val="vi-VN"/>
        </w:rPr>
        <w:t>Xác định các hạn chế và đề xuất các cải tiến.</w:t>
      </w:r>
    </w:p>
    <w:p w14:paraId="33F1427D" w14:textId="7ECFD32A" w:rsidR="0081282A" w:rsidRDefault="0081282A" w:rsidP="0081282A">
      <w:pPr>
        <w:pStyle w:val="Nidungvnbn"/>
        <w:numPr>
          <w:ilvl w:val="0"/>
          <w:numId w:val="30"/>
        </w:numPr>
        <w:ind w:left="1276" w:hanging="283"/>
        <w:rPr>
          <w:lang w:val="vi-VN"/>
        </w:rPr>
      </w:pPr>
      <w:r w:rsidRPr="0081282A">
        <w:rPr>
          <w:lang w:val="vi-VN"/>
        </w:rPr>
        <w:t>Tổng hợp kết quả và đưa ra kết luận.</w:t>
      </w:r>
    </w:p>
    <w:p w14:paraId="05E4EA12" w14:textId="4479D1FC" w:rsidR="0081282A" w:rsidRDefault="0081282A" w:rsidP="0081282A">
      <w:pPr>
        <w:pStyle w:val="Nidungvnbn"/>
        <w:ind w:firstLine="0"/>
        <w:rPr>
          <w:lang w:val="vi-VN"/>
        </w:rPr>
      </w:pPr>
      <w:r>
        <w:rPr>
          <w:lang w:val="vi-VN"/>
        </w:rPr>
        <w:br w:type="page"/>
      </w:r>
    </w:p>
    <w:p w14:paraId="390A7BC1" w14:textId="11186B2F" w:rsidR="0081282A" w:rsidRPr="00924660" w:rsidRDefault="0081282A" w:rsidP="0081282A">
      <w:pPr>
        <w:pStyle w:val="Chng"/>
        <w:rPr>
          <w:lang w:val="vi-VN"/>
        </w:rPr>
      </w:pPr>
      <w:bookmarkStart w:id="23" w:name="_Toc168604199"/>
      <w:r>
        <w:rPr>
          <w:lang w:val="vi-VN"/>
        </w:rPr>
        <w:lastRenderedPageBreak/>
        <w:t xml:space="preserve">CHƯƠNG 2 – </w:t>
      </w:r>
      <w:r w:rsidR="00B719D1">
        <w:rPr>
          <w:lang w:val="vi-VN"/>
        </w:rPr>
        <w:t xml:space="preserve">KIẾN TRÚC </w:t>
      </w:r>
      <w:r w:rsidRPr="0081282A">
        <w:rPr>
          <w:lang w:val="vi-VN"/>
        </w:rPr>
        <w:t>MẠNG NGANG HÀNG</w:t>
      </w:r>
      <w:bookmarkEnd w:id="23"/>
    </w:p>
    <w:p w14:paraId="1F2852C2" w14:textId="63B05C53" w:rsidR="00DB1A15" w:rsidRDefault="00DB1A15" w:rsidP="00DB1A15">
      <w:pPr>
        <w:pStyle w:val="Tiumccp1"/>
        <w:rPr>
          <w:lang w:val="vi-VN"/>
        </w:rPr>
      </w:pPr>
      <w:bookmarkStart w:id="24" w:name="_Toc168604200"/>
      <w:r>
        <w:rPr>
          <w:lang w:val="vi-VN"/>
        </w:rPr>
        <w:t>2.1 Định nghĩa</w:t>
      </w:r>
      <w:bookmarkEnd w:id="24"/>
    </w:p>
    <w:p w14:paraId="7FD2BC6E" w14:textId="03CCEB48" w:rsidR="00DB1A15" w:rsidRDefault="002B1890" w:rsidP="00DB1A15">
      <w:pPr>
        <w:pStyle w:val="Nidungvnbn"/>
        <w:rPr>
          <w:lang w:val="vi-VN"/>
        </w:rPr>
      </w:pPr>
      <w:r w:rsidRPr="002B1890">
        <w:rPr>
          <w:lang w:val="vi-VN"/>
        </w:rPr>
        <w:t>Hệ thống ngang hàng (P2P) là một kiến trúc mạng nơi các thiết bị máy tính kết nối trực tiếp với nhau để chia sẻ dữ liệu và tài nguyên mà không cần sự điều phối của một máy chủ trung tâm. Mỗi thiết bị trong mạng P2P có thể hoạt động như một client và server đồng thời. Trong mô hình này, mỗi nút trong mạng có thể tương tác và chia sẻ tài nguyên với nhau mà không cần thông qua một bên thứ ba.</w:t>
      </w:r>
    </w:p>
    <w:p w14:paraId="676AE41F" w14:textId="1D621430" w:rsidR="000B678B" w:rsidRDefault="000B678B" w:rsidP="000B678B">
      <w:pPr>
        <w:pStyle w:val="Nidungvnbn"/>
        <w:ind w:firstLine="0"/>
        <w:rPr>
          <w:lang w:val="vi-VN"/>
        </w:rPr>
      </w:pPr>
      <w:r w:rsidRPr="000B678B">
        <w:rPr>
          <w:noProof/>
          <w:lang w:val="vi-VN"/>
        </w:rPr>
        <w:drawing>
          <wp:inline distT="0" distB="0" distL="0" distR="0" wp14:anchorId="745717BA" wp14:editId="2BF7755D">
            <wp:extent cx="5579745" cy="1948543"/>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724" b="7385"/>
                    <a:stretch/>
                  </pic:blipFill>
                  <pic:spPr bwMode="auto">
                    <a:xfrm>
                      <a:off x="0" y="0"/>
                      <a:ext cx="5579745" cy="1948543"/>
                    </a:xfrm>
                    <a:prstGeom prst="rect">
                      <a:avLst/>
                    </a:prstGeom>
                    <a:ln>
                      <a:noFill/>
                    </a:ln>
                    <a:extLst>
                      <a:ext uri="{53640926-AAD7-44D8-BBD7-CCE9431645EC}">
                        <a14:shadowObscured xmlns:a14="http://schemas.microsoft.com/office/drawing/2010/main"/>
                      </a:ext>
                    </a:extLst>
                  </pic:spPr>
                </pic:pic>
              </a:graphicData>
            </a:graphic>
          </wp:inline>
        </w:drawing>
      </w:r>
    </w:p>
    <w:p w14:paraId="56AD4622" w14:textId="3759CEBA" w:rsidR="000B678B" w:rsidRDefault="000B678B" w:rsidP="000B678B">
      <w:pPr>
        <w:pStyle w:val="Caption"/>
        <w:rPr>
          <w:lang w:val="vi-VN"/>
        </w:rPr>
      </w:pPr>
      <w:bookmarkStart w:id="25" w:name="_Toc168603971"/>
      <w:r>
        <w:rPr>
          <w:lang w:val="vi-VN"/>
        </w:rPr>
        <w:t>Hình 2.1 S</w:t>
      </w:r>
      <w:r w:rsidRPr="000B678B">
        <w:rPr>
          <w:lang w:val="vi-VN"/>
        </w:rPr>
        <w:t>ự khác biệt giữa mạng dựa trên máy chủ và mạng ngang hàng</w:t>
      </w:r>
      <w:bookmarkEnd w:id="25"/>
    </w:p>
    <w:p w14:paraId="45E03057" w14:textId="753BA570" w:rsidR="00C64B15" w:rsidRPr="00C64B15" w:rsidRDefault="00C64B15" w:rsidP="00C64B15">
      <w:pPr>
        <w:pStyle w:val="Nidungvnbn"/>
        <w:rPr>
          <w:lang w:val="vi-VN"/>
        </w:rPr>
      </w:pPr>
      <w:r w:rsidRPr="00C64B15">
        <w:rPr>
          <w:lang w:val="vi-VN"/>
        </w:rPr>
        <w:t>Hệ thống P2P mang đến nhiều lợi ích vượt trội so với mô hình mạng truyền thống, bao gồm:</w:t>
      </w:r>
    </w:p>
    <w:p w14:paraId="44AB49DB" w14:textId="77777777" w:rsidR="00C64B15" w:rsidRPr="00C64B15" w:rsidRDefault="00C64B15" w:rsidP="00C64B15">
      <w:pPr>
        <w:pStyle w:val="Nidungvnbn"/>
        <w:numPr>
          <w:ilvl w:val="0"/>
          <w:numId w:val="39"/>
        </w:numPr>
        <w:ind w:left="1276"/>
        <w:rPr>
          <w:lang w:val="vi-VN"/>
        </w:rPr>
      </w:pPr>
      <w:r w:rsidRPr="00C64B15">
        <w:rPr>
          <w:lang w:val="vi-VN"/>
        </w:rPr>
        <w:t>Hiệu quả về chi phí: Giảm thiểu chi phí quản lý và duy trì cơ sở hạ tầng do phân tán gánh nặng trên nhiều thiết bị.</w:t>
      </w:r>
    </w:p>
    <w:p w14:paraId="7A3D1EA3" w14:textId="77777777" w:rsidR="00C64B15" w:rsidRPr="00C64B15" w:rsidRDefault="00C64B15" w:rsidP="00C64B15">
      <w:pPr>
        <w:pStyle w:val="Nidungvnbn"/>
        <w:numPr>
          <w:ilvl w:val="0"/>
          <w:numId w:val="39"/>
        </w:numPr>
        <w:ind w:left="1276"/>
        <w:rPr>
          <w:lang w:val="vi-VN"/>
        </w:rPr>
      </w:pPr>
      <w:r w:rsidRPr="00C64B15">
        <w:rPr>
          <w:lang w:val="vi-VN"/>
        </w:rPr>
        <w:t>Tính sẵn sàng cao của tài nguyên: Tăng cường khả năng truy cập tài nguyên do sự dư thừa từ nhiều nguồn cung cấp khác nhau.</w:t>
      </w:r>
    </w:p>
    <w:p w14:paraId="15CD4961" w14:textId="77777777" w:rsidR="00C64B15" w:rsidRPr="00C64B15" w:rsidRDefault="00C64B15" w:rsidP="00C64B15">
      <w:pPr>
        <w:pStyle w:val="Nidungvnbn"/>
        <w:numPr>
          <w:ilvl w:val="0"/>
          <w:numId w:val="39"/>
        </w:numPr>
        <w:ind w:left="1276"/>
        <w:rPr>
          <w:lang w:val="vi-VN"/>
        </w:rPr>
      </w:pPr>
      <w:r w:rsidRPr="00C64B15">
        <w:rPr>
          <w:lang w:val="vi-VN"/>
        </w:rPr>
        <w:t>Khả năng mở rộng mạnh mẽ: Dễ dàng mở rộng quy mô mạng bằng cách kết nối thêm các thiết bị mới mà không cần nâng cấp phần cứng hay phần mềm tập trung.</w:t>
      </w:r>
    </w:p>
    <w:p w14:paraId="462D3604" w14:textId="25E0E369" w:rsidR="002B1890" w:rsidRDefault="00C64B15" w:rsidP="00C64B15">
      <w:pPr>
        <w:pStyle w:val="Nidungvnbn"/>
        <w:numPr>
          <w:ilvl w:val="0"/>
          <w:numId w:val="39"/>
        </w:numPr>
        <w:ind w:left="1276"/>
        <w:rPr>
          <w:lang w:val="vi-VN"/>
        </w:rPr>
      </w:pPr>
      <w:r w:rsidRPr="00C64B15">
        <w:rPr>
          <w:lang w:val="vi-VN"/>
        </w:rPr>
        <w:t>Tính linh hoạt và chống lỗi cao: Hệ thống vẫn có thể hoạt động hiệu quả ngay cả khi một số nút bị lỗi hoặc gián đoạn kết nối</w:t>
      </w:r>
      <w:r w:rsidR="002B1890" w:rsidRPr="002B1890">
        <w:rPr>
          <w:lang w:val="vi-VN"/>
        </w:rPr>
        <w:t>.</w:t>
      </w:r>
    </w:p>
    <w:p w14:paraId="4B7B74DD" w14:textId="765C8A3D" w:rsidR="00C64B15" w:rsidRPr="00C64B15" w:rsidRDefault="00C64B15" w:rsidP="00C64B15">
      <w:pPr>
        <w:pStyle w:val="Nidungvnbn"/>
        <w:rPr>
          <w:lang w:val="vi-VN"/>
        </w:rPr>
      </w:pPr>
      <w:r w:rsidRPr="00C64B15">
        <w:rPr>
          <w:lang w:val="vi-VN"/>
        </w:rPr>
        <w:t>Tuy nhiên, hệ thống P2P cũng tiềm ẩn một số nhược điểm cần được lưu ý:</w:t>
      </w:r>
    </w:p>
    <w:p w14:paraId="5A3F2CD5" w14:textId="77777777" w:rsidR="00C64B15" w:rsidRPr="00C64B15" w:rsidRDefault="00C64B15" w:rsidP="00C64B15">
      <w:pPr>
        <w:pStyle w:val="Nidungvnbn"/>
        <w:numPr>
          <w:ilvl w:val="0"/>
          <w:numId w:val="40"/>
        </w:numPr>
        <w:ind w:left="1276"/>
        <w:rPr>
          <w:lang w:val="vi-VN"/>
        </w:rPr>
      </w:pPr>
      <w:r w:rsidRPr="00C64B15">
        <w:rPr>
          <w:lang w:val="vi-VN"/>
        </w:rPr>
        <w:t>Sự phụ thuộc vào kết nối mạng: Hiệu suất có thể bị ảnh hưởng bởi chất lượng kết nối Internet của người dùng.</w:t>
      </w:r>
    </w:p>
    <w:p w14:paraId="44A7CC75" w14:textId="77777777" w:rsidR="00C64B15" w:rsidRPr="00C64B15" w:rsidRDefault="00C64B15" w:rsidP="00C64B15">
      <w:pPr>
        <w:pStyle w:val="Nidungvnbn"/>
        <w:numPr>
          <w:ilvl w:val="0"/>
          <w:numId w:val="40"/>
        </w:numPr>
        <w:ind w:left="1276"/>
        <w:rPr>
          <w:lang w:val="vi-VN"/>
        </w:rPr>
      </w:pPr>
      <w:r w:rsidRPr="00C64B15">
        <w:rPr>
          <w:lang w:val="vi-VN"/>
        </w:rPr>
        <w:lastRenderedPageBreak/>
        <w:t>Vấn đề an ninh: Nguy cơ cao về lỗ hổng bảo mật và truy cập trái phép do tính chất phi tập trung của hệ thống.</w:t>
      </w:r>
    </w:p>
    <w:p w14:paraId="3F810AD0" w14:textId="745B7F9D" w:rsidR="00C64B15" w:rsidRDefault="00C64B15" w:rsidP="00C64B15">
      <w:pPr>
        <w:pStyle w:val="Nidungvnbn"/>
        <w:numPr>
          <w:ilvl w:val="0"/>
          <w:numId w:val="40"/>
        </w:numPr>
        <w:ind w:left="1276"/>
        <w:rPr>
          <w:lang w:val="vi-VN"/>
        </w:rPr>
      </w:pPr>
      <w:r w:rsidRPr="00C64B15">
        <w:rPr>
          <w:lang w:val="vi-VN"/>
        </w:rPr>
        <w:t>Khó khăn trong quản lý: Việc quản lý và điều phối hoạt động của mạng trở nên phức tạp hơn do thiếu sự kiểm soát tập trung.</w:t>
      </w:r>
    </w:p>
    <w:p w14:paraId="77762AFF" w14:textId="798B6FB4" w:rsidR="00DB1A15" w:rsidRDefault="00DB1A15" w:rsidP="00DB1A15">
      <w:pPr>
        <w:pStyle w:val="Tiumccp1"/>
        <w:rPr>
          <w:lang w:val="vi-VN"/>
        </w:rPr>
      </w:pPr>
      <w:bookmarkStart w:id="26" w:name="_Toc168604201"/>
      <w:r>
        <w:rPr>
          <w:lang w:val="vi-VN"/>
        </w:rPr>
        <w:t xml:space="preserve">2.2 </w:t>
      </w:r>
      <w:r w:rsidR="002B1890">
        <w:rPr>
          <w:lang w:val="vi-VN"/>
        </w:rPr>
        <w:t>Mục đích</w:t>
      </w:r>
      <w:r w:rsidR="00C64B15">
        <w:rPr>
          <w:lang w:val="vi-VN"/>
        </w:rPr>
        <w:t xml:space="preserve"> v</w:t>
      </w:r>
      <w:r w:rsidR="00C64B15">
        <w:t>à vai trò</w:t>
      </w:r>
      <w:bookmarkEnd w:id="26"/>
    </w:p>
    <w:p w14:paraId="2C13B156" w14:textId="7AF8F17A" w:rsidR="00C64B15" w:rsidRPr="00C64B15" w:rsidRDefault="00C64B15" w:rsidP="00C64B15">
      <w:pPr>
        <w:pStyle w:val="Nidungvnbn"/>
        <w:rPr>
          <w:lang w:val="vi-VN"/>
        </w:rPr>
      </w:pPr>
      <w:r w:rsidRPr="00C64B15">
        <w:rPr>
          <w:lang w:val="vi-VN"/>
        </w:rPr>
        <w:t>Hệ thống P2P được ứng dụng rộng rãi trong nhiều lĩnh vực khác nhau, với các mục đích chính sau:</w:t>
      </w:r>
    </w:p>
    <w:p w14:paraId="0A8709DC" w14:textId="77777777" w:rsidR="00C64B15" w:rsidRPr="00C64B15" w:rsidRDefault="00C64B15" w:rsidP="00C64B15">
      <w:pPr>
        <w:pStyle w:val="Nidungvnbn"/>
        <w:numPr>
          <w:ilvl w:val="0"/>
          <w:numId w:val="41"/>
        </w:numPr>
        <w:ind w:left="1276"/>
        <w:rPr>
          <w:lang w:val="vi-VN"/>
        </w:rPr>
      </w:pPr>
      <w:r w:rsidRPr="00C64B15">
        <w:rPr>
          <w:lang w:val="vi-VN"/>
        </w:rPr>
        <w:t>Chia sẻ tài nguyên: Cung cấp nền tảng để chia sẻ tập tin, dữ liệu, chu trình CPU, không gian lưu trữ và các tài nguyên khác một cách hiệu quả.</w:t>
      </w:r>
    </w:p>
    <w:p w14:paraId="7991F9AF" w14:textId="77777777" w:rsidR="00C64B15" w:rsidRPr="00C64B15" w:rsidRDefault="00C64B15" w:rsidP="00C64B15">
      <w:pPr>
        <w:pStyle w:val="Nidungvnbn"/>
        <w:numPr>
          <w:ilvl w:val="0"/>
          <w:numId w:val="41"/>
        </w:numPr>
        <w:ind w:left="1276"/>
        <w:rPr>
          <w:lang w:val="vi-VN"/>
        </w:rPr>
      </w:pPr>
      <w:r w:rsidRPr="00C64B15">
        <w:rPr>
          <w:lang w:val="vi-VN"/>
        </w:rPr>
        <w:t>Hỗ trợ cộng tác: Tạo điều kiện cho cộng đồng cùng nhau làm việc trên các dự án chung, trao đổi thông tin và ý tưởng.</w:t>
      </w:r>
    </w:p>
    <w:p w14:paraId="7024BAB0" w14:textId="77777777" w:rsidR="00C64B15" w:rsidRPr="00C64B15" w:rsidRDefault="00C64B15" w:rsidP="00C64B15">
      <w:pPr>
        <w:pStyle w:val="Nidungvnbn"/>
        <w:numPr>
          <w:ilvl w:val="0"/>
          <w:numId w:val="41"/>
        </w:numPr>
        <w:ind w:left="1276"/>
        <w:rPr>
          <w:lang w:val="vi-VN"/>
        </w:rPr>
      </w:pPr>
      <w:r w:rsidRPr="00C64B15">
        <w:rPr>
          <w:lang w:val="vi-VN"/>
        </w:rPr>
        <w:t>Phát triển ứng dụng phi tập trung: Hỗ trợ xây dựng các ứng dụng phi tập trung (DApps) hoạt động trên nền tảng blockchain, mang lại tính minh bạch, tự chủ và an toàn cho người dùng.</w:t>
      </w:r>
    </w:p>
    <w:p w14:paraId="4F3C5AF9" w14:textId="3B54BED2" w:rsidR="00DB1A15" w:rsidRDefault="00C64B15" w:rsidP="00C64B15">
      <w:pPr>
        <w:pStyle w:val="Nidungvnbn"/>
        <w:rPr>
          <w:lang w:val="vi-VN"/>
        </w:rPr>
      </w:pPr>
      <w:r w:rsidRPr="00C64B15">
        <w:rPr>
          <w:lang w:val="vi-VN"/>
        </w:rPr>
        <w:t>Hệ thống P2P đóng vai trò quan trọng trong việc thúc đẩy sự phát triển của công nghệ hiện đại, góp phần tạo ra một môi trường mạng mở, tự do và dân chủ hơn.</w:t>
      </w:r>
    </w:p>
    <w:p w14:paraId="7413732E" w14:textId="3BD2E07E" w:rsidR="00DB1A15" w:rsidRDefault="00DB1A15" w:rsidP="00DB1A15">
      <w:pPr>
        <w:pStyle w:val="Tiumccp1"/>
        <w:rPr>
          <w:lang w:val="vi-VN"/>
        </w:rPr>
      </w:pPr>
      <w:bookmarkStart w:id="27" w:name="_Toc168604202"/>
      <w:r>
        <w:rPr>
          <w:lang w:val="vi-VN"/>
        </w:rPr>
        <w:t xml:space="preserve">2.3 </w:t>
      </w:r>
      <w:r w:rsidR="00944772" w:rsidRPr="00C64B15">
        <w:t>Định hướng nghiên cứu</w:t>
      </w:r>
      <w:bookmarkEnd w:id="27"/>
    </w:p>
    <w:p w14:paraId="6B5D7C61" w14:textId="214C50D4" w:rsidR="00C64B15" w:rsidRPr="00C64B15" w:rsidRDefault="00C64B15" w:rsidP="00C64B15">
      <w:pPr>
        <w:pStyle w:val="Nidungvnbn"/>
        <w:rPr>
          <w:lang w:val="vi-VN"/>
        </w:rPr>
      </w:pPr>
      <w:r w:rsidRPr="00C64B15">
        <w:rPr>
          <w:lang w:val="vi-VN"/>
        </w:rPr>
        <w:t>Báo cáo tập trung nghiên cứu chi tiết về cấu trúc liên kết và các giao thức hoạt động của mạng P2P phổ biến Gnutella. Nghiên cứu nhằm giải đáp hai câu hỏi chính:</w:t>
      </w:r>
    </w:p>
    <w:p w14:paraId="7C7986C0" w14:textId="77777777" w:rsidR="00C64B15" w:rsidRPr="00C64B15" w:rsidRDefault="00C64B15" w:rsidP="00C64B15">
      <w:pPr>
        <w:pStyle w:val="Nidungvnbn"/>
        <w:numPr>
          <w:ilvl w:val="0"/>
          <w:numId w:val="42"/>
        </w:numPr>
        <w:ind w:left="1276"/>
        <w:rPr>
          <w:lang w:val="vi-VN"/>
        </w:rPr>
      </w:pPr>
      <w:r w:rsidRPr="00C64B15">
        <w:rPr>
          <w:lang w:val="vi-VN"/>
        </w:rPr>
        <w:t>Cấu trúc liên kết của mạng Gnutella như thế nào?</w:t>
      </w:r>
    </w:p>
    <w:p w14:paraId="5D337B25" w14:textId="77777777" w:rsidR="00C64B15" w:rsidRPr="00C64B15" w:rsidRDefault="00C64B15" w:rsidP="00C64B15">
      <w:pPr>
        <w:pStyle w:val="Nidungvnbn"/>
        <w:numPr>
          <w:ilvl w:val="0"/>
          <w:numId w:val="42"/>
        </w:numPr>
        <w:ind w:left="1276"/>
        <w:rPr>
          <w:lang w:val="vi-VN"/>
        </w:rPr>
      </w:pPr>
      <w:r w:rsidRPr="00C64B15">
        <w:rPr>
          <w:lang w:val="vi-VN"/>
        </w:rPr>
        <w:t>Mức độ tương thích giữa cấu trúc liên kết mạng ảo Gnutella và cơ sở hạ tầng Internet vật lý ra sao?</w:t>
      </w:r>
    </w:p>
    <w:p w14:paraId="423684FF" w14:textId="1B081CFA" w:rsidR="00DB1A15" w:rsidRDefault="00C64B15" w:rsidP="00C64B15">
      <w:pPr>
        <w:pStyle w:val="Nidungvnbn"/>
        <w:rPr>
          <w:lang w:val="vi-VN"/>
        </w:rPr>
      </w:pPr>
      <w:r w:rsidRPr="00C64B15">
        <w:rPr>
          <w:lang w:val="vi-VN"/>
        </w:rPr>
        <w:t>Kết quả nghiên cứu cho thấy mạng Gnutella sở hữu cấu trúc liên kết phi tập trung với khả năng chịu lỗi cao, ít phụ thuộc vào các nút trung tâm. Tuy nhiên, cấu trúc mạng ảo Gnutella không hoàn toàn tương thích với cơ sở hạ tầng Internet vật lý, dẫn đến áp lực lớn lên các Nhà cung cấp dịch vụ Internet (ISP).</w:t>
      </w:r>
    </w:p>
    <w:p w14:paraId="4A9FDF1F" w14:textId="05EF3BDF" w:rsidR="00C64B15" w:rsidRPr="00C64B15" w:rsidRDefault="00C64B15" w:rsidP="00C64B15">
      <w:pPr>
        <w:pStyle w:val="Nidungvnbn"/>
        <w:rPr>
          <w:lang w:val="vi-VN"/>
        </w:rPr>
      </w:pPr>
      <w:r w:rsidRPr="00C64B15">
        <w:rPr>
          <w:lang w:val="vi-VN"/>
        </w:rPr>
        <w:t xml:space="preserve">Hệ thống P2P mang lại nhiều lợi ích và đóng vai trò quan trọng trong công nghệ hiện đại. Tuy nhiên, cần lưu ý đến những nhược điểm và giải quyết các vấn đề liên quan để đảm bảo hiệu quả và an ninh cho hệ thống. Nghiên cứu về các hệ thống </w:t>
      </w:r>
      <w:r w:rsidRPr="00C64B15">
        <w:rPr>
          <w:lang w:val="vi-VN"/>
        </w:rPr>
        <w:lastRenderedPageBreak/>
        <w:t>P2P như Gnutella có ý nghĩa quan trọng trong việc cải thiện hiệu suất, khả năng mở rộng và tính bảo mật cho mạng ngang hàng.</w:t>
      </w:r>
    </w:p>
    <w:p w14:paraId="079D4612" w14:textId="45D88206" w:rsidR="00C64B15" w:rsidRPr="00C64B15" w:rsidRDefault="00C64B15" w:rsidP="00C64B15">
      <w:pPr>
        <w:pStyle w:val="Nidungvnbn"/>
        <w:rPr>
          <w:lang w:val="vi-VN"/>
        </w:rPr>
      </w:pPr>
      <w:r w:rsidRPr="00C64B15">
        <w:rPr>
          <w:lang w:val="vi-VN"/>
        </w:rPr>
        <w:t>Định hướng nghiên cứu trong tương lai:</w:t>
      </w:r>
    </w:p>
    <w:p w14:paraId="3795E300" w14:textId="77777777" w:rsidR="00C64B15" w:rsidRPr="00C64B15" w:rsidRDefault="00C64B15" w:rsidP="00C64B15">
      <w:pPr>
        <w:pStyle w:val="Nidungvnbn"/>
        <w:numPr>
          <w:ilvl w:val="0"/>
          <w:numId w:val="43"/>
        </w:numPr>
        <w:ind w:left="1276"/>
        <w:rPr>
          <w:lang w:val="vi-VN"/>
        </w:rPr>
      </w:pPr>
      <w:r w:rsidRPr="00C64B15">
        <w:rPr>
          <w:lang w:val="vi-VN"/>
        </w:rPr>
        <w:t>Phát triển các thuật toán tối ưu hóa hiệu suất tìm kiếm và chia sẻ tài nguyên trong mạng P2P.</w:t>
      </w:r>
    </w:p>
    <w:p w14:paraId="0C325543" w14:textId="77777777" w:rsidR="00C64B15" w:rsidRPr="00C64B15" w:rsidRDefault="00C64B15" w:rsidP="00C64B15">
      <w:pPr>
        <w:pStyle w:val="Nidungvnbn"/>
        <w:numPr>
          <w:ilvl w:val="0"/>
          <w:numId w:val="43"/>
        </w:numPr>
        <w:ind w:left="1276"/>
        <w:rPr>
          <w:lang w:val="vi-VN"/>
        </w:rPr>
      </w:pPr>
      <w:r w:rsidRPr="00C64B15">
        <w:rPr>
          <w:lang w:val="vi-VN"/>
        </w:rPr>
        <w:t>Nghiên cứu các giải pháp nâng cao tính bảo mật và chống tấn công cho hệ thống P2P.</w:t>
      </w:r>
    </w:p>
    <w:p w14:paraId="5A2C18F2" w14:textId="01FDB227" w:rsidR="00C64B15" w:rsidRDefault="00C64B15" w:rsidP="00C64B15">
      <w:pPr>
        <w:pStyle w:val="Nidungvnbn"/>
        <w:numPr>
          <w:ilvl w:val="0"/>
          <w:numId w:val="43"/>
        </w:numPr>
        <w:ind w:left="1276"/>
        <w:rPr>
          <w:lang w:val="vi-VN"/>
        </w:rPr>
      </w:pPr>
      <w:r w:rsidRPr="00C64B15">
        <w:rPr>
          <w:lang w:val="vi-VN"/>
        </w:rPr>
        <w:t>Khám phá tiềm năng ứng dụng của hệ thống P2P trong các lĩnh vực mới như Internet vạn vật (IoT), trí tuệ nhân tạo (AI) và chuỗi khối (blockchain).</w:t>
      </w:r>
      <w:r>
        <w:rPr>
          <w:lang w:val="vi-VN"/>
        </w:rPr>
        <w:br w:type="page"/>
      </w:r>
    </w:p>
    <w:p w14:paraId="31848F22" w14:textId="73F6B289" w:rsidR="00924660" w:rsidRPr="00924660" w:rsidRDefault="00601DF9" w:rsidP="000B36B6">
      <w:pPr>
        <w:pStyle w:val="Chng"/>
        <w:rPr>
          <w:lang w:val="vi-VN"/>
        </w:rPr>
      </w:pPr>
      <w:bookmarkStart w:id="28" w:name="_Toc168604203"/>
      <w:r>
        <w:rPr>
          <w:lang w:val="vi-VN"/>
        </w:rPr>
        <w:lastRenderedPageBreak/>
        <w:t xml:space="preserve">CHƯƠNG 2 </w:t>
      </w:r>
      <w:r w:rsidR="00CD0771">
        <w:rPr>
          <w:lang w:val="vi-VN"/>
        </w:rPr>
        <w:t>–</w:t>
      </w:r>
      <w:r>
        <w:rPr>
          <w:lang w:val="vi-VN"/>
        </w:rPr>
        <w:t xml:space="preserve"> </w:t>
      </w:r>
      <w:bookmarkEnd w:id="22"/>
      <w:r w:rsidR="004918E2">
        <w:rPr>
          <w:lang w:val="vi-VN"/>
        </w:rPr>
        <w:t>GIAO THỨC GNUTELLA</w:t>
      </w:r>
      <w:bookmarkEnd w:id="28"/>
    </w:p>
    <w:p w14:paraId="754B05FE" w14:textId="77777777" w:rsidR="00FC3732" w:rsidRPr="00FC3732" w:rsidRDefault="00924660" w:rsidP="00FC3732">
      <w:pPr>
        <w:pStyle w:val="Tiumccp1"/>
        <w:rPr>
          <w:lang w:val="vi-VN"/>
        </w:rPr>
      </w:pPr>
      <w:bookmarkStart w:id="29" w:name="_Toc153039766"/>
      <w:bookmarkStart w:id="30" w:name="_Toc168604204"/>
      <w:r>
        <w:rPr>
          <w:lang w:val="vi-VN"/>
        </w:rPr>
        <w:t>2.</w:t>
      </w:r>
      <w:r w:rsidRPr="00924660">
        <w:rPr>
          <w:lang w:val="vi-VN"/>
        </w:rPr>
        <w:t>1</w:t>
      </w:r>
      <w:r>
        <w:rPr>
          <w:lang w:val="vi-VN"/>
        </w:rPr>
        <w:t xml:space="preserve"> </w:t>
      </w:r>
      <w:bookmarkEnd w:id="29"/>
      <w:r w:rsidR="00FC3732" w:rsidRPr="00FC3732">
        <w:rPr>
          <w:lang w:val="vi-VN"/>
        </w:rPr>
        <w:t>Lịch sử Gnutella</w:t>
      </w:r>
      <w:bookmarkEnd w:id="30"/>
    </w:p>
    <w:p w14:paraId="06DA3F8F" w14:textId="7DC4F429" w:rsidR="00D97039" w:rsidRPr="00D97039" w:rsidRDefault="00FC3732" w:rsidP="00FC3732">
      <w:pPr>
        <w:pStyle w:val="Tiumccp2"/>
      </w:pPr>
      <w:bookmarkStart w:id="31" w:name="_Toc168604205"/>
      <w:r>
        <w:rPr>
          <w:lang w:val="vi-VN"/>
        </w:rPr>
        <w:t>2.1.1</w:t>
      </w:r>
      <w:r w:rsidR="00D97039">
        <w:rPr>
          <w:lang w:val="vi-VN"/>
        </w:rPr>
        <w:t xml:space="preserve"> </w:t>
      </w:r>
      <w:r>
        <w:t>Khởi nguồn và phát triển</w:t>
      </w:r>
      <w:bookmarkEnd w:id="31"/>
    </w:p>
    <w:p w14:paraId="1D2DAF35" w14:textId="09E213AE" w:rsidR="00FC3732" w:rsidRDefault="00FC3732" w:rsidP="00FC3732">
      <w:pPr>
        <w:pStyle w:val="Nidungvnbn"/>
        <w:rPr>
          <w:lang w:val="vi-VN"/>
        </w:rPr>
      </w:pPr>
      <w:r w:rsidRPr="00680D68">
        <w:rPr>
          <w:lang w:val="vi-VN"/>
        </w:rPr>
        <w:t>Gnutella, một trong những mạng ngang hàng đầu tiên, đã hình thành từ sự phát triển của khách hàng đầu tiên, được phát triển bởi Justin Frankel và Tom Pepper của Nullsoft vào đầu năm 2000, sau khi công ty được AOL mua lại. Gnutella đã nhanh chóng thu hút sự chú ý của hàng ngàn người sau khi được công bố trên Slashdot và có sẵn để tải xuống từ máy chủ của Nullsoft.</w:t>
      </w:r>
    </w:p>
    <w:p w14:paraId="4119B4A8" w14:textId="365AC064" w:rsidR="00EC1B2B" w:rsidRDefault="00C451D4" w:rsidP="00EC1B2B">
      <w:pPr>
        <w:pStyle w:val="Nidungvnbn"/>
        <w:tabs>
          <w:tab w:val="left" w:pos="5387"/>
        </w:tabs>
        <w:ind w:firstLine="0"/>
        <w:jc w:val="center"/>
        <w:rPr>
          <w:lang w:val="vi-VN"/>
        </w:rPr>
      </w:pPr>
      <w:r>
        <w:rPr>
          <w:noProof/>
        </w:rPr>
        <w:drawing>
          <wp:inline distT="0" distB="0" distL="0" distR="0" wp14:anchorId="30F913C8" wp14:editId="60605BDF">
            <wp:extent cx="3696627" cy="295200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6627" cy="2952000"/>
                    </a:xfrm>
                    <a:prstGeom prst="rect">
                      <a:avLst/>
                    </a:prstGeom>
                    <a:noFill/>
                    <a:ln>
                      <a:noFill/>
                    </a:ln>
                  </pic:spPr>
                </pic:pic>
              </a:graphicData>
            </a:graphic>
          </wp:inline>
        </w:drawing>
      </w:r>
    </w:p>
    <w:p w14:paraId="28BC15C4" w14:textId="470D7405" w:rsidR="00EC1B2B" w:rsidRPr="00EC1B2B" w:rsidRDefault="00EC1B2B" w:rsidP="00EC1B2B">
      <w:pPr>
        <w:pStyle w:val="Caption"/>
      </w:pPr>
      <w:bookmarkStart w:id="32" w:name="_Toc168603972"/>
      <w:r>
        <w:rPr>
          <w:lang w:val="vi-VN"/>
        </w:rPr>
        <w:t xml:space="preserve">Hình 2.1.1 </w:t>
      </w:r>
      <w:r w:rsidRPr="00EC1B2B">
        <w:t xml:space="preserve">Justin </w:t>
      </w:r>
      <w:r w:rsidRPr="00EC1B2B">
        <w:rPr>
          <w:lang w:val="vi-VN"/>
        </w:rPr>
        <w:t>Frankel và Tom Pepper</w:t>
      </w:r>
      <w:bookmarkEnd w:id="32"/>
    </w:p>
    <w:p w14:paraId="0DF72B96" w14:textId="4FD52652" w:rsidR="00680D68" w:rsidRPr="00680D68" w:rsidRDefault="00680D68" w:rsidP="00680D68">
      <w:pPr>
        <w:pStyle w:val="Nidungvnbn"/>
        <w:rPr>
          <w:lang w:val="vi-VN"/>
        </w:rPr>
      </w:pPr>
      <w:r w:rsidRPr="00680D68">
        <w:rPr>
          <w:lang w:val="vi-VN"/>
        </w:rPr>
        <w:t>Mặc dù sau đó AOL đã ngừng cung cấp Gnutella do lo ngại pháp lý, nhưng điều này không ngăn cản sự phát triển của giao thức. Các bản sao mã nguồn mở và miễn phí của Gnutella bắt đầu xuất hiện sau đó. Sự phát triển song song của các khách hàng khác nhau bởi các nhóm khác nhau đã trở thành phương thức hoạt động của sự phát triển Gnutella.</w:t>
      </w:r>
    </w:p>
    <w:p w14:paraId="395136EB" w14:textId="0F5594ED" w:rsidR="00680D68" w:rsidRPr="00680D68" w:rsidRDefault="00680D68" w:rsidP="00680D68">
      <w:pPr>
        <w:pStyle w:val="Nidungvnbn"/>
        <w:rPr>
          <w:lang w:val="vi-VN"/>
        </w:rPr>
      </w:pPr>
      <w:r w:rsidRPr="00680D68">
        <w:rPr>
          <w:lang w:val="vi-VN"/>
        </w:rPr>
        <w:t xml:space="preserve">Trong số những người tiên phong của Gnutella độc lập đầu tiên có Gene Kan và Spencer Kimball, người đã ra mắt cổng thông tin đầu tiên và phát triển chương trình mã nguồn mở </w:t>
      </w:r>
      <w:r w:rsidR="00BD2967">
        <w:rPr>
          <w:lang w:val="vi-VN"/>
        </w:rPr>
        <w:t>“</w:t>
      </w:r>
      <w:r w:rsidRPr="00680D68">
        <w:rPr>
          <w:lang w:val="vi-VN"/>
        </w:rPr>
        <w:t>GNUbile</w:t>
      </w:r>
      <w:r w:rsidR="00BD2967">
        <w:rPr>
          <w:lang w:val="vi-VN"/>
        </w:rPr>
        <w:t>”</w:t>
      </w:r>
      <w:r w:rsidRPr="00680D68">
        <w:rPr>
          <w:lang w:val="vi-VN"/>
        </w:rPr>
        <w:t>. Mạng Gnutella nhanh chóng trở thành một giải pháp thay thế được phân phối đầy đủ cho các hệ thống bán tập trung như FastTrack và Napster.</w:t>
      </w:r>
    </w:p>
    <w:p w14:paraId="02E13C73" w14:textId="07D7D756" w:rsidR="00D0683C" w:rsidRDefault="00680D68" w:rsidP="00680D68">
      <w:pPr>
        <w:pStyle w:val="Nidungvnbn"/>
        <w:rPr>
          <w:lang w:val="vi-VN"/>
        </w:rPr>
      </w:pPr>
      <w:r w:rsidRPr="00680D68">
        <w:rPr>
          <w:lang w:val="vi-VN"/>
        </w:rPr>
        <w:lastRenderedPageBreak/>
        <w:t>Mạng Gnutella đã trải qua các giai đoạn phát triển và thay đổi trong cách hoạt động và cấu trúc của nó. Các biến thể mới trên giao thức đã được phát triển để cải thiện khả năng mở rộng và hiệu suất của mạng. Mặc dù đã có những thách thức và biến động, Gnutella vẫn là một phần quan trọng của cộng đồng mạng ngang hàng và vẫn được sử dụng rộng rãi dưới dạng giao thức mở bởi các khách hàng khác nhau</w:t>
      </w:r>
      <w:r w:rsidR="00C33C98" w:rsidRPr="00C33C98">
        <w:rPr>
          <w:lang w:val="vi-VN"/>
        </w:rPr>
        <w:t>.</w:t>
      </w:r>
    </w:p>
    <w:p w14:paraId="56561793" w14:textId="77777777" w:rsidR="00D97039" w:rsidRDefault="00D97039" w:rsidP="00D97039">
      <w:pPr>
        <w:pStyle w:val="Tiumccp2"/>
        <w:rPr>
          <w:lang w:val="vi-VN"/>
        </w:rPr>
      </w:pPr>
      <w:bookmarkStart w:id="33" w:name="_Toc168604206"/>
      <w:r>
        <w:rPr>
          <w:lang w:val="vi-VN"/>
        </w:rPr>
        <w:t xml:space="preserve">2.1.2 </w:t>
      </w:r>
      <w:r w:rsidRPr="00FC3732">
        <w:rPr>
          <w:lang w:val="vi-VN"/>
        </w:rPr>
        <w:t>Nguồn gốc tên gọi</w:t>
      </w:r>
      <w:bookmarkEnd w:id="33"/>
    </w:p>
    <w:p w14:paraId="4C7012A3" w14:textId="07938967" w:rsidR="00C451D4" w:rsidRDefault="00D97039" w:rsidP="00D97039">
      <w:pPr>
        <w:pStyle w:val="Nidungvnbn"/>
        <w:rPr>
          <w:lang w:val="vi-VN"/>
        </w:rPr>
      </w:pPr>
      <w:r w:rsidRPr="00C33C98">
        <w:rPr>
          <w:lang w:val="vi-VN"/>
        </w:rPr>
        <w:t xml:space="preserve">Tên </w:t>
      </w:r>
      <w:r w:rsidR="00BD2967">
        <w:rPr>
          <w:lang w:val="vi-VN"/>
        </w:rPr>
        <w:t>“</w:t>
      </w:r>
      <w:r w:rsidRPr="00C33C98">
        <w:rPr>
          <w:lang w:val="vi-VN"/>
        </w:rPr>
        <w:t>Gnutella</w:t>
      </w:r>
      <w:r w:rsidR="00BD2967">
        <w:rPr>
          <w:lang w:val="vi-VN"/>
        </w:rPr>
        <w:t>”</w:t>
      </w:r>
      <w:r w:rsidRPr="00C33C98">
        <w:rPr>
          <w:lang w:val="vi-VN"/>
        </w:rPr>
        <w:t xml:space="preserve"> là một sự kết hợp độc đáo giữa hai từ: </w:t>
      </w:r>
      <w:r w:rsidR="00BD2967">
        <w:rPr>
          <w:lang w:val="vi-VN"/>
        </w:rPr>
        <w:t>“</w:t>
      </w:r>
      <w:r w:rsidRPr="00C33C98">
        <w:rPr>
          <w:lang w:val="vi-VN"/>
        </w:rPr>
        <w:t>GNU</w:t>
      </w:r>
      <w:r w:rsidR="00BD2967">
        <w:rPr>
          <w:lang w:val="vi-VN"/>
        </w:rPr>
        <w:t>”</w:t>
      </w:r>
      <w:r w:rsidRPr="00C33C98">
        <w:rPr>
          <w:lang w:val="vi-VN"/>
        </w:rPr>
        <w:t xml:space="preserve"> và </w:t>
      </w:r>
      <w:r w:rsidR="00BD2967">
        <w:rPr>
          <w:lang w:val="vi-VN"/>
        </w:rPr>
        <w:t>“</w:t>
      </w:r>
      <w:r w:rsidRPr="00C33C98">
        <w:rPr>
          <w:lang w:val="vi-VN"/>
        </w:rPr>
        <w:t>Nutella</w:t>
      </w:r>
      <w:r w:rsidR="00BD2967">
        <w:rPr>
          <w:lang w:val="vi-VN"/>
        </w:rPr>
        <w:t>”</w:t>
      </w:r>
      <w:r w:rsidRPr="00C33C98">
        <w:rPr>
          <w:lang w:val="vi-VN"/>
        </w:rPr>
        <w:t>, mang lại một cái nhìn thú vị và dễ nhớ cho giao thức chia sẻ tập tin phân tán này.</w:t>
      </w:r>
      <w:r>
        <w:rPr>
          <w:lang w:val="vi-VN"/>
        </w:rPr>
        <w:t xml:space="preserve"> </w:t>
      </w:r>
    </w:p>
    <w:p w14:paraId="58190F64" w14:textId="2A315893" w:rsidR="00C451D4" w:rsidRDefault="00BD2967" w:rsidP="00C451D4">
      <w:pPr>
        <w:pStyle w:val="Nidungvnbn"/>
        <w:numPr>
          <w:ilvl w:val="0"/>
          <w:numId w:val="44"/>
        </w:numPr>
        <w:ind w:left="1276" w:hanging="283"/>
        <w:rPr>
          <w:lang w:val="vi-VN"/>
        </w:rPr>
      </w:pPr>
      <w:r>
        <w:rPr>
          <w:lang w:val="vi-VN"/>
        </w:rPr>
        <w:t>“</w:t>
      </w:r>
      <w:r w:rsidR="00D97039" w:rsidRPr="00C33C98">
        <w:rPr>
          <w:lang w:val="vi-VN"/>
        </w:rPr>
        <w:t>GNU</w:t>
      </w:r>
      <w:r>
        <w:rPr>
          <w:lang w:val="vi-VN"/>
        </w:rPr>
        <w:t>”</w:t>
      </w:r>
      <w:r w:rsidR="00D97039" w:rsidRPr="00C33C98">
        <w:rPr>
          <w:lang w:val="vi-VN"/>
        </w:rPr>
        <w:t xml:space="preserve"> là viết tắt của </w:t>
      </w:r>
      <w:r>
        <w:rPr>
          <w:lang w:val="vi-VN"/>
        </w:rPr>
        <w:t>“</w:t>
      </w:r>
      <w:r w:rsidR="00D97039" w:rsidRPr="00C33C98">
        <w:rPr>
          <w:lang w:val="vi-VN"/>
        </w:rPr>
        <w:t>GNU's Not Unix</w:t>
      </w:r>
      <w:r>
        <w:rPr>
          <w:lang w:val="vi-VN"/>
        </w:rPr>
        <w:t>”</w:t>
      </w:r>
      <w:r w:rsidR="00D97039" w:rsidRPr="00C33C98">
        <w:rPr>
          <w:lang w:val="vi-VN"/>
        </w:rPr>
        <w:t xml:space="preserve">, một dự án phần mềm mã nguồn mở do Richard Stallman khởi xướng vào những năm 1980. Tên </w:t>
      </w:r>
      <w:r>
        <w:rPr>
          <w:lang w:val="vi-VN"/>
        </w:rPr>
        <w:t>“</w:t>
      </w:r>
      <w:r w:rsidR="00D97039" w:rsidRPr="00C33C98">
        <w:rPr>
          <w:lang w:val="vi-VN"/>
        </w:rPr>
        <w:t>Gnutella</w:t>
      </w:r>
      <w:r>
        <w:rPr>
          <w:lang w:val="vi-VN"/>
        </w:rPr>
        <w:t>”</w:t>
      </w:r>
      <w:r w:rsidR="00D97039" w:rsidRPr="00C33C98">
        <w:rPr>
          <w:lang w:val="vi-VN"/>
        </w:rPr>
        <w:t xml:space="preserve"> không liên quan trực tiếp đến dự án GNU hoặc mạng ngang hàng của GNU, GNUnet. Tuy nhiên, </w:t>
      </w:r>
      <w:r>
        <w:rPr>
          <w:lang w:val="vi-VN"/>
        </w:rPr>
        <w:t>“</w:t>
      </w:r>
      <w:r w:rsidR="00D97039" w:rsidRPr="00C33C98">
        <w:rPr>
          <w:lang w:val="vi-VN"/>
        </w:rPr>
        <w:t>GNU</w:t>
      </w:r>
      <w:r>
        <w:rPr>
          <w:lang w:val="vi-VN"/>
        </w:rPr>
        <w:t>”</w:t>
      </w:r>
      <w:r w:rsidR="00D97039" w:rsidRPr="00C33C98">
        <w:rPr>
          <w:lang w:val="vi-VN"/>
        </w:rPr>
        <w:t xml:space="preserve"> cũng là tên của một trong hai loài linh dương châu Phi lớn, còn được gọi là linh dương đầu bò, có bờm và râu rủ xuống, đuôi búi dài và sừng cong ở cả hai giới tính. Linh dương GNU thường được tìm thấy ở các vùng đồng cỏ mở và thảo nguyên ở châu Phi.</w:t>
      </w:r>
      <w:r w:rsidR="00D97039">
        <w:rPr>
          <w:lang w:val="vi-VN"/>
        </w:rPr>
        <w:t xml:space="preserve"> </w:t>
      </w:r>
    </w:p>
    <w:p w14:paraId="10B31EBA" w14:textId="5D5269B3" w:rsidR="00C451D4" w:rsidRDefault="00BD2967" w:rsidP="00C451D4">
      <w:pPr>
        <w:pStyle w:val="Nidungvnbn"/>
        <w:numPr>
          <w:ilvl w:val="0"/>
          <w:numId w:val="44"/>
        </w:numPr>
        <w:ind w:left="1276" w:hanging="283"/>
        <w:rPr>
          <w:lang w:val="vi-VN"/>
        </w:rPr>
      </w:pPr>
      <w:r>
        <w:rPr>
          <w:lang w:val="vi-VN"/>
        </w:rPr>
        <w:t>“</w:t>
      </w:r>
      <w:r w:rsidR="00D97039" w:rsidRPr="00C33C98">
        <w:rPr>
          <w:lang w:val="vi-VN"/>
        </w:rPr>
        <w:t>Nutella</w:t>
      </w:r>
      <w:r>
        <w:rPr>
          <w:lang w:val="vi-VN"/>
        </w:rPr>
        <w:t>”</w:t>
      </w:r>
      <w:r w:rsidR="00D97039" w:rsidRPr="00C33C98">
        <w:rPr>
          <w:lang w:val="vi-VN"/>
        </w:rPr>
        <w:t xml:space="preserve"> là tên thương hiệu của một loại phết hương vị hạt phỉ của Ý. </w:t>
      </w:r>
    </w:p>
    <w:p w14:paraId="3FD33A4B" w14:textId="3C7DE2ED" w:rsidR="00D97039" w:rsidRDefault="00D97039" w:rsidP="00D97039">
      <w:pPr>
        <w:pStyle w:val="Nidungvnbn"/>
        <w:rPr>
          <w:lang w:val="vi-VN"/>
        </w:rPr>
      </w:pPr>
      <w:r w:rsidRPr="00C33C98">
        <w:rPr>
          <w:lang w:val="vi-VN"/>
        </w:rPr>
        <w:t xml:space="preserve">Sự kết hợp giữa từ </w:t>
      </w:r>
      <w:r w:rsidR="00BD2967">
        <w:rPr>
          <w:lang w:val="vi-VN"/>
        </w:rPr>
        <w:t>“</w:t>
      </w:r>
      <w:r w:rsidRPr="00C33C98">
        <w:rPr>
          <w:lang w:val="vi-VN"/>
        </w:rPr>
        <w:t>GNU</w:t>
      </w:r>
      <w:r w:rsidR="00BD2967">
        <w:rPr>
          <w:lang w:val="vi-VN"/>
        </w:rPr>
        <w:t>”</w:t>
      </w:r>
      <w:r w:rsidRPr="00C33C98">
        <w:rPr>
          <w:lang w:val="vi-VN"/>
        </w:rPr>
        <w:t xml:space="preserve"> và </w:t>
      </w:r>
      <w:r w:rsidR="00BD2967">
        <w:rPr>
          <w:lang w:val="vi-VN"/>
        </w:rPr>
        <w:t>“</w:t>
      </w:r>
      <w:r w:rsidRPr="00C33C98">
        <w:rPr>
          <w:lang w:val="vi-VN"/>
        </w:rPr>
        <w:t>Nutella</w:t>
      </w:r>
      <w:r w:rsidR="00BD2967">
        <w:rPr>
          <w:lang w:val="vi-VN"/>
        </w:rPr>
        <w:t>”</w:t>
      </w:r>
      <w:r w:rsidRPr="00C33C98">
        <w:rPr>
          <w:lang w:val="vi-VN"/>
        </w:rPr>
        <w:t xml:space="preserve"> tạo ra một cái nhìn độc đáo, vừa gợi nhớ đến phần mềm mã nguồn mở vừa mang lại cảm giác ngọt ngào và hấp dẫn của Nutella. Cách chơi chữ này thể hiện sự kết hợp giữa các phần mềm mã nguồn mở và sự ngọt ngào của Nutella, tạo ra một tên thú vị và dễ nhớ cho giao thức chia sẻ tập tin phân tán này.</w:t>
      </w:r>
    </w:p>
    <w:p w14:paraId="25702B8F" w14:textId="77777777" w:rsidR="00D97039" w:rsidRDefault="00D97039" w:rsidP="00D97039">
      <w:pPr>
        <w:pStyle w:val="Nidungvnbn"/>
        <w:rPr>
          <w:lang w:val="vi-VN"/>
        </w:rPr>
      </w:pPr>
      <w:r w:rsidRPr="00D97039">
        <w:rPr>
          <w:noProof/>
        </w:rPr>
        <mc:AlternateContent>
          <mc:Choice Requires="wpg">
            <w:drawing>
              <wp:anchor distT="0" distB="0" distL="114300" distR="114300" simplePos="0" relativeHeight="251659264" behindDoc="0" locked="0" layoutInCell="1" allowOverlap="1" wp14:anchorId="32DECA97" wp14:editId="316A4155">
                <wp:simplePos x="0" y="0"/>
                <wp:positionH relativeFrom="column">
                  <wp:posOffset>85725</wp:posOffset>
                </wp:positionH>
                <wp:positionV relativeFrom="paragraph">
                  <wp:posOffset>10795</wp:posOffset>
                </wp:positionV>
                <wp:extent cx="5479462" cy="1833245"/>
                <wp:effectExtent l="0" t="0" r="0" b="0"/>
                <wp:wrapNone/>
                <wp:docPr id="27" name="Group 26">
                  <a:extLst xmlns:a="http://schemas.openxmlformats.org/drawingml/2006/main">
                    <a:ext uri="{FF2B5EF4-FFF2-40B4-BE49-F238E27FC236}">
                      <a16:creationId xmlns:a16="http://schemas.microsoft.com/office/drawing/2014/main" id="{26AB66CE-A1B8-4D92-B6E7-338C2109D35C}"/>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79462" cy="1833245"/>
                          <a:chOff x="0" y="-31995"/>
                          <a:chExt cx="11626498" cy="3890118"/>
                        </a:xfrm>
                      </wpg:grpSpPr>
                      <wpg:grpSp>
                        <wpg:cNvPr id="2" name="Group 2"/>
                        <wpg:cNvGrpSpPr/>
                        <wpg:grpSpPr>
                          <a:xfrm>
                            <a:off x="0" y="943677"/>
                            <a:ext cx="3403733" cy="1203153"/>
                            <a:chOff x="0" y="1140781"/>
                            <a:chExt cx="896456" cy="194893"/>
                          </a:xfrm>
                        </wpg:grpSpPr>
                        <wps:wsp>
                          <wps:cNvPr id="9" name="Freeform 7"/>
                          <wps:cNvSpPr/>
                          <wps:spPr>
                            <a:xfrm>
                              <a:off x="0" y="1178881"/>
                              <a:ext cx="848118" cy="156793"/>
                            </a:xfrm>
                            <a:custGeom>
                              <a:avLst/>
                              <a:gdLst/>
                              <a:ahLst/>
                              <a:cxnLst/>
                              <a:rect l="l" t="t" r="r" b="b"/>
                              <a:pathLst>
                                <a:path w="896456" h="156793">
                                  <a:moveTo>
                                    <a:pt x="0" y="0"/>
                                  </a:moveTo>
                                  <a:lnTo>
                                    <a:pt x="896456" y="0"/>
                                  </a:lnTo>
                                  <a:lnTo>
                                    <a:pt x="896456" y="156793"/>
                                  </a:lnTo>
                                  <a:lnTo>
                                    <a:pt x="0" y="156793"/>
                                  </a:lnTo>
                                  <a:close/>
                                </a:path>
                              </a:pathLst>
                            </a:custGeom>
                            <a:solidFill>
                              <a:srgbClr val="E60D13"/>
                            </a:solidFill>
                          </wps:spPr>
                          <wps:bodyPr/>
                        </wps:wsp>
                        <wps:wsp>
                          <wps:cNvPr id="10" name="TextBox 8"/>
                          <wps:cNvSpPr txBox="1"/>
                          <wps:spPr>
                            <a:xfrm>
                              <a:off x="0" y="1140781"/>
                              <a:ext cx="896456" cy="194893"/>
                            </a:xfrm>
                            <a:prstGeom prst="rect">
                              <a:avLst/>
                            </a:prstGeom>
                          </wps:spPr>
                          <wps:bodyPr lIns="50800" tIns="50800" rIns="50800" bIns="50800" rtlCol="0" anchor="ctr"/>
                        </wps:wsp>
                      </wpg:grpSp>
                      <wps:wsp>
                        <wps:cNvPr id="3" name="Freeform 10"/>
                        <wps:cNvSpPr>
                          <a:spLocks noChangeAspect="1"/>
                        </wps:cNvSpPr>
                        <wps:spPr>
                          <a:xfrm>
                            <a:off x="4401151" y="-31995"/>
                            <a:ext cx="3130706" cy="3058007"/>
                          </a:xfrm>
                          <a:custGeom>
                            <a:avLst/>
                            <a:gdLst/>
                            <a:ahLst/>
                            <a:cxnLst/>
                            <a:rect l="l" t="t" r="r" b="b"/>
                            <a:pathLst>
                              <a:path w="2556186" h="2497759">
                                <a:moveTo>
                                  <a:pt x="0" y="0"/>
                                </a:moveTo>
                                <a:lnTo>
                                  <a:pt x="2556186" y="0"/>
                                </a:lnTo>
                                <a:lnTo>
                                  <a:pt x="2556186" y="2497759"/>
                                </a:lnTo>
                                <a:lnTo>
                                  <a:pt x="0" y="2497759"/>
                                </a:lnTo>
                                <a:lnTo>
                                  <a:pt x="0" y="0"/>
                                </a:lnTo>
                                <a:close/>
                              </a:path>
                            </a:pathLst>
                          </a:custGeom>
                          <a:blipFill>
                            <a:blip r:embed="rId16"/>
                            <a:stretch>
                              <a:fillRect/>
                            </a:stretch>
                          </a:blipFill>
                          <a:ln>
                            <a:noFill/>
                          </a:ln>
                        </wps:spPr>
                        <wps:bodyPr/>
                      </wps:wsp>
                      <wps:wsp>
                        <wps:cNvPr id="4" name="Freeform 11"/>
                        <wps:cNvSpPr>
                          <a:spLocks noChangeAspect="1"/>
                        </wps:cNvSpPr>
                        <wps:spPr>
                          <a:xfrm>
                            <a:off x="8567139" y="-31987"/>
                            <a:ext cx="3059359" cy="3057289"/>
                          </a:xfrm>
                          <a:custGeom>
                            <a:avLst/>
                            <a:gdLst/>
                            <a:ahLst/>
                            <a:cxnLst/>
                            <a:rect l="l" t="t" r="r" b="b"/>
                            <a:pathLst>
                              <a:path w="2556186" h="2556186">
                                <a:moveTo>
                                  <a:pt x="0" y="0"/>
                                </a:moveTo>
                                <a:lnTo>
                                  <a:pt x="2556186" y="0"/>
                                </a:lnTo>
                                <a:lnTo>
                                  <a:pt x="2556186" y="2556186"/>
                                </a:lnTo>
                                <a:lnTo>
                                  <a:pt x="0" y="2556186"/>
                                </a:lnTo>
                                <a:lnTo>
                                  <a:pt x="0" y="0"/>
                                </a:lnTo>
                                <a:close/>
                              </a:path>
                            </a:pathLst>
                          </a:custGeom>
                          <a:blipFill>
                            <a:blip r:embed="rId17"/>
                            <a:stretch>
                              <a:fillRect/>
                            </a:stretch>
                          </a:blipFill>
                          <a:ln>
                            <a:noFill/>
                          </a:ln>
                        </wps:spPr>
                        <wps:bodyPr/>
                      </wps:wsp>
                      <wps:wsp>
                        <wps:cNvPr id="5" name="TextBox 12"/>
                        <wps:cNvSpPr txBox="1"/>
                        <wps:spPr>
                          <a:xfrm>
                            <a:off x="4" y="1464019"/>
                            <a:ext cx="3220169" cy="472371"/>
                          </a:xfrm>
                          <a:prstGeom prst="rect">
                            <a:avLst/>
                          </a:prstGeom>
                          <a:noFill/>
                        </wps:spPr>
                        <wps:txbx>
                          <w:txbxContent>
                            <w:p w14:paraId="7142634B" w14:textId="77777777" w:rsidR="00D97039" w:rsidRPr="00C451D4" w:rsidRDefault="00D97039" w:rsidP="00D97039">
                              <w:pPr>
                                <w:jc w:val="center"/>
                                <w:rPr>
                                  <w:rFonts w:ascii="Fraunces Bold" w:hAnsi="Fraunces Bold" w:cstheme="minorBidi"/>
                                  <w:b/>
                                  <w:bCs/>
                                  <w:color w:val="FFFFFF"/>
                                  <w:spacing w:val="79"/>
                                  <w:kern w:val="24"/>
                                  <w:sz w:val="28"/>
                                  <w:szCs w:val="12"/>
                                </w:rPr>
                              </w:pPr>
                              <w:r w:rsidRPr="00C451D4">
                                <w:rPr>
                                  <w:rFonts w:ascii="Fraunces Bold" w:hAnsi="Fraunces Bold" w:cstheme="minorBidi"/>
                                  <w:b/>
                                  <w:bCs/>
                                  <w:color w:val="FFFFFF"/>
                                  <w:spacing w:val="79"/>
                                  <w:kern w:val="24"/>
                                  <w:sz w:val="28"/>
                                  <w:szCs w:val="12"/>
                                </w:rPr>
                                <w:t>GNUTELLA</w:t>
                              </w:r>
                            </w:p>
                          </w:txbxContent>
                        </wps:txbx>
                        <wps:bodyPr wrap="square" lIns="0" tIns="0" rIns="0" bIns="0" rtlCol="0" anchor="t">
                          <a:noAutofit/>
                        </wps:bodyPr>
                      </wps:wsp>
                      <wps:wsp>
                        <wps:cNvPr id="6" name="TextBox 13"/>
                        <wps:cNvSpPr txBox="1"/>
                        <wps:spPr>
                          <a:xfrm>
                            <a:off x="7396991" y="1364220"/>
                            <a:ext cx="1522474" cy="704287"/>
                          </a:xfrm>
                          <a:prstGeom prst="rect">
                            <a:avLst/>
                          </a:prstGeom>
                          <a:ln>
                            <a:noFill/>
                          </a:ln>
                        </wps:spPr>
                        <wps:txbx>
                          <w:txbxContent>
                            <w:p w14:paraId="1AE8380C" w14:textId="77777777" w:rsidR="00D97039" w:rsidRPr="00C451D4" w:rsidRDefault="00D97039" w:rsidP="00D97039">
                              <w:pPr>
                                <w:jc w:val="center"/>
                                <w:rPr>
                                  <w:rFonts w:ascii="Fraunces Bold" w:hAnsi="Fraunces Bold" w:cstheme="minorBidi"/>
                                  <w:b/>
                                  <w:bCs/>
                                  <w:color w:val="DE412E"/>
                                  <w:kern w:val="24"/>
                                  <w:sz w:val="40"/>
                                  <w:szCs w:val="40"/>
                                </w:rPr>
                              </w:pPr>
                              <w:r w:rsidRPr="00C451D4">
                                <w:rPr>
                                  <w:rFonts w:ascii="Fraunces Bold" w:hAnsi="Fraunces Bold" w:cstheme="minorBidi"/>
                                  <w:b/>
                                  <w:bCs/>
                                  <w:color w:val="DE412E"/>
                                  <w:kern w:val="24"/>
                                  <w:sz w:val="40"/>
                                  <w:szCs w:val="40"/>
                                </w:rPr>
                                <w:t>+</w:t>
                              </w:r>
                            </w:p>
                          </w:txbxContent>
                        </wps:txbx>
                        <wps:bodyPr wrap="square" lIns="0" tIns="0" rIns="0" bIns="0" rtlCol="0" anchor="t">
                          <a:noAutofit/>
                        </wps:bodyPr>
                      </wps:wsp>
                      <wps:wsp>
                        <wps:cNvPr id="7" name="TextBox 13">
                          <a:extLst>
                            <a:ext uri="{FF2B5EF4-FFF2-40B4-BE49-F238E27FC236}">
                              <a16:creationId xmlns:a16="http://schemas.microsoft.com/office/drawing/2014/main" id="{72974529-74E3-4A6B-A1F0-FBF3CE512FAB}"/>
                            </a:ext>
                          </a:extLst>
                        </wps:cNvPr>
                        <wps:cNvSpPr txBox="1"/>
                        <wps:spPr>
                          <a:xfrm>
                            <a:off x="4401076" y="3360284"/>
                            <a:ext cx="3130716" cy="497839"/>
                          </a:xfrm>
                          <a:prstGeom prst="rect">
                            <a:avLst/>
                          </a:prstGeom>
                          <a:ln>
                            <a:noFill/>
                          </a:ln>
                        </wps:spPr>
                        <wps:txbx>
                          <w:txbxContent>
                            <w:p w14:paraId="59BAEB51" w14:textId="77777777" w:rsidR="00D97039" w:rsidRPr="00D97039" w:rsidRDefault="00D97039" w:rsidP="00D97039">
                              <w:pPr>
                                <w:jc w:val="center"/>
                                <w:rPr>
                                  <w:rFonts w:ascii="Fraunces" w:hAnsi="Fraunces" w:cstheme="minorBidi"/>
                                  <w:color w:val="000000"/>
                                  <w:kern w:val="24"/>
                                  <w:sz w:val="28"/>
                                  <w:szCs w:val="12"/>
                                </w:rPr>
                              </w:pPr>
                              <w:r w:rsidRPr="00D97039">
                                <w:rPr>
                                  <w:rFonts w:ascii="Fraunces" w:hAnsi="Fraunces" w:cstheme="minorBidi"/>
                                  <w:color w:val="000000"/>
                                  <w:kern w:val="24"/>
                                  <w:sz w:val="28"/>
                                  <w:szCs w:val="12"/>
                                </w:rPr>
                                <w:t>GNU</w:t>
                              </w:r>
                            </w:p>
                          </w:txbxContent>
                        </wps:txbx>
                        <wps:bodyPr wrap="square" lIns="0" tIns="0" rIns="0" bIns="0" rtlCol="0" anchor="t">
                          <a:noAutofit/>
                        </wps:bodyPr>
                      </wps:wsp>
                      <wps:wsp>
                        <wps:cNvPr id="8" name="TextBox 13">
                          <a:extLst>
                            <a:ext uri="{FF2B5EF4-FFF2-40B4-BE49-F238E27FC236}">
                              <a16:creationId xmlns:a16="http://schemas.microsoft.com/office/drawing/2014/main" id="{87FA0C58-291C-4F19-8CC7-123B6F1A65A7}"/>
                            </a:ext>
                          </a:extLst>
                        </wps:cNvPr>
                        <wps:cNvSpPr txBox="1"/>
                        <wps:spPr>
                          <a:xfrm>
                            <a:off x="8566992" y="3359616"/>
                            <a:ext cx="3059406" cy="497839"/>
                          </a:xfrm>
                          <a:prstGeom prst="rect">
                            <a:avLst/>
                          </a:prstGeom>
                          <a:ln>
                            <a:noFill/>
                          </a:ln>
                        </wps:spPr>
                        <wps:txbx>
                          <w:txbxContent>
                            <w:p w14:paraId="72E25CC9" w14:textId="77777777" w:rsidR="00D97039" w:rsidRPr="00D97039" w:rsidRDefault="00D97039" w:rsidP="00D97039">
                              <w:pPr>
                                <w:jc w:val="center"/>
                                <w:rPr>
                                  <w:rFonts w:ascii="Fraunces" w:hAnsi="Fraunces" w:cstheme="minorBidi"/>
                                  <w:color w:val="000000"/>
                                  <w:kern w:val="24"/>
                                  <w:sz w:val="28"/>
                                  <w:szCs w:val="28"/>
                                </w:rPr>
                              </w:pPr>
                              <w:r w:rsidRPr="00D97039">
                                <w:rPr>
                                  <w:rFonts w:ascii="Fraunces" w:hAnsi="Fraunces" w:cstheme="minorBidi"/>
                                  <w:color w:val="000000"/>
                                  <w:kern w:val="24"/>
                                  <w:sz w:val="28"/>
                                  <w:szCs w:val="28"/>
                                </w:rPr>
                                <w:t>NUTELLA</w:t>
                              </w:r>
                            </w:p>
                          </w:txbxContent>
                        </wps:txbx>
                        <wps:bodyPr wrap="square" lIns="0" tIns="0" rIns="0" bIns="0" rtlCol="0" anchor="t">
                          <a:noAutofit/>
                        </wps:bodyPr>
                      </wps:wsp>
                      <wps:wsp>
                        <wps:cNvPr id="15" name="TextBox 12"/>
                        <wps:cNvSpPr txBox="1"/>
                        <wps:spPr>
                          <a:xfrm>
                            <a:off x="3421957" y="1364731"/>
                            <a:ext cx="843772" cy="704798"/>
                          </a:xfrm>
                          <a:prstGeom prst="rect">
                            <a:avLst/>
                          </a:prstGeom>
                          <a:ln>
                            <a:noFill/>
                          </a:ln>
                        </wps:spPr>
                        <wps:txbx>
                          <w:txbxContent>
                            <w:p w14:paraId="710E8D78" w14:textId="77777777" w:rsidR="00D97039" w:rsidRPr="00C451D4" w:rsidRDefault="00D97039" w:rsidP="00D97039">
                              <w:pPr>
                                <w:jc w:val="center"/>
                                <w:rPr>
                                  <w:rFonts w:ascii="Fraunces Bold" w:hAnsi="Fraunces Bold" w:cstheme="minorBidi"/>
                                  <w:b/>
                                  <w:bCs/>
                                  <w:color w:val="FFFFFF"/>
                                  <w:spacing w:val="79"/>
                                  <w:kern w:val="24"/>
                                  <w:sz w:val="40"/>
                                  <w:szCs w:val="40"/>
                                </w:rPr>
                              </w:pPr>
                              <w:r w:rsidRPr="00C451D4">
                                <w:rPr>
                                  <w:rFonts w:ascii="Fraunces Bold" w:hAnsi="Fraunces Bold" w:cstheme="minorBidi"/>
                                  <w:b/>
                                  <w:bCs/>
                                  <w:color w:val="FF0000"/>
                                  <w:spacing w:val="79"/>
                                  <w:kern w:val="24"/>
                                  <w:sz w:val="40"/>
                                  <w:szCs w:val="40"/>
                                </w:rPr>
                                <w:t>=</w:t>
                              </w:r>
                            </w:p>
                          </w:txbxContent>
                        </wps:txbx>
                        <wps:bodyPr wrap="square"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w14:anchorId="32DECA97" id="Group 26" o:spid="_x0000_s1026" style="position:absolute;left:0;text-align:left;margin-left:6.75pt;margin-top:.85pt;width:431.45pt;height:144.35pt;z-index:251659264;mso-width-relative:margin;mso-height-relative:margin" coordorigin=",-319" coordsize="116264,389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">
                <o:lock v:ext="edit" aspectratio="t"/>
                <v:group id="Group 2" o:spid="_x0000_s1027" style="position:absolute;top:9436;width:34037;height:12032" coordorigin=",11407" coordsize="8964,1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 id="Freeform 7" o:spid="_x0000_s1028" style="position:absolute;top:11788;width:8481;height:1568;visibility:visible;mso-wrap-style:square;v-text-anchor:top" coordsize="896456,15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" path="m,l896456,r,156793l,156793,,xe" fillcolor="#e60d13" stroked="f">
                    <v:path arrowok="t"/>
                  </v:shape>
                  <v:shapetype id="_x0000_t202" coordsize="21600,21600" o:spt="202" path="m,l,21600r21600,l21600,xe">
                    <v:stroke joinstyle="miter"/>
                    <v:path gradientshapeok="t" o:connecttype="rect"/>
                  </v:shapetype>
                  <v:shape id="TextBox 8" o:spid="_x0000_s1029" type="#_x0000_t202" style="position:absolute;top:11407;width:8964;height:19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" filled="f" stroked="f">
                    <v:textbox inset="4pt,4pt,4pt,4pt"/>
                  </v:shape>
                </v:group>
                <v:shape id="Freeform 10" o:spid="_x0000_s1030" style="position:absolute;left:44011;top:-319;width:31307;height:30579;visibility:visible;mso-wrap-style:square;v-text-anchor:top" coordsize="2556186,2497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" path="m,l2556186,r,2497759l,2497759,,xe" stroked="f">
                  <v:fill r:id="rId18" o:title="" recolor="t" rotate="t" type="frame"/>
                  <v:path arrowok="t"/>
                  <o:lock v:ext="edit" aspectratio="t"/>
                </v:shape>
                <v:shape id="Freeform 11" o:spid="_x0000_s1031" style="position:absolute;left:85671;top:-319;width:30593;height:30572;visibility:visible;mso-wrap-style:square;v-text-anchor:top" coordsize="2556186,2556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" path="m,l2556186,r,2556186l,2556186,,xe" stroked="f">
                  <v:fill r:id="rId19" o:title="" recolor="t" rotate="t" type="frame"/>
                  <v:path arrowok="t"/>
                  <o:lock v:ext="edit" aspectratio="t"/>
                </v:shape>
                <v:shape id="TextBox 12" o:spid="_x0000_s1032" type="#_x0000_t202" style="position:absolute;top:14640;width:32201;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" filled="f" stroked="f">
                  <v:textbox inset="0,0,0,0">
                    <w:txbxContent>
                      <w:p w14:paraId="7142634B" w14:textId="77777777" w:rsidR="00D97039" w:rsidRPr="00C451D4" w:rsidRDefault="00D97039" w:rsidP="00D97039">
                        <w:pPr>
                          <w:jc w:val="center"/>
                          <w:rPr>
                            <w:rFonts w:ascii="Fraunces Bold" w:hAnsi="Fraunces Bold" w:cstheme="minorBidi"/>
                            <w:b/>
                            <w:bCs/>
                            <w:color w:val="FFFFFF"/>
                            <w:spacing w:val="79"/>
                            <w:kern w:val="24"/>
                            <w:sz w:val="28"/>
                            <w:szCs w:val="12"/>
                          </w:rPr>
                        </w:pPr>
                        <w:r w:rsidRPr="00C451D4">
                          <w:rPr>
                            <w:rFonts w:ascii="Fraunces Bold" w:hAnsi="Fraunces Bold" w:cstheme="minorBidi"/>
                            <w:b/>
                            <w:bCs/>
                            <w:color w:val="FFFFFF"/>
                            <w:spacing w:val="79"/>
                            <w:kern w:val="24"/>
                            <w:sz w:val="28"/>
                            <w:szCs w:val="12"/>
                          </w:rPr>
                          <w:t>GNUTELLA</w:t>
                        </w:r>
                      </w:p>
                    </w:txbxContent>
                  </v:textbox>
                </v:shape>
                <v:shape id="TextBox 13" o:spid="_x0000_s1033" type="#_x0000_t202" style="position:absolute;left:73969;top:13642;width:15225;height:7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" filled="f" stroked="f">
                  <v:textbox inset="0,0,0,0">
                    <w:txbxContent>
                      <w:p w14:paraId="1AE8380C" w14:textId="77777777" w:rsidR="00D97039" w:rsidRPr="00C451D4" w:rsidRDefault="00D97039" w:rsidP="00D97039">
                        <w:pPr>
                          <w:jc w:val="center"/>
                          <w:rPr>
                            <w:rFonts w:ascii="Fraunces Bold" w:hAnsi="Fraunces Bold" w:cstheme="minorBidi"/>
                            <w:b/>
                            <w:bCs/>
                            <w:color w:val="DE412E"/>
                            <w:kern w:val="24"/>
                            <w:sz w:val="40"/>
                            <w:szCs w:val="40"/>
                          </w:rPr>
                        </w:pPr>
                        <w:r w:rsidRPr="00C451D4">
                          <w:rPr>
                            <w:rFonts w:ascii="Fraunces Bold" w:hAnsi="Fraunces Bold" w:cstheme="minorBidi"/>
                            <w:b/>
                            <w:bCs/>
                            <w:color w:val="DE412E"/>
                            <w:kern w:val="24"/>
                            <w:sz w:val="40"/>
                            <w:szCs w:val="40"/>
                          </w:rPr>
                          <w:t>+</w:t>
                        </w:r>
                      </w:p>
                    </w:txbxContent>
                  </v:textbox>
                </v:shape>
                <v:shape id="TextBox 13" o:spid="_x0000_s1034" type="#_x0000_t202" style="position:absolute;left:44010;top:33602;width:31307;height:4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" filled="f" stroked="f">
                  <v:textbox inset="0,0,0,0">
                    <w:txbxContent>
                      <w:p w14:paraId="59BAEB51" w14:textId="77777777" w:rsidR="00D97039" w:rsidRPr="00D97039" w:rsidRDefault="00D97039" w:rsidP="00D97039">
                        <w:pPr>
                          <w:jc w:val="center"/>
                          <w:rPr>
                            <w:rFonts w:ascii="Fraunces" w:hAnsi="Fraunces" w:cstheme="minorBidi"/>
                            <w:color w:val="000000"/>
                            <w:kern w:val="24"/>
                            <w:sz w:val="28"/>
                            <w:szCs w:val="12"/>
                          </w:rPr>
                        </w:pPr>
                        <w:r w:rsidRPr="00D97039">
                          <w:rPr>
                            <w:rFonts w:ascii="Fraunces" w:hAnsi="Fraunces" w:cstheme="minorBidi"/>
                            <w:color w:val="000000"/>
                            <w:kern w:val="24"/>
                            <w:sz w:val="28"/>
                            <w:szCs w:val="12"/>
                          </w:rPr>
                          <w:t>GNU</w:t>
                        </w:r>
                      </w:p>
                    </w:txbxContent>
                  </v:textbox>
                </v:shape>
                <v:shape id="TextBox 13" o:spid="_x0000_s1035" type="#_x0000_t202" style="position:absolute;left:85669;top:33596;width:30594;height:4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72E25CC9" w14:textId="77777777" w:rsidR="00D97039" w:rsidRPr="00D97039" w:rsidRDefault="00D97039" w:rsidP="00D97039">
                        <w:pPr>
                          <w:jc w:val="center"/>
                          <w:rPr>
                            <w:rFonts w:ascii="Fraunces" w:hAnsi="Fraunces" w:cstheme="minorBidi"/>
                            <w:color w:val="000000"/>
                            <w:kern w:val="24"/>
                            <w:sz w:val="28"/>
                            <w:szCs w:val="28"/>
                          </w:rPr>
                        </w:pPr>
                        <w:r w:rsidRPr="00D97039">
                          <w:rPr>
                            <w:rFonts w:ascii="Fraunces" w:hAnsi="Fraunces" w:cstheme="minorBidi"/>
                            <w:color w:val="000000"/>
                            <w:kern w:val="24"/>
                            <w:sz w:val="28"/>
                            <w:szCs w:val="28"/>
                          </w:rPr>
                          <w:t>NUTELLA</w:t>
                        </w:r>
                      </w:p>
                    </w:txbxContent>
                  </v:textbox>
                </v:shape>
                <v:shape id="TextBox 12" o:spid="_x0000_s1036" type="#_x0000_t202" style="position:absolute;left:34219;top:13647;width:8438;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710E8D78" w14:textId="77777777" w:rsidR="00D97039" w:rsidRPr="00C451D4" w:rsidRDefault="00D97039" w:rsidP="00D97039">
                        <w:pPr>
                          <w:jc w:val="center"/>
                          <w:rPr>
                            <w:rFonts w:ascii="Fraunces Bold" w:hAnsi="Fraunces Bold" w:cstheme="minorBidi"/>
                            <w:b/>
                            <w:bCs/>
                            <w:color w:val="FFFFFF"/>
                            <w:spacing w:val="79"/>
                            <w:kern w:val="24"/>
                            <w:sz w:val="40"/>
                            <w:szCs w:val="40"/>
                          </w:rPr>
                        </w:pPr>
                        <w:r w:rsidRPr="00C451D4">
                          <w:rPr>
                            <w:rFonts w:ascii="Fraunces Bold" w:hAnsi="Fraunces Bold" w:cstheme="minorBidi"/>
                            <w:b/>
                            <w:bCs/>
                            <w:color w:val="FF0000"/>
                            <w:spacing w:val="79"/>
                            <w:kern w:val="24"/>
                            <w:sz w:val="40"/>
                            <w:szCs w:val="40"/>
                          </w:rPr>
                          <w:t>=</w:t>
                        </w:r>
                      </w:p>
                    </w:txbxContent>
                  </v:textbox>
                </v:shape>
              </v:group>
            </w:pict>
          </mc:Fallback>
        </mc:AlternateContent>
      </w:r>
    </w:p>
    <w:p w14:paraId="5B43DE65" w14:textId="77777777" w:rsidR="00D97039" w:rsidRDefault="00D97039" w:rsidP="00D97039">
      <w:pPr>
        <w:pStyle w:val="Nidungvnbn"/>
        <w:rPr>
          <w:lang w:val="vi-VN"/>
        </w:rPr>
      </w:pPr>
    </w:p>
    <w:p w14:paraId="55B7B38A" w14:textId="77777777" w:rsidR="00D97039" w:rsidRDefault="00D97039" w:rsidP="00D97039">
      <w:pPr>
        <w:pStyle w:val="Nidungvnbn"/>
        <w:rPr>
          <w:lang w:val="vi-VN"/>
        </w:rPr>
      </w:pPr>
    </w:p>
    <w:p w14:paraId="036F8FBA" w14:textId="77777777" w:rsidR="00D97039" w:rsidRDefault="00D97039" w:rsidP="00D97039">
      <w:pPr>
        <w:pStyle w:val="Nidungvnbn"/>
        <w:rPr>
          <w:lang w:val="vi-VN"/>
        </w:rPr>
      </w:pPr>
    </w:p>
    <w:p w14:paraId="69E976D5" w14:textId="77777777" w:rsidR="00D97039" w:rsidRDefault="00D97039" w:rsidP="00D97039">
      <w:pPr>
        <w:pStyle w:val="Nidungvnbn"/>
        <w:ind w:firstLine="0"/>
        <w:rPr>
          <w:lang w:val="vi-VN"/>
        </w:rPr>
      </w:pPr>
    </w:p>
    <w:p w14:paraId="3C80C649" w14:textId="6A2B4EE7" w:rsidR="00D97039" w:rsidRDefault="00D97039" w:rsidP="00D97039"/>
    <w:p w14:paraId="1A7EECB4" w14:textId="77777777" w:rsidR="00C451D4" w:rsidRPr="00D97039" w:rsidRDefault="00C451D4" w:rsidP="00D97039"/>
    <w:p w14:paraId="7E6CBD41" w14:textId="0D111584" w:rsidR="00D97039" w:rsidRDefault="00D97039" w:rsidP="00C451D4">
      <w:pPr>
        <w:pStyle w:val="Nidungvnbn"/>
        <w:spacing w:before="300"/>
        <w:rPr>
          <w:lang w:val="vi-VN"/>
        </w:rPr>
      </w:pPr>
      <w:r w:rsidRPr="00D97039">
        <w:rPr>
          <w:lang w:val="vi-VN"/>
        </w:rPr>
        <w:t>Hình 2.1.1 Sự khác biệt giữa mạng dựa trên máy chủ và mạng ngang hàng</w:t>
      </w:r>
    </w:p>
    <w:p w14:paraId="4573CDF6" w14:textId="42D910AA" w:rsidR="00924660" w:rsidRPr="00924660" w:rsidRDefault="00D0683C" w:rsidP="00924660">
      <w:pPr>
        <w:pStyle w:val="Tiumccp1"/>
        <w:rPr>
          <w:lang w:val="vi-VN"/>
        </w:rPr>
      </w:pPr>
      <w:bookmarkStart w:id="34" w:name="_Toc168604207"/>
      <w:r>
        <w:rPr>
          <w:lang w:val="vi-VN"/>
        </w:rPr>
        <w:lastRenderedPageBreak/>
        <w:t xml:space="preserve">2.2 </w:t>
      </w:r>
      <w:r w:rsidR="0081282A" w:rsidRPr="00924660">
        <w:rPr>
          <w:lang w:val="vi-VN"/>
        </w:rPr>
        <w:t>Định nghĩa</w:t>
      </w:r>
      <w:bookmarkEnd w:id="34"/>
    </w:p>
    <w:p w14:paraId="7178DEB2" w14:textId="32106452" w:rsidR="00924660" w:rsidRPr="00D0683C" w:rsidRDefault="005D4E53" w:rsidP="00D0683C">
      <w:pPr>
        <w:pStyle w:val="Nidungvnbn"/>
      </w:pPr>
      <w:r w:rsidRPr="005D4E53">
        <w:t xml:space="preserve">Gnutella là một giao thức mở, phi tập trung được sử dụng chủ yếu để tìm kiếm và chia sẻ tệp trên Internet. Thuật ngữ </w:t>
      </w:r>
      <w:r w:rsidR="00BD2967">
        <w:t>“</w:t>
      </w:r>
      <w:r w:rsidRPr="005D4E53">
        <w:t>Gnutella</w:t>
      </w:r>
      <w:r w:rsidR="00BD2967">
        <w:t>”</w:t>
      </w:r>
      <w:r w:rsidRPr="005D4E53">
        <w:t xml:space="preserve"> có thể tham chiếu đến cả giao thức và mạng ngang hàng được tạo ra bởi các máy chủ chạy các ứng dụng Gnutella. Mạng Gnutella này bao gồm một số máy chủ và nút người dùng kết nối với nhau để chia sẻ tệp thông qua giao thức Gnutella. Nó cũng có thể bao gồm các mạng nhỏ hơn, thường là riêng tư và không kết nối với Internet, nhưng vẫn sử dụng giao thức Gnutella để tương tác nội bộ.</w:t>
      </w:r>
    </w:p>
    <w:p w14:paraId="5F2346CD" w14:textId="1A50331F" w:rsidR="004527B2" w:rsidRDefault="006F0D8C" w:rsidP="004527B2">
      <w:pPr>
        <w:pStyle w:val="Tiumccp1"/>
        <w:rPr>
          <w:lang w:val="vi-VN"/>
        </w:rPr>
      </w:pPr>
      <w:bookmarkStart w:id="35" w:name="_Toc153039770"/>
      <w:bookmarkStart w:id="36" w:name="_Toc168604208"/>
      <w:r>
        <w:rPr>
          <w:lang w:val="vi-VN"/>
        </w:rPr>
        <w:t>2.</w:t>
      </w:r>
      <w:r w:rsidR="00D0683C">
        <w:rPr>
          <w:lang w:val="vi-VN"/>
        </w:rPr>
        <w:t>3</w:t>
      </w:r>
      <w:r w:rsidR="00924660" w:rsidRPr="00924660">
        <w:rPr>
          <w:lang w:val="vi-VN"/>
        </w:rPr>
        <w:t xml:space="preserve"> </w:t>
      </w:r>
      <w:bookmarkEnd w:id="35"/>
      <w:r w:rsidR="0081282A">
        <w:rPr>
          <w:lang w:val="vi-VN"/>
        </w:rPr>
        <w:t>Mục tiêu</w:t>
      </w:r>
      <w:bookmarkEnd w:id="36"/>
    </w:p>
    <w:p w14:paraId="55703B10" w14:textId="480B0071" w:rsidR="00447765" w:rsidRPr="00447765" w:rsidRDefault="00447765" w:rsidP="00C451D4">
      <w:pPr>
        <w:pStyle w:val="Nidungvnbn"/>
        <w:numPr>
          <w:ilvl w:val="0"/>
          <w:numId w:val="45"/>
        </w:numPr>
        <w:ind w:left="851" w:hanging="284"/>
      </w:pPr>
      <w:r w:rsidRPr="00447765">
        <w:t>Khả năng hoạt động trong môi trường năng động: Mạng Gnutella cần có khả năng linh hoạt để xử lý sự tham gia và rời đi của các máy chủ và người dùng một cách thường xuyên mà không làm gián đoạn hoạt động của mạng. Điều này đảm bảo rằng người dùng có thể kết nối và chia sẻ tệp một cách liên tục mà không gặp phải sự cản trở do sự thay đổi trong cấu trúc của mạng.</w:t>
      </w:r>
    </w:p>
    <w:p w14:paraId="4FDF641D" w14:textId="44BFDD13" w:rsidR="00447765" w:rsidRPr="00447765" w:rsidRDefault="00447765" w:rsidP="00C451D4">
      <w:pPr>
        <w:pStyle w:val="Nidungvnbn"/>
        <w:numPr>
          <w:ilvl w:val="0"/>
          <w:numId w:val="45"/>
        </w:numPr>
        <w:ind w:left="851" w:hanging="284"/>
      </w:pPr>
      <w:r w:rsidRPr="00447765">
        <w:t>Hiệu suất và khả năng mở rộng: Gnutella phải có khả năng mở rộng để có thể phục vụ một số lượng lớn người dùng cùng một lúc mà vẫn duy trì hiệu suất cao. Điều này đặc biệt quan trọng khi số lượng người dùng và lưu lượng truy cập vào mạng tăng lên. Mạng cần có khả năng mở rộng linh hoạt để đáp ứng nhu cầu ngày càng tăng của người dùng mà không làm giảm hiệu suất hoạt động của nó.</w:t>
      </w:r>
    </w:p>
    <w:p w14:paraId="74DBBA2E" w14:textId="2C826156" w:rsidR="00447765" w:rsidRPr="00447765" w:rsidRDefault="005D4E53" w:rsidP="00C451D4">
      <w:pPr>
        <w:pStyle w:val="Nidungvnbn"/>
        <w:numPr>
          <w:ilvl w:val="0"/>
          <w:numId w:val="45"/>
        </w:numPr>
        <w:ind w:left="851" w:hanging="284"/>
      </w:pPr>
      <w:r w:rsidRPr="00447765">
        <w:t>Độ tin cậy: Mạng Gnutella được thiết kế để chịu được các cuộc tấn công từ bên ngoài mà không gây ra mất dữ liệu đáng kể hoặc suy giảm hiệu suất của mạng. Điều này đảm bảo rằng mạng vẫn hoạt động ổn định và đáng tin cậy trong mọi tình huống.</w:t>
      </w:r>
    </w:p>
    <w:p w14:paraId="5908227D" w14:textId="29AD351F" w:rsidR="007C3CBF" w:rsidRDefault="005D4E53" w:rsidP="00C451D4">
      <w:pPr>
        <w:pStyle w:val="Nidungvnbn"/>
        <w:numPr>
          <w:ilvl w:val="0"/>
          <w:numId w:val="45"/>
        </w:numPr>
        <w:ind w:left="851" w:hanging="284"/>
        <w:rPr>
          <w:lang w:val="vi-VN"/>
        </w:rPr>
      </w:pPr>
      <w:r w:rsidRPr="00447765">
        <w:t xml:space="preserve">Ẩn danh: Ẩn danh là một tính năng quan trọng trong mạng Gnutella, được coi là một phương tiện bảo vệ quyền riêng tư của người dùng. Điều này cho phép người tìm kiếm hoặc chia sẻ thông tin không phổ biến mà không cần tiết lộ danh tính của họ, tạo điều kiện thuận </w:t>
      </w:r>
      <w:r w:rsidRPr="005D4E53">
        <w:rPr>
          <w:lang w:val="vi-VN"/>
        </w:rPr>
        <w:t>lợi cho sự tự do và quyền riêng tư của người dùng.</w:t>
      </w:r>
    </w:p>
    <w:p w14:paraId="43A2A159" w14:textId="6E858474" w:rsidR="00A6799D" w:rsidRDefault="00A6799D" w:rsidP="00190D91">
      <w:pPr>
        <w:pStyle w:val="Tiumccp1"/>
        <w:rPr>
          <w:lang w:val="vi-VN"/>
        </w:rPr>
      </w:pPr>
      <w:bookmarkStart w:id="37" w:name="_Toc168604209"/>
      <w:r>
        <w:rPr>
          <w:lang w:val="vi-VN"/>
        </w:rPr>
        <w:lastRenderedPageBreak/>
        <w:t>2.</w:t>
      </w:r>
      <w:r w:rsidR="00447765">
        <w:rPr>
          <w:lang w:val="vi-VN"/>
        </w:rPr>
        <w:t>4</w:t>
      </w:r>
      <w:r>
        <w:rPr>
          <w:lang w:val="vi-VN"/>
        </w:rPr>
        <w:t xml:space="preserve"> </w:t>
      </w:r>
      <w:r w:rsidR="0081282A">
        <w:rPr>
          <w:lang w:val="vi-VN"/>
        </w:rPr>
        <w:t xml:space="preserve">Cách </w:t>
      </w:r>
      <w:r w:rsidR="00BF048B">
        <w:rPr>
          <w:lang w:val="vi-VN"/>
        </w:rPr>
        <w:t xml:space="preserve">thức </w:t>
      </w:r>
      <w:r w:rsidR="0081282A">
        <w:rPr>
          <w:lang w:val="vi-VN"/>
        </w:rPr>
        <w:t>hoạt động</w:t>
      </w:r>
      <w:bookmarkEnd w:id="37"/>
    </w:p>
    <w:p w14:paraId="61AB7A41" w14:textId="48BAA7B0" w:rsidR="00BF048B" w:rsidRDefault="0082094E" w:rsidP="00BF048B">
      <w:pPr>
        <w:pStyle w:val="Nidungvnbn"/>
        <w:rPr>
          <w:lang w:val="vi-VN"/>
        </w:rPr>
      </w:pPr>
      <w:r w:rsidRPr="006403B2">
        <w:rPr>
          <w:noProof/>
        </w:rPr>
        <mc:AlternateContent>
          <mc:Choice Requires="wpg">
            <w:drawing>
              <wp:anchor distT="0" distB="0" distL="114300" distR="114300" simplePos="0" relativeHeight="251675648" behindDoc="0" locked="0" layoutInCell="1" allowOverlap="1" wp14:anchorId="3D2AA288" wp14:editId="7C9E34AD">
                <wp:simplePos x="0" y="0"/>
                <wp:positionH relativeFrom="column">
                  <wp:posOffset>263344</wp:posOffset>
                </wp:positionH>
                <wp:positionV relativeFrom="page">
                  <wp:posOffset>3810000</wp:posOffset>
                </wp:positionV>
                <wp:extent cx="5040000" cy="2840447"/>
                <wp:effectExtent l="0" t="0" r="27305" b="17145"/>
                <wp:wrapTopAndBottom/>
                <wp:docPr id="20" name="Group 1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040000" cy="2840447"/>
                          <a:chOff x="0" y="0"/>
                          <a:chExt cx="8077932" cy="4552582"/>
                        </a:xfrm>
                      </wpg:grpSpPr>
                      <wps:wsp>
                        <wps:cNvPr id="21" name="Oval 21"/>
                        <wps:cNvSpPr/>
                        <wps:spPr>
                          <a:xfrm>
                            <a:off x="4068585" y="0"/>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2" name="Straight Connector 22"/>
                        <wps:cNvCnPr>
                          <a:cxnSpLocks/>
                        </wps:cNvCnPr>
                        <wps:spPr>
                          <a:xfrm flipH="1" flipV="1">
                            <a:off x="1506587" y="1528423"/>
                            <a:ext cx="985611" cy="404509"/>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28" name="Oval 28"/>
                        <wps:cNvSpPr/>
                        <wps:spPr>
                          <a:xfrm>
                            <a:off x="2959345" y="789008"/>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1116342" y="1138178"/>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4245477" y="944512"/>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5999659" y="487312"/>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7620732" y="1246208"/>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6559372" y="2208418"/>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4525785" y="1957253"/>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5165950" y="2874547"/>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623150" y="4095382"/>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 name="Oval 37"/>
                        <wps:cNvSpPr/>
                        <wps:spPr>
                          <a:xfrm>
                            <a:off x="3611385" y="3498992"/>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2492198" y="1704332"/>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1953913" y="3170741"/>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 name="Straight Connector 40"/>
                        <wps:cNvCnPr>
                          <a:cxnSpLocks/>
                        </wps:cNvCnPr>
                        <wps:spPr>
                          <a:xfrm flipH="1">
                            <a:off x="1573542" y="1017608"/>
                            <a:ext cx="1385803" cy="34917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1" name="Straight Connector 41"/>
                        <wps:cNvCnPr>
                          <a:cxnSpLocks/>
                        </wps:cNvCnPr>
                        <wps:spPr>
                          <a:xfrm flipH="1">
                            <a:off x="3349590" y="390245"/>
                            <a:ext cx="785950" cy="465718"/>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2" name="Straight Connector 42"/>
                        <wps:cNvCnPr>
                          <a:cxnSpLocks/>
                        </wps:cNvCnPr>
                        <wps:spPr>
                          <a:xfrm flipH="1" flipV="1">
                            <a:off x="3416545" y="1017608"/>
                            <a:ext cx="828932" cy="155504"/>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3" name="Straight Connector 43"/>
                        <wps:cNvCnPr>
                          <a:cxnSpLocks/>
                        </wps:cNvCnPr>
                        <wps:spPr>
                          <a:xfrm flipH="1" flipV="1">
                            <a:off x="3349590" y="1179253"/>
                            <a:ext cx="1176195" cy="100660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4" name="Straight Connector 44"/>
                        <wps:cNvCnPr>
                          <a:cxnSpLocks/>
                        </wps:cNvCnPr>
                        <wps:spPr>
                          <a:xfrm flipH="1" flipV="1">
                            <a:off x="4297185" y="457200"/>
                            <a:ext cx="176892" cy="487312"/>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5" name="Straight Connector 45"/>
                        <wps:cNvCnPr>
                          <a:cxnSpLocks/>
                        </wps:cNvCnPr>
                        <wps:spPr>
                          <a:xfrm flipV="1">
                            <a:off x="4702677" y="715912"/>
                            <a:ext cx="1296982" cy="45720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6" name="Straight Connector 46"/>
                        <wps:cNvCnPr>
                          <a:cxnSpLocks/>
                        </wps:cNvCnPr>
                        <wps:spPr>
                          <a:xfrm>
                            <a:off x="4474077" y="1401712"/>
                            <a:ext cx="280308" cy="555541"/>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7" name="Straight Connector 47"/>
                        <wps:cNvCnPr>
                          <a:cxnSpLocks/>
                        </wps:cNvCnPr>
                        <wps:spPr>
                          <a:xfrm flipH="1">
                            <a:off x="5394550" y="944512"/>
                            <a:ext cx="833709" cy="1930035"/>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8" name="Straight Connector 48"/>
                        <wps:cNvCnPr>
                          <a:cxnSpLocks/>
                        </wps:cNvCnPr>
                        <wps:spPr>
                          <a:xfrm>
                            <a:off x="6456859" y="715912"/>
                            <a:ext cx="1163873" cy="758896"/>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49" name="Straight Connector 49"/>
                        <wps:cNvCnPr>
                          <a:cxnSpLocks/>
                        </wps:cNvCnPr>
                        <wps:spPr>
                          <a:xfrm>
                            <a:off x="6389904" y="877557"/>
                            <a:ext cx="398068" cy="1330861"/>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0" name="Straight Connector 50"/>
                        <wps:cNvCnPr>
                          <a:cxnSpLocks/>
                        </wps:cNvCnPr>
                        <wps:spPr>
                          <a:xfrm>
                            <a:off x="5623150" y="3103147"/>
                            <a:ext cx="1987952" cy="63766"/>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1" name="Oval 51"/>
                        <wps:cNvSpPr/>
                        <wps:spPr>
                          <a:xfrm>
                            <a:off x="7611102" y="2938313"/>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2" name="Straight Connector 52"/>
                        <wps:cNvCnPr>
                          <a:cxnSpLocks/>
                        </wps:cNvCnPr>
                        <wps:spPr>
                          <a:xfrm>
                            <a:off x="6949617" y="2598663"/>
                            <a:ext cx="728440" cy="406605"/>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3" name="Straight Connector 53"/>
                        <wps:cNvCnPr>
                          <a:cxnSpLocks/>
                        </wps:cNvCnPr>
                        <wps:spPr>
                          <a:xfrm flipV="1">
                            <a:off x="6949617" y="1636453"/>
                            <a:ext cx="738070" cy="63892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4" name="Straight Connector 54"/>
                        <wps:cNvCnPr>
                          <a:cxnSpLocks/>
                        </wps:cNvCnPr>
                        <wps:spPr>
                          <a:xfrm>
                            <a:off x="4916030" y="2347498"/>
                            <a:ext cx="316875" cy="594004"/>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a:cxnSpLocks/>
                        </wps:cNvCnPr>
                        <wps:spPr>
                          <a:xfrm flipH="1">
                            <a:off x="4001630" y="2347498"/>
                            <a:ext cx="591110" cy="1218449"/>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a:cxnSpLocks/>
                        </wps:cNvCnPr>
                        <wps:spPr>
                          <a:xfrm>
                            <a:off x="2882443" y="2094577"/>
                            <a:ext cx="795897" cy="147137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a:cxnSpLocks/>
                        </wps:cNvCnPr>
                        <wps:spPr>
                          <a:xfrm>
                            <a:off x="2411113" y="3399341"/>
                            <a:ext cx="1200272" cy="328251"/>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a:cxnSpLocks/>
                        </wps:cNvCnPr>
                        <wps:spPr>
                          <a:xfrm>
                            <a:off x="5556195" y="3264792"/>
                            <a:ext cx="295555" cy="830590"/>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59" name="Straight Connector 59"/>
                        <wps:cNvCnPr>
                          <a:cxnSpLocks/>
                        </wps:cNvCnPr>
                        <wps:spPr>
                          <a:xfrm flipH="1">
                            <a:off x="2882443" y="1246208"/>
                            <a:ext cx="305502" cy="525079"/>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60" name="Straight Connector 60"/>
                        <wps:cNvCnPr>
                          <a:cxnSpLocks/>
                        </wps:cNvCnPr>
                        <wps:spPr>
                          <a:xfrm flipH="1">
                            <a:off x="4916030" y="877557"/>
                            <a:ext cx="1150584" cy="1146651"/>
                          </a:xfrm>
                          <a:prstGeom prst="line">
                            <a:avLst/>
                          </a:prstGeom>
                          <a:ln w="19050">
                            <a:solidFill>
                              <a:schemeClr val="tx1">
                                <a:lumMod val="75000"/>
                                <a:lumOff val="25000"/>
                              </a:schemeClr>
                            </a:solidFill>
                          </a:ln>
                        </wps:spPr>
                        <wps:style>
                          <a:lnRef idx="1">
                            <a:schemeClr val="accent1"/>
                          </a:lnRef>
                          <a:fillRef idx="0">
                            <a:schemeClr val="accent1"/>
                          </a:fillRef>
                          <a:effectRef idx="0">
                            <a:schemeClr val="accent1"/>
                          </a:effectRef>
                          <a:fontRef idx="minor">
                            <a:schemeClr val="tx1"/>
                          </a:fontRef>
                        </wps:style>
                        <wps:bodyPr/>
                      </wps:wsp>
                      <wps:wsp>
                        <wps:cNvPr id="61" name="Oval 61"/>
                        <wps:cNvSpPr/>
                        <wps:spPr>
                          <a:xfrm>
                            <a:off x="0" y="2468808"/>
                            <a:ext cx="457200" cy="457200"/>
                          </a:xfrm>
                          <a:prstGeom prst="ellipse">
                            <a:avLst/>
                          </a:prstGeom>
                          <a:solidFill>
                            <a:srgbClr val="4F81BD"/>
                          </a:solidFill>
                          <a:ln w="12700">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2" name="TextBox 101"/>
                        <wps:cNvSpPr txBox="1"/>
                        <wps:spPr>
                          <a:xfrm>
                            <a:off x="518137" y="2441942"/>
                            <a:ext cx="1293842" cy="506658"/>
                          </a:xfrm>
                          <a:prstGeom prst="rect">
                            <a:avLst/>
                          </a:prstGeom>
                          <a:noFill/>
                        </wps:spPr>
                        <wps:txbx>
                          <w:txbxContent>
                            <w:p w14:paraId="2F84E4A9" w14:textId="77777777" w:rsidR="006403B2" w:rsidRPr="0082094E" w:rsidRDefault="006403B2" w:rsidP="006403B2">
                              <w:pPr>
                                <w:rPr>
                                  <w:rFonts w:asciiTheme="majorHAnsi" w:cstheme="minorBidi"/>
                                  <w:color w:val="000000" w:themeColor="text1"/>
                                  <w:kern w:val="24"/>
                                  <w:sz w:val="26"/>
                                  <w:szCs w:val="26"/>
                                  <w:lang w:val="vi-VN"/>
                                </w:rPr>
                              </w:pPr>
                              <w:r w:rsidRPr="0082094E">
                                <w:rPr>
                                  <w:rFonts w:asciiTheme="majorHAnsi" w:cstheme="minorBidi"/>
                                  <w:color w:val="000000" w:themeColor="text1"/>
                                  <w:kern w:val="24"/>
                                  <w:sz w:val="26"/>
                                  <w:szCs w:val="26"/>
                                  <w:lang w:val="vi-VN"/>
                                </w:rPr>
                                <w:t>Servent</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D2AA288" id="Group 102" o:spid="_x0000_s1037" style="position:absolute;left:0;text-align:left;margin-left:20.75pt;margin-top:300pt;width:396.85pt;height:223.65pt;z-index:251675648;mso-position-vertical-relative:page;mso-width-relative:margin;mso-height-relative:margin" coordsize="80779,45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">
                <o:lock v:ext="edit" aspectratio="t"/>
                <v:oval id="Oval 21" o:spid="_x0000_s1038" style="position:absolute;left:4068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" fillcolor="#4f81bd" strokecolor="#404040 [2429]" strokeweight="1pt"/>
                <v:line id="Straight Connector 22" o:spid="_x0000_s1039" style="position:absolute;flip:x y;visibility:visible;mso-wrap-style:square" from="15065,15284" to="24921,19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" strokecolor="#404040 [2429]" strokeweight="1.5pt">
                  <o:lock v:ext="edit" shapetype="f"/>
                </v:line>
                <v:oval id="Oval 28" o:spid="_x0000_s1040" style="position:absolute;left:29593;top:7890;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" fillcolor="#4f81bd" strokecolor="#404040 [2429]" strokeweight="1pt"/>
                <v:oval id="Oval 29" o:spid="_x0000_s1041" style="position:absolute;left:11163;top:11381;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" fillcolor="#4f81bd" strokecolor="#404040 [2429]" strokeweight="1pt"/>
                <v:oval id="Oval 30" o:spid="_x0000_s1042" style="position:absolute;left:42454;top:944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" fillcolor="#4f81bd" strokecolor="#404040 [2429]" strokeweight="1pt"/>
                <v:oval id="Oval 31" o:spid="_x0000_s1043" style="position:absolute;left:59996;top:487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" fillcolor="#4f81bd" strokecolor="#404040 [2429]" strokeweight="1pt"/>
                <v:oval id="Oval 32" o:spid="_x0000_s1044" style="position:absolute;left:76207;top:1246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" fillcolor="#4f81bd" strokecolor="#404040 [2429]" strokeweight="1pt"/>
                <v:oval id="Oval 33" o:spid="_x0000_s1045" style="position:absolute;left:65593;top:22084;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" fillcolor="#4f81bd" strokecolor="#404040 [2429]" strokeweight="1pt"/>
                <v:oval id="Oval 34" o:spid="_x0000_s1046" style="position:absolute;left:45257;top:19572;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" fillcolor="#4f81bd" strokecolor="#404040 [2429]" strokeweight="1pt"/>
                <v:oval id="Oval 35" o:spid="_x0000_s1047" style="position:absolute;left:51659;top:28745;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" fillcolor="#4f81bd" strokecolor="#404040 [2429]" strokeweight="1pt"/>
                <v:oval id="Oval 36" o:spid="_x0000_s1048" style="position:absolute;left:56231;top:4095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" fillcolor="#4f81bd" strokecolor="#404040 [2429]" strokeweight="1pt"/>
                <v:oval id="Oval 37" o:spid="_x0000_s1049" style="position:absolute;left:36113;top:34989;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" fillcolor="#4f81bd" strokecolor="#404040 [2429]" strokeweight="1pt"/>
                <v:oval id="Oval 38" o:spid="_x0000_s1050" style="position:absolute;left:24921;top:1704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" fillcolor="#4f81bd" strokecolor="#404040 [2429]" strokeweight="1pt"/>
                <v:oval id="Oval 39" o:spid="_x0000_s1051" style="position:absolute;left:19539;top:31707;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" fillcolor="#4f81bd" strokecolor="#404040 [2429]" strokeweight="1pt"/>
                <v:line id="Straight Connector 40" o:spid="_x0000_s1052" style="position:absolute;flip:x;visibility:visible;mso-wrap-style:square" from="15735,10176" to="29593,13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" strokecolor="#404040 [2429]" strokeweight="1.5pt">
                  <o:lock v:ext="edit" shapetype="f"/>
                </v:line>
                <v:line id="Straight Connector 41" o:spid="_x0000_s1053" style="position:absolute;flip:x;visibility:visible;mso-wrap-style:square" from="33495,3902" to="41355,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" strokecolor="#404040 [2429]" strokeweight="1.5pt">
                  <o:lock v:ext="edit" shapetype="f"/>
                </v:line>
                <v:line id="Straight Connector 42" o:spid="_x0000_s1054" style="position:absolute;flip:x y;visibility:visible;mso-wrap-style:square" from="34165,10176" to="42454,1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" strokecolor="#404040 [2429]" strokeweight="1.5pt">
                  <o:lock v:ext="edit" shapetype="f"/>
                </v:line>
                <v:line id="Straight Connector 43" o:spid="_x0000_s1055" style="position:absolute;flip:x y;visibility:visible;mso-wrap-style:square" from="33495,11792" to="45257,21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" strokecolor="#404040 [2429]" strokeweight="1.5pt">
                  <o:lock v:ext="edit" shapetype="f"/>
                </v:line>
                <v:line id="Straight Connector 44" o:spid="_x0000_s1056" style="position:absolute;flip:x y;visibility:visible;mso-wrap-style:square" from="42971,4572" to="44740,94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" strokecolor="#404040 [2429]" strokeweight="1.5pt">
                  <o:lock v:ext="edit" shapetype="f"/>
                </v:line>
                <v:line id="Straight Connector 45" o:spid="_x0000_s1057" style="position:absolute;flip:y;visibility:visible;mso-wrap-style:square" from="47026,7159" to="59996,11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" strokecolor="#404040 [2429]" strokeweight="1.5pt">
                  <o:lock v:ext="edit" shapetype="f"/>
                </v:line>
                <v:line id="Straight Connector 46" o:spid="_x0000_s1058" style="position:absolute;visibility:visible;mso-wrap-style:square" from="44740,14017" to="47543,19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" strokecolor="#404040 [2429]" strokeweight="1.5pt">
                  <o:lock v:ext="edit" shapetype="f"/>
                </v:line>
                <v:line id="Straight Connector 47" o:spid="_x0000_s1059" style="position:absolute;flip:x;visibility:visible;mso-wrap-style:square" from="53945,9445" to="62282,287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" strokecolor="#404040 [2429]" strokeweight="1.5pt">
                  <o:lock v:ext="edit" shapetype="f"/>
                </v:line>
                <v:line id="Straight Connector 48" o:spid="_x0000_s1060" style="position:absolute;visibility:visible;mso-wrap-style:square" from="64568,7159" to="76207,14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" strokecolor="#404040 [2429]" strokeweight="1.5pt">
                  <o:lock v:ext="edit" shapetype="f"/>
                </v:line>
                <v:line id="Straight Connector 49" o:spid="_x0000_s1061" style="position:absolute;visibility:visible;mso-wrap-style:square" from="63899,8775" to="67879,22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" strokecolor="#404040 [2429]" strokeweight="1.5pt">
                  <o:lock v:ext="edit" shapetype="f"/>
                </v:line>
                <v:line id="Straight Connector 50" o:spid="_x0000_s1062" style="position:absolute;visibility:visible;mso-wrap-style:square" from="56231,31031" to="76111,3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" strokecolor="#404040 [2429]" strokeweight="1.5pt">
                  <o:lock v:ext="edit" shapetype="f"/>
                </v:line>
                <v:oval id="Oval 51" o:spid="_x0000_s1063" style="position:absolute;left:76111;top:29383;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" fillcolor="#4f81bd" strokecolor="#404040 [2429]" strokeweight="1pt"/>
                <v:line id="Straight Connector 52" o:spid="_x0000_s1064" style="position:absolute;visibility:visible;mso-wrap-style:square" from="69496,25986" to="76780,30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" strokecolor="#404040 [2429]" strokeweight="1.5pt">
                  <o:lock v:ext="edit" shapetype="f"/>
                </v:line>
                <v:line id="Straight Connector 53" o:spid="_x0000_s1065" style="position:absolute;flip:y;visibility:visible;mso-wrap-style:square" from="69496,16364" to="76876,22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" strokecolor="#404040 [2429]" strokeweight="1.5pt">
                  <o:lock v:ext="edit" shapetype="f"/>
                </v:line>
                <v:line id="Straight Connector 54" o:spid="_x0000_s1066" style="position:absolute;visibility:visible;mso-wrap-style:square" from="49160,23474" to="52329,294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" strokecolor="#404040 [2429]" strokeweight="1.5pt">
                  <o:lock v:ext="edit" shapetype="f"/>
                </v:line>
                <v:line id="Straight Connector 55" o:spid="_x0000_s1067" style="position:absolute;flip:x;visibility:visible;mso-wrap-style:square" from="40016,23474" to="45927,35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" strokecolor="#404040 [2429]" strokeweight="1.5pt">
                  <o:lock v:ext="edit" shapetype="f"/>
                </v:line>
                <v:line id="Straight Connector 56" o:spid="_x0000_s1068" style="position:absolute;visibility:visible;mso-wrap-style:square" from="28824,20945" to="36783,356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" strokecolor="#404040 [2429]" strokeweight="1.5pt">
                  <o:lock v:ext="edit" shapetype="f"/>
                </v:line>
                <v:line id="Straight Connector 57" o:spid="_x0000_s1069" style="position:absolute;visibility:visible;mso-wrap-style:square" from="24111,33993" to="36113,37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" strokecolor="#404040 [2429]" strokeweight="1.5pt">
                  <o:lock v:ext="edit" shapetype="f"/>
                </v:line>
                <v:line id="Straight Connector 58" o:spid="_x0000_s1070" style="position:absolute;visibility:visible;mso-wrap-style:square" from="55561,32647" to="58517,40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" strokecolor="#404040 [2429]" strokeweight="1.5pt">
                  <o:lock v:ext="edit" shapetype="f"/>
                </v:line>
                <v:line id="Straight Connector 59" o:spid="_x0000_s1071" style="position:absolute;flip:x;visibility:visible;mso-wrap-style:square" from="28824,12462" to="31879,17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" strokecolor="#404040 [2429]" strokeweight="1.5pt">
                  <o:lock v:ext="edit" shapetype="f"/>
                </v:line>
                <v:line id="Straight Connector 60" o:spid="_x0000_s1072" style="position:absolute;flip:x;visibility:visible;mso-wrap-style:square" from="49160,8775" to="60666,20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" strokecolor="#404040 [2429]" strokeweight="1.5pt">
                  <o:lock v:ext="edit" shapetype="f"/>
                </v:line>
                <v:oval id="Oval 61" o:spid="_x0000_s1073" style="position:absolute;top:24688;width:4572;height:4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" fillcolor="#4f81bd" strokecolor="#404040 [2429]" strokeweight="1pt"/>
                <v:shape id="TextBox 101" o:spid="_x0000_s1074" type="#_x0000_t202" style="position:absolute;left:5181;top:24419;width:12938;height:50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" filled="f" stroked="f">
                  <v:textbox>
                    <w:txbxContent>
                      <w:p w14:paraId="2F84E4A9" w14:textId="77777777" w:rsidR="006403B2" w:rsidRPr="0082094E" w:rsidRDefault="006403B2" w:rsidP="006403B2">
                        <w:pPr>
                          <w:rPr>
                            <w:rFonts w:asciiTheme="majorHAnsi" w:cstheme="minorBidi"/>
                            <w:color w:val="000000" w:themeColor="text1"/>
                            <w:kern w:val="24"/>
                            <w:sz w:val="26"/>
                            <w:szCs w:val="26"/>
                            <w:lang w:val="vi-VN"/>
                          </w:rPr>
                        </w:pPr>
                        <w:r w:rsidRPr="0082094E">
                          <w:rPr>
                            <w:rFonts w:asciiTheme="majorHAnsi" w:cstheme="minorBidi"/>
                            <w:color w:val="000000" w:themeColor="text1"/>
                            <w:kern w:val="24"/>
                            <w:sz w:val="26"/>
                            <w:szCs w:val="26"/>
                            <w:lang w:val="vi-VN"/>
                          </w:rPr>
                          <w:t>Servent</w:t>
                        </w:r>
                      </w:p>
                    </w:txbxContent>
                  </v:textbox>
                </v:shape>
                <w10:wrap type="topAndBottom" anchory="page"/>
              </v:group>
            </w:pict>
          </mc:Fallback>
        </mc:AlternateContent>
      </w:r>
      <w:r w:rsidR="00F25EA9" w:rsidRPr="00F25EA9">
        <w:rPr>
          <w:rFonts w:ascii="TimesNewRomanPSMT" w:hAnsi="TimesNewRomanPSMT"/>
          <w:color w:val="000000"/>
        </w:rPr>
        <w:t xml:space="preserve">Các nút Glutella, thường được gọi là servents (kết hợp giữa </w:t>
      </w:r>
      <w:r w:rsidR="00BD2967">
        <w:rPr>
          <w:rFonts w:ascii="TimesNewRomanPSMT" w:hAnsi="TimesNewRomanPSMT"/>
          <w:color w:val="000000"/>
        </w:rPr>
        <w:t>“</w:t>
      </w:r>
      <w:r w:rsidR="00F25EA9" w:rsidRPr="00F25EA9">
        <w:rPr>
          <w:rFonts w:ascii="TimesNewRomanPSMT" w:hAnsi="TimesNewRomanPSMT"/>
          <w:color w:val="000000"/>
        </w:rPr>
        <w:t>serv</w:t>
      </w:r>
      <w:r w:rsidR="00BD2967">
        <w:rPr>
          <w:rFonts w:ascii="TimesNewRomanPSMT" w:hAnsi="TimesNewRomanPSMT"/>
          <w:color w:val="000000"/>
        </w:rPr>
        <w:t>”</w:t>
      </w:r>
      <w:r w:rsidR="00F25EA9" w:rsidRPr="00F25EA9">
        <w:rPr>
          <w:rFonts w:ascii="TimesNewRomanPSMT" w:hAnsi="TimesNewRomanPSMT"/>
          <w:color w:val="000000"/>
        </w:rPr>
        <w:t xml:space="preserve"> trong servers và </w:t>
      </w:r>
      <w:r w:rsidR="00BD2967">
        <w:rPr>
          <w:rFonts w:ascii="TimesNewRomanPSMT" w:hAnsi="TimesNewRomanPSMT"/>
          <w:color w:val="000000"/>
        </w:rPr>
        <w:t>“</w:t>
      </w:r>
      <w:r w:rsidR="00F25EA9" w:rsidRPr="00F25EA9">
        <w:rPr>
          <w:rFonts w:ascii="TimesNewRomanPSMT" w:hAnsi="TimesNewRomanPSMT"/>
          <w:color w:val="000000"/>
        </w:rPr>
        <w:t>ents</w:t>
      </w:r>
      <w:r w:rsidR="00BD2967">
        <w:rPr>
          <w:rFonts w:ascii="TimesNewRomanPSMT" w:hAnsi="TimesNewRomanPSMT"/>
          <w:color w:val="000000"/>
        </w:rPr>
        <w:t>”</w:t>
      </w:r>
      <w:r w:rsidR="00F25EA9" w:rsidRPr="00F25EA9">
        <w:rPr>
          <w:rFonts w:ascii="TimesNewRomanPSMT" w:hAnsi="TimesNewRomanPSMT"/>
          <w:color w:val="000000"/>
        </w:rPr>
        <w:t xml:space="preserve"> trong clients) vì nó thực hiện các tác vụ được liên kết với cả máy chủ (servent) lẫn máy khách (client). Các nút này cung cấp một giao diện cho máy khách – nơi mà người dùng có thể đưa ra các truy vấn và xem kết quả tìm kiếm, chấp nhận các truy vấn từ các servents khác, kiểm tra các kết quả phù hợp với tập dữ liệu của họ và phản hồi lại kết quả tương ứng. Ngoài ra các nút Gnutella còn chịu trách nhiệm quản lý lưu lượng nền nhằm lan truyền các thông tin được sử dụng để duy trì tính toàn vẹn của mạng</w:t>
      </w:r>
      <w:r w:rsidR="00BF048B" w:rsidRPr="00447765">
        <w:rPr>
          <w:lang w:val="vi-VN"/>
        </w:rPr>
        <w:t>.</w:t>
      </w:r>
    </w:p>
    <w:p w14:paraId="658F39D4" w14:textId="1CC3465C" w:rsidR="00F25EA9" w:rsidRDefault="00F25EA9" w:rsidP="0032339A">
      <w:pPr>
        <w:pStyle w:val="Caption"/>
        <w:rPr>
          <w:lang w:val="vi-VN"/>
        </w:rPr>
      </w:pPr>
      <w:bookmarkStart w:id="38" w:name="_Toc168603973"/>
      <w:r w:rsidRPr="00F25EA9">
        <w:rPr>
          <w:lang w:val="vi-VN"/>
        </w:rPr>
        <w:t xml:space="preserve">Hình </w:t>
      </w:r>
      <w:r w:rsidR="0032339A">
        <w:rPr>
          <w:lang w:val="vi-VN"/>
        </w:rPr>
        <w:t>2.4</w:t>
      </w:r>
      <w:r w:rsidRPr="00F25EA9">
        <w:rPr>
          <w:lang w:val="vi-VN"/>
        </w:rPr>
        <w:t xml:space="preserve"> Cấu trúc liên kết của Gnutella 0.4.</w:t>
      </w:r>
      <w:bookmarkEnd w:id="38"/>
    </w:p>
    <w:p w14:paraId="14B09599" w14:textId="67186E7F" w:rsidR="00BF048B" w:rsidRDefault="0013770F" w:rsidP="00A32062">
      <w:pPr>
        <w:pStyle w:val="Nidungvnbn"/>
        <w:rPr>
          <w:lang w:val="vi-VN"/>
        </w:rPr>
      </w:pPr>
      <w:r w:rsidRPr="0013770F">
        <w:rPr>
          <w:lang w:val="vi-VN"/>
        </w:rPr>
        <w:t xml:space="preserve">Để tham gia vào hệ thống, một servent mới ban đầu sẽ kết nối với một trong số ít máy chủ được biết đến mà thường luôn sẵn có. </w:t>
      </w:r>
      <w:r w:rsidR="00BF048B" w:rsidRPr="00BF048B">
        <w:rPr>
          <w:lang w:val="vi-VN"/>
        </w:rPr>
        <w:t xml:space="preserve">Một servent mới (phía client) sẽ kết nối vào mạng bằng cách liên lạc với một hoặc nhiều máy chủ Gnutella (phía server) đã biết đến (ví dụ: gnutellahosts.com). </w:t>
      </w:r>
    </w:p>
    <w:p w14:paraId="615EE705" w14:textId="7F1E2544" w:rsidR="00BF048B" w:rsidRDefault="00BF048B" w:rsidP="00BF048B">
      <w:pPr>
        <w:pStyle w:val="Nidungvnbn"/>
        <w:rPr>
          <w:lang w:val="vi-VN"/>
        </w:rPr>
      </w:pPr>
      <w:r w:rsidRPr="00BF048B">
        <w:rPr>
          <w:lang w:val="vi-VN"/>
        </w:rPr>
        <w:t xml:space="preserve">Sau khi kết nối </w:t>
      </w:r>
      <w:r w:rsidRPr="0013770F">
        <w:rPr>
          <w:lang w:val="vi-VN"/>
        </w:rPr>
        <w:t>vào mạng</w:t>
      </w:r>
      <w:r>
        <w:rPr>
          <w:lang w:val="vi-VN"/>
        </w:rPr>
        <w:t xml:space="preserve"> </w:t>
      </w:r>
      <w:r w:rsidRPr="0013770F">
        <w:rPr>
          <w:lang w:val="vi-VN"/>
        </w:rPr>
        <w:t>(có thể thông qua một hoặc nhiều kết nối mở với các nút đã tồn tại trong mạng)</w:t>
      </w:r>
      <w:r w:rsidRPr="00BF048B">
        <w:rPr>
          <w:lang w:val="vi-VN"/>
        </w:rPr>
        <w:t xml:space="preserve">, </w:t>
      </w:r>
      <w:r>
        <w:rPr>
          <w:lang w:val="vi-VN"/>
        </w:rPr>
        <w:t xml:space="preserve">các </w:t>
      </w:r>
      <w:r w:rsidRPr="00BF048B">
        <w:rPr>
          <w:lang w:val="vi-VN"/>
        </w:rPr>
        <w:t xml:space="preserve">nút sẽ gửi tin nhắn </w:t>
      </w:r>
      <w:r w:rsidRPr="0013770F">
        <w:rPr>
          <w:lang w:val="vi-VN"/>
        </w:rPr>
        <w:t>tương tác với nhau</w:t>
      </w:r>
      <w:r w:rsidRPr="00BF048B">
        <w:rPr>
          <w:lang w:val="vi-VN"/>
        </w:rPr>
        <w:t xml:space="preserve"> để thông báo sự hiện diện của mình trên mạng</w:t>
      </w:r>
      <w:r w:rsidR="0013770F" w:rsidRPr="0013770F">
        <w:rPr>
          <w:lang w:val="vi-VN"/>
        </w:rPr>
        <w:t xml:space="preserve">. Tin nhắn có thể được phát đi (tức là gửi đến tất cả các nút mà người gửi có kết nối TCP mở) hoặc đơn giản là được truyền ngược (tức là gửi trên một kết nối cụ thể trong một đường dẫn đã được thực hiện bởi một tin nhắn ban đầu, được phát đi). </w:t>
      </w:r>
    </w:p>
    <w:p w14:paraId="4D228C55" w14:textId="40A6E797" w:rsidR="007C3CBF" w:rsidRDefault="007C3CBF" w:rsidP="0081282A">
      <w:pPr>
        <w:pStyle w:val="Tiumccp1"/>
        <w:rPr>
          <w:lang w:val="vi-VN"/>
        </w:rPr>
      </w:pPr>
      <w:bookmarkStart w:id="39" w:name="_Toc168604210"/>
      <w:r>
        <w:rPr>
          <w:lang w:val="vi-VN"/>
        </w:rPr>
        <w:lastRenderedPageBreak/>
        <w:t xml:space="preserve">2.5 Các loại </w:t>
      </w:r>
      <w:r w:rsidR="00F25EA9">
        <w:rPr>
          <w:lang w:val="vi-VN"/>
        </w:rPr>
        <w:t>thông điệp</w:t>
      </w:r>
      <w:bookmarkEnd w:id="39"/>
    </w:p>
    <w:p w14:paraId="6FF10A9E" w14:textId="476D0A14" w:rsidR="00A32062" w:rsidRDefault="00A32062" w:rsidP="00A32062">
      <w:pPr>
        <w:pStyle w:val="Nidungvnbn"/>
      </w:pPr>
      <w:r>
        <w:t xml:space="preserve">Trong mạng Gnutella, các </w:t>
      </w:r>
      <w:r w:rsidR="00F25EA9">
        <w:t>loại</w:t>
      </w:r>
      <w:r w:rsidR="00F25EA9">
        <w:rPr>
          <w:lang w:val="vi-VN"/>
        </w:rPr>
        <w:t xml:space="preserve"> thông điệp</w:t>
      </w:r>
      <w:r w:rsidR="00F25EA9">
        <w:t xml:space="preserve"> </w:t>
      </w:r>
      <w:r>
        <w:t>chính được sử dụng để quản lý và truyền thông giữa các nút trong mạng bao gồm:</w:t>
      </w:r>
    </w:p>
    <w:p w14:paraId="4FF5A255" w14:textId="32DE79F5" w:rsidR="00A32062" w:rsidRDefault="00F25EA9" w:rsidP="00A32062">
      <w:pPr>
        <w:pStyle w:val="Nidungvnbn"/>
      </w:pPr>
      <w:r>
        <w:rPr>
          <w:lang w:val="vi-VN"/>
        </w:rPr>
        <w:t>Thông điệp</w:t>
      </w:r>
      <w:r>
        <w:t xml:space="preserve"> </w:t>
      </w:r>
      <w:r w:rsidR="00A32062">
        <w:t>thành viên nhóm (PING và PONG): Khi một nút mới tham gia vào mạng, nó bắt đầu bằng việc gửi một tin nhắn PING để thông báo sự hiện diện của nó. Các nút khác trong mạng nhận được tin nhắn PING sẽ trả lời bằng tin nhắn PONG, đồng thời chuyển tiếp tin nhắn PING đến các nút khác. Thông điệp PONG chứa thông tin về nút như địa chỉ IP và thông tin về các tệp được chia sẻ.</w:t>
      </w:r>
    </w:p>
    <w:p w14:paraId="714C8710" w14:textId="07F7C396" w:rsidR="00A32062" w:rsidRDefault="00F25EA9" w:rsidP="00A32062">
      <w:pPr>
        <w:pStyle w:val="Nidungvnbn"/>
      </w:pPr>
      <w:r>
        <w:rPr>
          <w:lang w:val="vi-VN"/>
        </w:rPr>
        <w:t>Thông điệp</w:t>
      </w:r>
      <w:r>
        <w:t xml:space="preserve"> </w:t>
      </w:r>
      <w:r w:rsidR="00A32062">
        <w:t>Tìm kiếm (QUERY và QUERY RESPONSE): Khi một người dùng tìm kiếm một tệp cụ thể, một thông điệp QUERY chứa chuỗi tìm kiếm sẽ được phát đi trong mạng. Mỗi nút trong mạng sẽ kiểm tra xem liệu tên tệp này có khớp với các tệp được lưu trữ cục bộ hay không. Nếu có, nó sẽ gửi lại một tin nhắn QUERY RESPONSE chứa thông tin về tệp, để người dùng có thể tải xuống.</w:t>
      </w:r>
    </w:p>
    <w:p w14:paraId="5E5E8B08" w14:textId="5C4A4C1B" w:rsidR="00F14ACC" w:rsidRPr="004E4064" w:rsidRDefault="00F25EA9" w:rsidP="0034111E">
      <w:pPr>
        <w:pStyle w:val="Nidungvnbn"/>
      </w:pPr>
      <w:r>
        <w:rPr>
          <w:lang w:val="vi-VN"/>
        </w:rPr>
        <w:t>Thông điệp</w:t>
      </w:r>
      <w:r>
        <w:t xml:space="preserve"> </w:t>
      </w:r>
      <w:r w:rsidR="00A32062">
        <w:t>Truyền tệp (GET và PUSH): Các tin nhắn GET và PUSH được sử dụng để truyền tải tệp trực tiếp giữa các nút trong mạng. Khi một người dùng muốn tải xuống một tệp từ một nút khác, nó sẽ gửi một tin nhắn GET. Nếu nút đích đồng ý chia sẻ tệp, nó sẽ trả lời bằng một tin nhắn PUSH để bắt đầu quá trình truyền tệp</w:t>
      </w:r>
      <w:r w:rsidR="0034111E">
        <w:t>.</w:t>
      </w:r>
      <w:r w:rsidR="00F14ACC" w:rsidRPr="004E4064">
        <w:br w:type="page"/>
      </w:r>
    </w:p>
    <w:p w14:paraId="505A07D4" w14:textId="17DEA225" w:rsidR="0022032D" w:rsidRDefault="00CD0771" w:rsidP="000B36B6">
      <w:pPr>
        <w:pStyle w:val="Chng"/>
        <w:jc w:val="both"/>
        <w:rPr>
          <w:lang w:val="vi-VN"/>
        </w:rPr>
      </w:pPr>
      <w:bookmarkStart w:id="40" w:name="_Toc153039774"/>
      <w:bookmarkStart w:id="41" w:name="_Toc168604211"/>
      <w:r>
        <w:rPr>
          <w:lang w:val="vi-VN"/>
        </w:rPr>
        <w:lastRenderedPageBreak/>
        <w:t xml:space="preserve">CHƯƠNG </w:t>
      </w:r>
      <w:r w:rsidR="0022032D">
        <w:rPr>
          <w:lang w:val="vi-VN"/>
        </w:rPr>
        <w:t>3</w:t>
      </w:r>
      <w:r>
        <w:rPr>
          <w:lang w:val="vi-VN"/>
        </w:rPr>
        <w:t xml:space="preserve"> – </w:t>
      </w:r>
      <w:bookmarkEnd w:id="40"/>
      <w:r w:rsidR="00ED39EE">
        <w:rPr>
          <w:caps/>
          <w:lang w:val="vi-VN"/>
        </w:rPr>
        <w:t>Trình t</w:t>
      </w:r>
      <w:r w:rsidR="0022032D" w:rsidRPr="0022032D">
        <w:rPr>
          <w:caps/>
          <w:lang w:val="vi-VN"/>
        </w:rPr>
        <w:t>hu thập dữ liệu</w:t>
      </w:r>
      <w:bookmarkEnd w:id="41"/>
    </w:p>
    <w:p w14:paraId="049F27A6" w14:textId="4854F6D6" w:rsidR="00ED39EE" w:rsidRPr="00ED39EE" w:rsidRDefault="0022032D" w:rsidP="00ED39EE">
      <w:pPr>
        <w:pStyle w:val="Tiumccp1"/>
        <w:rPr>
          <w:lang w:val="vi-VN"/>
        </w:rPr>
      </w:pPr>
      <w:bookmarkStart w:id="42" w:name="_Toc168604212"/>
      <w:r>
        <w:rPr>
          <w:lang w:val="vi-VN"/>
        </w:rPr>
        <w:t>3.</w:t>
      </w:r>
      <w:r w:rsidR="00ED39EE">
        <w:rPr>
          <w:lang w:val="vi-VN"/>
        </w:rPr>
        <w:t xml:space="preserve">1 </w:t>
      </w:r>
      <w:r w:rsidR="00ED39EE" w:rsidRPr="00ED39EE">
        <w:rPr>
          <w:lang w:val="vi-VN"/>
        </w:rPr>
        <w:t xml:space="preserve">Giới thiệu </w:t>
      </w:r>
      <w:r w:rsidR="00ED39EE">
        <w:rPr>
          <w:lang w:val="vi-VN"/>
        </w:rPr>
        <w:t>chung</w:t>
      </w:r>
      <w:bookmarkEnd w:id="42"/>
    </w:p>
    <w:p w14:paraId="45864EC7" w14:textId="7E8E5A10" w:rsidR="00ED39EE" w:rsidRPr="00ED39EE" w:rsidRDefault="00ED39EE" w:rsidP="00ED39EE">
      <w:pPr>
        <w:pStyle w:val="Nidungvnbn"/>
        <w:rPr>
          <w:lang w:val="vi-VN"/>
        </w:rPr>
      </w:pPr>
      <w:r w:rsidRPr="00ED39EE">
        <w:rPr>
          <w:lang w:val="vi-VN"/>
        </w:rPr>
        <w:t>Trình thu thập thông tin trong nghiên cứu về mạng Gnutella là một công cụ được phát triển để tự động tham gia vào mạng và thu thập dữ liệu về cấu trúc mạng. Nó được xây dựng dưới dạng một servent, sử dụng giao thức thành viên (PING-PONG) để tương tác với các nút trong mạng và lấy thông tin từ chúng.</w:t>
      </w:r>
    </w:p>
    <w:p w14:paraId="3D68F7F1" w14:textId="6C354170" w:rsidR="00ED39EE" w:rsidRPr="00ED39EE" w:rsidRDefault="00ED39EE" w:rsidP="00ED39EE">
      <w:pPr>
        <w:pStyle w:val="Tiumccp1"/>
        <w:rPr>
          <w:lang w:val="vi-VN"/>
        </w:rPr>
      </w:pPr>
      <w:bookmarkStart w:id="43" w:name="_Toc168604213"/>
      <w:r>
        <w:rPr>
          <w:lang w:val="vi-VN"/>
        </w:rPr>
        <w:t>3.</w:t>
      </w:r>
      <w:r w:rsidRPr="00ED39EE">
        <w:rPr>
          <w:lang w:val="vi-VN"/>
        </w:rPr>
        <w:t>2 Mô tả quy trình</w:t>
      </w:r>
      <w:bookmarkEnd w:id="43"/>
    </w:p>
    <w:p w14:paraId="3CA2970A" w14:textId="521C4DC3" w:rsidR="00ED39EE" w:rsidRPr="00ED39EE" w:rsidRDefault="00ED39EE" w:rsidP="00ED39EE">
      <w:pPr>
        <w:pStyle w:val="Nidungvnbn"/>
        <w:rPr>
          <w:lang w:val="vi-VN"/>
        </w:rPr>
      </w:pPr>
      <w:r w:rsidRPr="00ED39EE">
        <w:rPr>
          <w:lang w:val="vi-VN"/>
        </w:rPr>
        <w:t>Quy trình thu thập thông tin bắt đầu bằng việc xác định danh sách các nút trong mạng. Trình thu thập sau đó khởi tạo kết nối TCP đến từng nút trong danh sách này và gửi thông báo PING để yêu cầu thông tin về các nút lân cận. Dựa trên các phản hồi PONG từ các nút lân cận, trình thu thập thông tin xác định và lưu trữ thông tin về mỗi nút, bao gồm địa chỉ IP, cổng, số lượng tệp và dung lượng được chia sẻ.</w:t>
      </w:r>
    </w:p>
    <w:p w14:paraId="5D6166A1" w14:textId="7B497394" w:rsidR="00ED39EE" w:rsidRPr="00ED39EE" w:rsidRDefault="00ED39EE" w:rsidP="00ED39EE">
      <w:pPr>
        <w:pStyle w:val="Tiumccp1"/>
        <w:rPr>
          <w:lang w:val="vi-VN"/>
        </w:rPr>
      </w:pPr>
      <w:bookmarkStart w:id="44" w:name="_Toc168604214"/>
      <w:r>
        <w:rPr>
          <w:lang w:val="vi-VN"/>
        </w:rPr>
        <w:t>3</w:t>
      </w:r>
      <w:r w:rsidRPr="00ED39EE">
        <w:rPr>
          <w:lang w:val="vi-VN"/>
        </w:rPr>
        <w:t>.3 Phương pháp thu thập dữ liệu</w:t>
      </w:r>
      <w:bookmarkEnd w:id="44"/>
    </w:p>
    <w:p w14:paraId="4B007271" w14:textId="4E173102" w:rsidR="00ED39EE" w:rsidRPr="00ED39EE" w:rsidRDefault="00ED39EE" w:rsidP="00ED39EE">
      <w:pPr>
        <w:pStyle w:val="Nidungvnbn"/>
        <w:rPr>
          <w:lang w:val="vi-VN"/>
        </w:rPr>
      </w:pPr>
      <w:r>
        <w:rPr>
          <w:lang w:val="vi-VN"/>
        </w:rPr>
        <w:t>T</w:t>
      </w:r>
      <w:r w:rsidRPr="00ED39EE">
        <w:rPr>
          <w:lang w:val="vi-VN"/>
        </w:rPr>
        <w:t>iến hành thu thập dữ liệu bằng cách sử dụng hai phương pháp chính:</w:t>
      </w:r>
    </w:p>
    <w:p w14:paraId="6B333DAD" w14:textId="206AF5A4" w:rsidR="00ED39EE" w:rsidRPr="00ED39EE" w:rsidRDefault="00ED39EE" w:rsidP="00ED39EE">
      <w:pPr>
        <w:pStyle w:val="Nidungvnbn"/>
        <w:numPr>
          <w:ilvl w:val="0"/>
          <w:numId w:val="36"/>
        </w:numPr>
        <w:ind w:left="1276" w:hanging="283"/>
        <w:rPr>
          <w:lang w:val="vi-VN"/>
        </w:rPr>
      </w:pPr>
      <w:r w:rsidRPr="00ED39EE">
        <w:rPr>
          <w:lang w:val="vi-VN"/>
        </w:rPr>
        <w:t>Thu thập tuần tự: Ban đầu, chúng tôi đã phát triển một phiên bản tuần tự của trình thu thập thông tin. Tuy nhiên, phương pháp này đã cho thấy hiệu suất chậm do thời gian chờ kết nối và thời gian chờ phản hồi từ các nút. Điều này dẫn đến thời gian thu thập dữ liệu dài đối với một lượng nhỏ mạng.</w:t>
      </w:r>
    </w:p>
    <w:p w14:paraId="6ACE36FE" w14:textId="7CDE2643" w:rsidR="00ED39EE" w:rsidRPr="00ED39EE" w:rsidRDefault="00ED39EE" w:rsidP="00ED39EE">
      <w:pPr>
        <w:pStyle w:val="Nidungvnbn"/>
        <w:numPr>
          <w:ilvl w:val="0"/>
          <w:numId w:val="36"/>
        </w:numPr>
        <w:ind w:left="1276" w:hanging="283"/>
        <w:rPr>
          <w:lang w:val="vi-VN"/>
        </w:rPr>
      </w:pPr>
      <w:r w:rsidRPr="00ED39EE">
        <w:rPr>
          <w:lang w:val="vi-VN"/>
        </w:rPr>
        <w:t>Thu thập phân tán: Để giảm thời gian thu thập dữ liệu, chúng tôi đã phát triển một chiến lược thu thập thông tin phân tán. Trong phương pháp này, máy chủ quản lý danh sách các nút cần liên hệ và phân công công việc cho các máy khách. Mỗi máy khách nhận một danh sách nhỏ các điểm ban đầu và khám phá cấu trúc mạng xung quanh các điểm này. Kỹ thuật này đã giúp giảm thời gian thu thập dữ liệu và tăng hiệu suất của quá trình.</w:t>
      </w:r>
    </w:p>
    <w:p w14:paraId="5F4F9FED" w14:textId="04208FC2" w:rsidR="0022032D" w:rsidRDefault="00ED39EE" w:rsidP="00ED39EE">
      <w:pPr>
        <w:pStyle w:val="Nidungvnbn"/>
        <w:rPr>
          <w:lang w:val="vi-VN"/>
        </w:rPr>
      </w:pPr>
      <w:r w:rsidRPr="00ED39EE">
        <w:rPr>
          <w:lang w:val="vi-VN"/>
        </w:rPr>
        <w:t>Qua các phương pháp thu thập dữ liệu này, chúng tôi đã xây dựng một tập dữ liệu lớn với hơn 400.000 nút trong mạng Gnutella, giúp chúng tôi hiểu rõ hơn về cấu trúc và hoạt động của mạng này.</w:t>
      </w:r>
      <w:r w:rsidR="0022032D">
        <w:rPr>
          <w:lang w:val="vi-VN"/>
        </w:rPr>
        <w:br w:type="page"/>
      </w:r>
    </w:p>
    <w:p w14:paraId="5A3EB723" w14:textId="60E9C77C" w:rsidR="007B1A23" w:rsidRPr="00601DF9" w:rsidRDefault="0022032D" w:rsidP="000B36B6">
      <w:pPr>
        <w:pStyle w:val="Chng"/>
        <w:jc w:val="both"/>
        <w:rPr>
          <w:lang w:val="vi-VN"/>
        </w:rPr>
      </w:pPr>
      <w:bookmarkStart w:id="45" w:name="_Toc168604215"/>
      <w:r>
        <w:rPr>
          <w:lang w:val="vi-VN"/>
        </w:rPr>
        <w:lastRenderedPageBreak/>
        <w:t xml:space="preserve">CHƯƠNG 4 – </w:t>
      </w:r>
      <w:r w:rsidR="004918E2" w:rsidRPr="004918E2">
        <w:rPr>
          <w:caps/>
          <w:lang w:val="vi-VN"/>
        </w:rPr>
        <w:t>Phân tích mạng Gnutella</w:t>
      </w:r>
      <w:bookmarkEnd w:id="45"/>
    </w:p>
    <w:p w14:paraId="60856328" w14:textId="313A771A" w:rsidR="00914B71" w:rsidRPr="00A96179" w:rsidRDefault="00914B71" w:rsidP="00914B71">
      <w:pPr>
        <w:pStyle w:val="Nidungvnbn"/>
        <w:rPr>
          <w:lang w:val="vi-VN"/>
        </w:rPr>
      </w:pPr>
      <w:bookmarkStart w:id="46" w:name="_Toc153039781"/>
      <w:r>
        <w:t>Phân</w:t>
      </w:r>
      <w:r>
        <w:rPr>
          <w:lang w:val="vi-VN"/>
        </w:rPr>
        <w:t xml:space="preserve"> tích mạng gnutella dựa trên việc thu thập </w:t>
      </w:r>
      <w:r w:rsidRPr="00ED39EE">
        <w:rPr>
          <w:lang w:val="vi-VN"/>
        </w:rPr>
        <w:t>400.000 nút trong mạng Gnutella</w:t>
      </w:r>
      <w:r w:rsidRPr="00A96179">
        <w:t xml:space="preserve"> </w:t>
      </w:r>
      <w:r>
        <w:t>trong 6 tháng gồm tháng 11 năm 2000, tháng 2/tháng 3 năm 2001 và tháng 5 năm 2001.</w:t>
      </w:r>
    </w:p>
    <w:p w14:paraId="412F631E" w14:textId="2EE75ACB" w:rsidR="00E90ADE" w:rsidRPr="00A63ED2" w:rsidRDefault="00A63ED2" w:rsidP="00A63ED2">
      <w:pPr>
        <w:pStyle w:val="Tiumccp1"/>
      </w:pPr>
      <w:bookmarkStart w:id="47" w:name="_Toc168604216"/>
      <w:r>
        <w:rPr>
          <w:noProof/>
          <w:lang w:val="vi-VN"/>
        </w:rPr>
        <mc:AlternateContent>
          <mc:Choice Requires="wps">
            <w:drawing>
              <wp:anchor distT="0" distB="0" distL="114300" distR="114300" simplePos="0" relativeHeight="251688960" behindDoc="0" locked="0" layoutInCell="1" allowOverlap="1" wp14:anchorId="7931DFE6" wp14:editId="004695A4">
                <wp:simplePos x="0" y="0"/>
                <wp:positionH relativeFrom="page">
                  <wp:posOffset>5518150</wp:posOffset>
                </wp:positionH>
                <wp:positionV relativeFrom="paragraph">
                  <wp:posOffset>3161030</wp:posOffset>
                </wp:positionV>
                <wp:extent cx="1130300" cy="701040"/>
                <wp:effectExtent l="0" t="0" r="12700" b="3810"/>
                <wp:wrapNone/>
                <wp:docPr id="186"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0300"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6ABA7" w14:textId="77777777" w:rsidR="00A63ED2" w:rsidRPr="00A63ED2" w:rsidRDefault="00A63ED2" w:rsidP="00A63ED2">
                            <w:pPr>
                              <w:spacing w:before="17" w:line="276" w:lineRule="auto"/>
                              <w:ind w:left="20"/>
                              <w:rPr>
                                <w:sz w:val="26"/>
                                <w:szCs w:val="26"/>
                              </w:rPr>
                            </w:pPr>
                            <w:r w:rsidRPr="00A63ED2">
                              <w:rPr>
                                <w:spacing w:val="-1"/>
                                <w:w w:val="105"/>
                                <w:sz w:val="26"/>
                                <w:szCs w:val="26"/>
                              </w:rPr>
                              <w:t>05/12/01</w:t>
                            </w:r>
                          </w:p>
                          <w:p w14:paraId="3B23F0E6" w14:textId="77777777" w:rsidR="00A63ED2" w:rsidRPr="00A63ED2" w:rsidRDefault="00A63ED2" w:rsidP="00A63ED2">
                            <w:pPr>
                              <w:spacing w:before="11" w:line="276" w:lineRule="auto"/>
                              <w:ind w:left="20"/>
                              <w:rPr>
                                <w:sz w:val="26"/>
                                <w:szCs w:val="26"/>
                              </w:rPr>
                            </w:pPr>
                            <w:r w:rsidRPr="00A63ED2">
                              <w:rPr>
                                <w:spacing w:val="-1"/>
                                <w:w w:val="105"/>
                                <w:sz w:val="26"/>
                                <w:szCs w:val="26"/>
                              </w:rPr>
                              <w:t>05/16/01</w:t>
                            </w:r>
                          </w:p>
                          <w:p w14:paraId="6CDD691D" w14:textId="77777777" w:rsidR="00A63ED2" w:rsidRPr="00A63ED2" w:rsidRDefault="00A63ED2" w:rsidP="00A63ED2">
                            <w:pPr>
                              <w:spacing w:before="10" w:line="276" w:lineRule="auto"/>
                              <w:ind w:left="20"/>
                              <w:rPr>
                                <w:sz w:val="26"/>
                                <w:szCs w:val="26"/>
                              </w:rPr>
                            </w:pPr>
                            <w:r w:rsidRPr="00A63ED2">
                              <w:rPr>
                                <w:spacing w:val="-1"/>
                                <w:w w:val="105"/>
                                <w:sz w:val="26"/>
                                <w:szCs w:val="26"/>
                              </w:rPr>
                              <w:t>05/22/01</w:t>
                            </w:r>
                          </w:p>
                          <w:p w14:paraId="05167B45" w14:textId="77777777" w:rsidR="00A63ED2" w:rsidRPr="00A63ED2" w:rsidRDefault="00A63ED2" w:rsidP="00A63ED2">
                            <w:pPr>
                              <w:spacing w:before="13" w:line="276" w:lineRule="auto"/>
                              <w:ind w:left="20"/>
                              <w:rPr>
                                <w:sz w:val="26"/>
                                <w:szCs w:val="26"/>
                              </w:rPr>
                            </w:pPr>
                            <w:r w:rsidRPr="00A63ED2">
                              <w:rPr>
                                <w:spacing w:val="-1"/>
                                <w:w w:val="105"/>
                                <w:sz w:val="26"/>
                                <w:szCs w:val="26"/>
                              </w:rPr>
                              <w:t>05/24/01</w:t>
                            </w:r>
                          </w:p>
                          <w:p w14:paraId="4A83B1C0" w14:textId="77777777" w:rsidR="00A63ED2" w:rsidRPr="00A63ED2" w:rsidRDefault="00A63ED2" w:rsidP="00A63ED2">
                            <w:pPr>
                              <w:spacing w:before="10" w:line="276" w:lineRule="auto"/>
                              <w:ind w:left="20"/>
                              <w:rPr>
                                <w:sz w:val="26"/>
                                <w:szCs w:val="26"/>
                              </w:rPr>
                            </w:pPr>
                            <w:r w:rsidRPr="00A63ED2">
                              <w:rPr>
                                <w:spacing w:val="-1"/>
                                <w:w w:val="105"/>
                                <w:sz w:val="26"/>
                                <w:szCs w:val="26"/>
                              </w:rPr>
                              <w:t>05/29/01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31DFE6" id="Text Box 186" o:spid="_x0000_s1075" type="#_x0000_t202" style="position:absolute;margin-left:434.5pt;margin-top:248.9pt;width:89pt;height:55.2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" filled="f" stroked="f">
                <v:textbox style="layout-flow:vertical;mso-layout-flow-alt:bottom-to-top" inset="0,0,0,0">
                  <w:txbxContent>
                    <w:p w14:paraId="3DF6ABA7" w14:textId="77777777" w:rsidR="00A63ED2" w:rsidRPr="00A63ED2" w:rsidRDefault="00A63ED2" w:rsidP="00A63ED2">
                      <w:pPr>
                        <w:spacing w:before="17" w:line="276" w:lineRule="auto"/>
                        <w:ind w:left="20"/>
                        <w:rPr>
                          <w:sz w:val="26"/>
                          <w:szCs w:val="26"/>
                        </w:rPr>
                      </w:pPr>
                      <w:r w:rsidRPr="00A63ED2">
                        <w:rPr>
                          <w:spacing w:val="-1"/>
                          <w:w w:val="105"/>
                          <w:sz w:val="26"/>
                          <w:szCs w:val="26"/>
                        </w:rPr>
                        <w:t>05/12/01</w:t>
                      </w:r>
                    </w:p>
                    <w:p w14:paraId="3B23F0E6" w14:textId="77777777" w:rsidR="00A63ED2" w:rsidRPr="00A63ED2" w:rsidRDefault="00A63ED2" w:rsidP="00A63ED2">
                      <w:pPr>
                        <w:spacing w:before="11" w:line="276" w:lineRule="auto"/>
                        <w:ind w:left="20"/>
                        <w:rPr>
                          <w:sz w:val="26"/>
                          <w:szCs w:val="26"/>
                        </w:rPr>
                      </w:pPr>
                      <w:r w:rsidRPr="00A63ED2">
                        <w:rPr>
                          <w:spacing w:val="-1"/>
                          <w:w w:val="105"/>
                          <w:sz w:val="26"/>
                          <w:szCs w:val="26"/>
                        </w:rPr>
                        <w:t>05/16/01</w:t>
                      </w:r>
                    </w:p>
                    <w:p w14:paraId="6CDD691D" w14:textId="77777777" w:rsidR="00A63ED2" w:rsidRPr="00A63ED2" w:rsidRDefault="00A63ED2" w:rsidP="00A63ED2">
                      <w:pPr>
                        <w:spacing w:before="10" w:line="276" w:lineRule="auto"/>
                        <w:ind w:left="20"/>
                        <w:rPr>
                          <w:sz w:val="26"/>
                          <w:szCs w:val="26"/>
                        </w:rPr>
                      </w:pPr>
                      <w:r w:rsidRPr="00A63ED2">
                        <w:rPr>
                          <w:spacing w:val="-1"/>
                          <w:w w:val="105"/>
                          <w:sz w:val="26"/>
                          <w:szCs w:val="26"/>
                        </w:rPr>
                        <w:t>05/22/01</w:t>
                      </w:r>
                    </w:p>
                    <w:p w14:paraId="05167B45" w14:textId="77777777" w:rsidR="00A63ED2" w:rsidRPr="00A63ED2" w:rsidRDefault="00A63ED2" w:rsidP="00A63ED2">
                      <w:pPr>
                        <w:spacing w:before="13" w:line="276" w:lineRule="auto"/>
                        <w:ind w:left="20"/>
                        <w:rPr>
                          <w:sz w:val="26"/>
                          <w:szCs w:val="26"/>
                        </w:rPr>
                      </w:pPr>
                      <w:r w:rsidRPr="00A63ED2">
                        <w:rPr>
                          <w:spacing w:val="-1"/>
                          <w:w w:val="105"/>
                          <w:sz w:val="26"/>
                          <w:szCs w:val="26"/>
                        </w:rPr>
                        <w:t>05/24/01</w:t>
                      </w:r>
                    </w:p>
                    <w:p w14:paraId="4A83B1C0" w14:textId="77777777" w:rsidR="00A63ED2" w:rsidRPr="00A63ED2" w:rsidRDefault="00A63ED2" w:rsidP="00A63ED2">
                      <w:pPr>
                        <w:spacing w:before="10" w:line="276" w:lineRule="auto"/>
                        <w:ind w:left="20"/>
                        <w:rPr>
                          <w:sz w:val="26"/>
                          <w:szCs w:val="26"/>
                        </w:rPr>
                      </w:pPr>
                      <w:r w:rsidRPr="00A63ED2">
                        <w:rPr>
                          <w:spacing w:val="-1"/>
                          <w:w w:val="105"/>
                          <w:sz w:val="26"/>
                          <w:szCs w:val="26"/>
                        </w:rPr>
                        <w:t>05/29/01</w:t>
                      </w:r>
                    </w:p>
                  </w:txbxContent>
                </v:textbox>
                <w10:wrap anchorx="page"/>
              </v:shape>
            </w:pict>
          </mc:Fallback>
        </mc:AlternateContent>
      </w:r>
      <w:r>
        <w:rPr>
          <w:noProof/>
          <w:lang w:val="vi-VN"/>
        </w:rPr>
        <mc:AlternateContent>
          <mc:Choice Requires="wps">
            <w:drawing>
              <wp:anchor distT="0" distB="0" distL="114300" distR="114300" simplePos="0" relativeHeight="251687936" behindDoc="0" locked="0" layoutInCell="1" allowOverlap="1" wp14:anchorId="261470A3" wp14:editId="10AD66DA">
                <wp:simplePos x="0" y="0"/>
                <wp:positionH relativeFrom="page">
                  <wp:posOffset>3434080</wp:posOffset>
                </wp:positionH>
                <wp:positionV relativeFrom="paragraph">
                  <wp:posOffset>3155950</wp:posOffset>
                </wp:positionV>
                <wp:extent cx="2127885" cy="701040"/>
                <wp:effectExtent l="0" t="0" r="5715" b="3810"/>
                <wp:wrapNone/>
                <wp:docPr id="185"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7885" cy="701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4FD43" w14:textId="77777777" w:rsidR="00A63ED2" w:rsidRPr="00A63ED2" w:rsidRDefault="00A63ED2" w:rsidP="00A63ED2">
                            <w:pPr>
                              <w:spacing w:before="17" w:line="276" w:lineRule="auto"/>
                              <w:ind w:left="20"/>
                              <w:rPr>
                                <w:sz w:val="26"/>
                                <w:szCs w:val="26"/>
                              </w:rPr>
                            </w:pPr>
                            <w:r w:rsidRPr="00A63ED2">
                              <w:rPr>
                                <w:spacing w:val="-1"/>
                                <w:w w:val="105"/>
                                <w:sz w:val="26"/>
                                <w:szCs w:val="26"/>
                              </w:rPr>
                              <w:t>02/27/01</w:t>
                            </w:r>
                          </w:p>
                          <w:p w14:paraId="0564BBBA" w14:textId="77777777" w:rsidR="00A63ED2" w:rsidRPr="00A63ED2" w:rsidRDefault="00A63ED2" w:rsidP="00A63ED2">
                            <w:pPr>
                              <w:spacing w:line="276" w:lineRule="auto"/>
                              <w:ind w:left="20"/>
                              <w:rPr>
                                <w:sz w:val="26"/>
                                <w:szCs w:val="26"/>
                              </w:rPr>
                            </w:pPr>
                            <w:r w:rsidRPr="00A63ED2">
                              <w:rPr>
                                <w:spacing w:val="-1"/>
                                <w:w w:val="105"/>
                                <w:sz w:val="26"/>
                                <w:szCs w:val="26"/>
                              </w:rPr>
                              <w:t>03/01/01</w:t>
                            </w:r>
                          </w:p>
                          <w:p w14:paraId="048278FC" w14:textId="77777777" w:rsidR="00A63ED2" w:rsidRPr="00A63ED2" w:rsidRDefault="00A63ED2" w:rsidP="00A63ED2">
                            <w:pPr>
                              <w:spacing w:before="11" w:line="276" w:lineRule="auto"/>
                              <w:ind w:left="20"/>
                              <w:rPr>
                                <w:sz w:val="26"/>
                                <w:szCs w:val="26"/>
                              </w:rPr>
                            </w:pPr>
                            <w:r w:rsidRPr="00A63ED2">
                              <w:rPr>
                                <w:spacing w:val="-1"/>
                                <w:w w:val="105"/>
                                <w:sz w:val="26"/>
                                <w:szCs w:val="26"/>
                              </w:rPr>
                              <w:t>03/05/01</w:t>
                            </w:r>
                          </w:p>
                          <w:p w14:paraId="1C6807AF" w14:textId="77777777" w:rsidR="00A63ED2" w:rsidRPr="00A63ED2" w:rsidRDefault="00A63ED2" w:rsidP="00A63ED2">
                            <w:pPr>
                              <w:spacing w:before="10" w:line="276" w:lineRule="auto"/>
                              <w:ind w:left="20"/>
                              <w:rPr>
                                <w:sz w:val="26"/>
                                <w:szCs w:val="26"/>
                              </w:rPr>
                            </w:pPr>
                            <w:r w:rsidRPr="00A63ED2">
                              <w:rPr>
                                <w:spacing w:val="-1"/>
                                <w:w w:val="105"/>
                                <w:sz w:val="26"/>
                                <w:szCs w:val="26"/>
                              </w:rPr>
                              <w:t>03/09/01</w:t>
                            </w:r>
                          </w:p>
                          <w:p w14:paraId="5DFB7786" w14:textId="77777777" w:rsidR="00A63ED2" w:rsidRPr="00A63ED2" w:rsidRDefault="00A63ED2" w:rsidP="00A63ED2">
                            <w:pPr>
                              <w:spacing w:before="13" w:line="276" w:lineRule="auto"/>
                              <w:ind w:left="20"/>
                              <w:rPr>
                                <w:sz w:val="26"/>
                                <w:szCs w:val="26"/>
                              </w:rPr>
                            </w:pPr>
                            <w:r w:rsidRPr="00A63ED2">
                              <w:rPr>
                                <w:spacing w:val="-1"/>
                                <w:w w:val="105"/>
                                <w:sz w:val="26"/>
                                <w:szCs w:val="26"/>
                              </w:rPr>
                              <w:t>03/13/01</w:t>
                            </w:r>
                          </w:p>
                          <w:p w14:paraId="13253D4E" w14:textId="77777777" w:rsidR="00A63ED2" w:rsidRPr="00A63ED2" w:rsidRDefault="00A63ED2" w:rsidP="00A63ED2">
                            <w:pPr>
                              <w:spacing w:before="10" w:line="276" w:lineRule="auto"/>
                              <w:ind w:left="20"/>
                              <w:rPr>
                                <w:sz w:val="26"/>
                                <w:szCs w:val="26"/>
                              </w:rPr>
                            </w:pPr>
                            <w:r w:rsidRPr="00A63ED2">
                              <w:rPr>
                                <w:spacing w:val="-1"/>
                                <w:w w:val="105"/>
                                <w:sz w:val="26"/>
                                <w:szCs w:val="26"/>
                              </w:rPr>
                              <w:t>03/16/01</w:t>
                            </w:r>
                          </w:p>
                          <w:p w14:paraId="16AD82D9" w14:textId="77777777" w:rsidR="00A63ED2" w:rsidRPr="00A63ED2" w:rsidRDefault="00A63ED2" w:rsidP="00A63ED2">
                            <w:pPr>
                              <w:spacing w:before="11" w:line="276" w:lineRule="auto"/>
                              <w:ind w:left="20"/>
                              <w:rPr>
                                <w:sz w:val="26"/>
                                <w:szCs w:val="26"/>
                              </w:rPr>
                            </w:pPr>
                            <w:r w:rsidRPr="00A63ED2">
                              <w:rPr>
                                <w:spacing w:val="-1"/>
                                <w:w w:val="105"/>
                                <w:sz w:val="26"/>
                                <w:szCs w:val="26"/>
                              </w:rPr>
                              <w:t>03/19/01</w:t>
                            </w:r>
                          </w:p>
                          <w:p w14:paraId="19818A70" w14:textId="77777777" w:rsidR="00A63ED2" w:rsidRPr="00A63ED2" w:rsidRDefault="00A63ED2" w:rsidP="00A63ED2">
                            <w:pPr>
                              <w:spacing w:before="10" w:line="276" w:lineRule="auto"/>
                              <w:ind w:left="20"/>
                              <w:rPr>
                                <w:sz w:val="26"/>
                                <w:szCs w:val="26"/>
                              </w:rPr>
                            </w:pPr>
                            <w:r w:rsidRPr="00A63ED2">
                              <w:rPr>
                                <w:spacing w:val="-1"/>
                                <w:w w:val="105"/>
                                <w:sz w:val="26"/>
                                <w:szCs w:val="26"/>
                              </w:rPr>
                              <w:t>03/22/01</w:t>
                            </w:r>
                          </w:p>
                          <w:p w14:paraId="19A8A8BB" w14:textId="56DD53E5" w:rsidR="00A63ED2" w:rsidRPr="00A63ED2" w:rsidRDefault="00A63ED2" w:rsidP="00A63ED2">
                            <w:pPr>
                              <w:spacing w:before="13" w:line="276" w:lineRule="auto"/>
                              <w:ind w:left="20"/>
                              <w:rPr>
                                <w:sz w:val="26"/>
                                <w:szCs w:val="26"/>
                                <w:lang w:val="vi-VN"/>
                              </w:rPr>
                            </w:pPr>
                            <w:r w:rsidRPr="00A63ED2">
                              <w:rPr>
                                <w:spacing w:val="-1"/>
                                <w:w w:val="105"/>
                                <w:sz w:val="26"/>
                                <w:szCs w:val="26"/>
                              </w:rPr>
                              <w:t>03/24/01</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470A3" id="Text Box 185" o:spid="_x0000_s1076" type="#_x0000_t202" style="position:absolute;margin-left:270.4pt;margin-top:248.5pt;width:167.55pt;height:55.2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" filled="f" stroked="f">
                <v:textbox style="layout-flow:vertical;mso-layout-flow-alt:bottom-to-top" inset="0,0,0,0">
                  <w:txbxContent>
                    <w:p w14:paraId="47B4FD43" w14:textId="77777777" w:rsidR="00A63ED2" w:rsidRPr="00A63ED2" w:rsidRDefault="00A63ED2" w:rsidP="00A63ED2">
                      <w:pPr>
                        <w:spacing w:before="17" w:line="276" w:lineRule="auto"/>
                        <w:ind w:left="20"/>
                        <w:rPr>
                          <w:sz w:val="26"/>
                          <w:szCs w:val="26"/>
                        </w:rPr>
                      </w:pPr>
                      <w:r w:rsidRPr="00A63ED2">
                        <w:rPr>
                          <w:spacing w:val="-1"/>
                          <w:w w:val="105"/>
                          <w:sz w:val="26"/>
                          <w:szCs w:val="26"/>
                        </w:rPr>
                        <w:t>02/27/01</w:t>
                      </w:r>
                    </w:p>
                    <w:p w14:paraId="0564BBBA" w14:textId="77777777" w:rsidR="00A63ED2" w:rsidRPr="00A63ED2" w:rsidRDefault="00A63ED2" w:rsidP="00A63ED2">
                      <w:pPr>
                        <w:spacing w:line="276" w:lineRule="auto"/>
                        <w:ind w:left="20"/>
                        <w:rPr>
                          <w:sz w:val="26"/>
                          <w:szCs w:val="26"/>
                        </w:rPr>
                      </w:pPr>
                      <w:r w:rsidRPr="00A63ED2">
                        <w:rPr>
                          <w:spacing w:val="-1"/>
                          <w:w w:val="105"/>
                          <w:sz w:val="26"/>
                          <w:szCs w:val="26"/>
                        </w:rPr>
                        <w:t>03/01/01</w:t>
                      </w:r>
                    </w:p>
                    <w:p w14:paraId="048278FC" w14:textId="77777777" w:rsidR="00A63ED2" w:rsidRPr="00A63ED2" w:rsidRDefault="00A63ED2" w:rsidP="00A63ED2">
                      <w:pPr>
                        <w:spacing w:before="11" w:line="276" w:lineRule="auto"/>
                        <w:ind w:left="20"/>
                        <w:rPr>
                          <w:sz w:val="26"/>
                          <w:szCs w:val="26"/>
                        </w:rPr>
                      </w:pPr>
                      <w:r w:rsidRPr="00A63ED2">
                        <w:rPr>
                          <w:spacing w:val="-1"/>
                          <w:w w:val="105"/>
                          <w:sz w:val="26"/>
                          <w:szCs w:val="26"/>
                        </w:rPr>
                        <w:t>03/05/01</w:t>
                      </w:r>
                    </w:p>
                    <w:p w14:paraId="1C6807AF" w14:textId="77777777" w:rsidR="00A63ED2" w:rsidRPr="00A63ED2" w:rsidRDefault="00A63ED2" w:rsidP="00A63ED2">
                      <w:pPr>
                        <w:spacing w:before="10" w:line="276" w:lineRule="auto"/>
                        <w:ind w:left="20"/>
                        <w:rPr>
                          <w:sz w:val="26"/>
                          <w:szCs w:val="26"/>
                        </w:rPr>
                      </w:pPr>
                      <w:r w:rsidRPr="00A63ED2">
                        <w:rPr>
                          <w:spacing w:val="-1"/>
                          <w:w w:val="105"/>
                          <w:sz w:val="26"/>
                          <w:szCs w:val="26"/>
                        </w:rPr>
                        <w:t>03/09/01</w:t>
                      </w:r>
                    </w:p>
                    <w:p w14:paraId="5DFB7786" w14:textId="77777777" w:rsidR="00A63ED2" w:rsidRPr="00A63ED2" w:rsidRDefault="00A63ED2" w:rsidP="00A63ED2">
                      <w:pPr>
                        <w:spacing w:before="13" w:line="276" w:lineRule="auto"/>
                        <w:ind w:left="20"/>
                        <w:rPr>
                          <w:sz w:val="26"/>
                          <w:szCs w:val="26"/>
                        </w:rPr>
                      </w:pPr>
                      <w:r w:rsidRPr="00A63ED2">
                        <w:rPr>
                          <w:spacing w:val="-1"/>
                          <w:w w:val="105"/>
                          <w:sz w:val="26"/>
                          <w:szCs w:val="26"/>
                        </w:rPr>
                        <w:t>03/13/01</w:t>
                      </w:r>
                    </w:p>
                    <w:p w14:paraId="13253D4E" w14:textId="77777777" w:rsidR="00A63ED2" w:rsidRPr="00A63ED2" w:rsidRDefault="00A63ED2" w:rsidP="00A63ED2">
                      <w:pPr>
                        <w:spacing w:before="10" w:line="276" w:lineRule="auto"/>
                        <w:ind w:left="20"/>
                        <w:rPr>
                          <w:sz w:val="26"/>
                          <w:szCs w:val="26"/>
                        </w:rPr>
                      </w:pPr>
                      <w:r w:rsidRPr="00A63ED2">
                        <w:rPr>
                          <w:spacing w:val="-1"/>
                          <w:w w:val="105"/>
                          <w:sz w:val="26"/>
                          <w:szCs w:val="26"/>
                        </w:rPr>
                        <w:t>03/16/01</w:t>
                      </w:r>
                    </w:p>
                    <w:p w14:paraId="16AD82D9" w14:textId="77777777" w:rsidR="00A63ED2" w:rsidRPr="00A63ED2" w:rsidRDefault="00A63ED2" w:rsidP="00A63ED2">
                      <w:pPr>
                        <w:spacing w:before="11" w:line="276" w:lineRule="auto"/>
                        <w:ind w:left="20"/>
                        <w:rPr>
                          <w:sz w:val="26"/>
                          <w:szCs w:val="26"/>
                        </w:rPr>
                      </w:pPr>
                      <w:r w:rsidRPr="00A63ED2">
                        <w:rPr>
                          <w:spacing w:val="-1"/>
                          <w:w w:val="105"/>
                          <w:sz w:val="26"/>
                          <w:szCs w:val="26"/>
                        </w:rPr>
                        <w:t>03/19/01</w:t>
                      </w:r>
                    </w:p>
                    <w:p w14:paraId="19818A70" w14:textId="77777777" w:rsidR="00A63ED2" w:rsidRPr="00A63ED2" w:rsidRDefault="00A63ED2" w:rsidP="00A63ED2">
                      <w:pPr>
                        <w:spacing w:before="10" w:line="276" w:lineRule="auto"/>
                        <w:ind w:left="20"/>
                        <w:rPr>
                          <w:sz w:val="26"/>
                          <w:szCs w:val="26"/>
                        </w:rPr>
                      </w:pPr>
                      <w:r w:rsidRPr="00A63ED2">
                        <w:rPr>
                          <w:spacing w:val="-1"/>
                          <w:w w:val="105"/>
                          <w:sz w:val="26"/>
                          <w:szCs w:val="26"/>
                        </w:rPr>
                        <w:t>03/22/01</w:t>
                      </w:r>
                    </w:p>
                    <w:p w14:paraId="19A8A8BB" w14:textId="56DD53E5" w:rsidR="00A63ED2" w:rsidRPr="00A63ED2" w:rsidRDefault="00A63ED2" w:rsidP="00A63ED2">
                      <w:pPr>
                        <w:spacing w:before="13" w:line="276" w:lineRule="auto"/>
                        <w:ind w:left="20"/>
                        <w:rPr>
                          <w:sz w:val="26"/>
                          <w:szCs w:val="26"/>
                          <w:lang w:val="vi-VN"/>
                        </w:rPr>
                      </w:pPr>
                      <w:r w:rsidRPr="00A63ED2">
                        <w:rPr>
                          <w:spacing w:val="-1"/>
                          <w:w w:val="105"/>
                          <w:sz w:val="26"/>
                          <w:szCs w:val="26"/>
                        </w:rPr>
                        <w:t>03/24/01</w:t>
                      </w:r>
                    </w:p>
                  </w:txbxContent>
                </v:textbox>
                <w10:wrap anchorx="page"/>
              </v:shape>
            </w:pict>
          </mc:Fallback>
        </mc:AlternateContent>
      </w:r>
      <w:r>
        <w:rPr>
          <w:noProof/>
          <w:lang w:val="vi-VN"/>
        </w:rPr>
        <mc:AlternateContent>
          <mc:Choice Requires="wps">
            <w:drawing>
              <wp:anchor distT="0" distB="0" distL="114300" distR="114300" simplePos="0" relativeHeight="251686912" behindDoc="0" locked="0" layoutInCell="1" allowOverlap="1" wp14:anchorId="4FF93288" wp14:editId="3BE53002">
                <wp:simplePos x="0" y="0"/>
                <wp:positionH relativeFrom="page">
                  <wp:posOffset>2378075</wp:posOffset>
                </wp:positionH>
                <wp:positionV relativeFrom="paragraph">
                  <wp:posOffset>3227705</wp:posOffset>
                </wp:positionV>
                <wp:extent cx="892175" cy="635000"/>
                <wp:effectExtent l="0" t="0" r="3175" b="12700"/>
                <wp:wrapNone/>
                <wp:docPr id="184"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635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148D01" w14:textId="77777777" w:rsidR="00A63ED2" w:rsidRPr="00A63ED2" w:rsidRDefault="00A63ED2" w:rsidP="00A63ED2">
                            <w:pPr>
                              <w:spacing w:before="17" w:line="276" w:lineRule="auto"/>
                              <w:ind w:left="20"/>
                              <w:rPr>
                                <w:sz w:val="26"/>
                                <w:szCs w:val="26"/>
                              </w:rPr>
                            </w:pPr>
                            <w:r w:rsidRPr="00A63ED2">
                              <w:rPr>
                                <w:spacing w:val="-1"/>
                                <w:w w:val="105"/>
                                <w:sz w:val="26"/>
                                <w:szCs w:val="26"/>
                              </w:rPr>
                              <w:t>11/20/00</w:t>
                            </w:r>
                          </w:p>
                          <w:p w14:paraId="2B723B74" w14:textId="77777777" w:rsidR="00A63ED2" w:rsidRPr="00A63ED2" w:rsidRDefault="00A63ED2" w:rsidP="00A63ED2">
                            <w:pPr>
                              <w:spacing w:before="11" w:line="276" w:lineRule="auto"/>
                              <w:ind w:left="20"/>
                              <w:rPr>
                                <w:sz w:val="26"/>
                                <w:szCs w:val="26"/>
                              </w:rPr>
                            </w:pPr>
                            <w:r w:rsidRPr="00A63ED2">
                              <w:rPr>
                                <w:spacing w:val="-1"/>
                                <w:w w:val="105"/>
                                <w:sz w:val="26"/>
                                <w:szCs w:val="26"/>
                              </w:rPr>
                              <w:t>11/21/00</w:t>
                            </w:r>
                          </w:p>
                          <w:p w14:paraId="585F8DAE" w14:textId="77777777" w:rsidR="00A63ED2" w:rsidRPr="00A63ED2" w:rsidRDefault="00A63ED2" w:rsidP="00A63ED2">
                            <w:pPr>
                              <w:spacing w:before="10" w:line="276" w:lineRule="auto"/>
                              <w:ind w:left="20"/>
                              <w:rPr>
                                <w:sz w:val="26"/>
                                <w:szCs w:val="26"/>
                              </w:rPr>
                            </w:pPr>
                            <w:r w:rsidRPr="00A63ED2">
                              <w:rPr>
                                <w:spacing w:val="-1"/>
                                <w:w w:val="105"/>
                                <w:sz w:val="26"/>
                                <w:szCs w:val="26"/>
                              </w:rPr>
                              <w:t>11/25/00</w:t>
                            </w:r>
                          </w:p>
                          <w:p w14:paraId="64CB436C" w14:textId="77777777" w:rsidR="00A63ED2" w:rsidRPr="00A63ED2" w:rsidRDefault="00A63ED2" w:rsidP="00A63ED2">
                            <w:pPr>
                              <w:spacing w:before="11" w:line="276" w:lineRule="auto"/>
                              <w:ind w:left="20"/>
                              <w:rPr>
                                <w:sz w:val="26"/>
                                <w:szCs w:val="26"/>
                              </w:rPr>
                            </w:pPr>
                            <w:r w:rsidRPr="00A63ED2">
                              <w:rPr>
                                <w:spacing w:val="-1"/>
                                <w:w w:val="105"/>
                                <w:sz w:val="26"/>
                                <w:szCs w:val="26"/>
                              </w:rPr>
                              <w:t>11/28/00</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FF93288" id="Text Box 184" o:spid="_x0000_s1077" type="#_x0000_t202" style="position:absolute;margin-left:187.25pt;margin-top:254.15pt;width:70.25pt;height:50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" filled="f" stroked="f">
                <v:textbox style="layout-flow:vertical;mso-layout-flow-alt:bottom-to-top" inset="0,0,0,0">
                  <w:txbxContent>
                    <w:p w14:paraId="2C148D01" w14:textId="77777777" w:rsidR="00A63ED2" w:rsidRPr="00A63ED2" w:rsidRDefault="00A63ED2" w:rsidP="00A63ED2">
                      <w:pPr>
                        <w:spacing w:before="17" w:line="276" w:lineRule="auto"/>
                        <w:ind w:left="20"/>
                        <w:rPr>
                          <w:sz w:val="26"/>
                          <w:szCs w:val="26"/>
                        </w:rPr>
                      </w:pPr>
                      <w:r w:rsidRPr="00A63ED2">
                        <w:rPr>
                          <w:spacing w:val="-1"/>
                          <w:w w:val="105"/>
                          <w:sz w:val="26"/>
                          <w:szCs w:val="26"/>
                        </w:rPr>
                        <w:t>11/20/00</w:t>
                      </w:r>
                    </w:p>
                    <w:p w14:paraId="2B723B74" w14:textId="77777777" w:rsidR="00A63ED2" w:rsidRPr="00A63ED2" w:rsidRDefault="00A63ED2" w:rsidP="00A63ED2">
                      <w:pPr>
                        <w:spacing w:before="11" w:line="276" w:lineRule="auto"/>
                        <w:ind w:left="20"/>
                        <w:rPr>
                          <w:sz w:val="26"/>
                          <w:szCs w:val="26"/>
                        </w:rPr>
                      </w:pPr>
                      <w:r w:rsidRPr="00A63ED2">
                        <w:rPr>
                          <w:spacing w:val="-1"/>
                          <w:w w:val="105"/>
                          <w:sz w:val="26"/>
                          <w:szCs w:val="26"/>
                        </w:rPr>
                        <w:t>11/21/00</w:t>
                      </w:r>
                    </w:p>
                    <w:p w14:paraId="585F8DAE" w14:textId="77777777" w:rsidR="00A63ED2" w:rsidRPr="00A63ED2" w:rsidRDefault="00A63ED2" w:rsidP="00A63ED2">
                      <w:pPr>
                        <w:spacing w:before="10" w:line="276" w:lineRule="auto"/>
                        <w:ind w:left="20"/>
                        <w:rPr>
                          <w:sz w:val="26"/>
                          <w:szCs w:val="26"/>
                        </w:rPr>
                      </w:pPr>
                      <w:r w:rsidRPr="00A63ED2">
                        <w:rPr>
                          <w:spacing w:val="-1"/>
                          <w:w w:val="105"/>
                          <w:sz w:val="26"/>
                          <w:szCs w:val="26"/>
                        </w:rPr>
                        <w:t>11/25/00</w:t>
                      </w:r>
                    </w:p>
                    <w:p w14:paraId="64CB436C" w14:textId="77777777" w:rsidR="00A63ED2" w:rsidRPr="00A63ED2" w:rsidRDefault="00A63ED2" w:rsidP="00A63ED2">
                      <w:pPr>
                        <w:spacing w:before="11" w:line="276" w:lineRule="auto"/>
                        <w:ind w:left="20"/>
                        <w:rPr>
                          <w:sz w:val="26"/>
                          <w:szCs w:val="26"/>
                        </w:rPr>
                      </w:pPr>
                      <w:r w:rsidRPr="00A63ED2">
                        <w:rPr>
                          <w:spacing w:val="-1"/>
                          <w:w w:val="105"/>
                          <w:sz w:val="26"/>
                          <w:szCs w:val="26"/>
                        </w:rPr>
                        <w:t>11/28/00</w:t>
                      </w:r>
                    </w:p>
                  </w:txbxContent>
                </v:textbox>
                <w10:wrap anchorx="page"/>
              </v:shape>
            </w:pict>
          </mc:Fallback>
        </mc:AlternateContent>
      </w:r>
      <w:r>
        <w:rPr>
          <w:noProof/>
          <w:lang w:val="vi-VN"/>
        </w:rPr>
        <mc:AlternateContent>
          <mc:Choice Requires="wpg">
            <w:drawing>
              <wp:anchor distT="0" distB="0" distL="114300" distR="114300" simplePos="0" relativeHeight="251685888" behindDoc="0" locked="0" layoutInCell="1" allowOverlap="1" wp14:anchorId="204FAFB6" wp14:editId="61910DDB">
                <wp:simplePos x="0" y="0"/>
                <wp:positionH relativeFrom="page">
                  <wp:posOffset>1337310</wp:posOffset>
                </wp:positionH>
                <wp:positionV relativeFrom="paragraph">
                  <wp:posOffset>323850</wp:posOffset>
                </wp:positionV>
                <wp:extent cx="5380990" cy="3604895"/>
                <wp:effectExtent l="0" t="0" r="10160" b="14605"/>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80990" cy="3604895"/>
                          <a:chOff x="1356" y="2110"/>
                          <a:chExt cx="4740" cy="3468"/>
                        </a:xfrm>
                      </wpg:grpSpPr>
                      <wps:wsp>
                        <wps:cNvPr id="16" name="Rectangle 3"/>
                        <wps:cNvSpPr>
                          <a:spLocks noChangeArrowheads="1"/>
                        </wps:cNvSpPr>
                        <wps:spPr bwMode="auto">
                          <a:xfrm>
                            <a:off x="1356" y="2129"/>
                            <a:ext cx="4740" cy="3449"/>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 name="Line 4"/>
                        <wps:cNvCnPr>
                          <a:cxnSpLocks noChangeShapeType="1"/>
                        </wps:cNvCnPr>
                        <wps:spPr bwMode="auto">
                          <a:xfrm>
                            <a:off x="2273" y="4289"/>
                            <a:ext cx="3766"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8" name="Line 5"/>
                        <wps:cNvCnPr>
                          <a:cxnSpLocks noChangeShapeType="1"/>
                        </wps:cNvCnPr>
                        <wps:spPr bwMode="auto">
                          <a:xfrm>
                            <a:off x="2273" y="3780"/>
                            <a:ext cx="3766"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 name="Line 6"/>
                        <wps:cNvCnPr>
                          <a:cxnSpLocks noChangeShapeType="1"/>
                        </wps:cNvCnPr>
                        <wps:spPr bwMode="auto">
                          <a:xfrm>
                            <a:off x="2273" y="3286"/>
                            <a:ext cx="3766"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3" name="Line 7"/>
                        <wps:cNvCnPr>
                          <a:cxnSpLocks noChangeShapeType="1"/>
                        </wps:cNvCnPr>
                        <wps:spPr bwMode="auto">
                          <a:xfrm>
                            <a:off x="2273" y="2775"/>
                            <a:ext cx="3766"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4" name="AutoShape 8"/>
                        <wps:cNvSpPr>
                          <a:spLocks/>
                        </wps:cNvSpPr>
                        <wps:spPr bwMode="auto">
                          <a:xfrm>
                            <a:off x="2273" y="2280"/>
                            <a:ext cx="3766" cy="2"/>
                          </a:xfrm>
                          <a:custGeom>
                            <a:avLst/>
                            <a:gdLst>
                              <a:gd name="T0" fmla="+- 0 2273 2273"/>
                              <a:gd name="T1" fmla="*/ T0 w 3766"/>
                              <a:gd name="T2" fmla="+- 0 2573 2273"/>
                              <a:gd name="T3" fmla="*/ T2 w 3766"/>
                              <a:gd name="T4" fmla="+- 0 5314 2273"/>
                              <a:gd name="T5" fmla="*/ T4 w 3766"/>
                              <a:gd name="T6" fmla="+- 0 6039 2273"/>
                              <a:gd name="T7" fmla="*/ T6 w 3766"/>
                            </a:gdLst>
                            <a:ahLst/>
                            <a:cxnLst>
                              <a:cxn ang="0">
                                <a:pos x="T1" y="0"/>
                              </a:cxn>
                              <a:cxn ang="0">
                                <a:pos x="T3" y="0"/>
                              </a:cxn>
                              <a:cxn ang="0">
                                <a:pos x="T5" y="0"/>
                              </a:cxn>
                              <a:cxn ang="0">
                                <a:pos x="T7" y="0"/>
                              </a:cxn>
                            </a:cxnLst>
                            <a:rect l="0" t="0" r="r" b="b"/>
                            <a:pathLst>
                              <a:path w="3766">
                                <a:moveTo>
                                  <a:pt x="0" y="0"/>
                                </a:moveTo>
                                <a:lnTo>
                                  <a:pt x="300" y="0"/>
                                </a:lnTo>
                                <a:moveTo>
                                  <a:pt x="3041" y="0"/>
                                </a:moveTo>
                                <a:lnTo>
                                  <a:pt x="3766" y="0"/>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 name="Rectangle 9"/>
                        <wps:cNvSpPr>
                          <a:spLocks noChangeArrowheads="1"/>
                        </wps:cNvSpPr>
                        <wps:spPr bwMode="auto">
                          <a:xfrm>
                            <a:off x="2273" y="2280"/>
                            <a:ext cx="3766" cy="2506"/>
                          </a:xfrm>
                          <a:prstGeom prst="rect">
                            <a:avLst/>
                          </a:prstGeom>
                          <a:noFill/>
                          <a:ln w="9524">
                            <a:solidFill>
                              <a:srgbClr val="969696"/>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740864" name="Rectangle 10"/>
                        <wps:cNvSpPr>
                          <a:spLocks noChangeArrowheads="1"/>
                        </wps:cNvSpPr>
                        <wps:spPr bwMode="auto">
                          <a:xfrm>
                            <a:off x="2302" y="4709"/>
                            <a:ext cx="32" cy="7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740868" name="Rectangle 11"/>
                        <wps:cNvSpPr>
                          <a:spLocks noChangeArrowheads="1"/>
                        </wps:cNvSpPr>
                        <wps:spPr bwMode="auto">
                          <a:xfrm>
                            <a:off x="2393" y="4709"/>
                            <a:ext cx="44" cy="7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2740869" name="Rectangle 12"/>
                        <wps:cNvSpPr>
                          <a:spLocks noChangeArrowheads="1"/>
                        </wps:cNvSpPr>
                        <wps:spPr bwMode="auto">
                          <a:xfrm>
                            <a:off x="2393" y="4709"/>
                            <a:ext cx="44" cy="7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32740888" name="Rectangle 13"/>
                        <wps:cNvSpPr>
                          <a:spLocks noChangeArrowheads="1"/>
                        </wps:cNvSpPr>
                        <wps:spPr bwMode="auto">
                          <a:xfrm>
                            <a:off x="2496" y="4725"/>
                            <a:ext cx="32" cy="6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 name="Rectangle 14"/>
                        <wps:cNvSpPr>
                          <a:spLocks noChangeArrowheads="1"/>
                        </wps:cNvSpPr>
                        <wps:spPr bwMode="auto">
                          <a:xfrm>
                            <a:off x="2496" y="4725"/>
                            <a:ext cx="32" cy="6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Rectangle 15"/>
                        <wps:cNvSpPr>
                          <a:spLocks noChangeArrowheads="1"/>
                        </wps:cNvSpPr>
                        <wps:spPr bwMode="auto">
                          <a:xfrm>
                            <a:off x="2587" y="4680"/>
                            <a:ext cx="46" cy="10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1" name="Rectangle 16"/>
                        <wps:cNvSpPr>
                          <a:spLocks noChangeArrowheads="1"/>
                        </wps:cNvSpPr>
                        <wps:spPr bwMode="auto">
                          <a:xfrm>
                            <a:off x="2587" y="4680"/>
                            <a:ext cx="46" cy="10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Rectangle 17"/>
                        <wps:cNvSpPr>
                          <a:spLocks noChangeArrowheads="1"/>
                        </wps:cNvSpPr>
                        <wps:spPr bwMode="auto">
                          <a:xfrm>
                            <a:off x="2693" y="4740"/>
                            <a:ext cx="29" cy="4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 name="Rectangle 18"/>
                        <wps:cNvSpPr>
                          <a:spLocks noChangeArrowheads="1"/>
                        </wps:cNvSpPr>
                        <wps:spPr bwMode="auto">
                          <a:xfrm>
                            <a:off x="2693" y="4740"/>
                            <a:ext cx="29" cy="4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Rectangle 19"/>
                        <wps:cNvSpPr>
                          <a:spLocks noChangeArrowheads="1"/>
                        </wps:cNvSpPr>
                        <wps:spPr bwMode="auto">
                          <a:xfrm>
                            <a:off x="2782" y="4709"/>
                            <a:ext cx="46" cy="7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7" name="Rectangle 20"/>
                        <wps:cNvSpPr>
                          <a:spLocks noChangeArrowheads="1"/>
                        </wps:cNvSpPr>
                        <wps:spPr bwMode="auto">
                          <a:xfrm>
                            <a:off x="2782" y="4709"/>
                            <a:ext cx="46" cy="7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Rectangle 21"/>
                        <wps:cNvSpPr>
                          <a:spLocks noChangeArrowheads="1"/>
                        </wps:cNvSpPr>
                        <wps:spPr bwMode="auto">
                          <a:xfrm>
                            <a:off x="2887" y="4725"/>
                            <a:ext cx="29" cy="6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0" name="Rectangle 22"/>
                        <wps:cNvSpPr>
                          <a:spLocks noChangeArrowheads="1"/>
                        </wps:cNvSpPr>
                        <wps:spPr bwMode="auto">
                          <a:xfrm>
                            <a:off x="2887" y="4725"/>
                            <a:ext cx="29" cy="6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 name="Rectangle 23"/>
                        <wps:cNvSpPr>
                          <a:spLocks noChangeArrowheads="1"/>
                        </wps:cNvSpPr>
                        <wps:spPr bwMode="auto">
                          <a:xfrm>
                            <a:off x="2976" y="4709"/>
                            <a:ext cx="32" cy="7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Rectangle 24"/>
                        <wps:cNvSpPr>
                          <a:spLocks noChangeArrowheads="1"/>
                        </wps:cNvSpPr>
                        <wps:spPr bwMode="auto">
                          <a:xfrm>
                            <a:off x="3173" y="4514"/>
                            <a:ext cx="29" cy="27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Rectangle 25"/>
                        <wps:cNvSpPr>
                          <a:spLocks noChangeArrowheads="1"/>
                        </wps:cNvSpPr>
                        <wps:spPr bwMode="auto">
                          <a:xfrm>
                            <a:off x="3173" y="4514"/>
                            <a:ext cx="29" cy="27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Rectangle 26"/>
                        <wps:cNvSpPr>
                          <a:spLocks noChangeArrowheads="1"/>
                        </wps:cNvSpPr>
                        <wps:spPr bwMode="auto">
                          <a:xfrm>
                            <a:off x="3262" y="4574"/>
                            <a:ext cx="46" cy="21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 name="Rectangle 27"/>
                        <wps:cNvSpPr>
                          <a:spLocks noChangeArrowheads="1"/>
                        </wps:cNvSpPr>
                        <wps:spPr bwMode="auto">
                          <a:xfrm>
                            <a:off x="3262" y="4574"/>
                            <a:ext cx="46" cy="21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Rectangle 28"/>
                        <wps:cNvSpPr>
                          <a:spLocks noChangeArrowheads="1"/>
                        </wps:cNvSpPr>
                        <wps:spPr bwMode="auto">
                          <a:xfrm>
                            <a:off x="3367" y="4545"/>
                            <a:ext cx="29" cy="24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 name="Rectangle 29"/>
                        <wps:cNvSpPr>
                          <a:spLocks noChangeArrowheads="1"/>
                        </wps:cNvSpPr>
                        <wps:spPr bwMode="auto">
                          <a:xfrm>
                            <a:off x="3367" y="4545"/>
                            <a:ext cx="29" cy="24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Rectangle 30"/>
                        <wps:cNvSpPr>
                          <a:spLocks noChangeArrowheads="1"/>
                        </wps:cNvSpPr>
                        <wps:spPr bwMode="auto">
                          <a:xfrm>
                            <a:off x="3456" y="4589"/>
                            <a:ext cx="46" cy="19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 name="Rectangle 31"/>
                        <wps:cNvSpPr>
                          <a:spLocks noChangeArrowheads="1"/>
                        </wps:cNvSpPr>
                        <wps:spPr bwMode="auto">
                          <a:xfrm>
                            <a:off x="3456" y="4589"/>
                            <a:ext cx="46" cy="19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Rectangle 32"/>
                        <wps:cNvSpPr>
                          <a:spLocks noChangeArrowheads="1"/>
                        </wps:cNvSpPr>
                        <wps:spPr bwMode="auto">
                          <a:xfrm>
                            <a:off x="3562" y="4574"/>
                            <a:ext cx="32" cy="21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1" name="Rectangle 33"/>
                        <wps:cNvSpPr>
                          <a:spLocks noChangeArrowheads="1"/>
                        </wps:cNvSpPr>
                        <wps:spPr bwMode="auto">
                          <a:xfrm>
                            <a:off x="3562" y="4574"/>
                            <a:ext cx="32" cy="21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Rectangle 34"/>
                        <wps:cNvSpPr>
                          <a:spLocks noChangeArrowheads="1"/>
                        </wps:cNvSpPr>
                        <wps:spPr bwMode="auto">
                          <a:xfrm>
                            <a:off x="3653" y="4589"/>
                            <a:ext cx="44" cy="19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3" name="Rectangle 35"/>
                        <wps:cNvSpPr>
                          <a:spLocks noChangeArrowheads="1"/>
                        </wps:cNvSpPr>
                        <wps:spPr bwMode="auto">
                          <a:xfrm>
                            <a:off x="3653" y="4589"/>
                            <a:ext cx="44" cy="19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Rectangle 36"/>
                        <wps:cNvSpPr>
                          <a:spLocks noChangeArrowheads="1"/>
                        </wps:cNvSpPr>
                        <wps:spPr bwMode="auto">
                          <a:xfrm>
                            <a:off x="3756" y="4514"/>
                            <a:ext cx="32" cy="27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 name="Rectangle 37"/>
                        <wps:cNvSpPr>
                          <a:spLocks noChangeArrowheads="1"/>
                        </wps:cNvSpPr>
                        <wps:spPr bwMode="auto">
                          <a:xfrm>
                            <a:off x="3756" y="4514"/>
                            <a:ext cx="32" cy="27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Rectangle 38"/>
                        <wps:cNvSpPr>
                          <a:spLocks noChangeArrowheads="1"/>
                        </wps:cNvSpPr>
                        <wps:spPr bwMode="auto">
                          <a:xfrm>
                            <a:off x="3847" y="4514"/>
                            <a:ext cx="29" cy="27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 name="Rectangle 39"/>
                        <wps:cNvSpPr>
                          <a:spLocks noChangeArrowheads="1"/>
                        </wps:cNvSpPr>
                        <wps:spPr bwMode="auto">
                          <a:xfrm>
                            <a:off x="3847" y="4514"/>
                            <a:ext cx="29" cy="27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Rectangle 40"/>
                        <wps:cNvSpPr>
                          <a:spLocks noChangeArrowheads="1"/>
                        </wps:cNvSpPr>
                        <wps:spPr bwMode="auto">
                          <a:xfrm>
                            <a:off x="3936" y="4454"/>
                            <a:ext cx="46" cy="33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9" name="Rectangle 41"/>
                        <wps:cNvSpPr>
                          <a:spLocks noChangeArrowheads="1"/>
                        </wps:cNvSpPr>
                        <wps:spPr bwMode="auto">
                          <a:xfrm>
                            <a:off x="3936" y="4454"/>
                            <a:ext cx="46" cy="33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Rectangle 42"/>
                        <wps:cNvSpPr>
                          <a:spLocks noChangeArrowheads="1"/>
                        </wps:cNvSpPr>
                        <wps:spPr bwMode="auto">
                          <a:xfrm>
                            <a:off x="4042" y="4485"/>
                            <a:ext cx="32" cy="30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 name="Rectangle 43"/>
                        <wps:cNvSpPr>
                          <a:spLocks noChangeArrowheads="1"/>
                        </wps:cNvSpPr>
                        <wps:spPr bwMode="auto">
                          <a:xfrm>
                            <a:off x="4042" y="4485"/>
                            <a:ext cx="32" cy="30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Rectangle 44"/>
                        <wps:cNvSpPr>
                          <a:spLocks noChangeArrowheads="1"/>
                        </wps:cNvSpPr>
                        <wps:spPr bwMode="auto">
                          <a:xfrm>
                            <a:off x="4133" y="4365"/>
                            <a:ext cx="44" cy="42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 name="Rectangle 45"/>
                        <wps:cNvSpPr>
                          <a:spLocks noChangeArrowheads="1"/>
                        </wps:cNvSpPr>
                        <wps:spPr bwMode="auto">
                          <a:xfrm>
                            <a:off x="4133" y="4365"/>
                            <a:ext cx="44" cy="42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46"/>
                        <wps:cNvSpPr>
                          <a:spLocks noChangeArrowheads="1"/>
                        </wps:cNvSpPr>
                        <wps:spPr bwMode="auto">
                          <a:xfrm>
                            <a:off x="4236" y="4440"/>
                            <a:ext cx="32" cy="34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5" name="Rectangle 47"/>
                        <wps:cNvSpPr>
                          <a:spLocks noChangeArrowheads="1"/>
                        </wps:cNvSpPr>
                        <wps:spPr bwMode="auto">
                          <a:xfrm>
                            <a:off x="4236" y="4440"/>
                            <a:ext cx="32" cy="34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6" name="Rectangle 48"/>
                        <wps:cNvSpPr>
                          <a:spLocks noChangeArrowheads="1"/>
                        </wps:cNvSpPr>
                        <wps:spPr bwMode="auto">
                          <a:xfrm>
                            <a:off x="4327" y="4245"/>
                            <a:ext cx="46" cy="540"/>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7" name="Rectangle 49"/>
                        <wps:cNvSpPr>
                          <a:spLocks noChangeArrowheads="1"/>
                        </wps:cNvSpPr>
                        <wps:spPr bwMode="auto">
                          <a:xfrm>
                            <a:off x="4327" y="4245"/>
                            <a:ext cx="46" cy="540"/>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8" name="Rectangle 50"/>
                        <wps:cNvSpPr>
                          <a:spLocks noChangeArrowheads="1"/>
                        </wps:cNvSpPr>
                        <wps:spPr bwMode="auto">
                          <a:xfrm>
                            <a:off x="4433" y="4109"/>
                            <a:ext cx="29" cy="67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 name="Rectangle 51"/>
                        <wps:cNvSpPr>
                          <a:spLocks noChangeArrowheads="1"/>
                        </wps:cNvSpPr>
                        <wps:spPr bwMode="auto">
                          <a:xfrm>
                            <a:off x="4433" y="4109"/>
                            <a:ext cx="29" cy="67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 name="Rectangle 52"/>
                        <wps:cNvSpPr>
                          <a:spLocks noChangeArrowheads="1"/>
                        </wps:cNvSpPr>
                        <wps:spPr bwMode="auto">
                          <a:xfrm>
                            <a:off x="4522" y="4154"/>
                            <a:ext cx="32" cy="63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1" name="Rectangle 53"/>
                        <wps:cNvSpPr>
                          <a:spLocks noChangeArrowheads="1"/>
                        </wps:cNvSpPr>
                        <wps:spPr bwMode="auto">
                          <a:xfrm>
                            <a:off x="4522" y="4154"/>
                            <a:ext cx="32" cy="63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 name="Rectangle 54"/>
                        <wps:cNvSpPr>
                          <a:spLocks noChangeArrowheads="1"/>
                        </wps:cNvSpPr>
                        <wps:spPr bwMode="auto">
                          <a:xfrm>
                            <a:off x="4613" y="4229"/>
                            <a:ext cx="44" cy="55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3" name="Rectangle 55"/>
                        <wps:cNvSpPr>
                          <a:spLocks noChangeArrowheads="1"/>
                        </wps:cNvSpPr>
                        <wps:spPr bwMode="auto">
                          <a:xfrm>
                            <a:off x="4613" y="4229"/>
                            <a:ext cx="44" cy="55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4" name="Rectangle 56"/>
                        <wps:cNvSpPr>
                          <a:spLocks noChangeArrowheads="1"/>
                        </wps:cNvSpPr>
                        <wps:spPr bwMode="auto">
                          <a:xfrm>
                            <a:off x="4716" y="4154"/>
                            <a:ext cx="32" cy="63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5" name="Rectangle 57"/>
                        <wps:cNvSpPr>
                          <a:spLocks noChangeArrowheads="1"/>
                        </wps:cNvSpPr>
                        <wps:spPr bwMode="auto">
                          <a:xfrm>
                            <a:off x="4716" y="4154"/>
                            <a:ext cx="32" cy="63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 name="Rectangle 58"/>
                        <wps:cNvSpPr>
                          <a:spLocks noChangeArrowheads="1"/>
                        </wps:cNvSpPr>
                        <wps:spPr bwMode="auto">
                          <a:xfrm>
                            <a:off x="4807" y="4094"/>
                            <a:ext cx="46" cy="69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 name="Rectangle 59"/>
                        <wps:cNvSpPr>
                          <a:spLocks noChangeArrowheads="1"/>
                        </wps:cNvSpPr>
                        <wps:spPr bwMode="auto">
                          <a:xfrm>
                            <a:off x="4807" y="4094"/>
                            <a:ext cx="46" cy="69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64" name="Rectangle 60"/>
                        <wps:cNvSpPr>
                          <a:spLocks noChangeArrowheads="1"/>
                        </wps:cNvSpPr>
                        <wps:spPr bwMode="auto">
                          <a:xfrm>
                            <a:off x="4913" y="4200"/>
                            <a:ext cx="29" cy="58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65" name="Rectangle 61"/>
                        <wps:cNvSpPr>
                          <a:spLocks noChangeArrowheads="1"/>
                        </wps:cNvSpPr>
                        <wps:spPr bwMode="auto">
                          <a:xfrm>
                            <a:off x="4913" y="4200"/>
                            <a:ext cx="29" cy="58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66" name="Rectangle 62"/>
                        <wps:cNvSpPr>
                          <a:spLocks noChangeArrowheads="1"/>
                        </wps:cNvSpPr>
                        <wps:spPr bwMode="auto">
                          <a:xfrm>
                            <a:off x="5107" y="3629"/>
                            <a:ext cx="29" cy="115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67" name="Rectangle 63"/>
                        <wps:cNvSpPr>
                          <a:spLocks noChangeArrowheads="1"/>
                        </wps:cNvSpPr>
                        <wps:spPr bwMode="auto">
                          <a:xfrm>
                            <a:off x="5107" y="3629"/>
                            <a:ext cx="29" cy="115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68" name="Rectangle 64"/>
                        <wps:cNvSpPr>
                          <a:spLocks noChangeArrowheads="1"/>
                        </wps:cNvSpPr>
                        <wps:spPr bwMode="auto">
                          <a:xfrm>
                            <a:off x="5196" y="3569"/>
                            <a:ext cx="46" cy="121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69" name="Rectangle 65"/>
                        <wps:cNvSpPr>
                          <a:spLocks noChangeArrowheads="1"/>
                        </wps:cNvSpPr>
                        <wps:spPr bwMode="auto">
                          <a:xfrm>
                            <a:off x="5196" y="3569"/>
                            <a:ext cx="46" cy="121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70" name="Rectangle 66"/>
                        <wps:cNvSpPr>
                          <a:spLocks noChangeArrowheads="1"/>
                        </wps:cNvSpPr>
                        <wps:spPr bwMode="auto">
                          <a:xfrm>
                            <a:off x="5301" y="3900"/>
                            <a:ext cx="32" cy="88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71" name="Rectangle 67"/>
                        <wps:cNvSpPr>
                          <a:spLocks noChangeArrowheads="1"/>
                        </wps:cNvSpPr>
                        <wps:spPr bwMode="auto">
                          <a:xfrm>
                            <a:off x="5301" y="3900"/>
                            <a:ext cx="32" cy="88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72" name="Rectangle 68"/>
                        <wps:cNvSpPr>
                          <a:spLocks noChangeArrowheads="1"/>
                        </wps:cNvSpPr>
                        <wps:spPr bwMode="auto">
                          <a:xfrm>
                            <a:off x="5393" y="2460"/>
                            <a:ext cx="29" cy="232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73" name="Rectangle 69"/>
                        <wps:cNvSpPr>
                          <a:spLocks noChangeArrowheads="1"/>
                        </wps:cNvSpPr>
                        <wps:spPr bwMode="auto">
                          <a:xfrm>
                            <a:off x="5393" y="2460"/>
                            <a:ext cx="29" cy="232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74" name="Rectangle 70"/>
                        <wps:cNvSpPr>
                          <a:spLocks noChangeArrowheads="1"/>
                        </wps:cNvSpPr>
                        <wps:spPr bwMode="auto">
                          <a:xfrm>
                            <a:off x="5481" y="3734"/>
                            <a:ext cx="46" cy="105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75" name="Rectangle 71"/>
                        <wps:cNvSpPr>
                          <a:spLocks noChangeArrowheads="1"/>
                        </wps:cNvSpPr>
                        <wps:spPr bwMode="auto">
                          <a:xfrm>
                            <a:off x="5481" y="3734"/>
                            <a:ext cx="46" cy="105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76" name="Rectangle 72"/>
                        <wps:cNvSpPr>
                          <a:spLocks noChangeArrowheads="1"/>
                        </wps:cNvSpPr>
                        <wps:spPr bwMode="auto">
                          <a:xfrm>
                            <a:off x="5587" y="3734"/>
                            <a:ext cx="32" cy="105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77" name="Rectangle 73"/>
                        <wps:cNvSpPr>
                          <a:spLocks noChangeArrowheads="1"/>
                        </wps:cNvSpPr>
                        <wps:spPr bwMode="auto">
                          <a:xfrm>
                            <a:off x="5587" y="3734"/>
                            <a:ext cx="32" cy="105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78" name="Rectangle 74"/>
                        <wps:cNvSpPr>
                          <a:spLocks noChangeArrowheads="1"/>
                        </wps:cNvSpPr>
                        <wps:spPr bwMode="auto">
                          <a:xfrm>
                            <a:off x="5678" y="2954"/>
                            <a:ext cx="44" cy="183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79" name="Rectangle 75"/>
                        <wps:cNvSpPr>
                          <a:spLocks noChangeArrowheads="1"/>
                        </wps:cNvSpPr>
                        <wps:spPr bwMode="auto">
                          <a:xfrm>
                            <a:off x="5678" y="2954"/>
                            <a:ext cx="44" cy="183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80" name="Rectangle 76"/>
                        <wps:cNvSpPr>
                          <a:spLocks noChangeArrowheads="1"/>
                        </wps:cNvSpPr>
                        <wps:spPr bwMode="auto">
                          <a:xfrm>
                            <a:off x="5781" y="2369"/>
                            <a:ext cx="32" cy="2417"/>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81" name="Rectangle 77"/>
                        <wps:cNvSpPr>
                          <a:spLocks noChangeArrowheads="1"/>
                        </wps:cNvSpPr>
                        <wps:spPr bwMode="auto">
                          <a:xfrm>
                            <a:off x="5781" y="2369"/>
                            <a:ext cx="32" cy="2417"/>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82" name="Rectangle 78"/>
                        <wps:cNvSpPr>
                          <a:spLocks noChangeArrowheads="1"/>
                        </wps:cNvSpPr>
                        <wps:spPr bwMode="auto">
                          <a:xfrm>
                            <a:off x="5873" y="3014"/>
                            <a:ext cx="46" cy="1772"/>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83" name="Rectangle 79"/>
                        <wps:cNvSpPr>
                          <a:spLocks noChangeArrowheads="1"/>
                        </wps:cNvSpPr>
                        <wps:spPr bwMode="auto">
                          <a:xfrm>
                            <a:off x="5873" y="3014"/>
                            <a:ext cx="46" cy="1772"/>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84" name="Rectangle 80"/>
                        <wps:cNvSpPr>
                          <a:spLocks noChangeArrowheads="1"/>
                        </wps:cNvSpPr>
                        <wps:spPr bwMode="auto">
                          <a:xfrm>
                            <a:off x="5978" y="2580"/>
                            <a:ext cx="29" cy="2206"/>
                          </a:xfrm>
                          <a:prstGeom prst="rect">
                            <a:avLst/>
                          </a:prstGeom>
                          <a:solidFill>
                            <a:srgbClr val="9A9A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85" name="Rectangle 81"/>
                        <wps:cNvSpPr>
                          <a:spLocks noChangeArrowheads="1"/>
                        </wps:cNvSpPr>
                        <wps:spPr bwMode="auto">
                          <a:xfrm>
                            <a:off x="5978" y="2580"/>
                            <a:ext cx="29" cy="2206"/>
                          </a:xfrm>
                          <a:prstGeom prst="rect">
                            <a:avLst/>
                          </a:prstGeom>
                          <a:noFill/>
                          <a:ln w="9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86" name="AutoShape 82"/>
                        <wps:cNvSpPr>
                          <a:spLocks/>
                        </wps:cNvSpPr>
                        <wps:spPr bwMode="auto">
                          <a:xfrm>
                            <a:off x="2227" y="2280"/>
                            <a:ext cx="3811" cy="2549"/>
                          </a:xfrm>
                          <a:custGeom>
                            <a:avLst/>
                            <a:gdLst>
                              <a:gd name="T0" fmla="+- 0 2273 2228"/>
                              <a:gd name="T1" fmla="*/ T0 w 3811"/>
                              <a:gd name="T2" fmla="+- 0 4786 2281"/>
                              <a:gd name="T3" fmla="*/ 4786 h 2549"/>
                              <a:gd name="T4" fmla="+- 0 2273 2228"/>
                              <a:gd name="T5" fmla="*/ T4 w 3811"/>
                              <a:gd name="T6" fmla="+- 0 4786 2281"/>
                              <a:gd name="T7" fmla="*/ 4786 h 2549"/>
                              <a:gd name="T8" fmla="+- 0 2273 2228"/>
                              <a:gd name="T9" fmla="*/ T8 w 3811"/>
                              <a:gd name="T10" fmla="+- 0 4289 2281"/>
                              <a:gd name="T11" fmla="*/ 4289 h 2549"/>
                              <a:gd name="T12" fmla="+- 0 2273 2228"/>
                              <a:gd name="T13" fmla="*/ T12 w 3811"/>
                              <a:gd name="T14" fmla="+- 0 3780 2281"/>
                              <a:gd name="T15" fmla="*/ 3780 h 2549"/>
                              <a:gd name="T16" fmla="+- 0 2273 2228"/>
                              <a:gd name="T17" fmla="*/ T16 w 3811"/>
                              <a:gd name="T18" fmla="+- 0 3286 2281"/>
                              <a:gd name="T19" fmla="*/ 3286 h 2549"/>
                              <a:gd name="T20" fmla="+- 0 2273 2228"/>
                              <a:gd name="T21" fmla="*/ T20 w 3811"/>
                              <a:gd name="T22" fmla="+- 0 2775 2281"/>
                              <a:gd name="T23" fmla="*/ 2775 h 2549"/>
                              <a:gd name="T24" fmla="+- 0 2273 2228"/>
                              <a:gd name="T25" fmla="*/ T24 w 3811"/>
                              <a:gd name="T26" fmla="+- 0 2281 2281"/>
                              <a:gd name="T27" fmla="*/ 2281 h 2549"/>
                              <a:gd name="T28" fmla="+- 0 6039 2228"/>
                              <a:gd name="T29" fmla="*/ T28 w 3811"/>
                              <a:gd name="T30" fmla="+- 0 4786 2281"/>
                              <a:gd name="T31" fmla="*/ 4786 h 2549"/>
                              <a:gd name="T32" fmla="+- 0 2273 2228"/>
                              <a:gd name="T33" fmla="*/ T32 w 3811"/>
                              <a:gd name="T34" fmla="+- 0 4786 2281"/>
                              <a:gd name="T35" fmla="*/ 4786 h 2549"/>
                              <a:gd name="T36" fmla="+- 0 2362 2228"/>
                              <a:gd name="T37" fmla="*/ T36 w 3811"/>
                              <a:gd name="T38" fmla="+- 0 4786 2281"/>
                              <a:gd name="T39" fmla="*/ 4786 h 2549"/>
                              <a:gd name="T40" fmla="+- 0 2468 2228"/>
                              <a:gd name="T41" fmla="*/ T40 w 3811"/>
                              <a:gd name="T42" fmla="+- 0 4786 2281"/>
                              <a:gd name="T43" fmla="*/ 4786 h 2549"/>
                              <a:gd name="T44" fmla="+- 0 2557 2228"/>
                              <a:gd name="T45" fmla="*/ T44 w 3811"/>
                              <a:gd name="T46" fmla="+- 0 4786 2281"/>
                              <a:gd name="T47" fmla="*/ 4786 h 2549"/>
                              <a:gd name="T48" fmla="+- 0 2662 2228"/>
                              <a:gd name="T49" fmla="*/ T48 w 3811"/>
                              <a:gd name="T50" fmla="+- 0 4786 2281"/>
                              <a:gd name="T51" fmla="*/ 4786 h 2549"/>
                              <a:gd name="T52" fmla="+- 0 2753 2228"/>
                              <a:gd name="T53" fmla="*/ T52 w 3811"/>
                              <a:gd name="T54" fmla="+- 0 4786 2281"/>
                              <a:gd name="T55" fmla="*/ 4786 h 2549"/>
                              <a:gd name="T56" fmla="+- 0 2857 2228"/>
                              <a:gd name="T57" fmla="*/ T56 w 3811"/>
                              <a:gd name="T58" fmla="+- 0 4786 2281"/>
                              <a:gd name="T59" fmla="*/ 4786 h 2549"/>
                              <a:gd name="T60" fmla="+- 0 2948 2228"/>
                              <a:gd name="T61" fmla="*/ T60 w 3811"/>
                              <a:gd name="T62" fmla="+- 0 4786 2281"/>
                              <a:gd name="T63" fmla="*/ 4786 h 2549"/>
                              <a:gd name="T64" fmla="+- 0 3037 2228"/>
                              <a:gd name="T65" fmla="*/ T64 w 3811"/>
                              <a:gd name="T66" fmla="+- 0 4786 2281"/>
                              <a:gd name="T67" fmla="*/ 4786 h 2549"/>
                              <a:gd name="T68" fmla="+- 0 3142 2228"/>
                              <a:gd name="T69" fmla="*/ T68 w 3811"/>
                              <a:gd name="T70" fmla="+- 0 4786 2281"/>
                              <a:gd name="T71" fmla="*/ 4786 h 2549"/>
                              <a:gd name="T72" fmla="+- 0 3233 2228"/>
                              <a:gd name="T73" fmla="*/ T72 w 3811"/>
                              <a:gd name="T74" fmla="+- 0 4786 2281"/>
                              <a:gd name="T75" fmla="*/ 4786 h 2549"/>
                              <a:gd name="T76" fmla="+- 0 3337 2228"/>
                              <a:gd name="T77" fmla="*/ T76 w 3811"/>
                              <a:gd name="T78" fmla="+- 0 4786 2281"/>
                              <a:gd name="T79" fmla="*/ 4786 h 2549"/>
                              <a:gd name="T80" fmla="+- 0 3428 2228"/>
                              <a:gd name="T81" fmla="*/ T80 w 3811"/>
                              <a:gd name="T82" fmla="+- 0 4786 2281"/>
                              <a:gd name="T83" fmla="*/ 4786 h 2549"/>
                              <a:gd name="T84" fmla="+- 0 3533 2228"/>
                              <a:gd name="T85" fmla="*/ T84 w 3811"/>
                              <a:gd name="T86" fmla="+- 0 4786 2281"/>
                              <a:gd name="T87" fmla="*/ 4786 h 2549"/>
                              <a:gd name="T88" fmla="+- 0 3622 2228"/>
                              <a:gd name="T89" fmla="*/ T88 w 3811"/>
                              <a:gd name="T90" fmla="+- 0 4786 2281"/>
                              <a:gd name="T91" fmla="*/ 4786 h 2549"/>
                              <a:gd name="T92" fmla="+- 0 3728 2228"/>
                              <a:gd name="T93" fmla="*/ T92 w 3811"/>
                              <a:gd name="T94" fmla="+- 0 4786 2281"/>
                              <a:gd name="T95" fmla="*/ 4786 h 2549"/>
                              <a:gd name="T96" fmla="+- 0 3817 2228"/>
                              <a:gd name="T97" fmla="*/ T96 w 3811"/>
                              <a:gd name="T98" fmla="+- 0 4786 2281"/>
                              <a:gd name="T99" fmla="*/ 4786 h 2549"/>
                              <a:gd name="T100" fmla="+- 0 3908 2228"/>
                              <a:gd name="T101" fmla="*/ T100 w 3811"/>
                              <a:gd name="T102" fmla="+- 0 4786 2281"/>
                              <a:gd name="T103" fmla="*/ 4786 h 2549"/>
                              <a:gd name="T104" fmla="+- 0 4013 2228"/>
                              <a:gd name="T105" fmla="*/ T104 w 3811"/>
                              <a:gd name="T106" fmla="+- 0 4786 2281"/>
                              <a:gd name="T107" fmla="*/ 4786 h 2549"/>
                              <a:gd name="T108" fmla="+- 0 4102 2228"/>
                              <a:gd name="T109" fmla="*/ T108 w 3811"/>
                              <a:gd name="T110" fmla="+- 0 4786 2281"/>
                              <a:gd name="T111" fmla="*/ 4786 h 2549"/>
                              <a:gd name="T112" fmla="+- 0 4208 2228"/>
                              <a:gd name="T113" fmla="*/ T112 w 3811"/>
                              <a:gd name="T114" fmla="+- 0 4786 2281"/>
                              <a:gd name="T115" fmla="*/ 4786 h 2549"/>
                              <a:gd name="T116" fmla="+- 0 4296 2228"/>
                              <a:gd name="T117" fmla="*/ T116 w 3811"/>
                              <a:gd name="T118" fmla="+- 0 4786 2281"/>
                              <a:gd name="T119" fmla="*/ 4786 h 2549"/>
                              <a:gd name="T120" fmla="+- 0 4402 2228"/>
                              <a:gd name="T121" fmla="*/ T120 w 3811"/>
                              <a:gd name="T122" fmla="+- 0 4786 2281"/>
                              <a:gd name="T123" fmla="*/ 4786 h 2549"/>
                              <a:gd name="T124" fmla="+- 0 4493 2228"/>
                              <a:gd name="T125" fmla="*/ T124 w 3811"/>
                              <a:gd name="T126" fmla="+- 0 4786 2281"/>
                              <a:gd name="T127" fmla="*/ 4786 h 2549"/>
                              <a:gd name="T128" fmla="+- 0 4582 2228"/>
                              <a:gd name="T129" fmla="*/ T128 w 3811"/>
                              <a:gd name="T130" fmla="+- 0 4786 2281"/>
                              <a:gd name="T131" fmla="*/ 4786 h 2549"/>
                              <a:gd name="T132" fmla="+- 0 4688 2228"/>
                              <a:gd name="T133" fmla="*/ T132 w 3811"/>
                              <a:gd name="T134" fmla="+- 0 4786 2281"/>
                              <a:gd name="T135" fmla="*/ 4786 h 2549"/>
                              <a:gd name="T136" fmla="+- 0 4776 2228"/>
                              <a:gd name="T137" fmla="*/ T136 w 3811"/>
                              <a:gd name="T138" fmla="+- 0 4786 2281"/>
                              <a:gd name="T139" fmla="*/ 4786 h 2549"/>
                              <a:gd name="T140" fmla="+- 0 4882 2228"/>
                              <a:gd name="T141" fmla="*/ T140 w 3811"/>
                              <a:gd name="T142" fmla="+- 0 4786 2281"/>
                              <a:gd name="T143" fmla="*/ 4786 h 2549"/>
                              <a:gd name="T144" fmla="+- 0 4973 2228"/>
                              <a:gd name="T145" fmla="*/ T144 w 3811"/>
                              <a:gd name="T146" fmla="+- 0 4786 2281"/>
                              <a:gd name="T147" fmla="*/ 4786 h 2549"/>
                              <a:gd name="T148" fmla="+- 0 5076 2228"/>
                              <a:gd name="T149" fmla="*/ T148 w 3811"/>
                              <a:gd name="T150" fmla="+- 0 4786 2281"/>
                              <a:gd name="T151" fmla="*/ 4786 h 2549"/>
                              <a:gd name="T152" fmla="+- 0 5168 2228"/>
                              <a:gd name="T153" fmla="*/ T152 w 3811"/>
                              <a:gd name="T154" fmla="+- 0 4786 2281"/>
                              <a:gd name="T155" fmla="*/ 4786 h 2549"/>
                              <a:gd name="T156" fmla="+- 0 5273 2228"/>
                              <a:gd name="T157" fmla="*/ T156 w 3811"/>
                              <a:gd name="T158" fmla="+- 0 4786 2281"/>
                              <a:gd name="T159" fmla="*/ 4786 h 2549"/>
                              <a:gd name="T160" fmla="+- 0 5362 2228"/>
                              <a:gd name="T161" fmla="*/ T160 w 3811"/>
                              <a:gd name="T162" fmla="+- 0 4786 2281"/>
                              <a:gd name="T163" fmla="*/ 4786 h 2549"/>
                              <a:gd name="T164" fmla="+- 0 5453 2228"/>
                              <a:gd name="T165" fmla="*/ T164 w 3811"/>
                              <a:gd name="T166" fmla="+- 0 4786 2281"/>
                              <a:gd name="T167" fmla="*/ 4786 h 2549"/>
                              <a:gd name="T168" fmla="+- 0 5556 2228"/>
                              <a:gd name="T169" fmla="*/ T168 w 3811"/>
                              <a:gd name="T170" fmla="+- 0 4786 2281"/>
                              <a:gd name="T171" fmla="*/ 4786 h 2549"/>
                              <a:gd name="T172" fmla="+- 0 5648 2228"/>
                              <a:gd name="T173" fmla="*/ T172 w 3811"/>
                              <a:gd name="T174" fmla="+- 0 4786 2281"/>
                              <a:gd name="T175" fmla="*/ 4786 h 2549"/>
                              <a:gd name="T176" fmla="+- 0 5753 2228"/>
                              <a:gd name="T177" fmla="*/ T176 w 3811"/>
                              <a:gd name="T178" fmla="+- 0 4786 2281"/>
                              <a:gd name="T179" fmla="*/ 4786 h 2549"/>
                              <a:gd name="T180" fmla="+- 0 5842 2228"/>
                              <a:gd name="T181" fmla="*/ T180 w 3811"/>
                              <a:gd name="T182" fmla="+- 0 4786 2281"/>
                              <a:gd name="T183" fmla="*/ 4786 h 2549"/>
                              <a:gd name="T184" fmla="+- 0 5948 2228"/>
                              <a:gd name="T185" fmla="*/ T184 w 3811"/>
                              <a:gd name="T186" fmla="+- 0 4786 2281"/>
                              <a:gd name="T187" fmla="*/ 4786 h 2549"/>
                              <a:gd name="T188" fmla="+- 0 6039 2228"/>
                              <a:gd name="T189" fmla="*/ T188 w 3811"/>
                              <a:gd name="T190" fmla="+- 0 4786 2281"/>
                              <a:gd name="T191" fmla="*/ 4786 h 254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811" h="2549">
                                <a:moveTo>
                                  <a:pt x="45" y="0"/>
                                </a:moveTo>
                                <a:lnTo>
                                  <a:pt x="45" y="2505"/>
                                </a:lnTo>
                                <a:moveTo>
                                  <a:pt x="0" y="2505"/>
                                </a:moveTo>
                                <a:lnTo>
                                  <a:pt x="45" y="2505"/>
                                </a:lnTo>
                                <a:moveTo>
                                  <a:pt x="0" y="2008"/>
                                </a:moveTo>
                                <a:lnTo>
                                  <a:pt x="45" y="2008"/>
                                </a:lnTo>
                                <a:moveTo>
                                  <a:pt x="0" y="1499"/>
                                </a:moveTo>
                                <a:lnTo>
                                  <a:pt x="45" y="1499"/>
                                </a:lnTo>
                                <a:moveTo>
                                  <a:pt x="0" y="1005"/>
                                </a:moveTo>
                                <a:lnTo>
                                  <a:pt x="45" y="1005"/>
                                </a:lnTo>
                                <a:moveTo>
                                  <a:pt x="0" y="494"/>
                                </a:moveTo>
                                <a:lnTo>
                                  <a:pt x="45" y="494"/>
                                </a:lnTo>
                                <a:moveTo>
                                  <a:pt x="0" y="0"/>
                                </a:moveTo>
                                <a:lnTo>
                                  <a:pt x="45" y="0"/>
                                </a:lnTo>
                                <a:moveTo>
                                  <a:pt x="45" y="2505"/>
                                </a:moveTo>
                                <a:lnTo>
                                  <a:pt x="3811" y="2505"/>
                                </a:lnTo>
                                <a:moveTo>
                                  <a:pt x="45" y="2548"/>
                                </a:moveTo>
                                <a:lnTo>
                                  <a:pt x="45" y="2505"/>
                                </a:lnTo>
                                <a:moveTo>
                                  <a:pt x="134" y="2548"/>
                                </a:moveTo>
                                <a:lnTo>
                                  <a:pt x="134" y="2505"/>
                                </a:lnTo>
                                <a:moveTo>
                                  <a:pt x="240" y="2548"/>
                                </a:moveTo>
                                <a:lnTo>
                                  <a:pt x="240" y="2505"/>
                                </a:lnTo>
                                <a:moveTo>
                                  <a:pt x="329" y="2548"/>
                                </a:moveTo>
                                <a:lnTo>
                                  <a:pt x="329" y="2505"/>
                                </a:lnTo>
                                <a:moveTo>
                                  <a:pt x="434" y="2548"/>
                                </a:moveTo>
                                <a:lnTo>
                                  <a:pt x="434" y="2505"/>
                                </a:lnTo>
                                <a:moveTo>
                                  <a:pt x="525" y="2548"/>
                                </a:moveTo>
                                <a:lnTo>
                                  <a:pt x="525" y="2505"/>
                                </a:lnTo>
                                <a:moveTo>
                                  <a:pt x="629" y="2548"/>
                                </a:moveTo>
                                <a:lnTo>
                                  <a:pt x="629" y="2505"/>
                                </a:lnTo>
                                <a:moveTo>
                                  <a:pt x="720" y="2548"/>
                                </a:moveTo>
                                <a:lnTo>
                                  <a:pt x="720" y="2505"/>
                                </a:lnTo>
                                <a:moveTo>
                                  <a:pt x="809" y="2548"/>
                                </a:moveTo>
                                <a:lnTo>
                                  <a:pt x="809" y="2505"/>
                                </a:lnTo>
                                <a:moveTo>
                                  <a:pt x="914" y="2548"/>
                                </a:moveTo>
                                <a:lnTo>
                                  <a:pt x="914" y="2505"/>
                                </a:lnTo>
                                <a:moveTo>
                                  <a:pt x="1005" y="2548"/>
                                </a:moveTo>
                                <a:lnTo>
                                  <a:pt x="1005" y="2505"/>
                                </a:lnTo>
                                <a:moveTo>
                                  <a:pt x="1109" y="2548"/>
                                </a:moveTo>
                                <a:lnTo>
                                  <a:pt x="1109" y="2505"/>
                                </a:lnTo>
                                <a:moveTo>
                                  <a:pt x="1200" y="2548"/>
                                </a:moveTo>
                                <a:lnTo>
                                  <a:pt x="1200" y="2505"/>
                                </a:lnTo>
                                <a:moveTo>
                                  <a:pt x="1305" y="2548"/>
                                </a:moveTo>
                                <a:lnTo>
                                  <a:pt x="1305" y="2505"/>
                                </a:lnTo>
                                <a:moveTo>
                                  <a:pt x="1394" y="2548"/>
                                </a:moveTo>
                                <a:lnTo>
                                  <a:pt x="1394" y="2505"/>
                                </a:lnTo>
                                <a:moveTo>
                                  <a:pt x="1500" y="2548"/>
                                </a:moveTo>
                                <a:lnTo>
                                  <a:pt x="1500" y="2505"/>
                                </a:lnTo>
                                <a:moveTo>
                                  <a:pt x="1589" y="2548"/>
                                </a:moveTo>
                                <a:lnTo>
                                  <a:pt x="1589" y="2505"/>
                                </a:lnTo>
                                <a:moveTo>
                                  <a:pt x="1680" y="2548"/>
                                </a:moveTo>
                                <a:lnTo>
                                  <a:pt x="1680" y="2505"/>
                                </a:lnTo>
                                <a:moveTo>
                                  <a:pt x="1785" y="2548"/>
                                </a:moveTo>
                                <a:lnTo>
                                  <a:pt x="1785" y="2505"/>
                                </a:lnTo>
                                <a:moveTo>
                                  <a:pt x="1874" y="2548"/>
                                </a:moveTo>
                                <a:lnTo>
                                  <a:pt x="1874" y="2505"/>
                                </a:lnTo>
                                <a:moveTo>
                                  <a:pt x="1980" y="2548"/>
                                </a:moveTo>
                                <a:lnTo>
                                  <a:pt x="1980" y="2505"/>
                                </a:lnTo>
                                <a:moveTo>
                                  <a:pt x="2068" y="2548"/>
                                </a:moveTo>
                                <a:lnTo>
                                  <a:pt x="2068" y="2505"/>
                                </a:lnTo>
                                <a:moveTo>
                                  <a:pt x="2174" y="2548"/>
                                </a:moveTo>
                                <a:lnTo>
                                  <a:pt x="2174" y="2505"/>
                                </a:lnTo>
                                <a:moveTo>
                                  <a:pt x="2265" y="2548"/>
                                </a:moveTo>
                                <a:lnTo>
                                  <a:pt x="2265" y="2505"/>
                                </a:lnTo>
                                <a:moveTo>
                                  <a:pt x="2354" y="2548"/>
                                </a:moveTo>
                                <a:lnTo>
                                  <a:pt x="2354" y="2505"/>
                                </a:lnTo>
                                <a:moveTo>
                                  <a:pt x="2460" y="2548"/>
                                </a:moveTo>
                                <a:lnTo>
                                  <a:pt x="2460" y="2505"/>
                                </a:lnTo>
                                <a:moveTo>
                                  <a:pt x="2548" y="2548"/>
                                </a:moveTo>
                                <a:lnTo>
                                  <a:pt x="2548" y="2505"/>
                                </a:lnTo>
                                <a:moveTo>
                                  <a:pt x="2654" y="2548"/>
                                </a:moveTo>
                                <a:lnTo>
                                  <a:pt x="2654" y="2505"/>
                                </a:lnTo>
                                <a:moveTo>
                                  <a:pt x="2745" y="2548"/>
                                </a:moveTo>
                                <a:lnTo>
                                  <a:pt x="2745" y="2505"/>
                                </a:lnTo>
                                <a:moveTo>
                                  <a:pt x="2848" y="2548"/>
                                </a:moveTo>
                                <a:lnTo>
                                  <a:pt x="2848" y="2505"/>
                                </a:lnTo>
                                <a:moveTo>
                                  <a:pt x="2940" y="2548"/>
                                </a:moveTo>
                                <a:lnTo>
                                  <a:pt x="2940" y="2505"/>
                                </a:lnTo>
                                <a:moveTo>
                                  <a:pt x="3045" y="2548"/>
                                </a:moveTo>
                                <a:lnTo>
                                  <a:pt x="3045" y="2505"/>
                                </a:lnTo>
                                <a:moveTo>
                                  <a:pt x="3134" y="2548"/>
                                </a:moveTo>
                                <a:lnTo>
                                  <a:pt x="3134" y="2505"/>
                                </a:lnTo>
                                <a:moveTo>
                                  <a:pt x="3225" y="2548"/>
                                </a:moveTo>
                                <a:lnTo>
                                  <a:pt x="3225" y="2505"/>
                                </a:lnTo>
                                <a:moveTo>
                                  <a:pt x="3328" y="2548"/>
                                </a:moveTo>
                                <a:lnTo>
                                  <a:pt x="3328" y="2505"/>
                                </a:lnTo>
                                <a:moveTo>
                                  <a:pt x="3420" y="2548"/>
                                </a:moveTo>
                                <a:lnTo>
                                  <a:pt x="3420" y="2505"/>
                                </a:lnTo>
                                <a:moveTo>
                                  <a:pt x="3525" y="2548"/>
                                </a:moveTo>
                                <a:lnTo>
                                  <a:pt x="3525" y="2505"/>
                                </a:lnTo>
                                <a:moveTo>
                                  <a:pt x="3614" y="2548"/>
                                </a:moveTo>
                                <a:lnTo>
                                  <a:pt x="3614" y="2505"/>
                                </a:lnTo>
                                <a:moveTo>
                                  <a:pt x="3720" y="2548"/>
                                </a:moveTo>
                                <a:lnTo>
                                  <a:pt x="3720" y="2505"/>
                                </a:lnTo>
                                <a:moveTo>
                                  <a:pt x="3811" y="2548"/>
                                </a:moveTo>
                                <a:lnTo>
                                  <a:pt x="3811" y="2505"/>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87" name="Rectangle 83"/>
                        <wps:cNvSpPr>
                          <a:spLocks noChangeArrowheads="1"/>
                        </wps:cNvSpPr>
                        <wps:spPr bwMode="auto">
                          <a:xfrm>
                            <a:off x="2573" y="2146"/>
                            <a:ext cx="2741" cy="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888" name="Rectangle 84"/>
                        <wps:cNvSpPr>
                          <a:spLocks noChangeArrowheads="1"/>
                        </wps:cNvSpPr>
                        <wps:spPr bwMode="auto">
                          <a:xfrm>
                            <a:off x="1356" y="2129"/>
                            <a:ext cx="4740" cy="3449"/>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890" name="Text Box 86"/>
                        <wps:cNvSpPr txBox="1">
                          <a:spLocks noChangeArrowheads="1"/>
                        </wps:cNvSpPr>
                        <wps:spPr bwMode="auto">
                          <a:xfrm>
                            <a:off x="2573" y="2146"/>
                            <a:ext cx="2728" cy="2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AFE8D9" w14:textId="20F3A828" w:rsidR="005D4D2A" w:rsidRPr="005D4D2A" w:rsidRDefault="005D4D2A" w:rsidP="005D4D2A">
                              <w:pPr>
                                <w:spacing w:line="215" w:lineRule="exact"/>
                                <w:jc w:val="center"/>
                                <w:rPr>
                                  <w:b/>
                                  <w:sz w:val="28"/>
                                  <w:szCs w:val="28"/>
                                </w:rPr>
                              </w:pPr>
                            </w:p>
                          </w:txbxContent>
                        </wps:txbx>
                        <wps:bodyPr rot="0" vert="horz" wrap="square" lIns="0" tIns="0" rIns="0" bIns="0" anchor="t" anchorCtr="0" upright="1">
                          <a:noAutofit/>
                        </wps:bodyPr>
                      </wps:wsp>
                      <wps:wsp>
                        <wps:cNvPr id="2050868891" name="Text Box 87"/>
                        <wps:cNvSpPr txBox="1">
                          <a:spLocks noChangeArrowheads="1"/>
                        </wps:cNvSpPr>
                        <wps:spPr bwMode="auto">
                          <a:xfrm>
                            <a:off x="5241" y="2309"/>
                            <a:ext cx="39" cy="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47358" w14:textId="77777777" w:rsidR="005D4D2A" w:rsidRDefault="005D4D2A" w:rsidP="005D4D2A">
                              <w:pPr>
                                <w:spacing w:before="1"/>
                                <w:rPr>
                                  <w:sz w:val="7"/>
                                </w:rPr>
                              </w:pPr>
                              <w:r>
                                <w:rPr>
                                  <w:w w:val="107"/>
                                  <w:sz w:val="7"/>
                                </w:rPr>
                                <w:t>.</w:t>
                              </w:r>
                            </w:p>
                          </w:txbxContent>
                        </wps:txbx>
                        <wps:bodyPr rot="0" vert="horz" wrap="square" lIns="0" tIns="0" rIns="0" bIns="0" anchor="t" anchorCtr="0" upright="1">
                          <a:noAutofit/>
                        </wps:bodyPr>
                      </wps:wsp>
                      <wps:wsp>
                        <wps:cNvPr id="2050868892" name="Text Box 88"/>
                        <wps:cNvSpPr txBox="1">
                          <a:spLocks noChangeArrowheads="1"/>
                        </wps:cNvSpPr>
                        <wps:spPr bwMode="auto">
                          <a:xfrm>
                            <a:off x="2055" y="2110"/>
                            <a:ext cx="23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24CD7" w14:textId="505969E8" w:rsidR="005D4D2A" w:rsidRDefault="005D4D2A" w:rsidP="005D4D2A">
                              <w:pPr>
                                <w:spacing w:before="120"/>
                                <w:rPr>
                                  <w:w w:val="105"/>
                                  <w:sz w:val="26"/>
                                  <w:szCs w:val="26"/>
                                  <w:lang w:val="vi-VN"/>
                                </w:rPr>
                              </w:pPr>
                              <w:r>
                                <w:rPr>
                                  <w:w w:val="105"/>
                                  <w:sz w:val="26"/>
                                  <w:szCs w:val="26"/>
                                  <w:lang w:val="vi-VN"/>
                                </w:rPr>
                                <w:t>50</w:t>
                              </w:r>
                            </w:p>
                            <w:p w14:paraId="1140BA22" w14:textId="77777777" w:rsidR="005D4D2A" w:rsidRPr="005D4D2A" w:rsidRDefault="005D4D2A" w:rsidP="005D4D2A">
                              <w:pPr>
                                <w:spacing w:before="120"/>
                                <w:rPr>
                                  <w:sz w:val="26"/>
                                  <w:szCs w:val="26"/>
                                </w:rPr>
                              </w:pPr>
                            </w:p>
                          </w:txbxContent>
                        </wps:txbx>
                        <wps:bodyPr rot="0" vert="horz" wrap="square" lIns="0" tIns="0" rIns="0" bIns="0" anchor="t" anchorCtr="0" upright="1">
                          <a:noAutofit/>
                        </wps:bodyPr>
                      </wps:wsp>
                      <wps:wsp>
                        <wps:cNvPr id="2050868893" name="Text Box 89"/>
                        <wps:cNvSpPr txBox="1">
                          <a:spLocks noChangeArrowheads="1"/>
                        </wps:cNvSpPr>
                        <wps:spPr bwMode="auto">
                          <a:xfrm>
                            <a:off x="2126" y="4725"/>
                            <a:ext cx="75" cy="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9A857B" w14:textId="77777777" w:rsidR="005D4D2A" w:rsidRDefault="005D4D2A" w:rsidP="005D4D2A">
                              <w:pPr>
                                <w:spacing w:line="182" w:lineRule="exact"/>
                                <w:rPr>
                                  <w:sz w:val="16"/>
                                </w:rPr>
                              </w:pPr>
                              <w:r>
                                <w:rPr>
                                  <w:w w:val="103"/>
                                  <w:sz w:val="16"/>
                                </w:rPr>
                                <w:t>-</w:t>
                              </w:r>
                            </w:p>
                          </w:txbxContent>
                        </wps:txbx>
                        <wps:bodyPr rot="0" vert="horz" wrap="square" lIns="0" tIns="0" rIns="0" bIns="0" anchor="t" anchorCtr="0" upright="1">
                          <a:noAutofit/>
                        </wps:bodyPr>
                      </wps:wsp>
                      <wps:wsp>
                        <wps:cNvPr id="224" name="Text Box 88"/>
                        <wps:cNvSpPr txBox="1">
                          <a:spLocks noChangeArrowheads="1"/>
                        </wps:cNvSpPr>
                        <wps:spPr bwMode="auto">
                          <a:xfrm>
                            <a:off x="2058" y="2580"/>
                            <a:ext cx="23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2F2B8E" w14:textId="5128F75A" w:rsidR="005D4D2A" w:rsidRDefault="005D4D2A" w:rsidP="005D4D2A">
                              <w:pPr>
                                <w:spacing w:before="120"/>
                                <w:rPr>
                                  <w:w w:val="105"/>
                                  <w:sz w:val="26"/>
                                  <w:szCs w:val="26"/>
                                  <w:lang w:val="vi-VN"/>
                                </w:rPr>
                              </w:pPr>
                              <w:r>
                                <w:rPr>
                                  <w:w w:val="105"/>
                                  <w:sz w:val="26"/>
                                  <w:szCs w:val="26"/>
                                  <w:lang w:val="vi-VN"/>
                                </w:rPr>
                                <w:t>40</w:t>
                              </w:r>
                            </w:p>
                            <w:p w14:paraId="6AA6D4E1" w14:textId="77777777" w:rsidR="005D4D2A" w:rsidRPr="005D4D2A" w:rsidRDefault="005D4D2A" w:rsidP="005D4D2A">
                              <w:pPr>
                                <w:spacing w:before="120"/>
                                <w:rPr>
                                  <w:sz w:val="26"/>
                                  <w:szCs w:val="26"/>
                                </w:rPr>
                              </w:pPr>
                            </w:p>
                          </w:txbxContent>
                        </wps:txbx>
                        <wps:bodyPr rot="0" vert="horz" wrap="square" lIns="0" tIns="0" rIns="0" bIns="0" anchor="t" anchorCtr="0" upright="1">
                          <a:noAutofit/>
                        </wps:bodyPr>
                      </wps:wsp>
                      <wps:wsp>
                        <wps:cNvPr id="225" name="Text Box 88"/>
                        <wps:cNvSpPr txBox="1">
                          <a:spLocks noChangeArrowheads="1"/>
                        </wps:cNvSpPr>
                        <wps:spPr bwMode="auto">
                          <a:xfrm>
                            <a:off x="2075" y="3094"/>
                            <a:ext cx="23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7BD62" w14:textId="249CA9FF" w:rsidR="005D4D2A" w:rsidRDefault="005D4D2A" w:rsidP="005D4D2A">
                              <w:pPr>
                                <w:spacing w:before="120"/>
                                <w:rPr>
                                  <w:w w:val="105"/>
                                  <w:sz w:val="26"/>
                                  <w:szCs w:val="26"/>
                                  <w:lang w:val="vi-VN"/>
                                </w:rPr>
                              </w:pPr>
                              <w:r>
                                <w:rPr>
                                  <w:w w:val="105"/>
                                  <w:sz w:val="26"/>
                                  <w:szCs w:val="26"/>
                                  <w:lang w:val="vi-VN"/>
                                </w:rPr>
                                <w:t>30</w:t>
                              </w:r>
                            </w:p>
                            <w:p w14:paraId="526900D6" w14:textId="77777777" w:rsidR="005D4D2A" w:rsidRPr="005D4D2A" w:rsidRDefault="005D4D2A" w:rsidP="005D4D2A">
                              <w:pPr>
                                <w:spacing w:before="120"/>
                                <w:rPr>
                                  <w:sz w:val="26"/>
                                  <w:szCs w:val="26"/>
                                </w:rPr>
                              </w:pPr>
                            </w:p>
                          </w:txbxContent>
                        </wps:txbx>
                        <wps:bodyPr rot="0" vert="horz" wrap="square" lIns="0" tIns="0" rIns="0" bIns="0" anchor="t" anchorCtr="0" upright="1">
                          <a:noAutofit/>
                        </wps:bodyPr>
                      </wps:wsp>
                      <wps:wsp>
                        <wps:cNvPr id="226" name="Text Box 88"/>
                        <wps:cNvSpPr txBox="1">
                          <a:spLocks noChangeArrowheads="1"/>
                        </wps:cNvSpPr>
                        <wps:spPr bwMode="auto">
                          <a:xfrm>
                            <a:off x="2060" y="3608"/>
                            <a:ext cx="23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36D4E" w14:textId="4EF7F15F" w:rsidR="005D4D2A" w:rsidRDefault="005D4D2A" w:rsidP="005D4D2A">
                              <w:pPr>
                                <w:spacing w:before="120"/>
                                <w:rPr>
                                  <w:w w:val="105"/>
                                  <w:sz w:val="26"/>
                                  <w:szCs w:val="26"/>
                                  <w:lang w:val="vi-VN"/>
                                </w:rPr>
                              </w:pPr>
                              <w:r>
                                <w:rPr>
                                  <w:w w:val="105"/>
                                  <w:sz w:val="26"/>
                                  <w:szCs w:val="26"/>
                                  <w:lang w:val="vi-VN"/>
                                </w:rPr>
                                <w:t>20</w:t>
                              </w:r>
                            </w:p>
                            <w:p w14:paraId="6634F431" w14:textId="77777777" w:rsidR="005D4D2A" w:rsidRPr="005D4D2A" w:rsidRDefault="005D4D2A" w:rsidP="005D4D2A">
                              <w:pPr>
                                <w:spacing w:before="120"/>
                                <w:rPr>
                                  <w:sz w:val="26"/>
                                  <w:szCs w:val="26"/>
                                </w:rPr>
                              </w:pPr>
                            </w:p>
                          </w:txbxContent>
                        </wps:txbx>
                        <wps:bodyPr rot="0" vert="horz" wrap="square" lIns="0" tIns="0" rIns="0" bIns="0" anchor="t" anchorCtr="0" upright="1">
                          <a:noAutofit/>
                        </wps:bodyPr>
                      </wps:wsp>
                      <wps:wsp>
                        <wps:cNvPr id="227" name="Text Box 88"/>
                        <wps:cNvSpPr txBox="1">
                          <a:spLocks noChangeArrowheads="1"/>
                        </wps:cNvSpPr>
                        <wps:spPr bwMode="auto">
                          <a:xfrm>
                            <a:off x="2061" y="4107"/>
                            <a:ext cx="236" cy="2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A305C" w14:textId="5F6AD111" w:rsidR="005D4D2A" w:rsidRDefault="005D4D2A" w:rsidP="005D4D2A">
                              <w:pPr>
                                <w:spacing w:before="120"/>
                                <w:rPr>
                                  <w:w w:val="105"/>
                                  <w:sz w:val="26"/>
                                  <w:szCs w:val="26"/>
                                  <w:lang w:val="vi-VN"/>
                                </w:rPr>
                              </w:pPr>
                              <w:r>
                                <w:rPr>
                                  <w:w w:val="105"/>
                                  <w:sz w:val="26"/>
                                  <w:szCs w:val="26"/>
                                  <w:lang w:val="vi-VN"/>
                                </w:rPr>
                                <w:t>10</w:t>
                              </w:r>
                            </w:p>
                            <w:p w14:paraId="517E17D5" w14:textId="77777777" w:rsidR="005D4D2A" w:rsidRPr="005D4D2A" w:rsidRDefault="005D4D2A" w:rsidP="005D4D2A">
                              <w:pPr>
                                <w:spacing w:before="120"/>
                                <w:rPr>
                                  <w:sz w:val="26"/>
                                  <w:szCs w:val="26"/>
                                </w:rPr>
                              </w:pPr>
                            </w:p>
                          </w:txbxContent>
                        </wps:txbx>
                        <wps:bodyPr rot="0" vert="horz" wrap="square" lIns="0" tIns="0" rIns="0" bIns="0" anchor="t" anchorCtr="0" upright="1">
                          <a:noAutofit/>
                        </wps:bodyPr>
                      </wps:wsp>
                      <wps:wsp>
                        <wps:cNvPr id="316" name="Text Box 88"/>
                        <wps:cNvSpPr txBox="1">
                          <a:spLocks noChangeArrowheads="1"/>
                        </wps:cNvSpPr>
                        <wps:spPr bwMode="auto">
                          <a:xfrm>
                            <a:off x="2592" y="2146"/>
                            <a:ext cx="2741" cy="2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67005E" w14:textId="07F8BE24" w:rsidR="005D4D2A" w:rsidRPr="005D4D2A" w:rsidRDefault="005D4D2A" w:rsidP="005D4D2A">
                              <w:pPr>
                                <w:spacing w:before="120" w:line="360" w:lineRule="auto"/>
                                <w:jc w:val="center"/>
                                <w:rPr>
                                  <w:b/>
                                  <w:bCs/>
                                  <w:sz w:val="28"/>
                                  <w:szCs w:val="28"/>
                                </w:rPr>
                              </w:pPr>
                              <w:r w:rsidRPr="005D4D2A">
                                <w:rPr>
                                  <w:b/>
                                  <w:bCs/>
                                  <w:w w:val="105"/>
                                  <w:sz w:val="28"/>
                                  <w:szCs w:val="28"/>
                                  <w:lang w:val="vi-VN"/>
                                </w:rPr>
                                <w:t>Gnutella Network Growth</w:t>
                              </w:r>
                            </w:p>
                          </w:txbxContent>
                        </wps:txbx>
                        <wps:bodyPr rot="0" vert="horz" wrap="square" lIns="0" tIns="0" rIns="0" bIns="0" anchor="t" anchorCtr="0" upright="1">
                          <a:noAutofit/>
                        </wps:bodyPr>
                      </wps:wsp>
                      <wps:wsp>
                        <wps:cNvPr id="317" name="Text Box 88"/>
                        <wps:cNvSpPr txBox="1">
                          <a:spLocks noChangeArrowheads="1"/>
                        </wps:cNvSpPr>
                        <wps:spPr bwMode="auto">
                          <a:xfrm>
                            <a:off x="1400" y="2280"/>
                            <a:ext cx="683" cy="254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1CBB7" w14:textId="054CF7BC" w:rsidR="00A63ED2" w:rsidRPr="005D4D2A" w:rsidRDefault="00A63ED2" w:rsidP="00A63ED2">
                              <w:pPr>
                                <w:spacing w:before="120" w:line="360" w:lineRule="auto"/>
                                <w:jc w:val="center"/>
                                <w:rPr>
                                  <w:sz w:val="26"/>
                                  <w:szCs w:val="26"/>
                                </w:rPr>
                              </w:pPr>
                              <w:r w:rsidRPr="00A63ED2">
                                <w:rPr>
                                  <w:w w:val="105"/>
                                  <w:sz w:val="26"/>
                                  <w:szCs w:val="26"/>
                                  <w:lang w:val="vi-VN"/>
                                </w:rPr>
                                <w:t>Number of nodes in the largest network component ('000)</w:t>
                              </w:r>
                            </w:p>
                          </w:txbxContent>
                        </wps:txbx>
                        <wps:bodyPr rot="0" vert="vert270"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4FAFB6" id="Group 12" o:spid="_x0000_s1078" style="position:absolute;margin-left:105.3pt;margin-top:25.5pt;width:423.7pt;height:283.85pt;z-index:251685888;mso-position-horizontal-relative:page" coordorigin="1356,2110" coordsize="4740,34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">
                <v:rect id="Rectangle 3" o:spid="_x0000_s1079" style="position:absolute;left:1356;top:2129;width:4740;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" filled="f" strokeweight=".12pt"/>
                <v:line id="Line 4" o:spid="_x0000_s1080" style="position:absolute;visibility:visible;mso-wrap-style:square" from="2273,4289" to="6039,4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" strokeweight=".12pt"/>
                <v:line id="Line 5" o:spid="_x0000_s1081" style="position:absolute;visibility:visible;mso-wrap-style:square" from="2273,3780" to="6039,3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" strokeweight=".12pt"/>
                <v:line id="Line 6" o:spid="_x0000_s1082" style="position:absolute;visibility:visible;mso-wrap-style:square" from="2273,3286" to="6039,32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" strokeweight=".12pt"/>
                <v:line id="Line 7" o:spid="_x0000_s1083" style="position:absolute;visibility:visible;mso-wrap-style:square" from="2273,2775" to="6039,27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" strokeweight=".12pt"/>
                <v:shape id="AutoShape 8" o:spid="_x0000_s1084" style="position:absolute;left:2273;top:2280;width:3766;height:2;visibility:visible;mso-wrap-style:square;v-text-anchor:top" coordsize="37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" path="m,l300,m3041,r725,e" filled="f" strokeweight=".12pt">
                  <v:path arrowok="t" o:connecttype="custom" o:connectlocs="0,0;300,0;3041,0;3766,0" o:connectangles="0,0,0,0"/>
                </v:shape>
                <v:rect id="Rectangle 9" o:spid="_x0000_s1085" style="position:absolute;left:2273;top:2280;width:3766;height:2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" filled="f" strokecolor="#969696" strokeweight=".26456mm"/>
                <v:rect id="Rectangle 10" o:spid="_x0000_s1086" style="position:absolute;left:2302;top:4709;width:3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" filled="f" strokeweight=".26456mm"/>
                <v:rect id="Rectangle 11" o:spid="_x0000_s1087" style="position:absolute;left:2393;top:4709;width: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" fillcolor="#9a9aff" stroked="f"/>
                <v:rect id="Rectangle 12" o:spid="_x0000_s1088" style="position:absolute;left:2393;top:4709;width:44;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" filled="f" strokeweight=".26456mm"/>
                <v:rect id="Rectangle 13" o:spid="_x0000_s1089" style="position:absolute;left:2496;top:4725;width:3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" fillcolor="#9a9aff" stroked="f"/>
                <v:rect id="Rectangle 14" o:spid="_x0000_s1090" style="position:absolute;left:2496;top:4725;width:32;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" filled="f" strokeweight=".26456mm"/>
                <v:rect id="Rectangle 15" o:spid="_x0000_s1091" style="position:absolute;left:2587;top:4680;width:46;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" fillcolor="#9a9aff" stroked="f"/>
                <v:rect id="Rectangle 16" o:spid="_x0000_s1092" style="position:absolute;left:2587;top:4680;width:46;height:1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" filled="f" strokeweight=".26456mm"/>
                <v:rect id="Rectangle 17" o:spid="_x0000_s1093" style="position:absolute;left:2693;top:4740;width: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" fillcolor="#9a9aff" stroked="f"/>
                <v:rect id="Rectangle 18" o:spid="_x0000_s1094" style="position:absolute;left:2693;top:4740;width:29;height: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" filled="f" strokeweight=".26456mm"/>
                <v:rect id="Rectangle 19" o:spid="_x0000_s1095" style="position:absolute;left:2782;top:4709;width:4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" fillcolor="#9a9aff" stroked="f"/>
                <v:rect id="Rectangle 20" o:spid="_x0000_s1096" style="position:absolute;left:2782;top:4709;width:46;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" filled="f" strokeweight=".26456mm"/>
                <v:rect id="Rectangle 21" o:spid="_x0000_s1097" style="position:absolute;left:2887;top:4725;width:2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" fillcolor="#9a9aff" stroked="f"/>
                <v:rect id="Rectangle 22" o:spid="_x0000_s1098" style="position:absolute;left:2887;top:4725;width:29;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" filled="f" strokeweight=".26456mm"/>
                <v:rect id="Rectangle 23" o:spid="_x0000_s1099" style="position:absolute;left:2976;top:4709;width:32;height: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" filled="f" strokeweight=".26456mm"/>
                <v:rect id="Rectangle 24" o:spid="_x0000_s1100" style="position:absolute;left:3173;top:4514;width:2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" fillcolor="#9a9aff" stroked="f"/>
                <v:rect id="Rectangle 25" o:spid="_x0000_s1101" style="position:absolute;left:3173;top:4514;width:2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" filled="f" strokeweight=".26456mm"/>
                <v:rect id="Rectangle 26" o:spid="_x0000_s1102" style="position:absolute;left:3262;top:4574;width:46;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" fillcolor="#9a9aff" stroked="f"/>
                <v:rect id="Rectangle 27" o:spid="_x0000_s1103" style="position:absolute;left:3262;top:4574;width:46;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" filled="f" strokeweight=".26456mm"/>
                <v:rect id="Rectangle 28" o:spid="_x0000_s1104" style="position:absolute;left:3367;top:4545;width:2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" fillcolor="#9a9aff" stroked="f"/>
                <v:rect id="Rectangle 29" o:spid="_x0000_s1105" style="position:absolute;left:3367;top:4545;width:29;height: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" filled="f" strokeweight=".26456mm"/>
                <v:rect id="Rectangle 30" o:spid="_x0000_s1106" style="position:absolute;left:3456;top:4589;width:46;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" fillcolor="#9a9aff" stroked="f"/>
                <v:rect id="Rectangle 31" o:spid="_x0000_s1107" style="position:absolute;left:3456;top:4589;width:46;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" filled="f" strokeweight=".26456mm"/>
                <v:rect id="Rectangle 32" o:spid="_x0000_s1108" style="position:absolute;left:3562;top:4574;width:32;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" fillcolor="#9a9aff" stroked="f"/>
                <v:rect id="Rectangle 33" o:spid="_x0000_s1109" style="position:absolute;left:3562;top:4574;width:32;height: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" filled="f" strokeweight=".26456mm"/>
                <v:rect id="Rectangle 34" o:spid="_x0000_s1110" style="position:absolute;left:3653;top:4589;width:4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" fillcolor="#9a9aff" stroked="f"/>
                <v:rect id="Rectangle 35" o:spid="_x0000_s1111" style="position:absolute;left:3653;top:4589;width:44;height: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" filled="f" strokeweight=".26456mm"/>
                <v:rect id="Rectangle 36" o:spid="_x0000_s1112" style="position:absolute;left:3756;top:4514;width:3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" fillcolor="#9a9aff" stroked="f"/>
                <v:rect id="Rectangle 37" o:spid="_x0000_s1113" style="position:absolute;left:3756;top:4514;width:32;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" filled="f" strokeweight=".26456mm"/>
                <v:rect id="Rectangle 38" o:spid="_x0000_s1114" style="position:absolute;left:3847;top:4514;width:2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" fillcolor="#9a9aff" stroked="f"/>
                <v:rect id="Rectangle 39" o:spid="_x0000_s1115" style="position:absolute;left:3847;top:4514;width:29;height:2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" filled="f" strokeweight=".26456mm"/>
                <v:rect id="Rectangle 40" o:spid="_x0000_s1116" style="position:absolute;left:3936;top:4454;width:46;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" fillcolor="#9a9aff" stroked="f"/>
                <v:rect id="Rectangle 41" o:spid="_x0000_s1117" style="position:absolute;left:3936;top:4454;width:46;height: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" filled="f" strokeweight=".26456mm"/>
                <v:rect id="Rectangle 42" o:spid="_x0000_s1118" style="position:absolute;left:4042;top:4485;width:3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" fillcolor="#9a9aff" stroked="f"/>
                <v:rect id="Rectangle 43" o:spid="_x0000_s1119" style="position:absolute;left:4042;top:4485;width:32;height:3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" filled="f" strokeweight=".26456mm"/>
                <v:rect id="Rectangle 44" o:spid="_x0000_s1120" style="position:absolute;left:4133;top:4365;width:4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" fillcolor="#9a9aff" stroked="f"/>
                <v:rect id="Rectangle 45" o:spid="_x0000_s1121" style="position:absolute;left:4133;top:4365;width:44;height: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" filled="f" strokeweight=".26456mm"/>
                <v:rect id="Rectangle 46" o:spid="_x0000_s1122" style="position:absolute;left:4236;top:4440;width:32;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" fillcolor="#9a9aff" stroked="f"/>
                <v:rect id="Rectangle 47" o:spid="_x0000_s1123" style="position:absolute;left:4236;top:4440;width:32;height: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" filled="f" strokeweight=".26456mm"/>
                <v:rect id="Rectangle 48" o:spid="_x0000_s1124" style="position:absolute;left:4327;top:4245;width:4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" fillcolor="#9a9aff" stroked="f"/>
                <v:rect id="Rectangle 49" o:spid="_x0000_s1125" style="position:absolute;left:4327;top:4245;width:46;height:5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" filled="f" strokeweight=".26456mm"/>
                <v:rect id="Rectangle 50" o:spid="_x0000_s1126" style="position:absolute;left:4433;top:4109;width:29;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" fillcolor="#9a9aff" stroked="f"/>
                <v:rect id="Rectangle 51" o:spid="_x0000_s1127" style="position:absolute;left:4433;top:4109;width:29;height: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" filled="f" strokeweight=".26456mm"/>
                <v:rect id="Rectangle 52" o:spid="_x0000_s1128" style="position:absolute;left:4522;top:4154;width:32;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" fillcolor="#9a9aff" stroked="f"/>
                <v:rect id="Rectangle 53" o:spid="_x0000_s1129" style="position:absolute;left:4522;top:4154;width:32;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" filled="f" strokeweight=".26456mm"/>
                <v:rect id="Rectangle 54" o:spid="_x0000_s1130" style="position:absolute;left:4613;top:4229;width:44;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" fillcolor="#9a9aff" stroked="f"/>
                <v:rect id="Rectangle 55" o:spid="_x0000_s1131" style="position:absolute;left:4613;top:4229;width:44;height: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" filled="f" strokeweight=".26456mm"/>
                <v:rect id="Rectangle 56" o:spid="_x0000_s1132" style="position:absolute;left:4716;top:4154;width:32;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" fillcolor="#9a9aff" stroked="f"/>
                <v:rect id="Rectangle 57" o:spid="_x0000_s1133" style="position:absolute;left:4716;top:4154;width:32;height: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" filled="f" strokeweight=".26456mm"/>
                <v:rect id="Rectangle 58" o:spid="_x0000_s1134" style="position:absolute;left:4807;top:4094;width:46;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" fillcolor="#9a9aff" stroked="f"/>
                <v:rect id="Rectangle 59" o:spid="_x0000_s1135" style="position:absolute;left:4807;top:4094;width:46;height: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" filled="f" strokeweight=".26456mm"/>
                <v:rect id="Rectangle 60" o:spid="_x0000_s1136" style="position:absolute;left:4913;top:4200;width:29;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" fillcolor="#9a9aff" stroked="f"/>
                <v:rect id="Rectangle 61" o:spid="_x0000_s1137" style="position:absolute;left:4913;top:4200;width:29;height: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" filled="f" strokeweight=".26456mm"/>
                <v:rect id="Rectangle 62" o:spid="_x0000_s1138" style="position:absolute;left:5107;top:3629;width:29;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" fillcolor="#9a9aff" stroked="f"/>
                <v:rect id="Rectangle 63" o:spid="_x0000_s1139" style="position:absolute;left:5107;top:3629;width:29;height:1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" filled="f" strokeweight=".26456mm"/>
                <v:rect id="Rectangle 64" o:spid="_x0000_s1140" style="position:absolute;left:5196;top:3569;width:46;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" fillcolor="#9a9aff" stroked="f"/>
                <v:rect id="Rectangle 65" o:spid="_x0000_s1141" style="position:absolute;left:5196;top:3569;width:46;height:12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" filled="f" strokeweight=".26456mm"/>
                <v:rect id="Rectangle 66" o:spid="_x0000_s1142" style="position:absolute;left:5301;top:3900;width:32;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" fillcolor="#9a9aff" stroked="f"/>
                <v:rect id="Rectangle 67" o:spid="_x0000_s1143" style="position:absolute;left:5301;top:3900;width:32;height: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" filled="f" strokeweight=".26456mm"/>
                <v:rect id="Rectangle 68" o:spid="_x0000_s1144" style="position:absolute;left:5393;top:2460;width:2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" fillcolor="#9a9aff" stroked="f"/>
                <v:rect id="Rectangle 69" o:spid="_x0000_s1145" style="position:absolute;left:5393;top:2460;width:29;height:23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" filled="f" strokeweight=".26456mm"/>
                <v:rect id="Rectangle 70" o:spid="_x0000_s1146" style="position:absolute;left:5481;top:3734;width:46;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" fillcolor="#9a9aff" stroked="f"/>
                <v:rect id="Rectangle 71" o:spid="_x0000_s1147" style="position:absolute;left:5481;top:3734;width:46;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" filled="f" strokeweight=".26456mm"/>
                <v:rect id="Rectangle 72" o:spid="_x0000_s1148" style="position:absolute;left:5587;top:3734;width:32;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" fillcolor="#9a9aff" stroked="f"/>
                <v:rect id="Rectangle 73" o:spid="_x0000_s1149" style="position:absolute;left:5587;top:3734;width:32;height:1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" filled="f" strokeweight=".26456mm"/>
                <v:rect id="Rectangle 74" o:spid="_x0000_s1150" style="position:absolute;left:5678;top:2954;width:44;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" fillcolor="#9a9aff" stroked="f"/>
                <v:rect id="Rectangle 75" o:spid="_x0000_s1151" style="position:absolute;left:5678;top:2954;width:44;height:1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" filled="f" strokeweight=".26456mm"/>
                <v:rect id="Rectangle 76" o:spid="_x0000_s1152" style="position:absolute;left:5781;top:2369;width:32;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" fillcolor="#9a9aff" stroked="f"/>
                <v:rect id="Rectangle 77" o:spid="_x0000_s1153" style="position:absolute;left:5781;top:2369;width:32;height:2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" filled="f" strokeweight=".26456mm"/>
                <v:rect id="Rectangle 78" o:spid="_x0000_s1154" style="position:absolute;left:5873;top:3014;width:4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" fillcolor="#9a9aff" stroked="f"/>
                <v:rect id="Rectangle 79" o:spid="_x0000_s1155" style="position:absolute;left:5873;top:3014;width:46;height:17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" filled="f" strokeweight=".26456mm"/>
                <v:rect id="Rectangle 80" o:spid="_x0000_s1156" style="position:absolute;left:5978;top:2580;width:29;height:2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" fillcolor="#9a9aff" stroked="f"/>
                <v:rect id="Rectangle 81" o:spid="_x0000_s1157" style="position:absolute;left:5978;top:2580;width:29;height:2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" filled="f" strokeweight=".26456mm"/>
                <v:shape id="AutoShape 82" o:spid="_x0000_s1158" style="position:absolute;left:2227;top:2280;width:3811;height:2549;visibility:visible;mso-wrap-style:square;v-text-anchor:top" coordsize="3811,25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" path="m45,r,2505m,2505r45,m,2008r45,m,1499r45,m,1005r45,m,494r45,m,l45,t,2505l3811,2505m45,2548r,-43m134,2548r,-43m240,2548r,-43m329,2548r,-43m434,2548r,-43m525,2548r,-43m629,2548r,-43m720,2548r,-43m809,2548r,-43m914,2548r,-43m1005,2548r,-43m1109,2548r,-43m1200,2548r,-43m1305,2548r,-43m1394,2548r,-43m1500,2548r,-43m1589,2548r,-43m1680,2548r,-43m1785,2548r,-43m1874,2548r,-43m1980,2548r,-43m2068,2548r,-43m2174,2548r,-43m2265,2548r,-43m2354,2548r,-43m2460,2548r,-43m2548,2548r,-43m2654,2548r,-43m2745,2548r,-43m2848,2548r,-43m2940,2548r,-43m3045,2548r,-43m3134,2548r,-43m3225,2548r,-43m3328,2548r,-43m3420,2548r,-43m3525,2548r,-43m3614,2548r,-43m3720,2548r,-43m3811,2548r,-43e" filled="f" strokeweight=".12pt">
                  <v:path arrowok="t" o:connecttype="custom" o:connectlocs="45,4786;45,4786;45,4289;45,3780;45,3286;45,2775;45,2281;3811,4786;45,4786;134,4786;240,4786;329,4786;434,4786;525,4786;629,4786;720,4786;809,4786;914,4786;1005,4786;1109,4786;1200,4786;1305,4786;1394,4786;1500,4786;1589,4786;1680,4786;1785,4786;1874,4786;1980,4786;2068,4786;2174,4786;2265,4786;2354,4786;2460,4786;2548,4786;2654,4786;2745,4786;2848,4786;2940,4786;3045,4786;3134,4786;3225,4786;3328,4786;3420,4786;3525,4786;3614,4786;3720,4786;3811,4786" o:connectangles="0,0,0,0,0,0,0,0,0,0,0,0,0,0,0,0,0,0,0,0,0,0,0,0,0,0,0,0,0,0,0,0,0,0,0,0,0,0,0,0,0,0,0,0,0,0,0,0"/>
                </v:shape>
                <v:rect id="Rectangle 83" o:spid="_x0000_s1159" style="position:absolute;left:2573;top:2146;width:2741;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" stroked="f"/>
                <v:rect id="Rectangle 84" o:spid="_x0000_s1160" style="position:absolute;left:1356;top:2129;width:4740;height:3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" filled="f" strokeweight=".12pt"/>
                <v:shape id="Text Box 86" o:spid="_x0000_s1161" type="#_x0000_t202" style="position:absolute;left:2573;top:2146;width:2728;height:2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" filled="f" stroked="f">
                  <v:textbox inset="0,0,0,0">
                    <w:txbxContent>
                      <w:p w14:paraId="01AFE8D9" w14:textId="20F3A828" w:rsidR="005D4D2A" w:rsidRPr="005D4D2A" w:rsidRDefault="005D4D2A" w:rsidP="005D4D2A">
                        <w:pPr>
                          <w:spacing w:line="215" w:lineRule="exact"/>
                          <w:jc w:val="center"/>
                          <w:rPr>
                            <w:b/>
                            <w:sz w:val="28"/>
                            <w:szCs w:val="28"/>
                          </w:rPr>
                        </w:pPr>
                      </w:p>
                    </w:txbxContent>
                  </v:textbox>
                </v:shape>
                <v:shape id="Text Box 87" o:spid="_x0000_s1162" type="#_x0000_t202" style="position:absolute;left:5241;top:2309;width:39;height: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" filled="f" stroked="f">
                  <v:textbox inset="0,0,0,0">
                    <w:txbxContent>
                      <w:p w14:paraId="54847358" w14:textId="77777777" w:rsidR="005D4D2A" w:rsidRDefault="005D4D2A" w:rsidP="005D4D2A">
                        <w:pPr>
                          <w:spacing w:before="1"/>
                          <w:rPr>
                            <w:sz w:val="7"/>
                          </w:rPr>
                        </w:pPr>
                        <w:r>
                          <w:rPr>
                            <w:w w:val="107"/>
                            <w:sz w:val="7"/>
                          </w:rPr>
                          <w:t>.</w:t>
                        </w:r>
                      </w:p>
                    </w:txbxContent>
                  </v:textbox>
                </v:shape>
                <v:shape id="Text Box 88" o:spid="_x0000_s1163" type="#_x0000_t202" style="position:absolute;left:2055;top:2110;width:23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" filled="f" stroked="f">
                  <v:textbox inset="0,0,0,0">
                    <w:txbxContent>
                      <w:p w14:paraId="1A924CD7" w14:textId="505969E8" w:rsidR="005D4D2A" w:rsidRDefault="005D4D2A" w:rsidP="005D4D2A">
                        <w:pPr>
                          <w:spacing w:before="120"/>
                          <w:rPr>
                            <w:w w:val="105"/>
                            <w:sz w:val="26"/>
                            <w:szCs w:val="26"/>
                            <w:lang w:val="vi-VN"/>
                          </w:rPr>
                        </w:pPr>
                        <w:r>
                          <w:rPr>
                            <w:w w:val="105"/>
                            <w:sz w:val="26"/>
                            <w:szCs w:val="26"/>
                            <w:lang w:val="vi-VN"/>
                          </w:rPr>
                          <w:t>50</w:t>
                        </w:r>
                      </w:p>
                      <w:p w14:paraId="1140BA22" w14:textId="77777777" w:rsidR="005D4D2A" w:rsidRPr="005D4D2A" w:rsidRDefault="005D4D2A" w:rsidP="005D4D2A">
                        <w:pPr>
                          <w:spacing w:before="120"/>
                          <w:rPr>
                            <w:sz w:val="26"/>
                            <w:szCs w:val="26"/>
                          </w:rPr>
                        </w:pPr>
                      </w:p>
                    </w:txbxContent>
                  </v:textbox>
                </v:shape>
                <v:shape id="Text Box 89" o:spid="_x0000_s1164" type="#_x0000_t202" style="position:absolute;left:2126;top:4725;width:75;height: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" filled="f" stroked="f">
                  <v:textbox inset="0,0,0,0">
                    <w:txbxContent>
                      <w:p w14:paraId="799A857B" w14:textId="77777777" w:rsidR="005D4D2A" w:rsidRDefault="005D4D2A" w:rsidP="005D4D2A">
                        <w:pPr>
                          <w:spacing w:line="182" w:lineRule="exact"/>
                          <w:rPr>
                            <w:sz w:val="16"/>
                          </w:rPr>
                        </w:pPr>
                        <w:r>
                          <w:rPr>
                            <w:w w:val="103"/>
                            <w:sz w:val="16"/>
                          </w:rPr>
                          <w:t>-</w:t>
                        </w:r>
                      </w:p>
                    </w:txbxContent>
                  </v:textbox>
                </v:shape>
                <v:shape id="Text Box 88" o:spid="_x0000_s1165" type="#_x0000_t202" style="position:absolute;left:2058;top:2580;width:23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WrwxQAAANwAAAAPAAAAZHJzL2Rvd25yZXYueG1sRI9Ba8JA&#10;FITvBf/D8oTe6sZQpE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COdWrwxQAAANwAAAAP&#10;AAAAAAAAAAAAAAAAAAcCAABkcnMvZG93bnJldi54bWxQSwUGAAAAAAMAAwC3AAAA+QIAAAAA&#10;" filled="f" stroked="f">
                  <v:textbox inset="0,0,0,0">
                    <w:txbxContent>
                      <w:p w14:paraId="562F2B8E" w14:textId="5128F75A" w:rsidR="005D4D2A" w:rsidRDefault="005D4D2A" w:rsidP="005D4D2A">
                        <w:pPr>
                          <w:spacing w:before="120"/>
                          <w:rPr>
                            <w:w w:val="105"/>
                            <w:sz w:val="26"/>
                            <w:szCs w:val="26"/>
                            <w:lang w:val="vi-VN"/>
                          </w:rPr>
                        </w:pPr>
                        <w:r>
                          <w:rPr>
                            <w:w w:val="105"/>
                            <w:sz w:val="26"/>
                            <w:szCs w:val="26"/>
                            <w:lang w:val="vi-VN"/>
                          </w:rPr>
                          <w:t>40</w:t>
                        </w:r>
                      </w:p>
                      <w:p w14:paraId="6AA6D4E1" w14:textId="77777777" w:rsidR="005D4D2A" w:rsidRPr="005D4D2A" w:rsidRDefault="005D4D2A" w:rsidP="005D4D2A">
                        <w:pPr>
                          <w:spacing w:before="120"/>
                          <w:rPr>
                            <w:sz w:val="26"/>
                            <w:szCs w:val="26"/>
                          </w:rPr>
                        </w:pPr>
                      </w:p>
                    </w:txbxContent>
                  </v:textbox>
                </v:shape>
                <v:shape id="Text Box 88" o:spid="_x0000_s1166" type="#_x0000_t202" style="position:absolute;left:2075;top:3094;width:23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0137BD62" w14:textId="249CA9FF" w:rsidR="005D4D2A" w:rsidRDefault="005D4D2A" w:rsidP="005D4D2A">
                        <w:pPr>
                          <w:spacing w:before="120"/>
                          <w:rPr>
                            <w:w w:val="105"/>
                            <w:sz w:val="26"/>
                            <w:szCs w:val="26"/>
                            <w:lang w:val="vi-VN"/>
                          </w:rPr>
                        </w:pPr>
                        <w:r>
                          <w:rPr>
                            <w:w w:val="105"/>
                            <w:sz w:val="26"/>
                            <w:szCs w:val="26"/>
                            <w:lang w:val="vi-VN"/>
                          </w:rPr>
                          <w:t>30</w:t>
                        </w:r>
                      </w:p>
                      <w:p w14:paraId="526900D6" w14:textId="77777777" w:rsidR="005D4D2A" w:rsidRPr="005D4D2A" w:rsidRDefault="005D4D2A" w:rsidP="005D4D2A">
                        <w:pPr>
                          <w:spacing w:before="120"/>
                          <w:rPr>
                            <w:sz w:val="26"/>
                            <w:szCs w:val="26"/>
                          </w:rPr>
                        </w:pPr>
                      </w:p>
                    </w:txbxContent>
                  </v:textbox>
                </v:shape>
                <v:shape id="Text Box 88" o:spid="_x0000_s1167" type="#_x0000_t202" style="position:absolute;left:2060;top:3608;width:23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" filled="f" stroked="f">
                  <v:textbox inset="0,0,0,0">
                    <w:txbxContent>
                      <w:p w14:paraId="0B736D4E" w14:textId="4EF7F15F" w:rsidR="005D4D2A" w:rsidRDefault="005D4D2A" w:rsidP="005D4D2A">
                        <w:pPr>
                          <w:spacing w:before="120"/>
                          <w:rPr>
                            <w:w w:val="105"/>
                            <w:sz w:val="26"/>
                            <w:szCs w:val="26"/>
                            <w:lang w:val="vi-VN"/>
                          </w:rPr>
                        </w:pPr>
                        <w:r>
                          <w:rPr>
                            <w:w w:val="105"/>
                            <w:sz w:val="26"/>
                            <w:szCs w:val="26"/>
                            <w:lang w:val="vi-VN"/>
                          </w:rPr>
                          <w:t>20</w:t>
                        </w:r>
                      </w:p>
                      <w:p w14:paraId="6634F431" w14:textId="77777777" w:rsidR="005D4D2A" w:rsidRPr="005D4D2A" w:rsidRDefault="005D4D2A" w:rsidP="005D4D2A">
                        <w:pPr>
                          <w:spacing w:before="120"/>
                          <w:rPr>
                            <w:sz w:val="26"/>
                            <w:szCs w:val="26"/>
                          </w:rPr>
                        </w:pPr>
                      </w:p>
                    </w:txbxContent>
                  </v:textbox>
                </v:shape>
                <v:shape id="Text Box 88" o:spid="_x0000_s1168" type="#_x0000_t202" style="position:absolute;left:2061;top:4107;width:236;height: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" filled="f" stroked="f">
                  <v:textbox inset="0,0,0,0">
                    <w:txbxContent>
                      <w:p w14:paraId="54DA305C" w14:textId="5F6AD111" w:rsidR="005D4D2A" w:rsidRDefault="005D4D2A" w:rsidP="005D4D2A">
                        <w:pPr>
                          <w:spacing w:before="120"/>
                          <w:rPr>
                            <w:w w:val="105"/>
                            <w:sz w:val="26"/>
                            <w:szCs w:val="26"/>
                            <w:lang w:val="vi-VN"/>
                          </w:rPr>
                        </w:pPr>
                        <w:r>
                          <w:rPr>
                            <w:w w:val="105"/>
                            <w:sz w:val="26"/>
                            <w:szCs w:val="26"/>
                            <w:lang w:val="vi-VN"/>
                          </w:rPr>
                          <w:t>10</w:t>
                        </w:r>
                      </w:p>
                      <w:p w14:paraId="517E17D5" w14:textId="77777777" w:rsidR="005D4D2A" w:rsidRPr="005D4D2A" w:rsidRDefault="005D4D2A" w:rsidP="005D4D2A">
                        <w:pPr>
                          <w:spacing w:before="120"/>
                          <w:rPr>
                            <w:sz w:val="26"/>
                            <w:szCs w:val="26"/>
                          </w:rPr>
                        </w:pPr>
                      </w:p>
                    </w:txbxContent>
                  </v:textbox>
                </v:shape>
                <v:shape id="Text Box 88" o:spid="_x0000_s1169" type="#_x0000_t202" style="position:absolute;left:2592;top:2146;width:2741;height: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" filled="f" stroked="f">
                  <v:textbox inset="0,0,0,0">
                    <w:txbxContent>
                      <w:p w14:paraId="2967005E" w14:textId="07F8BE24" w:rsidR="005D4D2A" w:rsidRPr="005D4D2A" w:rsidRDefault="005D4D2A" w:rsidP="005D4D2A">
                        <w:pPr>
                          <w:spacing w:before="120" w:line="360" w:lineRule="auto"/>
                          <w:jc w:val="center"/>
                          <w:rPr>
                            <w:b/>
                            <w:bCs/>
                            <w:sz w:val="28"/>
                            <w:szCs w:val="28"/>
                          </w:rPr>
                        </w:pPr>
                        <w:r w:rsidRPr="005D4D2A">
                          <w:rPr>
                            <w:b/>
                            <w:bCs/>
                            <w:w w:val="105"/>
                            <w:sz w:val="28"/>
                            <w:szCs w:val="28"/>
                            <w:lang w:val="vi-VN"/>
                          </w:rPr>
                          <w:t>Gnutella Network Growth</w:t>
                        </w:r>
                      </w:p>
                    </w:txbxContent>
                  </v:textbox>
                </v:shape>
                <v:shape id="Text Box 88" o:spid="_x0000_s1170" type="#_x0000_t202" style="position:absolute;left:1400;top:2280;width:683;height:2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" filled="f" stroked="f">
                  <v:textbox style="layout-flow:vertical;mso-layout-flow-alt:bottom-to-top" inset="0,0,0,0">
                    <w:txbxContent>
                      <w:p w14:paraId="5211CBB7" w14:textId="054CF7BC" w:rsidR="00A63ED2" w:rsidRPr="005D4D2A" w:rsidRDefault="00A63ED2" w:rsidP="00A63ED2">
                        <w:pPr>
                          <w:spacing w:before="120" w:line="360" w:lineRule="auto"/>
                          <w:jc w:val="center"/>
                          <w:rPr>
                            <w:sz w:val="26"/>
                            <w:szCs w:val="26"/>
                          </w:rPr>
                        </w:pPr>
                        <w:r w:rsidRPr="00A63ED2">
                          <w:rPr>
                            <w:w w:val="105"/>
                            <w:sz w:val="26"/>
                            <w:szCs w:val="26"/>
                            <w:lang w:val="vi-VN"/>
                          </w:rPr>
                          <w:t>Number of nodes in the largest network component ('000)</w:t>
                        </w:r>
                      </w:p>
                    </w:txbxContent>
                  </v:textbox>
                </v:shape>
                <w10:wrap type="topAndBottom" anchorx="page"/>
              </v:group>
            </w:pict>
          </mc:Fallback>
        </mc:AlternateContent>
      </w:r>
      <w:r w:rsidR="001620B6" w:rsidRPr="001620B6">
        <w:t>4.1 Xu hướng và hành vi tăng trưởng</w:t>
      </w:r>
      <w:bookmarkEnd w:id="47"/>
    </w:p>
    <w:p w14:paraId="03A824A1" w14:textId="6336F86D" w:rsidR="00E90ADE" w:rsidRPr="00E90ADE" w:rsidRDefault="00E90ADE" w:rsidP="00A63ED2">
      <w:pPr>
        <w:pStyle w:val="Caption"/>
        <w:spacing w:before="120" w:after="0" w:line="360" w:lineRule="auto"/>
        <w:rPr>
          <w:lang w:val="vi-VN"/>
        </w:rPr>
      </w:pPr>
      <w:bookmarkStart w:id="48" w:name="_Toc168603974"/>
      <w:r>
        <w:rPr>
          <w:lang w:val="vi-VN"/>
        </w:rPr>
        <w:t>Hình 4.1.1 Tốc độ tăng trưởng ca mạng Gnutella</w:t>
      </w:r>
      <w:bookmarkEnd w:id="48"/>
    </w:p>
    <w:p w14:paraId="3634FF7D" w14:textId="14662315" w:rsidR="001620B6" w:rsidRDefault="00917F7B" w:rsidP="00917F7B">
      <w:pPr>
        <w:pStyle w:val="Nidungvnbn"/>
      </w:pPr>
      <w:r>
        <w:t xml:space="preserve"> </w:t>
      </w:r>
      <w:r w:rsidR="001620B6">
        <w:t xml:space="preserve">Biểu đồ </w:t>
      </w:r>
      <w:r w:rsidR="00E90ADE">
        <w:t>hình</w:t>
      </w:r>
      <w:r w:rsidR="00E90ADE">
        <w:rPr>
          <w:lang w:val="vi-VN"/>
        </w:rPr>
        <w:t xml:space="preserve"> 4.1.</w:t>
      </w:r>
      <w:r w:rsidR="001620B6">
        <w:t xml:space="preserve">1 trình bày sự phát triển của mạng lưới </w:t>
      </w:r>
      <w:r w:rsidR="00A96179">
        <w:t>Gnutella</w:t>
      </w:r>
      <w:r w:rsidR="00A96179">
        <w:rPr>
          <w:lang w:val="vi-VN"/>
        </w:rPr>
        <w:t xml:space="preserve">. </w:t>
      </w:r>
      <w:r w:rsidR="001620B6">
        <w:t>Theo quan sát, ta thấy sự tăng lên đáng kể của số lượng máy chủ. ví dụ, từ 2.063 máy chủ vào tháng 11 năm 2000 lên đến 14.949 vào tháng 3 và 48.195 vào tháng 5 năm 2001. Mặc dù việc mở rộng quy mô của Gnutella gặp nhiều thách thức, số lượng nút trong thành phần lớn nhất của mạng đã tăng gấp khoảng 25 lần trong 6 tháng qua.</w:t>
      </w:r>
    </w:p>
    <w:p w14:paraId="48025C98" w14:textId="24087752" w:rsidR="00E90ADE" w:rsidRDefault="001620B6" w:rsidP="00E90ADE">
      <w:pPr>
        <w:pStyle w:val="Nidungvnbn"/>
      </w:pPr>
      <w:r>
        <w:t xml:space="preserve">Nghiên cứu cũng đã phân tích cấu trúc động của biểu đồ theo thời gian dựa trên các bản ghi từ các lần thu thập dữ liệu liên tiếp. Kết quả cho thấy khoảng 40% các nút rời khỏi mạng trong vòng chưa đầy 4 giờ, trong khi chỉ có khoảng 25% các nút còn sống trong hơn 24 giờ. Điều này cho thấy sự thay đổi nhanh chóng của mạng Gnutella. </w:t>
      </w:r>
    </w:p>
    <w:p w14:paraId="4B9D4686" w14:textId="666FBD50" w:rsidR="00E90ADE" w:rsidRPr="00E90ADE" w:rsidRDefault="00776C0C" w:rsidP="00776C0C">
      <w:pPr>
        <w:pStyle w:val="Nidungvnbn"/>
        <w:rPr>
          <w:noProof/>
        </w:rPr>
      </w:pPr>
      <w:r>
        <w:rPr>
          <w:noProof/>
          <w:lang w:val="vi-VN"/>
        </w:rPr>
        <w:lastRenderedPageBreak/>
        <mc:AlternateContent>
          <mc:Choice Requires="wps">
            <w:drawing>
              <wp:anchor distT="0" distB="0" distL="114300" distR="114300" simplePos="0" relativeHeight="251714560" behindDoc="0" locked="0" layoutInCell="1" allowOverlap="1" wp14:anchorId="2A3265D8" wp14:editId="64466AAB">
                <wp:simplePos x="0" y="0"/>
                <wp:positionH relativeFrom="column">
                  <wp:posOffset>-1264506</wp:posOffset>
                </wp:positionH>
                <wp:positionV relativeFrom="paragraph">
                  <wp:posOffset>2816023</wp:posOffset>
                </wp:positionV>
                <wp:extent cx="3120410" cy="273348"/>
                <wp:effectExtent l="0" t="0" r="0" b="0"/>
                <wp:wrapNone/>
                <wp:docPr id="214" name="Text Box 214"/>
                <wp:cNvGraphicFramePr/>
                <a:graphic xmlns:a="http://schemas.openxmlformats.org/drawingml/2006/main">
                  <a:graphicData uri="http://schemas.microsoft.com/office/word/2010/wordprocessingShape">
                    <wps:wsp>
                      <wps:cNvSpPr txBox="1"/>
                      <wps:spPr>
                        <a:xfrm rot="16200000">
                          <a:off x="0" y="0"/>
                          <a:ext cx="3120410" cy="273348"/>
                        </a:xfrm>
                        <a:prstGeom prst="rect">
                          <a:avLst/>
                        </a:prstGeom>
                        <a:noFill/>
                        <a:ln w="6350">
                          <a:noFill/>
                        </a:ln>
                      </wps:spPr>
                      <wps:txbx>
                        <w:txbxContent>
                          <w:p w14:paraId="0882D934" w14:textId="24069918" w:rsidR="00776C0C" w:rsidRPr="00776C0C" w:rsidRDefault="00776C0C" w:rsidP="00776C0C">
                            <w:pPr>
                              <w:jc w:val="center"/>
                              <w:rPr>
                                <w:lang w:val="vi-VN"/>
                              </w:rPr>
                            </w:pPr>
                            <w:r w:rsidRPr="00776C0C">
                              <w:rPr>
                                <w:lang w:val="vi-VN"/>
                              </w:rPr>
                              <w:t>messages per seco</w:t>
                            </w:r>
                            <w:r>
                              <w:rPr>
                                <w:lang w:val="vi-VN"/>
                              </w:rPr>
                              <w:t>n</w:t>
                            </w:r>
                            <w:r w:rsidRPr="00776C0C">
                              <w:rPr>
                                <w:lang w:val="vi-VN"/>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3265D8" id="Text Box 214" o:spid="_x0000_s1171" type="#_x0000_t202" style="position:absolute;left:0;text-align:left;margin-left:-99.55pt;margin-top:221.75pt;width:245.7pt;height:21.5pt;rotation:-90;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" filled="f" stroked="f" strokeweight=".5pt">
                <v:textbox>
                  <w:txbxContent>
                    <w:p w14:paraId="0882D934" w14:textId="24069918" w:rsidR="00776C0C" w:rsidRPr="00776C0C" w:rsidRDefault="00776C0C" w:rsidP="00776C0C">
                      <w:pPr>
                        <w:jc w:val="center"/>
                        <w:rPr>
                          <w:lang w:val="vi-VN"/>
                        </w:rPr>
                      </w:pPr>
                      <w:r w:rsidRPr="00776C0C">
                        <w:rPr>
                          <w:lang w:val="vi-VN"/>
                        </w:rPr>
                        <w:t>messages per seco</w:t>
                      </w:r>
                      <w:r>
                        <w:rPr>
                          <w:lang w:val="vi-VN"/>
                        </w:rPr>
                        <w:t>n</w:t>
                      </w:r>
                      <w:r w:rsidRPr="00776C0C">
                        <w:rPr>
                          <w:lang w:val="vi-VN"/>
                        </w:rPr>
                        <w:t>d</w:t>
                      </w:r>
                    </w:p>
                  </w:txbxContent>
                </v:textbox>
              </v:shape>
            </w:pict>
          </mc:Fallback>
        </mc:AlternateContent>
      </w:r>
      <w:r>
        <w:rPr>
          <w:noProof/>
          <w:lang w:val="vi-VN"/>
        </w:rPr>
        <mc:AlternateContent>
          <mc:Choice Requires="wpg">
            <w:drawing>
              <wp:anchor distT="0" distB="0" distL="114300" distR="114300" simplePos="0" relativeHeight="251689984" behindDoc="0" locked="0" layoutInCell="1" allowOverlap="1" wp14:anchorId="2C14A146" wp14:editId="757F3E67">
                <wp:simplePos x="0" y="0"/>
                <wp:positionH relativeFrom="page">
                  <wp:posOffset>1371600</wp:posOffset>
                </wp:positionH>
                <wp:positionV relativeFrom="paragraph">
                  <wp:posOffset>1160780</wp:posOffset>
                </wp:positionV>
                <wp:extent cx="5511165" cy="4003040"/>
                <wp:effectExtent l="0" t="0" r="13335" b="16510"/>
                <wp:wrapTopAndBottom/>
                <wp:docPr id="187" name="Group 187"/>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11165" cy="4003040"/>
                          <a:chOff x="6266" y="2134"/>
                          <a:chExt cx="4740" cy="3442"/>
                        </a:xfrm>
                      </wpg:grpSpPr>
                      <wps:wsp>
                        <wps:cNvPr id="188" name="Rectangle 182"/>
                        <wps:cNvSpPr>
                          <a:spLocks noChangeArrowheads="1"/>
                        </wps:cNvSpPr>
                        <wps:spPr bwMode="auto">
                          <a:xfrm>
                            <a:off x="6266" y="2134"/>
                            <a:ext cx="4740" cy="344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Line 183"/>
                        <wps:cNvCnPr>
                          <a:cxnSpLocks noChangeShapeType="1"/>
                        </wps:cNvCnPr>
                        <wps:spPr bwMode="auto">
                          <a:xfrm>
                            <a:off x="6905" y="4472"/>
                            <a:ext cx="384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0" name="Line 184"/>
                        <wps:cNvCnPr>
                          <a:cxnSpLocks noChangeShapeType="1"/>
                        </wps:cNvCnPr>
                        <wps:spPr bwMode="auto">
                          <a:xfrm>
                            <a:off x="6905" y="3939"/>
                            <a:ext cx="384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1" name="Line 185"/>
                        <wps:cNvCnPr>
                          <a:cxnSpLocks noChangeShapeType="1"/>
                        </wps:cNvCnPr>
                        <wps:spPr bwMode="auto">
                          <a:xfrm>
                            <a:off x="6905" y="3404"/>
                            <a:ext cx="384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92" name="AutoShape 186"/>
                        <wps:cNvSpPr>
                          <a:spLocks/>
                        </wps:cNvSpPr>
                        <wps:spPr bwMode="auto">
                          <a:xfrm>
                            <a:off x="6854" y="2335"/>
                            <a:ext cx="51" cy="2671"/>
                          </a:xfrm>
                          <a:custGeom>
                            <a:avLst/>
                            <a:gdLst>
                              <a:gd name="T0" fmla="+- 0 6905 6855"/>
                              <a:gd name="T1" fmla="*/ T0 w 51"/>
                              <a:gd name="T2" fmla="+- 0 2336 2336"/>
                              <a:gd name="T3" fmla="*/ 2336 h 2671"/>
                              <a:gd name="T4" fmla="+- 0 6905 6855"/>
                              <a:gd name="T5" fmla="*/ T4 w 51"/>
                              <a:gd name="T6" fmla="+- 0 5007 2336"/>
                              <a:gd name="T7" fmla="*/ 5007 h 2671"/>
                              <a:gd name="T8" fmla="+- 0 6855 6855"/>
                              <a:gd name="T9" fmla="*/ T8 w 51"/>
                              <a:gd name="T10" fmla="+- 0 5007 2336"/>
                              <a:gd name="T11" fmla="*/ 5007 h 2671"/>
                              <a:gd name="T12" fmla="+- 0 6905 6855"/>
                              <a:gd name="T13" fmla="*/ T12 w 51"/>
                              <a:gd name="T14" fmla="+- 0 5007 2336"/>
                              <a:gd name="T15" fmla="*/ 5007 h 2671"/>
                              <a:gd name="T16" fmla="+- 0 6855 6855"/>
                              <a:gd name="T17" fmla="*/ T16 w 51"/>
                              <a:gd name="T18" fmla="+- 0 4472 2336"/>
                              <a:gd name="T19" fmla="*/ 4472 h 2671"/>
                              <a:gd name="T20" fmla="+- 0 6905 6855"/>
                              <a:gd name="T21" fmla="*/ T20 w 51"/>
                              <a:gd name="T22" fmla="+- 0 4472 2336"/>
                              <a:gd name="T23" fmla="*/ 4472 h 2671"/>
                              <a:gd name="T24" fmla="+- 0 6855 6855"/>
                              <a:gd name="T25" fmla="*/ T24 w 51"/>
                              <a:gd name="T26" fmla="+- 0 3939 2336"/>
                              <a:gd name="T27" fmla="*/ 3939 h 2671"/>
                              <a:gd name="T28" fmla="+- 0 6905 6855"/>
                              <a:gd name="T29" fmla="*/ T28 w 51"/>
                              <a:gd name="T30" fmla="+- 0 3939 2336"/>
                              <a:gd name="T31" fmla="*/ 3939 h 2671"/>
                              <a:gd name="T32" fmla="+- 0 6855 6855"/>
                              <a:gd name="T33" fmla="*/ T32 w 51"/>
                              <a:gd name="T34" fmla="+- 0 3404 2336"/>
                              <a:gd name="T35" fmla="*/ 3404 h 2671"/>
                              <a:gd name="T36" fmla="+- 0 6905 6855"/>
                              <a:gd name="T37" fmla="*/ T36 w 51"/>
                              <a:gd name="T38" fmla="+- 0 3404 2336"/>
                              <a:gd name="T39" fmla="*/ 3404 h 2671"/>
                              <a:gd name="T40" fmla="+- 0 6855 6855"/>
                              <a:gd name="T41" fmla="*/ T40 w 51"/>
                              <a:gd name="T42" fmla="+- 0 2871 2336"/>
                              <a:gd name="T43" fmla="*/ 2871 h 2671"/>
                              <a:gd name="T44" fmla="+- 0 6905 6855"/>
                              <a:gd name="T45" fmla="*/ T44 w 51"/>
                              <a:gd name="T46" fmla="+- 0 2871 2336"/>
                              <a:gd name="T47" fmla="*/ 2871 h 2671"/>
                              <a:gd name="T48" fmla="+- 0 6855 6855"/>
                              <a:gd name="T49" fmla="*/ T48 w 51"/>
                              <a:gd name="T50" fmla="+- 0 2336 2336"/>
                              <a:gd name="T51" fmla="*/ 2336 h 2671"/>
                              <a:gd name="T52" fmla="+- 0 6905 6855"/>
                              <a:gd name="T53" fmla="*/ T52 w 51"/>
                              <a:gd name="T54" fmla="+- 0 2336 2336"/>
                              <a:gd name="T55" fmla="*/ 2336 h 26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1" h="2671">
                                <a:moveTo>
                                  <a:pt x="50" y="0"/>
                                </a:moveTo>
                                <a:lnTo>
                                  <a:pt x="50" y="2671"/>
                                </a:lnTo>
                                <a:moveTo>
                                  <a:pt x="0" y="2671"/>
                                </a:moveTo>
                                <a:lnTo>
                                  <a:pt x="50" y="2671"/>
                                </a:lnTo>
                                <a:moveTo>
                                  <a:pt x="0" y="2136"/>
                                </a:moveTo>
                                <a:lnTo>
                                  <a:pt x="50" y="2136"/>
                                </a:lnTo>
                                <a:moveTo>
                                  <a:pt x="0" y="1603"/>
                                </a:moveTo>
                                <a:lnTo>
                                  <a:pt x="50" y="1603"/>
                                </a:lnTo>
                                <a:moveTo>
                                  <a:pt x="0" y="1068"/>
                                </a:moveTo>
                                <a:lnTo>
                                  <a:pt x="50" y="1068"/>
                                </a:lnTo>
                                <a:moveTo>
                                  <a:pt x="0" y="535"/>
                                </a:moveTo>
                                <a:lnTo>
                                  <a:pt x="50" y="535"/>
                                </a:lnTo>
                                <a:moveTo>
                                  <a:pt x="0" y="0"/>
                                </a:moveTo>
                                <a:lnTo>
                                  <a:pt x="50" y="0"/>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3" name="Picture 1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6900" y="2570"/>
                            <a:ext cx="3850" cy="244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94" name="Rectangle 188"/>
                        <wps:cNvSpPr>
                          <a:spLocks noChangeArrowheads="1"/>
                        </wps:cNvSpPr>
                        <wps:spPr bwMode="auto">
                          <a:xfrm>
                            <a:off x="6266" y="2134"/>
                            <a:ext cx="4740" cy="3442"/>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6" name="Text Box 190"/>
                        <wps:cNvSpPr txBox="1">
                          <a:spLocks noChangeArrowheads="1"/>
                        </wps:cNvSpPr>
                        <wps:spPr bwMode="auto">
                          <a:xfrm>
                            <a:off x="6905" y="2273"/>
                            <a:ext cx="2805"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5BD54" w14:textId="77777777" w:rsidR="00776C0C" w:rsidRPr="00776C0C" w:rsidRDefault="00776C0C" w:rsidP="00776C0C">
                              <w:pPr>
                                <w:spacing w:line="221" w:lineRule="exact"/>
                                <w:jc w:val="center"/>
                                <w:rPr>
                                  <w:b/>
                                  <w:sz w:val="28"/>
                                  <w:szCs w:val="28"/>
                                </w:rPr>
                              </w:pPr>
                              <w:r w:rsidRPr="00776C0C">
                                <w:rPr>
                                  <w:b/>
                                  <w:sz w:val="28"/>
                                  <w:szCs w:val="28"/>
                                </w:rPr>
                                <w:t>Message</w:t>
                              </w:r>
                              <w:r w:rsidRPr="00776C0C">
                                <w:rPr>
                                  <w:b/>
                                  <w:spacing w:val="-5"/>
                                  <w:sz w:val="28"/>
                                  <w:szCs w:val="28"/>
                                </w:rPr>
                                <w:t xml:space="preserve"> </w:t>
                              </w:r>
                              <w:r w:rsidRPr="00776C0C">
                                <w:rPr>
                                  <w:b/>
                                  <w:sz w:val="28"/>
                                  <w:szCs w:val="28"/>
                                </w:rPr>
                                <w:t>Frequency</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C14A146" id="Group 187" o:spid="_x0000_s1172" style="position:absolute;left:0;text-align:left;margin-left:108pt;margin-top:91.4pt;width:433.95pt;height:315.2pt;z-index:251689984;mso-position-horizontal-relative:page" coordorigin="6266,2134" coordsize="4740,3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">
                <o:lock v:ext="edit" aspectratio="t"/>
                <v:rect id="Rectangle 182" o:spid="_x0000_s1173" style="position:absolute;left:6266;top:2134;width:4740;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" filled="f" strokeweight=".12pt"/>
                <v:line id="Line 183" o:spid="_x0000_s1174" style="position:absolute;visibility:visible;mso-wrap-style:square" from="6905,4472" to="10745,4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" strokeweight=".12pt"/>
                <v:line id="Line 184" o:spid="_x0000_s1175" style="position:absolute;visibility:visible;mso-wrap-style:square" from="6905,3939" to="10745,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" strokeweight=".12pt"/>
                <v:line id="Line 185" o:spid="_x0000_s1176" style="position:absolute;visibility:visible;mso-wrap-style:square" from="6905,3404" to="10745,34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" strokeweight=".12pt"/>
                <v:shape id="AutoShape 186" o:spid="_x0000_s1177" style="position:absolute;left:6854;top:2335;width:51;height:2671;visibility:visible;mso-wrap-style:square;v-text-anchor:top" coordsize="51,2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" path="m50,r,2671m,2671r50,m,2136r50,m,1603r50,m,1068r50,m,535r50,m,l50,e" filled="f" strokeweight=".12pt">
                  <v:path arrowok="t" o:connecttype="custom" o:connectlocs="50,2336;50,5007;0,5007;50,5007;0,4472;50,4472;0,3939;50,3939;0,3404;50,3404;0,2871;50,2871;0,2336;50,2336" o:connectangles="0,0,0,0,0,0,0,0,0,0,0,0,0,0"/>
                </v:shape>
                <v:shape id="Picture 187" o:spid="_x0000_s1178" type="#_x0000_t75" style="position:absolute;left:6900;top:2570;width:3850;height:2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">
                  <v:imagedata r:id="rId21" o:title=""/>
                </v:shape>
                <v:rect id="Rectangle 188" o:spid="_x0000_s1179" style="position:absolute;left:6266;top:2134;width:4740;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" filled="f" strokeweight=".12pt"/>
                <v:shape id="Text Box 190" o:spid="_x0000_s1180" type="#_x0000_t202" style="position:absolute;left:6905;top:2273;width:2805;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" filled="f" stroked="f">
                  <v:textbox inset="0,0,0,0">
                    <w:txbxContent>
                      <w:p w14:paraId="5F55BD54" w14:textId="77777777" w:rsidR="00776C0C" w:rsidRPr="00776C0C" w:rsidRDefault="00776C0C" w:rsidP="00776C0C">
                        <w:pPr>
                          <w:spacing w:line="221" w:lineRule="exact"/>
                          <w:jc w:val="center"/>
                          <w:rPr>
                            <w:b/>
                            <w:sz w:val="28"/>
                            <w:szCs w:val="28"/>
                          </w:rPr>
                        </w:pPr>
                        <w:r w:rsidRPr="00776C0C">
                          <w:rPr>
                            <w:b/>
                            <w:sz w:val="28"/>
                            <w:szCs w:val="28"/>
                          </w:rPr>
                          <w:t>Message</w:t>
                        </w:r>
                        <w:r w:rsidRPr="00776C0C">
                          <w:rPr>
                            <w:b/>
                            <w:spacing w:val="-5"/>
                            <w:sz w:val="28"/>
                            <w:szCs w:val="28"/>
                          </w:rPr>
                          <w:t xml:space="preserve"> </w:t>
                        </w:r>
                        <w:r w:rsidRPr="00776C0C">
                          <w:rPr>
                            <w:b/>
                            <w:sz w:val="28"/>
                            <w:szCs w:val="28"/>
                          </w:rPr>
                          <w:t>Frequency</w:t>
                        </w:r>
                      </w:p>
                    </w:txbxContent>
                  </v:textbox>
                </v:shape>
                <w10:wrap type="topAndBottom" anchorx="page"/>
              </v:group>
            </w:pict>
          </mc:Fallback>
        </mc:AlternateContent>
      </w:r>
      <w:r>
        <w:rPr>
          <w:noProof/>
          <w:lang w:val="vi-VN"/>
        </w:rPr>
        <mc:AlternateContent>
          <mc:Choice Requires="wps">
            <w:drawing>
              <wp:anchor distT="0" distB="0" distL="114300" distR="114300" simplePos="0" relativeHeight="251712512" behindDoc="0" locked="0" layoutInCell="1" allowOverlap="1" wp14:anchorId="3265801F" wp14:editId="1E214AC6">
                <wp:simplePos x="0" y="0"/>
                <wp:positionH relativeFrom="column">
                  <wp:posOffset>2866178</wp:posOffset>
                </wp:positionH>
                <wp:positionV relativeFrom="paragraph">
                  <wp:posOffset>2246629</wp:posOffset>
                </wp:positionV>
                <wp:extent cx="505777" cy="4840499"/>
                <wp:effectExtent l="4445" t="0" r="0" b="0"/>
                <wp:wrapNone/>
                <wp:docPr id="212" name="Text Box 212"/>
                <wp:cNvGraphicFramePr/>
                <a:graphic xmlns:a="http://schemas.openxmlformats.org/drawingml/2006/main">
                  <a:graphicData uri="http://schemas.microsoft.com/office/word/2010/wordprocessingShape">
                    <wps:wsp>
                      <wps:cNvSpPr txBox="1"/>
                      <wps:spPr>
                        <a:xfrm rot="16200000">
                          <a:off x="0" y="0"/>
                          <a:ext cx="505777" cy="4840499"/>
                        </a:xfrm>
                        <a:prstGeom prst="rect">
                          <a:avLst/>
                        </a:prstGeom>
                        <a:noFill/>
                        <a:ln w="6350">
                          <a:noFill/>
                        </a:ln>
                      </wps:spPr>
                      <wps:txbx>
                        <w:txbxContent>
                          <w:p w14:paraId="3D4001A1" w14:textId="34347EF6" w:rsidR="00776C0C" w:rsidRDefault="00776C0C">
                            <w:pPr>
                              <w:rPr>
                                <w:lang w:val="vi-VN"/>
                              </w:rPr>
                            </w:pPr>
                            <w:r>
                              <w:rPr>
                                <w:lang w:val="vi-VN"/>
                              </w:rPr>
                              <w:t xml:space="preserve">1 </w:t>
                            </w:r>
                          </w:p>
                          <w:p w14:paraId="5CF78466" w14:textId="7CA99BE1" w:rsidR="00776C0C" w:rsidRDefault="00776C0C">
                            <w:pPr>
                              <w:rPr>
                                <w:lang w:val="vi-VN"/>
                              </w:rPr>
                            </w:pPr>
                          </w:p>
                          <w:p w14:paraId="11CE000D" w14:textId="2D3BBF07" w:rsidR="00776C0C" w:rsidRDefault="00776C0C">
                            <w:pPr>
                              <w:rPr>
                                <w:lang w:val="vi-VN"/>
                              </w:rPr>
                            </w:pPr>
                            <w:r>
                              <w:rPr>
                                <w:lang w:val="vi-VN"/>
                              </w:rPr>
                              <w:t>30</w:t>
                            </w:r>
                          </w:p>
                          <w:p w14:paraId="681C3D8B" w14:textId="1E71DAB6" w:rsidR="00776C0C" w:rsidRDefault="00776C0C">
                            <w:pPr>
                              <w:rPr>
                                <w:lang w:val="vi-VN"/>
                              </w:rPr>
                            </w:pPr>
                          </w:p>
                          <w:p w14:paraId="10E02A19" w14:textId="76EDB967" w:rsidR="00776C0C" w:rsidRDefault="00776C0C">
                            <w:pPr>
                              <w:rPr>
                                <w:lang w:val="vi-VN"/>
                              </w:rPr>
                            </w:pPr>
                            <w:r>
                              <w:rPr>
                                <w:lang w:val="vi-VN"/>
                              </w:rPr>
                              <w:t>69</w:t>
                            </w:r>
                          </w:p>
                          <w:p w14:paraId="18EE9185" w14:textId="1351517E" w:rsidR="00776C0C" w:rsidRDefault="00776C0C">
                            <w:pPr>
                              <w:rPr>
                                <w:lang w:val="vi-VN"/>
                              </w:rPr>
                            </w:pPr>
                          </w:p>
                          <w:p w14:paraId="31B00EC3" w14:textId="285EA4DE" w:rsidR="00776C0C" w:rsidRDefault="00776C0C">
                            <w:pPr>
                              <w:rPr>
                                <w:lang w:val="vi-VN"/>
                              </w:rPr>
                            </w:pPr>
                            <w:r>
                              <w:rPr>
                                <w:lang w:val="vi-VN"/>
                              </w:rPr>
                              <w:t>88</w:t>
                            </w:r>
                          </w:p>
                          <w:p w14:paraId="51E798B6" w14:textId="3CDA6392" w:rsidR="00776C0C" w:rsidRDefault="00776C0C">
                            <w:pPr>
                              <w:rPr>
                                <w:lang w:val="vi-VN"/>
                              </w:rPr>
                            </w:pPr>
                          </w:p>
                          <w:p w14:paraId="212AAFA2" w14:textId="154BEAD1" w:rsidR="00776C0C" w:rsidRDefault="00776C0C">
                            <w:pPr>
                              <w:rPr>
                                <w:lang w:val="vi-VN"/>
                              </w:rPr>
                            </w:pPr>
                            <w:r>
                              <w:rPr>
                                <w:lang w:val="vi-VN"/>
                              </w:rPr>
                              <w:t>117</w:t>
                            </w:r>
                          </w:p>
                          <w:p w14:paraId="1C7C16FD" w14:textId="5F8AB130" w:rsidR="00776C0C" w:rsidRDefault="00776C0C">
                            <w:pPr>
                              <w:rPr>
                                <w:lang w:val="vi-VN"/>
                              </w:rPr>
                            </w:pPr>
                          </w:p>
                          <w:p w14:paraId="66BC7100" w14:textId="739FC789" w:rsidR="00776C0C" w:rsidRDefault="00776C0C">
                            <w:pPr>
                              <w:rPr>
                                <w:lang w:val="vi-VN"/>
                              </w:rPr>
                            </w:pPr>
                            <w:r>
                              <w:rPr>
                                <w:lang w:val="vi-VN"/>
                              </w:rPr>
                              <w:t>146</w:t>
                            </w:r>
                          </w:p>
                          <w:p w14:paraId="53B6CFE6" w14:textId="27529195" w:rsidR="00776C0C" w:rsidRDefault="00776C0C">
                            <w:pPr>
                              <w:rPr>
                                <w:lang w:val="vi-VN"/>
                              </w:rPr>
                            </w:pPr>
                          </w:p>
                          <w:p w14:paraId="25A7D19B" w14:textId="31EEDD43" w:rsidR="00776C0C" w:rsidRDefault="00776C0C">
                            <w:pPr>
                              <w:rPr>
                                <w:lang w:val="vi-VN"/>
                              </w:rPr>
                            </w:pPr>
                            <w:r>
                              <w:rPr>
                                <w:lang w:val="vi-VN"/>
                              </w:rPr>
                              <w:t>175</w:t>
                            </w:r>
                          </w:p>
                          <w:p w14:paraId="33AB1919" w14:textId="45EEB20B" w:rsidR="00776C0C" w:rsidRDefault="00776C0C">
                            <w:pPr>
                              <w:rPr>
                                <w:lang w:val="vi-VN"/>
                              </w:rPr>
                            </w:pPr>
                          </w:p>
                          <w:p w14:paraId="7131214A" w14:textId="4AA03C5D" w:rsidR="00776C0C" w:rsidRDefault="00776C0C">
                            <w:pPr>
                              <w:rPr>
                                <w:lang w:val="vi-VN"/>
                              </w:rPr>
                            </w:pPr>
                            <w:r>
                              <w:rPr>
                                <w:lang w:val="vi-VN"/>
                              </w:rPr>
                              <w:t>204</w:t>
                            </w:r>
                          </w:p>
                          <w:p w14:paraId="003885AB" w14:textId="136CA859" w:rsidR="00776C0C" w:rsidRDefault="00776C0C">
                            <w:pPr>
                              <w:rPr>
                                <w:lang w:val="vi-VN"/>
                              </w:rPr>
                            </w:pPr>
                          </w:p>
                          <w:p w14:paraId="4A830CCA" w14:textId="150DD3F3" w:rsidR="00776C0C" w:rsidRDefault="00776C0C">
                            <w:pPr>
                              <w:rPr>
                                <w:lang w:val="vi-VN"/>
                              </w:rPr>
                            </w:pPr>
                            <w:r>
                              <w:rPr>
                                <w:lang w:val="vi-VN"/>
                              </w:rPr>
                              <w:t>233</w:t>
                            </w:r>
                          </w:p>
                          <w:p w14:paraId="4E88D78F" w14:textId="72C27152" w:rsidR="00776C0C" w:rsidRDefault="00776C0C">
                            <w:pPr>
                              <w:rPr>
                                <w:lang w:val="vi-VN"/>
                              </w:rPr>
                            </w:pPr>
                          </w:p>
                          <w:p w14:paraId="288257F8" w14:textId="5579C0E2" w:rsidR="00776C0C" w:rsidRDefault="00776C0C">
                            <w:pPr>
                              <w:rPr>
                                <w:lang w:val="vi-VN"/>
                              </w:rPr>
                            </w:pPr>
                            <w:r>
                              <w:rPr>
                                <w:lang w:val="vi-VN"/>
                              </w:rPr>
                              <w:t>262</w:t>
                            </w:r>
                          </w:p>
                          <w:p w14:paraId="3AE97133" w14:textId="28A875DD" w:rsidR="00776C0C" w:rsidRDefault="00776C0C">
                            <w:pPr>
                              <w:rPr>
                                <w:lang w:val="vi-VN"/>
                              </w:rPr>
                            </w:pPr>
                          </w:p>
                          <w:p w14:paraId="61BE6BEF" w14:textId="62457A3E" w:rsidR="00776C0C" w:rsidRDefault="00776C0C">
                            <w:pPr>
                              <w:rPr>
                                <w:lang w:val="vi-VN"/>
                              </w:rPr>
                            </w:pPr>
                            <w:r>
                              <w:rPr>
                                <w:lang w:val="vi-VN"/>
                              </w:rPr>
                              <w:t>291</w:t>
                            </w:r>
                          </w:p>
                          <w:p w14:paraId="1E6F758A" w14:textId="34FD00E1" w:rsidR="00776C0C" w:rsidRDefault="00776C0C">
                            <w:pPr>
                              <w:rPr>
                                <w:lang w:val="vi-VN"/>
                              </w:rPr>
                            </w:pPr>
                          </w:p>
                          <w:p w14:paraId="69179818" w14:textId="3B2A1A91" w:rsidR="00776C0C" w:rsidRDefault="00776C0C">
                            <w:pPr>
                              <w:rPr>
                                <w:lang w:val="vi-VN"/>
                              </w:rPr>
                            </w:pPr>
                            <w:r>
                              <w:rPr>
                                <w:lang w:val="vi-VN"/>
                              </w:rPr>
                              <w:t>320</w:t>
                            </w:r>
                          </w:p>
                          <w:p w14:paraId="5949F521" w14:textId="054DE5A2" w:rsidR="00776C0C" w:rsidRDefault="00776C0C">
                            <w:pPr>
                              <w:rPr>
                                <w:lang w:val="vi-VN"/>
                              </w:rPr>
                            </w:pPr>
                          </w:p>
                          <w:p w14:paraId="186F27E2" w14:textId="0B64271B" w:rsidR="00776C0C" w:rsidRDefault="00776C0C">
                            <w:pPr>
                              <w:rPr>
                                <w:lang w:val="vi-VN"/>
                              </w:rPr>
                            </w:pPr>
                            <w:r>
                              <w:rPr>
                                <w:lang w:val="vi-VN"/>
                              </w:rPr>
                              <w:t>349</w:t>
                            </w:r>
                          </w:p>
                          <w:p w14:paraId="1C3CEFC2" w14:textId="68C6B1BE" w:rsidR="00776C0C" w:rsidRDefault="00776C0C">
                            <w:pPr>
                              <w:rPr>
                                <w:lang w:val="vi-VN"/>
                              </w:rPr>
                            </w:pPr>
                          </w:p>
                          <w:p w14:paraId="54EA0B32" w14:textId="31BC6B63" w:rsidR="00776C0C" w:rsidRDefault="00776C0C">
                            <w:pPr>
                              <w:rPr>
                                <w:lang w:val="vi-VN"/>
                              </w:rPr>
                            </w:pPr>
                            <w:r>
                              <w:rPr>
                                <w:lang w:val="vi-VN"/>
                              </w:rPr>
                              <w:t>378</w:t>
                            </w:r>
                          </w:p>
                          <w:p w14:paraId="6C212919" w14:textId="77777777" w:rsidR="00776C0C" w:rsidRPr="00776C0C" w:rsidRDefault="00776C0C">
                            <w:pPr>
                              <w:rPr>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5801F" id="Text Box 212" o:spid="_x0000_s1181" type="#_x0000_t202" style="position:absolute;left:0;text-align:left;margin-left:225.7pt;margin-top:176.9pt;width:39.8pt;height:381.15pt;rotation:-90;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" filled="f" stroked="f" strokeweight=".5pt">
                <v:textbox>
                  <w:txbxContent>
                    <w:p w14:paraId="3D4001A1" w14:textId="34347EF6" w:rsidR="00776C0C" w:rsidRDefault="00776C0C">
                      <w:pPr>
                        <w:rPr>
                          <w:lang w:val="vi-VN"/>
                        </w:rPr>
                      </w:pPr>
                      <w:r>
                        <w:rPr>
                          <w:lang w:val="vi-VN"/>
                        </w:rPr>
                        <w:t xml:space="preserve">1 </w:t>
                      </w:r>
                    </w:p>
                    <w:p w14:paraId="5CF78466" w14:textId="7CA99BE1" w:rsidR="00776C0C" w:rsidRDefault="00776C0C">
                      <w:pPr>
                        <w:rPr>
                          <w:lang w:val="vi-VN"/>
                        </w:rPr>
                      </w:pPr>
                    </w:p>
                    <w:p w14:paraId="11CE000D" w14:textId="2D3BBF07" w:rsidR="00776C0C" w:rsidRDefault="00776C0C">
                      <w:pPr>
                        <w:rPr>
                          <w:lang w:val="vi-VN"/>
                        </w:rPr>
                      </w:pPr>
                      <w:r>
                        <w:rPr>
                          <w:lang w:val="vi-VN"/>
                        </w:rPr>
                        <w:t>30</w:t>
                      </w:r>
                    </w:p>
                    <w:p w14:paraId="681C3D8B" w14:textId="1E71DAB6" w:rsidR="00776C0C" w:rsidRDefault="00776C0C">
                      <w:pPr>
                        <w:rPr>
                          <w:lang w:val="vi-VN"/>
                        </w:rPr>
                      </w:pPr>
                    </w:p>
                    <w:p w14:paraId="10E02A19" w14:textId="76EDB967" w:rsidR="00776C0C" w:rsidRDefault="00776C0C">
                      <w:pPr>
                        <w:rPr>
                          <w:lang w:val="vi-VN"/>
                        </w:rPr>
                      </w:pPr>
                      <w:r>
                        <w:rPr>
                          <w:lang w:val="vi-VN"/>
                        </w:rPr>
                        <w:t>69</w:t>
                      </w:r>
                    </w:p>
                    <w:p w14:paraId="18EE9185" w14:textId="1351517E" w:rsidR="00776C0C" w:rsidRDefault="00776C0C">
                      <w:pPr>
                        <w:rPr>
                          <w:lang w:val="vi-VN"/>
                        </w:rPr>
                      </w:pPr>
                    </w:p>
                    <w:p w14:paraId="31B00EC3" w14:textId="285EA4DE" w:rsidR="00776C0C" w:rsidRDefault="00776C0C">
                      <w:pPr>
                        <w:rPr>
                          <w:lang w:val="vi-VN"/>
                        </w:rPr>
                      </w:pPr>
                      <w:r>
                        <w:rPr>
                          <w:lang w:val="vi-VN"/>
                        </w:rPr>
                        <w:t>88</w:t>
                      </w:r>
                    </w:p>
                    <w:p w14:paraId="51E798B6" w14:textId="3CDA6392" w:rsidR="00776C0C" w:rsidRDefault="00776C0C">
                      <w:pPr>
                        <w:rPr>
                          <w:lang w:val="vi-VN"/>
                        </w:rPr>
                      </w:pPr>
                    </w:p>
                    <w:p w14:paraId="212AAFA2" w14:textId="154BEAD1" w:rsidR="00776C0C" w:rsidRDefault="00776C0C">
                      <w:pPr>
                        <w:rPr>
                          <w:lang w:val="vi-VN"/>
                        </w:rPr>
                      </w:pPr>
                      <w:r>
                        <w:rPr>
                          <w:lang w:val="vi-VN"/>
                        </w:rPr>
                        <w:t>117</w:t>
                      </w:r>
                    </w:p>
                    <w:p w14:paraId="1C7C16FD" w14:textId="5F8AB130" w:rsidR="00776C0C" w:rsidRDefault="00776C0C">
                      <w:pPr>
                        <w:rPr>
                          <w:lang w:val="vi-VN"/>
                        </w:rPr>
                      </w:pPr>
                    </w:p>
                    <w:p w14:paraId="66BC7100" w14:textId="739FC789" w:rsidR="00776C0C" w:rsidRDefault="00776C0C">
                      <w:pPr>
                        <w:rPr>
                          <w:lang w:val="vi-VN"/>
                        </w:rPr>
                      </w:pPr>
                      <w:r>
                        <w:rPr>
                          <w:lang w:val="vi-VN"/>
                        </w:rPr>
                        <w:t>146</w:t>
                      </w:r>
                    </w:p>
                    <w:p w14:paraId="53B6CFE6" w14:textId="27529195" w:rsidR="00776C0C" w:rsidRDefault="00776C0C">
                      <w:pPr>
                        <w:rPr>
                          <w:lang w:val="vi-VN"/>
                        </w:rPr>
                      </w:pPr>
                    </w:p>
                    <w:p w14:paraId="25A7D19B" w14:textId="31EEDD43" w:rsidR="00776C0C" w:rsidRDefault="00776C0C">
                      <w:pPr>
                        <w:rPr>
                          <w:lang w:val="vi-VN"/>
                        </w:rPr>
                      </w:pPr>
                      <w:r>
                        <w:rPr>
                          <w:lang w:val="vi-VN"/>
                        </w:rPr>
                        <w:t>175</w:t>
                      </w:r>
                    </w:p>
                    <w:p w14:paraId="33AB1919" w14:textId="45EEB20B" w:rsidR="00776C0C" w:rsidRDefault="00776C0C">
                      <w:pPr>
                        <w:rPr>
                          <w:lang w:val="vi-VN"/>
                        </w:rPr>
                      </w:pPr>
                    </w:p>
                    <w:p w14:paraId="7131214A" w14:textId="4AA03C5D" w:rsidR="00776C0C" w:rsidRDefault="00776C0C">
                      <w:pPr>
                        <w:rPr>
                          <w:lang w:val="vi-VN"/>
                        </w:rPr>
                      </w:pPr>
                      <w:r>
                        <w:rPr>
                          <w:lang w:val="vi-VN"/>
                        </w:rPr>
                        <w:t>204</w:t>
                      </w:r>
                    </w:p>
                    <w:p w14:paraId="003885AB" w14:textId="136CA859" w:rsidR="00776C0C" w:rsidRDefault="00776C0C">
                      <w:pPr>
                        <w:rPr>
                          <w:lang w:val="vi-VN"/>
                        </w:rPr>
                      </w:pPr>
                    </w:p>
                    <w:p w14:paraId="4A830CCA" w14:textId="150DD3F3" w:rsidR="00776C0C" w:rsidRDefault="00776C0C">
                      <w:pPr>
                        <w:rPr>
                          <w:lang w:val="vi-VN"/>
                        </w:rPr>
                      </w:pPr>
                      <w:r>
                        <w:rPr>
                          <w:lang w:val="vi-VN"/>
                        </w:rPr>
                        <w:t>233</w:t>
                      </w:r>
                    </w:p>
                    <w:p w14:paraId="4E88D78F" w14:textId="72C27152" w:rsidR="00776C0C" w:rsidRDefault="00776C0C">
                      <w:pPr>
                        <w:rPr>
                          <w:lang w:val="vi-VN"/>
                        </w:rPr>
                      </w:pPr>
                    </w:p>
                    <w:p w14:paraId="288257F8" w14:textId="5579C0E2" w:rsidR="00776C0C" w:rsidRDefault="00776C0C">
                      <w:pPr>
                        <w:rPr>
                          <w:lang w:val="vi-VN"/>
                        </w:rPr>
                      </w:pPr>
                      <w:r>
                        <w:rPr>
                          <w:lang w:val="vi-VN"/>
                        </w:rPr>
                        <w:t>262</w:t>
                      </w:r>
                    </w:p>
                    <w:p w14:paraId="3AE97133" w14:textId="28A875DD" w:rsidR="00776C0C" w:rsidRDefault="00776C0C">
                      <w:pPr>
                        <w:rPr>
                          <w:lang w:val="vi-VN"/>
                        </w:rPr>
                      </w:pPr>
                    </w:p>
                    <w:p w14:paraId="61BE6BEF" w14:textId="62457A3E" w:rsidR="00776C0C" w:rsidRDefault="00776C0C">
                      <w:pPr>
                        <w:rPr>
                          <w:lang w:val="vi-VN"/>
                        </w:rPr>
                      </w:pPr>
                      <w:r>
                        <w:rPr>
                          <w:lang w:val="vi-VN"/>
                        </w:rPr>
                        <w:t>291</w:t>
                      </w:r>
                    </w:p>
                    <w:p w14:paraId="1E6F758A" w14:textId="34FD00E1" w:rsidR="00776C0C" w:rsidRDefault="00776C0C">
                      <w:pPr>
                        <w:rPr>
                          <w:lang w:val="vi-VN"/>
                        </w:rPr>
                      </w:pPr>
                    </w:p>
                    <w:p w14:paraId="69179818" w14:textId="3B2A1A91" w:rsidR="00776C0C" w:rsidRDefault="00776C0C">
                      <w:pPr>
                        <w:rPr>
                          <w:lang w:val="vi-VN"/>
                        </w:rPr>
                      </w:pPr>
                      <w:r>
                        <w:rPr>
                          <w:lang w:val="vi-VN"/>
                        </w:rPr>
                        <w:t>320</w:t>
                      </w:r>
                    </w:p>
                    <w:p w14:paraId="5949F521" w14:textId="054DE5A2" w:rsidR="00776C0C" w:rsidRDefault="00776C0C">
                      <w:pPr>
                        <w:rPr>
                          <w:lang w:val="vi-VN"/>
                        </w:rPr>
                      </w:pPr>
                    </w:p>
                    <w:p w14:paraId="186F27E2" w14:textId="0B64271B" w:rsidR="00776C0C" w:rsidRDefault="00776C0C">
                      <w:pPr>
                        <w:rPr>
                          <w:lang w:val="vi-VN"/>
                        </w:rPr>
                      </w:pPr>
                      <w:r>
                        <w:rPr>
                          <w:lang w:val="vi-VN"/>
                        </w:rPr>
                        <w:t>349</w:t>
                      </w:r>
                    </w:p>
                    <w:p w14:paraId="1C3CEFC2" w14:textId="68C6B1BE" w:rsidR="00776C0C" w:rsidRDefault="00776C0C">
                      <w:pPr>
                        <w:rPr>
                          <w:lang w:val="vi-VN"/>
                        </w:rPr>
                      </w:pPr>
                    </w:p>
                    <w:p w14:paraId="54EA0B32" w14:textId="31BC6B63" w:rsidR="00776C0C" w:rsidRDefault="00776C0C">
                      <w:pPr>
                        <w:rPr>
                          <w:lang w:val="vi-VN"/>
                        </w:rPr>
                      </w:pPr>
                      <w:r>
                        <w:rPr>
                          <w:lang w:val="vi-VN"/>
                        </w:rPr>
                        <w:t>378</w:t>
                      </w:r>
                    </w:p>
                    <w:p w14:paraId="6C212919" w14:textId="77777777" w:rsidR="00776C0C" w:rsidRPr="00776C0C" w:rsidRDefault="00776C0C">
                      <w:pPr>
                        <w:rPr>
                          <w:lang w:val="vi-VN"/>
                        </w:rPr>
                      </w:pPr>
                    </w:p>
                  </w:txbxContent>
                </v:textbox>
              </v:shape>
            </w:pict>
          </mc:Fallback>
        </mc:AlternateContent>
      </w:r>
      <w:r>
        <w:rPr>
          <w:noProof/>
          <w:lang w:val="vi-VN"/>
        </w:rPr>
        <mc:AlternateContent>
          <mc:Choice Requires="wps">
            <w:drawing>
              <wp:anchor distT="0" distB="0" distL="114300" distR="114300" simplePos="0" relativeHeight="251710464" behindDoc="0" locked="0" layoutInCell="1" allowOverlap="1" wp14:anchorId="15CDF326" wp14:editId="3D1EA4FD">
                <wp:simplePos x="0" y="0"/>
                <wp:positionH relativeFrom="column">
                  <wp:posOffset>847725</wp:posOffset>
                </wp:positionH>
                <wp:positionV relativeFrom="paragraph">
                  <wp:posOffset>4842722</wp:posOffset>
                </wp:positionV>
                <wp:extent cx="4477040" cy="273348"/>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4477040" cy="273348"/>
                        </a:xfrm>
                        <a:prstGeom prst="rect">
                          <a:avLst/>
                        </a:prstGeom>
                        <a:noFill/>
                        <a:ln w="6350">
                          <a:noFill/>
                        </a:ln>
                      </wps:spPr>
                      <wps:txbx>
                        <w:txbxContent>
                          <w:p w14:paraId="7C80777F" w14:textId="20EEC2EE" w:rsidR="00776C0C" w:rsidRPr="00776C0C" w:rsidRDefault="00776C0C" w:rsidP="00776C0C">
                            <w:pPr>
                              <w:jc w:val="center"/>
                              <w:rPr>
                                <w:lang w:val="vi-VN"/>
                              </w:rPr>
                            </w:pPr>
                            <w:r>
                              <w:rPr>
                                <w:lang w:val="vi-VN"/>
                              </w:rPr>
                              <w:t>minute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CDF326" id="Text Box 211" o:spid="_x0000_s1182" type="#_x0000_t202" style="position:absolute;left:0;text-align:left;margin-left:66.75pt;margin-top:381.3pt;width:352.5pt;height:21.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" filled="f" stroked="f" strokeweight=".5pt">
                <v:textbox>
                  <w:txbxContent>
                    <w:p w14:paraId="7C80777F" w14:textId="20EEC2EE" w:rsidR="00776C0C" w:rsidRPr="00776C0C" w:rsidRDefault="00776C0C" w:rsidP="00776C0C">
                      <w:pPr>
                        <w:jc w:val="center"/>
                        <w:rPr>
                          <w:lang w:val="vi-VN"/>
                        </w:rPr>
                      </w:pPr>
                      <w:r>
                        <w:rPr>
                          <w:lang w:val="vi-VN"/>
                        </w:rPr>
                        <w:t>minute</w:t>
                      </w:r>
                    </w:p>
                  </w:txbxContent>
                </v:textbox>
              </v:shape>
            </w:pict>
          </mc:Fallback>
        </mc:AlternateContent>
      </w:r>
      <w:r>
        <w:rPr>
          <w:noProof/>
          <w:lang w:val="vi-VN"/>
        </w:rPr>
        <mc:AlternateContent>
          <mc:Choice Requires="wps">
            <w:drawing>
              <wp:anchor distT="0" distB="0" distL="114300" distR="114300" simplePos="0" relativeHeight="251708416" behindDoc="0" locked="0" layoutInCell="1" allowOverlap="1" wp14:anchorId="1D252A2A" wp14:editId="091F4531">
                <wp:simplePos x="0" y="0"/>
                <wp:positionH relativeFrom="column">
                  <wp:posOffset>4114858</wp:posOffset>
                </wp:positionH>
                <wp:positionV relativeFrom="paragraph">
                  <wp:posOffset>1447800</wp:posOffset>
                </wp:positionV>
                <wp:extent cx="491836" cy="0"/>
                <wp:effectExtent l="0" t="0" r="0" b="0"/>
                <wp:wrapNone/>
                <wp:docPr id="210" name="Straight Connector 210"/>
                <wp:cNvGraphicFramePr/>
                <a:graphic xmlns:a="http://schemas.openxmlformats.org/drawingml/2006/main">
                  <a:graphicData uri="http://schemas.microsoft.com/office/word/2010/wordprocessingShape">
                    <wps:wsp>
                      <wps:cNvCnPr/>
                      <wps:spPr>
                        <a:xfrm>
                          <a:off x="0" y="0"/>
                          <a:ext cx="491836"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DD9F3E" id="Straight Connector 210" o:spid="_x0000_s1026" style="position:absolute;z-index:251708416;visibility:visible;mso-wrap-style:square;mso-wrap-distance-left:9pt;mso-wrap-distance-top:0;mso-wrap-distance-right:9pt;mso-wrap-distance-bottom:0;mso-position-horizontal:absolute;mso-position-horizontal-relative:text;mso-position-vertical:absolute;mso-position-vertical-relative:text" from="324pt,114pt" to="362.7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" strokecolor="black [3213]" strokeweight="1.5pt"/>
            </w:pict>
          </mc:Fallback>
        </mc:AlternateContent>
      </w:r>
      <w:r>
        <w:rPr>
          <w:noProof/>
          <w:lang w:val="vi-VN"/>
        </w:rPr>
        <mc:AlternateContent>
          <mc:Choice Requires="wps">
            <w:drawing>
              <wp:anchor distT="0" distB="0" distL="114300" distR="114300" simplePos="0" relativeHeight="251707392" behindDoc="0" locked="0" layoutInCell="1" allowOverlap="1" wp14:anchorId="65AD4BBF" wp14:editId="02EB996B">
                <wp:simplePos x="0" y="0"/>
                <wp:positionH relativeFrom="column">
                  <wp:posOffset>4634230</wp:posOffset>
                </wp:positionH>
                <wp:positionV relativeFrom="paragraph">
                  <wp:posOffset>1313065</wp:posOffset>
                </wp:positionV>
                <wp:extent cx="748146" cy="273348"/>
                <wp:effectExtent l="0" t="0" r="0" b="0"/>
                <wp:wrapNone/>
                <wp:docPr id="209" name="Text Box 209"/>
                <wp:cNvGraphicFramePr/>
                <a:graphic xmlns:a="http://schemas.openxmlformats.org/drawingml/2006/main">
                  <a:graphicData uri="http://schemas.microsoft.com/office/word/2010/wordprocessingShape">
                    <wps:wsp>
                      <wps:cNvSpPr txBox="1"/>
                      <wps:spPr>
                        <a:xfrm>
                          <a:off x="0" y="0"/>
                          <a:ext cx="748146" cy="273348"/>
                        </a:xfrm>
                        <a:prstGeom prst="rect">
                          <a:avLst/>
                        </a:prstGeom>
                        <a:noFill/>
                        <a:ln w="6350">
                          <a:noFill/>
                        </a:ln>
                      </wps:spPr>
                      <wps:txbx>
                        <w:txbxContent>
                          <w:p w14:paraId="656D3C24" w14:textId="4A7946D2" w:rsidR="00776C0C" w:rsidRPr="00776C0C" w:rsidRDefault="00776C0C">
                            <w:pPr>
                              <w:rPr>
                                <w:lang w:val="vi-VN"/>
                              </w:rPr>
                            </w:pPr>
                            <w:r>
                              <w:rPr>
                                <w:lang w:val="vi-VN"/>
                              </w:rPr>
                              <w:t>Ping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AD4BBF" id="Text Box 209" o:spid="_x0000_s1183" type="#_x0000_t202" style="position:absolute;left:0;text-align:left;margin-left:364.9pt;margin-top:103.4pt;width:58.9pt;height:21.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" filled="f" stroked="f" strokeweight=".5pt">
                <v:textbox>
                  <w:txbxContent>
                    <w:p w14:paraId="656D3C24" w14:textId="4A7946D2" w:rsidR="00776C0C" w:rsidRPr="00776C0C" w:rsidRDefault="00776C0C">
                      <w:pPr>
                        <w:rPr>
                          <w:lang w:val="vi-VN"/>
                        </w:rPr>
                      </w:pPr>
                      <w:r>
                        <w:rPr>
                          <w:lang w:val="vi-VN"/>
                        </w:rPr>
                        <w:t>Ping</w:t>
                      </w:r>
                    </w:p>
                  </w:txbxContent>
                </v:textbox>
              </v:shape>
            </w:pict>
          </mc:Fallback>
        </mc:AlternateContent>
      </w:r>
      <w:r>
        <w:rPr>
          <w:noProof/>
          <w:lang w:val="vi-VN"/>
        </w:rPr>
        <mc:AlternateContent>
          <mc:Choice Requires="wps">
            <w:drawing>
              <wp:anchor distT="0" distB="0" distL="114300" distR="114300" simplePos="0" relativeHeight="251705344" behindDoc="0" locked="0" layoutInCell="1" allowOverlap="1" wp14:anchorId="62DD34BF" wp14:editId="70EC3FE4">
                <wp:simplePos x="0" y="0"/>
                <wp:positionH relativeFrom="column">
                  <wp:posOffset>4634230</wp:posOffset>
                </wp:positionH>
                <wp:positionV relativeFrom="paragraph">
                  <wp:posOffset>2062942</wp:posOffset>
                </wp:positionV>
                <wp:extent cx="748146" cy="273348"/>
                <wp:effectExtent l="0" t="0" r="0" b="0"/>
                <wp:wrapNone/>
                <wp:docPr id="208" name="Text Box 208"/>
                <wp:cNvGraphicFramePr/>
                <a:graphic xmlns:a="http://schemas.openxmlformats.org/drawingml/2006/main">
                  <a:graphicData uri="http://schemas.microsoft.com/office/word/2010/wordprocessingShape">
                    <wps:wsp>
                      <wps:cNvSpPr txBox="1"/>
                      <wps:spPr>
                        <a:xfrm>
                          <a:off x="0" y="0"/>
                          <a:ext cx="748146" cy="273348"/>
                        </a:xfrm>
                        <a:prstGeom prst="rect">
                          <a:avLst/>
                        </a:prstGeom>
                        <a:noFill/>
                        <a:ln w="6350">
                          <a:noFill/>
                        </a:ln>
                      </wps:spPr>
                      <wps:txbx>
                        <w:txbxContent>
                          <w:p w14:paraId="09AFCF73" w14:textId="1BC9C0EE" w:rsidR="00776C0C" w:rsidRPr="00776C0C" w:rsidRDefault="00776C0C">
                            <w:pPr>
                              <w:rPr>
                                <w:lang w:val="vi-VN"/>
                              </w:rPr>
                            </w:pPr>
                            <w:r>
                              <w:rPr>
                                <w:lang w:val="vi-VN"/>
                              </w:rPr>
                              <w:t>Other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DD34BF" id="Text Box 208" o:spid="_x0000_s1184" type="#_x0000_t202" style="position:absolute;left:0;text-align:left;margin-left:364.9pt;margin-top:162.45pt;width:58.9pt;height:21.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" filled="f" stroked="f" strokeweight=".5pt">
                <v:textbox>
                  <w:txbxContent>
                    <w:p w14:paraId="09AFCF73" w14:textId="1BC9C0EE" w:rsidR="00776C0C" w:rsidRPr="00776C0C" w:rsidRDefault="00776C0C">
                      <w:pPr>
                        <w:rPr>
                          <w:lang w:val="vi-VN"/>
                        </w:rPr>
                      </w:pPr>
                      <w:r>
                        <w:rPr>
                          <w:lang w:val="vi-VN"/>
                        </w:rPr>
                        <w:t>Other</w:t>
                      </w:r>
                    </w:p>
                  </w:txbxContent>
                </v:textbox>
              </v:shape>
            </w:pict>
          </mc:Fallback>
        </mc:AlternateContent>
      </w:r>
      <w:r>
        <w:rPr>
          <w:noProof/>
          <w:lang w:val="vi-VN"/>
        </w:rPr>
        <mc:AlternateContent>
          <mc:Choice Requires="wps">
            <w:drawing>
              <wp:anchor distT="0" distB="0" distL="114300" distR="114300" simplePos="0" relativeHeight="251703296" behindDoc="0" locked="0" layoutInCell="1" allowOverlap="1" wp14:anchorId="7831CB41" wp14:editId="6F385A19">
                <wp:simplePos x="0" y="0"/>
                <wp:positionH relativeFrom="column">
                  <wp:posOffset>4634230</wp:posOffset>
                </wp:positionH>
                <wp:positionV relativeFrom="paragraph">
                  <wp:posOffset>1800860</wp:posOffset>
                </wp:positionV>
                <wp:extent cx="748146" cy="273348"/>
                <wp:effectExtent l="0" t="0" r="0" b="0"/>
                <wp:wrapNone/>
                <wp:docPr id="207" name="Text Box 207"/>
                <wp:cNvGraphicFramePr/>
                <a:graphic xmlns:a="http://schemas.openxmlformats.org/drawingml/2006/main">
                  <a:graphicData uri="http://schemas.microsoft.com/office/word/2010/wordprocessingShape">
                    <wps:wsp>
                      <wps:cNvSpPr txBox="1"/>
                      <wps:spPr>
                        <a:xfrm>
                          <a:off x="0" y="0"/>
                          <a:ext cx="748146" cy="273348"/>
                        </a:xfrm>
                        <a:prstGeom prst="rect">
                          <a:avLst/>
                        </a:prstGeom>
                        <a:noFill/>
                        <a:ln w="6350">
                          <a:noFill/>
                        </a:ln>
                      </wps:spPr>
                      <wps:txbx>
                        <w:txbxContent>
                          <w:p w14:paraId="27987867" w14:textId="0EC6EFD2" w:rsidR="00776C0C" w:rsidRPr="00776C0C" w:rsidRDefault="00776C0C">
                            <w:pPr>
                              <w:rPr>
                                <w:lang w:val="vi-VN"/>
                              </w:rPr>
                            </w:pPr>
                            <w:r>
                              <w:rPr>
                                <w:lang w:val="vi-VN"/>
                              </w:rPr>
                              <w:t>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831CB41" id="Text Box 207" o:spid="_x0000_s1185" type="#_x0000_t202" style="position:absolute;left:0;text-align:left;margin-left:364.9pt;margin-top:141.8pt;width:58.9pt;height:21.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" filled="f" stroked="f" strokeweight=".5pt">
                <v:textbox>
                  <w:txbxContent>
                    <w:p w14:paraId="27987867" w14:textId="0EC6EFD2" w:rsidR="00776C0C" w:rsidRPr="00776C0C" w:rsidRDefault="00776C0C">
                      <w:pPr>
                        <w:rPr>
                          <w:lang w:val="vi-VN"/>
                        </w:rPr>
                      </w:pPr>
                      <w:r>
                        <w:rPr>
                          <w:lang w:val="vi-VN"/>
                        </w:rPr>
                        <w:t>Query</w:t>
                      </w:r>
                    </w:p>
                  </w:txbxContent>
                </v:textbox>
              </v:shape>
            </w:pict>
          </mc:Fallback>
        </mc:AlternateContent>
      </w:r>
      <w:r>
        <w:rPr>
          <w:noProof/>
          <w:lang w:val="vi-VN"/>
        </w:rPr>
        <mc:AlternateContent>
          <mc:Choice Requires="wps">
            <w:drawing>
              <wp:anchor distT="0" distB="0" distL="114300" distR="114300" simplePos="0" relativeHeight="251701248" behindDoc="0" locked="0" layoutInCell="1" allowOverlap="1" wp14:anchorId="56AE155A" wp14:editId="2054137D">
                <wp:simplePos x="0" y="0"/>
                <wp:positionH relativeFrom="column">
                  <wp:posOffset>4634634</wp:posOffset>
                </wp:positionH>
                <wp:positionV relativeFrom="paragraph">
                  <wp:posOffset>1572780</wp:posOffset>
                </wp:positionV>
                <wp:extent cx="748146" cy="273348"/>
                <wp:effectExtent l="0" t="0" r="0" b="0"/>
                <wp:wrapNone/>
                <wp:docPr id="206" name="Text Box 206"/>
                <wp:cNvGraphicFramePr/>
                <a:graphic xmlns:a="http://schemas.openxmlformats.org/drawingml/2006/main">
                  <a:graphicData uri="http://schemas.microsoft.com/office/word/2010/wordprocessingShape">
                    <wps:wsp>
                      <wps:cNvSpPr txBox="1"/>
                      <wps:spPr>
                        <a:xfrm>
                          <a:off x="0" y="0"/>
                          <a:ext cx="748146" cy="273348"/>
                        </a:xfrm>
                        <a:prstGeom prst="rect">
                          <a:avLst/>
                        </a:prstGeom>
                        <a:noFill/>
                        <a:ln w="6350">
                          <a:noFill/>
                        </a:ln>
                      </wps:spPr>
                      <wps:txbx>
                        <w:txbxContent>
                          <w:p w14:paraId="623E03C1" w14:textId="5CB38141" w:rsidR="00776C0C" w:rsidRPr="00776C0C" w:rsidRDefault="00776C0C">
                            <w:pPr>
                              <w:rPr>
                                <w:lang w:val="vi-VN"/>
                              </w:rPr>
                            </w:pPr>
                            <w:r>
                              <w:rPr>
                                <w:lang w:val="vi-VN"/>
                              </w:rPr>
                              <w:t>Push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AE155A" id="Text Box 206" o:spid="_x0000_s1186" type="#_x0000_t202" style="position:absolute;left:0;text-align:left;margin-left:364.95pt;margin-top:123.85pt;width:58.9pt;height:21.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" filled="f" stroked="f" strokeweight=".5pt">
                <v:textbox>
                  <w:txbxContent>
                    <w:p w14:paraId="623E03C1" w14:textId="5CB38141" w:rsidR="00776C0C" w:rsidRPr="00776C0C" w:rsidRDefault="00776C0C">
                      <w:pPr>
                        <w:rPr>
                          <w:lang w:val="vi-VN"/>
                        </w:rPr>
                      </w:pPr>
                      <w:r>
                        <w:rPr>
                          <w:lang w:val="vi-VN"/>
                        </w:rPr>
                        <w:t>Push</w:t>
                      </w:r>
                    </w:p>
                  </w:txbxContent>
                </v:textbox>
              </v:shape>
            </w:pict>
          </mc:Fallback>
        </mc:AlternateContent>
      </w:r>
      <w:r>
        <w:rPr>
          <w:noProof/>
          <w:lang w:val="vi-VN"/>
        </w:rPr>
        <mc:AlternateContent>
          <mc:Choice Requires="wps">
            <w:drawing>
              <wp:anchor distT="0" distB="0" distL="114300" distR="114300" simplePos="0" relativeHeight="251699200" behindDoc="0" locked="0" layoutInCell="1" allowOverlap="1" wp14:anchorId="27F35E4A" wp14:editId="25A61E7D">
                <wp:simplePos x="0" y="0"/>
                <wp:positionH relativeFrom="column">
                  <wp:posOffset>595538</wp:posOffset>
                </wp:positionH>
                <wp:positionV relativeFrom="paragraph">
                  <wp:posOffset>3746954</wp:posOffset>
                </wp:positionV>
                <wp:extent cx="315323" cy="273348"/>
                <wp:effectExtent l="0" t="0" r="0" b="0"/>
                <wp:wrapNone/>
                <wp:docPr id="205" name="Text Box 205"/>
                <wp:cNvGraphicFramePr/>
                <a:graphic xmlns:a="http://schemas.openxmlformats.org/drawingml/2006/main">
                  <a:graphicData uri="http://schemas.microsoft.com/office/word/2010/wordprocessingShape">
                    <wps:wsp>
                      <wps:cNvSpPr txBox="1"/>
                      <wps:spPr>
                        <a:xfrm>
                          <a:off x="0" y="0"/>
                          <a:ext cx="315323" cy="273348"/>
                        </a:xfrm>
                        <a:prstGeom prst="rect">
                          <a:avLst/>
                        </a:prstGeom>
                        <a:noFill/>
                        <a:ln w="6350">
                          <a:noFill/>
                        </a:ln>
                      </wps:spPr>
                      <wps:txbx>
                        <w:txbxContent>
                          <w:p w14:paraId="54012660" w14:textId="1E1E264B" w:rsidR="00776C0C" w:rsidRPr="00776C0C" w:rsidRDefault="00776C0C">
                            <w:pPr>
                              <w:rPr>
                                <w:lang w:val="vi-VN"/>
                              </w:rPr>
                            </w:pPr>
                            <w:r>
                              <w:rPr>
                                <w:lang w:val="vi-VN"/>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7F35E4A" id="Text Box 205" o:spid="_x0000_s1187" type="#_x0000_t202" style="position:absolute;left:0;text-align:left;margin-left:46.9pt;margin-top:295.05pt;width:24.85pt;height:21.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" filled="f" stroked="f" strokeweight=".5pt">
                <v:textbox>
                  <w:txbxContent>
                    <w:p w14:paraId="54012660" w14:textId="1E1E264B" w:rsidR="00776C0C" w:rsidRPr="00776C0C" w:rsidRDefault="00776C0C">
                      <w:pPr>
                        <w:rPr>
                          <w:lang w:val="vi-VN"/>
                        </w:rPr>
                      </w:pPr>
                      <w:r>
                        <w:rPr>
                          <w:lang w:val="vi-VN"/>
                        </w:rPr>
                        <w:t>5</w:t>
                      </w:r>
                    </w:p>
                  </w:txbxContent>
                </v:textbox>
              </v:shape>
            </w:pict>
          </mc:Fallback>
        </mc:AlternateContent>
      </w:r>
      <w:r>
        <w:rPr>
          <w:noProof/>
          <w:lang w:val="vi-VN"/>
        </w:rPr>
        <mc:AlternateContent>
          <mc:Choice Requires="wps">
            <w:drawing>
              <wp:anchor distT="0" distB="0" distL="114300" distR="114300" simplePos="0" relativeHeight="251697152" behindDoc="0" locked="0" layoutInCell="1" allowOverlap="1" wp14:anchorId="4F55F115" wp14:editId="42D6FABC">
                <wp:simplePos x="0" y="0"/>
                <wp:positionH relativeFrom="column">
                  <wp:posOffset>524510</wp:posOffset>
                </wp:positionH>
                <wp:positionV relativeFrom="paragraph">
                  <wp:posOffset>3131004</wp:posOffset>
                </wp:positionV>
                <wp:extent cx="386443" cy="273348"/>
                <wp:effectExtent l="0" t="0" r="0" b="0"/>
                <wp:wrapNone/>
                <wp:docPr id="204" name="Text Box 204"/>
                <wp:cNvGraphicFramePr/>
                <a:graphic xmlns:a="http://schemas.openxmlformats.org/drawingml/2006/main">
                  <a:graphicData uri="http://schemas.microsoft.com/office/word/2010/wordprocessingShape">
                    <wps:wsp>
                      <wps:cNvSpPr txBox="1"/>
                      <wps:spPr>
                        <a:xfrm>
                          <a:off x="0" y="0"/>
                          <a:ext cx="386443" cy="273348"/>
                        </a:xfrm>
                        <a:prstGeom prst="rect">
                          <a:avLst/>
                        </a:prstGeom>
                        <a:noFill/>
                        <a:ln w="6350">
                          <a:noFill/>
                        </a:ln>
                      </wps:spPr>
                      <wps:txbx>
                        <w:txbxContent>
                          <w:p w14:paraId="762B6CCC" w14:textId="74243406" w:rsidR="00776C0C" w:rsidRPr="00776C0C" w:rsidRDefault="00776C0C">
                            <w:pPr>
                              <w:rPr>
                                <w:lang w:val="vi-VN"/>
                              </w:rPr>
                            </w:pPr>
                            <w:r>
                              <w:rPr>
                                <w:lang w:val="vi-VN"/>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55F115" id="Text Box 204" o:spid="_x0000_s1188" type="#_x0000_t202" style="position:absolute;left:0;text-align:left;margin-left:41.3pt;margin-top:246.55pt;width:30.45pt;height:21.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" filled="f" stroked="f" strokeweight=".5pt">
                <v:textbox>
                  <w:txbxContent>
                    <w:p w14:paraId="762B6CCC" w14:textId="74243406" w:rsidR="00776C0C" w:rsidRPr="00776C0C" w:rsidRDefault="00776C0C">
                      <w:pPr>
                        <w:rPr>
                          <w:lang w:val="vi-VN"/>
                        </w:rPr>
                      </w:pPr>
                      <w:r>
                        <w:rPr>
                          <w:lang w:val="vi-VN"/>
                        </w:rPr>
                        <w:t>10</w:t>
                      </w:r>
                    </w:p>
                  </w:txbxContent>
                </v:textbox>
              </v:shape>
            </w:pict>
          </mc:Fallback>
        </mc:AlternateContent>
      </w:r>
      <w:r>
        <w:rPr>
          <w:noProof/>
          <w:lang w:val="vi-VN"/>
        </w:rPr>
        <mc:AlternateContent>
          <mc:Choice Requires="wps">
            <w:drawing>
              <wp:anchor distT="0" distB="0" distL="114300" distR="114300" simplePos="0" relativeHeight="251695104" behindDoc="0" locked="0" layoutInCell="1" allowOverlap="1" wp14:anchorId="00E0A2C6" wp14:editId="03F5CBC6">
                <wp:simplePos x="0" y="0"/>
                <wp:positionH relativeFrom="column">
                  <wp:posOffset>524510</wp:posOffset>
                </wp:positionH>
                <wp:positionV relativeFrom="paragraph">
                  <wp:posOffset>2505257</wp:posOffset>
                </wp:positionV>
                <wp:extent cx="386443" cy="273348"/>
                <wp:effectExtent l="0" t="0" r="0" b="0"/>
                <wp:wrapNone/>
                <wp:docPr id="203" name="Text Box 203"/>
                <wp:cNvGraphicFramePr/>
                <a:graphic xmlns:a="http://schemas.openxmlformats.org/drawingml/2006/main">
                  <a:graphicData uri="http://schemas.microsoft.com/office/word/2010/wordprocessingShape">
                    <wps:wsp>
                      <wps:cNvSpPr txBox="1"/>
                      <wps:spPr>
                        <a:xfrm>
                          <a:off x="0" y="0"/>
                          <a:ext cx="386443" cy="273348"/>
                        </a:xfrm>
                        <a:prstGeom prst="rect">
                          <a:avLst/>
                        </a:prstGeom>
                        <a:noFill/>
                        <a:ln w="6350">
                          <a:noFill/>
                        </a:ln>
                      </wps:spPr>
                      <wps:txbx>
                        <w:txbxContent>
                          <w:p w14:paraId="5631298A" w14:textId="5CC7BC8E" w:rsidR="00776C0C" w:rsidRPr="00776C0C" w:rsidRDefault="00776C0C">
                            <w:pPr>
                              <w:rPr>
                                <w:lang w:val="vi-VN"/>
                              </w:rPr>
                            </w:pPr>
                            <w:r>
                              <w:rPr>
                                <w:lang w:val="vi-VN"/>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E0A2C6" id="Text Box 203" o:spid="_x0000_s1189" type="#_x0000_t202" style="position:absolute;left:0;text-align:left;margin-left:41.3pt;margin-top:197.25pt;width:30.45pt;height:21.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" filled="f" stroked="f" strokeweight=".5pt">
                <v:textbox>
                  <w:txbxContent>
                    <w:p w14:paraId="5631298A" w14:textId="5CC7BC8E" w:rsidR="00776C0C" w:rsidRPr="00776C0C" w:rsidRDefault="00776C0C">
                      <w:pPr>
                        <w:rPr>
                          <w:lang w:val="vi-VN"/>
                        </w:rPr>
                      </w:pPr>
                      <w:r>
                        <w:rPr>
                          <w:lang w:val="vi-VN"/>
                        </w:rPr>
                        <w:t>15</w:t>
                      </w:r>
                    </w:p>
                  </w:txbxContent>
                </v:textbox>
              </v:shape>
            </w:pict>
          </mc:Fallback>
        </mc:AlternateContent>
      </w:r>
      <w:r>
        <w:rPr>
          <w:noProof/>
          <w:lang w:val="vi-VN"/>
        </w:rPr>
        <mc:AlternateContent>
          <mc:Choice Requires="wps">
            <w:drawing>
              <wp:anchor distT="0" distB="0" distL="114300" distR="114300" simplePos="0" relativeHeight="251693056" behindDoc="0" locked="0" layoutInCell="1" allowOverlap="1" wp14:anchorId="32763B7D" wp14:editId="772DC223">
                <wp:simplePos x="0" y="0"/>
                <wp:positionH relativeFrom="column">
                  <wp:posOffset>524510</wp:posOffset>
                </wp:positionH>
                <wp:positionV relativeFrom="paragraph">
                  <wp:posOffset>1874248</wp:posOffset>
                </wp:positionV>
                <wp:extent cx="386443" cy="273348"/>
                <wp:effectExtent l="0" t="0" r="0" b="0"/>
                <wp:wrapNone/>
                <wp:docPr id="202" name="Text Box 202"/>
                <wp:cNvGraphicFramePr/>
                <a:graphic xmlns:a="http://schemas.openxmlformats.org/drawingml/2006/main">
                  <a:graphicData uri="http://schemas.microsoft.com/office/word/2010/wordprocessingShape">
                    <wps:wsp>
                      <wps:cNvSpPr txBox="1"/>
                      <wps:spPr>
                        <a:xfrm>
                          <a:off x="0" y="0"/>
                          <a:ext cx="386443" cy="273348"/>
                        </a:xfrm>
                        <a:prstGeom prst="rect">
                          <a:avLst/>
                        </a:prstGeom>
                        <a:noFill/>
                        <a:ln w="6350">
                          <a:noFill/>
                        </a:ln>
                      </wps:spPr>
                      <wps:txbx>
                        <w:txbxContent>
                          <w:p w14:paraId="1B56A404" w14:textId="70B01B48" w:rsidR="00776C0C" w:rsidRPr="00776C0C" w:rsidRDefault="00776C0C">
                            <w:pPr>
                              <w:rPr>
                                <w:lang w:val="vi-VN"/>
                              </w:rPr>
                            </w:pPr>
                            <w:r>
                              <w:rPr>
                                <w:lang w:val="vi-VN"/>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763B7D" id="Text Box 202" o:spid="_x0000_s1190" type="#_x0000_t202" style="position:absolute;left:0;text-align:left;margin-left:41.3pt;margin-top:147.6pt;width:30.45pt;height:21.5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" filled="f" stroked="f" strokeweight=".5pt">
                <v:textbox>
                  <w:txbxContent>
                    <w:p w14:paraId="1B56A404" w14:textId="70B01B48" w:rsidR="00776C0C" w:rsidRPr="00776C0C" w:rsidRDefault="00776C0C">
                      <w:pPr>
                        <w:rPr>
                          <w:lang w:val="vi-VN"/>
                        </w:rPr>
                      </w:pPr>
                      <w:r>
                        <w:rPr>
                          <w:lang w:val="vi-VN"/>
                        </w:rPr>
                        <w:t>20</w:t>
                      </w:r>
                    </w:p>
                  </w:txbxContent>
                </v:textbox>
              </v:shape>
            </w:pict>
          </mc:Fallback>
        </mc:AlternateContent>
      </w:r>
      <w:r>
        <w:rPr>
          <w:noProof/>
          <w:lang w:val="vi-VN"/>
        </w:rPr>
        <mc:AlternateContent>
          <mc:Choice Requires="wps">
            <w:drawing>
              <wp:anchor distT="0" distB="0" distL="114300" distR="114300" simplePos="0" relativeHeight="251691008" behindDoc="0" locked="0" layoutInCell="1" allowOverlap="1" wp14:anchorId="7C52D0E6" wp14:editId="12FC818B">
                <wp:simplePos x="0" y="0"/>
                <wp:positionH relativeFrom="column">
                  <wp:posOffset>524782</wp:posOffset>
                </wp:positionH>
                <wp:positionV relativeFrom="paragraph">
                  <wp:posOffset>1259568</wp:posOffset>
                </wp:positionV>
                <wp:extent cx="386443" cy="273348"/>
                <wp:effectExtent l="0" t="0" r="0" b="0"/>
                <wp:wrapNone/>
                <wp:docPr id="201" name="Text Box 201"/>
                <wp:cNvGraphicFramePr/>
                <a:graphic xmlns:a="http://schemas.openxmlformats.org/drawingml/2006/main">
                  <a:graphicData uri="http://schemas.microsoft.com/office/word/2010/wordprocessingShape">
                    <wps:wsp>
                      <wps:cNvSpPr txBox="1"/>
                      <wps:spPr>
                        <a:xfrm>
                          <a:off x="0" y="0"/>
                          <a:ext cx="386443" cy="273348"/>
                        </a:xfrm>
                        <a:prstGeom prst="rect">
                          <a:avLst/>
                        </a:prstGeom>
                        <a:noFill/>
                        <a:ln w="6350">
                          <a:noFill/>
                        </a:ln>
                      </wps:spPr>
                      <wps:txbx>
                        <w:txbxContent>
                          <w:p w14:paraId="774E5328" w14:textId="05806ADF" w:rsidR="00776C0C" w:rsidRPr="00776C0C" w:rsidRDefault="00776C0C">
                            <w:pPr>
                              <w:rPr>
                                <w:lang w:val="vi-VN"/>
                              </w:rPr>
                            </w:pPr>
                            <w:r>
                              <w:rPr>
                                <w:lang w:val="vi-VN"/>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C52D0E6" id="Text Box 201" o:spid="_x0000_s1191" type="#_x0000_t202" style="position:absolute;left:0;text-align:left;margin-left:41.3pt;margin-top:99.2pt;width:30.45pt;height:21.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" filled="f" stroked="f" strokeweight=".5pt">
                <v:textbox>
                  <w:txbxContent>
                    <w:p w14:paraId="774E5328" w14:textId="05806ADF" w:rsidR="00776C0C" w:rsidRPr="00776C0C" w:rsidRDefault="00776C0C">
                      <w:pPr>
                        <w:rPr>
                          <w:lang w:val="vi-VN"/>
                        </w:rPr>
                      </w:pPr>
                      <w:r>
                        <w:rPr>
                          <w:lang w:val="vi-VN"/>
                        </w:rPr>
                        <w:t>25</w:t>
                      </w:r>
                    </w:p>
                  </w:txbxContent>
                </v:textbox>
              </v:shape>
            </w:pict>
          </mc:Fallback>
        </mc:AlternateContent>
      </w:r>
      <w:r w:rsidR="001620B6">
        <w:t>Để đảm bảo hiệu quả của việc thu thập dữ liệu, việc tìm ra sự cân bằng giữa thời gian khám phá và sự xâm lấn của trình thu thập thông tin là rất quan trọng. Tăng số lượng tác vụ thu thập dữ liệu song song có thể giúp giảm thời gian khám phá, nhưng cũng có thể tạo ra gánh nặng đối với hệ thống.</w:t>
      </w:r>
      <w:r w:rsidR="00E90ADE" w:rsidRPr="00E90ADE">
        <w:rPr>
          <w:noProof/>
        </w:rPr>
        <w:t xml:space="preserve"> </w:t>
      </w:r>
    </w:p>
    <w:p w14:paraId="4782AA33" w14:textId="2228D0E5" w:rsidR="00E90ADE" w:rsidRPr="00E90ADE" w:rsidRDefault="00E90ADE" w:rsidP="00776C0C">
      <w:pPr>
        <w:pStyle w:val="Caption"/>
        <w:spacing w:before="120" w:after="0" w:line="360" w:lineRule="auto"/>
        <w:rPr>
          <w:lang w:val="vi-VN"/>
        </w:rPr>
      </w:pPr>
      <w:bookmarkStart w:id="49" w:name="_Toc168603975"/>
      <w:r>
        <w:rPr>
          <w:lang w:val="vi-VN"/>
        </w:rPr>
        <w:t>Hình 4.1.2 Tần suất thông điệp được gửi đi trong mạng</w:t>
      </w:r>
      <w:bookmarkEnd w:id="49"/>
      <w:r>
        <w:rPr>
          <w:lang w:val="vi-VN"/>
        </w:rPr>
        <w:t xml:space="preserve"> </w:t>
      </w:r>
    </w:p>
    <w:p w14:paraId="34D08242" w14:textId="70F3E8FE" w:rsidR="001620B6" w:rsidRDefault="001620B6" w:rsidP="00E90ADE">
      <w:pPr>
        <w:pStyle w:val="Nidungvnbn"/>
      </w:pPr>
      <w:r w:rsidRPr="00917F7B">
        <w:t>Trong</w:t>
      </w:r>
      <w:r>
        <w:t xml:space="preserve"> tháng 11 năm 2000, các nhà nghiên cứu đã sử dụng phiên bản sửa đổi của trình thu thập thông tin để nghe lén lưu lượng truy cập của mạng Gnutella</w:t>
      </w:r>
      <w:r w:rsidR="00A50B8A">
        <w:rPr>
          <w:lang w:val="vi-VN"/>
        </w:rPr>
        <w:t xml:space="preserve"> </w:t>
      </w:r>
      <w:r w:rsidR="00A50B8A" w:rsidRPr="00A50B8A">
        <w:rPr>
          <w:rFonts w:ascii="TimesNewRomanPSMT" w:hAnsi="TimesNewRomanPSMT"/>
          <w:color w:val="000000"/>
        </w:rPr>
        <w:t>trong khoảng thời gian 376 phút</w:t>
      </w:r>
      <w:r>
        <w:t xml:space="preserve">. Trong biểu đồ </w:t>
      </w:r>
      <w:r w:rsidR="00E90ADE">
        <w:t>h</w:t>
      </w:r>
      <w:r>
        <w:t xml:space="preserve">ình </w:t>
      </w:r>
      <w:r w:rsidR="00E90ADE">
        <w:t>4</w:t>
      </w:r>
      <w:r w:rsidR="00E90ADE">
        <w:rPr>
          <w:lang w:val="vi-VN"/>
        </w:rPr>
        <w:t>.1.</w:t>
      </w:r>
      <w:r>
        <w:t>2, các nhà nghiên cứu đã phân loại lưu lượng truy cập theo loại tin nhắn và phát hiện rằng:</w:t>
      </w:r>
    </w:p>
    <w:p w14:paraId="3E21E4DC" w14:textId="1DB3C06D" w:rsidR="001620B6" w:rsidRDefault="001620B6" w:rsidP="001620B6">
      <w:pPr>
        <w:pStyle w:val="Nidungvnbn"/>
        <w:numPr>
          <w:ilvl w:val="0"/>
          <w:numId w:val="36"/>
        </w:numPr>
        <w:ind w:left="709"/>
      </w:pPr>
      <w:r>
        <w:t>Trung bình chỉ có khoảng 36% tổng lưu lượng truy cập là từ người dùng thông qua các thông điệp tìm kiếm (QUERY).</w:t>
      </w:r>
    </w:p>
    <w:p w14:paraId="3555ACF4" w14:textId="13E9CD0C" w:rsidR="001620B6" w:rsidRDefault="001620B6" w:rsidP="001620B6">
      <w:pPr>
        <w:pStyle w:val="Nidungvnbn"/>
        <w:numPr>
          <w:ilvl w:val="0"/>
          <w:numId w:val="36"/>
        </w:numPr>
        <w:ind w:left="709"/>
      </w:pPr>
      <w:r>
        <w:t>55% lưu lượng truy cập được sử dụng để duy trì tư cách thành viên nhóm thông qua tin nhắn PING và PONG.</w:t>
      </w:r>
    </w:p>
    <w:p w14:paraId="32D8EF19" w14:textId="435AAE4C" w:rsidR="001620B6" w:rsidRDefault="001620B6" w:rsidP="001620B6">
      <w:pPr>
        <w:pStyle w:val="Nidungvnbn"/>
        <w:numPr>
          <w:ilvl w:val="0"/>
          <w:numId w:val="36"/>
        </w:numPr>
        <w:ind w:left="709"/>
      </w:pPr>
      <w:r>
        <w:t>9% chứa các thông điệp không chuẩn hoặc tin nhắn quảng bá PUSH từ các dịch vụ không tuân thủ giao thức.</w:t>
      </w:r>
    </w:p>
    <w:p w14:paraId="7771603F" w14:textId="1AB9E529" w:rsidR="00066357" w:rsidRPr="00066357" w:rsidRDefault="001620B6" w:rsidP="00AA04B5">
      <w:pPr>
        <w:pStyle w:val="Nidungvnbn"/>
        <w:rPr>
          <w:lang w:val="vi-VN"/>
        </w:rPr>
      </w:pPr>
      <w:r>
        <w:lastRenderedPageBreak/>
        <w:t xml:space="preserve">Đến tháng 6 năm 2001, các vấn đề kỹ thuật này đã được giải quyết với sự xuất hiện của các triển khai mới hơn của Gnutella. Lưu lượng truy cập chủ yếu chứa </w:t>
      </w:r>
      <w:r w:rsidR="00021A9E">
        <w:t>91</w:t>
      </w:r>
      <w:r>
        <w:t>% tin nhắn QUERY, 8% tin nhắn PING, và một số lượng không đáng kể của các loại tin nhắn khác.</w:t>
      </w:r>
      <w:r w:rsidR="00066357">
        <w:rPr>
          <w:lang w:val="vi-VN"/>
        </w:rPr>
        <w:t xml:space="preserve"> Mặc</w:t>
      </w:r>
      <w:r w:rsidR="00066357" w:rsidRPr="00066357">
        <w:rPr>
          <w:lang w:val="vi-VN"/>
        </w:rPr>
        <w:t xml:space="preserve"> dù sự thất bại của mạng Gnutella</w:t>
      </w:r>
      <w:r w:rsidR="00066357">
        <w:rPr>
          <w:lang w:val="vi-VN"/>
        </w:rPr>
        <w:t xml:space="preserve"> </w:t>
      </w:r>
      <w:r w:rsidR="00066357" w:rsidRPr="00066357">
        <w:rPr>
          <w:lang w:val="vi-VN"/>
        </w:rPr>
        <w:t>trong việc mở rộng quy mô đã được dự đoán hết lần này đến lần khác, nhưng số lượng</w:t>
      </w:r>
      <w:r w:rsidR="00066357">
        <w:rPr>
          <w:lang w:val="vi-VN"/>
        </w:rPr>
        <w:t xml:space="preserve"> </w:t>
      </w:r>
      <w:r w:rsidR="00066357" w:rsidRPr="00066357">
        <w:rPr>
          <w:lang w:val="vi-VN"/>
        </w:rPr>
        <w:t>các nút trong thành phần mạng lớn nhất đã tăng khoảng 25 lần trong 6 tháng qua.</w:t>
      </w:r>
    </w:p>
    <w:tbl>
      <w:tblPr>
        <w:tblStyle w:val="TableGrid"/>
        <w:tblW w:w="7086" w:type="dxa"/>
        <w:jc w:val="center"/>
        <w:tblLook w:val="04A0" w:firstRow="1" w:lastRow="0" w:firstColumn="1" w:lastColumn="0" w:noHBand="0" w:noVBand="1"/>
      </w:tblPr>
      <w:tblGrid>
        <w:gridCol w:w="3912"/>
        <w:gridCol w:w="1587"/>
        <w:gridCol w:w="1587"/>
      </w:tblGrid>
      <w:tr w:rsidR="00066357" w14:paraId="766503A7" w14:textId="77777777" w:rsidTr="00066357">
        <w:trPr>
          <w:jc w:val="center"/>
        </w:trPr>
        <w:tc>
          <w:tcPr>
            <w:tcW w:w="3912" w:type="dxa"/>
            <w:shd w:val="clear" w:color="auto" w:fill="B8CCE4" w:themeFill="accent1" w:themeFillTint="66"/>
            <w:vAlign w:val="center"/>
          </w:tcPr>
          <w:p w14:paraId="6FAA0D68" w14:textId="2E2FF5C8" w:rsidR="00021A9E" w:rsidRPr="00021A9E" w:rsidRDefault="00021A9E" w:rsidP="00833047">
            <w:pPr>
              <w:pStyle w:val="Nidungvnbn"/>
              <w:spacing w:before="60" w:after="60" w:line="240" w:lineRule="auto"/>
              <w:ind w:firstLine="0"/>
              <w:jc w:val="center"/>
              <w:rPr>
                <w:lang w:val="vi-VN"/>
              </w:rPr>
            </w:pPr>
            <w:r>
              <w:t>Loại</w:t>
            </w:r>
            <w:r>
              <w:rPr>
                <w:lang w:val="vi-VN"/>
              </w:rPr>
              <w:t xml:space="preserve"> message</w:t>
            </w:r>
          </w:p>
        </w:tc>
        <w:tc>
          <w:tcPr>
            <w:tcW w:w="1587" w:type="dxa"/>
            <w:shd w:val="clear" w:color="auto" w:fill="B8CCE4" w:themeFill="accent1" w:themeFillTint="66"/>
            <w:vAlign w:val="center"/>
          </w:tcPr>
          <w:p w14:paraId="69D139B4" w14:textId="111647DA" w:rsidR="00021A9E" w:rsidRPr="00021A9E" w:rsidRDefault="00021A9E" w:rsidP="00833047">
            <w:pPr>
              <w:pStyle w:val="Nidungvnbn"/>
              <w:spacing w:before="60" w:after="60" w:line="240" w:lineRule="auto"/>
              <w:ind w:firstLine="0"/>
              <w:jc w:val="center"/>
              <w:rPr>
                <w:lang w:val="vi-VN"/>
              </w:rPr>
            </w:pPr>
            <w:r>
              <w:t>Nov</w:t>
            </w:r>
            <w:r>
              <w:rPr>
                <w:lang w:val="vi-VN"/>
              </w:rPr>
              <w:t xml:space="preserve"> 2000</w:t>
            </w:r>
          </w:p>
        </w:tc>
        <w:tc>
          <w:tcPr>
            <w:tcW w:w="1587" w:type="dxa"/>
            <w:shd w:val="clear" w:color="auto" w:fill="B8CCE4" w:themeFill="accent1" w:themeFillTint="66"/>
            <w:vAlign w:val="center"/>
          </w:tcPr>
          <w:p w14:paraId="1A9F9006" w14:textId="71AB2964" w:rsidR="00021A9E" w:rsidRPr="00021A9E" w:rsidRDefault="00021A9E" w:rsidP="00833047">
            <w:pPr>
              <w:pStyle w:val="Nidungvnbn"/>
              <w:spacing w:before="60" w:after="60" w:line="240" w:lineRule="auto"/>
              <w:ind w:firstLine="0"/>
              <w:jc w:val="center"/>
              <w:rPr>
                <w:lang w:val="vi-VN"/>
              </w:rPr>
            </w:pPr>
            <w:r>
              <w:t>Jun</w:t>
            </w:r>
            <w:r>
              <w:rPr>
                <w:lang w:val="vi-VN"/>
              </w:rPr>
              <w:t xml:space="preserve"> 2001</w:t>
            </w:r>
          </w:p>
        </w:tc>
      </w:tr>
      <w:tr w:rsidR="00066357" w14:paraId="6A4AF8B0" w14:textId="77777777" w:rsidTr="00066357">
        <w:trPr>
          <w:jc w:val="center"/>
        </w:trPr>
        <w:tc>
          <w:tcPr>
            <w:tcW w:w="3912" w:type="dxa"/>
          </w:tcPr>
          <w:p w14:paraId="2BE4CED2" w14:textId="63EBFF5C" w:rsidR="00021A9E" w:rsidRPr="00021A9E" w:rsidRDefault="00021A9E" w:rsidP="00833047">
            <w:pPr>
              <w:pStyle w:val="Nidungvnbn"/>
              <w:spacing w:before="60" w:after="60" w:line="240" w:lineRule="auto"/>
              <w:ind w:firstLine="0"/>
              <w:rPr>
                <w:lang w:val="vi-VN"/>
              </w:rPr>
            </w:pPr>
            <w:r>
              <w:t>User</w:t>
            </w:r>
            <w:r>
              <w:rPr>
                <w:lang w:val="vi-VN"/>
              </w:rPr>
              <w:t xml:space="preserve"> (Query)</w:t>
            </w:r>
          </w:p>
        </w:tc>
        <w:tc>
          <w:tcPr>
            <w:tcW w:w="1587" w:type="dxa"/>
            <w:vAlign w:val="center"/>
          </w:tcPr>
          <w:p w14:paraId="03DF07FD" w14:textId="4120C4EC" w:rsidR="00021A9E" w:rsidRPr="00021A9E" w:rsidRDefault="00021A9E" w:rsidP="00833047">
            <w:pPr>
              <w:pStyle w:val="Nidungvnbn"/>
              <w:spacing w:before="60" w:after="60" w:line="240" w:lineRule="auto"/>
              <w:ind w:firstLine="0"/>
              <w:jc w:val="center"/>
              <w:rPr>
                <w:lang w:val="vi-VN"/>
              </w:rPr>
            </w:pPr>
            <w:r>
              <w:t>36</w:t>
            </w:r>
            <w:r>
              <w:rPr>
                <w:lang w:val="vi-VN"/>
              </w:rPr>
              <w:t>%</w:t>
            </w:r>
          </w:p>
        </w:tc>
        <w:tc>
          <w:tcPr>
            <w:tcW w:w="1587" w:type="dxa"/>
            <w:vAlign w:val="center"/>
          </w:tcPr>
          <w:p w14:paraId="1E422325" w14:textId="1CA87481" w:rsidR="00021A9E" w:rsidRPr="00021A9E" w:rsidRDefault="00021A9E" w:rsidP="00833047">
            <w:pPr>
              <w:pStyle w:val="Nidungvnbn"/>
              <w:spacing w:before="60" w:after="60" w:line="240" w:lineRule="auto"/>
              <w:ind w:firstLine="0"/>
              <w:jc w:val="center"/>
              <w:rPr>
                <w:lang w:val="vi-VN"/>
              </w:rPr>
            </w:pPr>
            <w:r>
              <w:t>91</w:t>
            </w:r>
            <w:r>
              <w:rPr>
                <w:lang w:val="vi-VN"/>
              </w:rPr>
              <w:t>%</w:t>
            </w:r>
          </w:p>
        </w:tc>
      </w:tr>
      <w:tr w:rsidR="00066357" w14:paraId="2413C03E" w14:textId="77777777" w:rsidTr="00066357">
        <w:trPr>
          <w:jc w:val="center"/>
        </w:trPr>
        <w:tc>
          <w:tcPr>
            <w:tcW w:w="3912" w:type="dxa"/>
          </w:tcPr>
          <w:p w14:paraId="1D0FB316" w14:textId="5E0F52F8" w:rsidR="00021A9E" w:rsidRPr="00021A9E" w:rsidRDefault="00021A9E" w:rsidP="00833047">
            <w:pPr>
              <w:pStyle w:val="Nidungvnbn"/>
              <w:spacing w:before="60" w:after="60" w:line="240" w:lineRule="auto"/>
              <w:ind w:firstLine="0"/>
              <w:rPr>
                <w:lang w:val="vi-VN"/>
              </w:rPr>
            </w:pPr>
            <w:r>
              <w:t>Group</w:t>
            </w:r>
            <w:r>
              <w:rPr>
                <w:lang w:val="vi-VN"/>
              </w:rPr>
              <w:t xml:space="preserve"> membership (Ping/Pong)</w:t>
            </w:r>
          </w:p>
        </w:tc>
        <w:tc>
          <w:tcPr>
            <w:tcW w:w="1587" w:type="dxa"/>
            <w:vAlign w:val="center"/>
          </w:tcPr>
          <w:p w14:paraId="7E5601AB" w14:textId="4FF2E1EF" w:rsidR="00021A9E" w:rsidRPr="00021A9E" w:rsidRDefault="00021A9E" w:rsidP="00833047">
            <w:pPr>
              <w:pStyle w:val="Nidungvnbn"/>
              <w:spacing w:before="60" w:after="60" w:line="240" w:lineRule="auto"/>
              <w:ind w:firstLine="0"/>
              <w:jc w:val="center"/>
              <w:rPr>
                <w:lang w:val="vi-VN"/>
              </w:rPr>
            </w:pPr>
            <w:r>
              <w:t>55</w:t>
            </w:r>
            <w:r>
              <w:rPr>
                <w:lang w:val="vi-VN"/>
              </w:rPr>
              <w:t>%</w:t>
            </w:r>
          </w:p>
        </w:tc>
        <w:tc>
          <w:tcPr>
            <w:tcW w:w="1587" w:type="dxa"/>
            <w:vAlign w:val="center"/>
          </w:tcPr>
          <w:p w14:paraId="448B038B" w14:textId="2BA19B12" w:rsidR="00021A9E" w:rsidRPr="00021A9E" w:rsidRDefault="00021A9E" w:rsidP="00833047">
            <w:pPr>
              <w:pStyle w:val="Nidungvnbn"/>
              <w:spacing w:before="60" w:after="60" w:line="240" w:lineRule="auto"/>
              <w:ind w:firstLine="0"/>
              <w:jc w:val="center"/>
              <w:rPr>
                <w:lang w:val="vi-VN"/>
              </w:rPr>
            </w:pPr>
            <w:r>
              <w:t>8</w:t>
            </w:r>
            <w:r>
              <w:rPr>
                <w:lang w:val="vi-VN"/>
              </w:rPr>
              <w:t>%</w:t>
            </w:r>
          </w:p>
        </w:tc>
      </w:tr>
      <w:tr w:rsidR="00066357" w14:paraId="1603FFCA" w14:textId="77777777" w:rsidTr="00066357">
        <w:trPr>
          <w:jc w:val="center"/>
        </w:trPr>
        <w:tc>
          <w:tcPr>
            <w:tcW w:w="3912" w:type="dxa"/>
          </w:tcPr>
          <w:p w14:paraId="1C4A16D4" w14:textId="17B4A2CD" w:rsidR="00021A9E" w:rsidRPr="00021A9E" w:rsidRDefault="00021A9E" w:rsidP="00833047">
            <w:pPr>
              <w:pStyle w:val="Nidungvnbn"/>
              <w:spacing w:before="60" w:after="60" w:line="240" w:lineRule="auto"/>
              <w:ind w:firstLine="0"/>
              <w:rPr>
                <w:lang w:val="vi-VN"/>
              </w:rPr>
            </w:pPr>
            <w:r>
              <w:t>Other</w:t>
            </w:r>
            <w:r>
              <w:rPr>
                <w:lang w:val="vi-VN"/>
              </w:rPr>
              <w:t xml:space="preserve"> Non-Standard</w:t>
            </w:r>
          </w:p>
        </w:tc>
        <w:tc>
          <w:tcPr>
            <w:tcW w:w="1587" w:type="dxa"/>
            <w:vAlign w:val="center"/>
          </w:tcPr>
          <w:p w14:paraId="615A91EA" w14:textId="5B2B1ECD" w:rsidR="00021A9E" w:rsidRPr="00021A9E" w:rsidRDefault="00021A9E" w:rsidP="00833047">
            <w:pPr>
              <w:pStyle w:val="Nidungvnbn"/>
              <w:spacing w:before="60" w:after="60" w:line="240" w:lineRule="auto"/>
              <w:ind w:firstLine="0"/>
              <w:jc w:val="center"/>
              <w:rPr>
                <w:lang w:val="vi-VN"/>
              </w:rPr>
            </w:pPr>
            <w:r>
              <w:t>9</w:t>
            </w:r>
            <w:r>
              <w:rPr>
                <w:lang w:val="vi-VN"/>
              </w:rPr>
              <w:t>%</w:t>
            </w:r>
          </w:p>
        </w:tc>
        <w:tc>
          <w:tcPr>
            <w:tcW w:w="1587" w:type="dxa"/>
            <w:vAlign w:val="center"/>
          </w:tcPr>
          <w:p w14:paraId="6A9CA21C" w14:textId="7311CFC6" w:rsidR="00021A9E" w:rsidRPr="00021A9E" w:rsidRDefault="00021A9E" w:rsidP="00833047">
            <w:pPr>
              <w:pStyle w:val="Nidungvnbn"/>
              <w:spacing w:before="60" w:after="60" w:line="240" w:lineRule="auto"/>
              <w:ind w:firstLine="0"/>
              <w:jc w:val="center"/>
              <w:rPr>
                <w:lang w:val="vi-VN"/>
              </w:rPr>
            </w:pPr>
            <w:r>
              <w:t>1</w:t>
            </w:r>
            <w:r>
              <w:rPr>
                <w:lang w:val="vi-VN"/>
              </w:rPr>
              <w:t>%</w:t>
            </w:r>
          </w:p>
        </w:tc>
      </w:tr>
    </w:tbl>
    <w:p w14:paraId="5F1FE243" w14:textId="3C1831ED" w:rsidR="00B94609" w:rsidRDefault="00066357" w:rsidP="00AA04B5">
      <w:pPr>
        <w:pStyle w:val="Bngbiu-nidung"/>
        <w:spacing w:after="0" w:line="360" w:lineRule="auto"/>
        <w:ind w:firstLine="0"/>
        <w:rPr>
          <w:lang w:val="vi-VN"/>
        </w:rPr>
      </w:pPr>
      <w:bookmarkStart w:id="50" w:name="_Toc168600174"/>
      <w:r>
        <w:t>Bảng</w:t>
      </w:r>
      <w:r>
        <w:rPr>
          <w:lang w:val="vi-VN"/>
        </w:rPr>
        <w:t xml:space="preserve"> 4.1.1 </w:t>
      </w:r>
      <w:r>
        <w:t>Lưu lượng truy cập</w:t>
      </w:r>
      <w:r>
        <w:rPr>
          <w:lang w:val="vi-VN"/>
        </w:rPr>
        <w:t xml:space="preserve"> trong tháng 11/2000 và tháng 6/2001</w:t>
      </w:r>
      <w:bookmarkEnd w:id="50"/>
    </w:p>
    <w:p w14:paraId="006D382C" w14:textId="7E3BE9B8" w:rsidR="007F2405" w:rsidRDefault="00776C0C" w:rsidP="00776C0C">
      <w:pPr>
        <w:pStyle w:val="Tiumccp1"/>
      </w:pPr>
      <w:bookmarkStart w:id="51" w:name="_Toc168604217"/>
      <w:r>
        <w:rPr>
          <w:noProof/>
          <w:lang w:val="vi-VN"/>
        </w:rPr>
        <mc:AlternateContent>
          <mc:Choice Requires="wps">
            <w:drawing>
              <wp:anchor distT="0" distB="0" distL="114300" distR="114300" simplePos="0" relativeHeight="251739136" behindDoc="0" locked="0" layoutInCell="1" allowOverlap="1" wp14:anchorId="3C572493" wp14:editId="717DD49A">
                <wp:simplePos x="0" y="0"/>
                <wp:positionH relativeFrom="column">
                  <wp:posOffset>-1337799</wp:posOffset>
                </wp:positionH>
                <wp:positionV relativeFrom="paragraph">
                  <wp:posOffset>1701654</wp:posOffset>
                </wp:positionV>
                <wp:extent cx="3240747" cy="586740"/>
                <wp:effectExtent l="0" t="0" r="0" b="0"/>
                <wp:wrapNone/>
                <wp:docPr id="2050869061" name="Text Box 2050869061"/>
                <wp:cNvGraphicFramePr/>
                <a:graphic xmlns:a="http://schemas.openxmlformats.org/drawingml/2006/main">
                  <a:graphicData uri="http://schemas.microsoft.com/office/word/2010/wordprocessingShape">
                    <wps:wsp>
                      <wps:cNvSpPr txBox="1"/>
                      <wps:spPr>
                        <a:xfrm rot="16200000">
                          <a:off x="0" y="0"/>
                          <a:ext cx="3240747" cy="586740"/>
                        </a:xfrm>
                        <a:prstGeom prst="rect">
                          <a:avLst/>
                        </a:prstGeom>
                        <a:noFill/>
                        <a:ln w="6350">
                          <a:noFill/>
                        </a:ln>
                      </wps:spPr>
                      <wps:txbx>
                        <w:txbxContent>
                          <w:p w14:paraId="4CB25F8A" w14:textId="74856B64" w:rsidR="00776C0C" w:rsidRPr="00776C0C" w:rsidRDefault="00776C0C" w:rsidP="00776C0C">
                            <w:pPr>
                              <w:spacing w:before="120" w:line="360" w:lineRule="auto"/>
                              <w:jc w:val="center"/>
                              <w:rPr>
                                <w:sz w:val="26"/>
                                <w:szCs w:val="26"/>
                                <w:lang w:val="vi-VN"/>
                              </w:rPr>
                            </w:pPr>
                            <w:r w:rsidRPr="00776C0C">
                              <w:rPr>
                                <w:sz w:val="26"/>
                                <w:szCs w:val="26"/>
                                <w:lang w:val="vi-VN"/>
                              </w:rPr>
                              <w:t>Percent of node pairs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72493" id="Text Box 2050869061" o:spid="_x0000_s1192" type="#_x0000_t202" style="position:absolute;margin-left:-105.35pt;margin-top:134pt;width:255.2pt;height:46.2pt;rotation:-90;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" filled="f" stroked="f" strokeweight=".5pt">
                <v:textbox>
                  <w:txbxContent>
                    <w:p w14:paraId="4CB25F8A" w14:textId="74856B64" w:rsidR="00776C0C" w:rsidRPr="00776C0C" w:rsidRDefault="00776C0C" w:rsidP="00776C0C">
                      <w:pPr>
                        <w:spacing w:before="120" w:line="360" w:lineRule="auto"/>
                        <w:jc w:val="center"/>
                        <w:rPr>
                          <w:sz w:val="26"/>
                          <w:szCs w:val="26"/>
                          <w:lang w:val="vi-VN"/>
                        </w:rPr>
                      </w:pPr>
                      <w:r w:rsidRPr="00776C0C">
                        <w:rPr>
                          <w:sz w:val="26"/>
                          <w:szCs w:val="26"/>
                          <w:lang w:val="vi-VN"/>
                        </w:rPr>
                        <w:t>Percent of node pairs (%)</w:t>
                      </w:r>
                    </w:p>
                  </w:txbxContent>
                </v:textbox>
              </v:shape>
            </w:pict>
          </mc:Fallback>
        </mc:AlternateContent>
      </w:r>
      <w:r>
        <w:rPr>
          <w:noProof/>
        </w:rPr>
        <mc:AlternateContent>
          <mc:Choice Requires="wpg">
            <w:drawing>
              <wp:anchor distT="0" distB="0" distL="114300" distR="114300" simplePos="0" relativeHeight="251735040" behindDoc="0" locked="0" layoutInCell="1" allowOverlap="1" wp14:anchorId="5FE90CB9" wp14:editId="6F605BEE">
                <wp:simplePos x="0" y="0"/>
                <wp:positionH relativeFrom="page">
                  <wp:posOffset>1242060</wp:posOffset>
                </wp:positionH>
                <wp:positionV relativeFrom="paragraph">
                  <wp:posOffset>374650</wp:posOffset>
                </wp:positionV>
                <wp:extent cx="5556885" cy="3920490"/>
                <wp:effectExtent l="0" t="0" r="24765" b="22860"/>
                <wp:wrapTopAndBottom/>
                <wp:docPr id="312" name="Group 31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556885" cy="3920490"/>
                          <a:chOff x="1212" y="1248"/>
                          <a:chExt cx="4639" cy="3276"/>
                        </a:xfrm>
                      </wpg:grpSpPr>
                      <wps:wsp>
                        <wps:cNvPr id="313" name="Rectangle 280"/>
                        <wps:cNvSpPr>
                          <a:spLocks noChangeArrowheads="1"/>
                        </wps:cNvSpPr>
                        <wps:spPr bwMode="auto">
                          <a:xfrm>
                            <a:off x="1212" y="1248"/>
                            <a:ext cx="4639" cy="3276"/>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4" name="Line 281"/>
                        <wps:cNvCnPr>
                          <a:cxnSpLocks noChangeShapeType="1"/>
                        </wps:cNvCnPr>
                        <wps:spPr bwMode="auto">
                          <a:xfrm>
                            <a:off x="2000" y="3433"/>
                            <a:ext cx="378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5" name="Line 282"/>
                        <wps:cNvCnPr>
                          <a:cxnSpLocks noChangeShapeType="1"/>
                        </wps:cNvCnPr>
                        <wps:spPr bwMode="auto">
                          <a:xfrm>
                            <a:off x="2000" y="2921"/>
                            <a:ext cx="378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8" name="Line 283"/>
                        <wps:cNvCnPr>
                          <a:cxnSpLocks noChangeShapeType="1"/>
                        </wps:cNvCnPr>
                        <wps:spPr bwMode="auto">
                          <a:xfrm>
                            <a:off x="2000" y="2413"/>
                            <a:ext cx="378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319" name="Line 284"/>
                        <wps:cNvCnPr>
                          <a:cxnSpLocks noChangeShapeType="1"/>
                        </wps:cNvCnPr>
                        <wps:spPr bwMode="auto">
                          <a:xfrm>
                            <a:off x="2000" y="1902"/>
                            <a:ext cx="3780" cy="0"/>
                          </a:xfrm>
                          <a:prstGeom prst="line">
                            <a:avLst/>
                          </a:prstGeom>
                          <a:noFill/>
                          <a:ln w="1524">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2050868928" name="AutoShape 285"/>
                        <wps:cNvSpPr>
                          <a:spLocks/>
                        </wps:cNvSpPr>
                        <wps:spPr bwMode="auto">
                          <a:xfrm>
                            <a:off x="1999" y="1390"/>
                            <a:ext cx="3780" cy="2"/>
                          </a:xfrm>
                          <a:custGeom>
                            <a:avLst/>
                            <a:gdLst>
                              <a:gd name="T0" fmla="+- 0 2000 2000"/>
                              <a:gd name="T1" fmla="*/ T0 w 3780"/>
                              <a:gd name="T2" fmla="+- 0 3706 2000"/>
                              <a:gd name="T3" fmla="*/ T2 w 3780"/>
                              <a:gd name="T4" fmla="+- 0 5751 2000"/>
                              <a:gd name="T5" fmla="*/ T4 w 3780"/>
                              <a:gd name="T6" fmla="+- 0 5780 2000"/>
                              <a:gd name="T7" fmla="*/ T6 w 3780"/>
                            </a:gdLst>
                            <a:ahLst/>
                            <a:cxnLst>
                              <a:cxn ang="0">
                                <a:pos x="T1" y="0"/>
                              </a:cxn>
                              <a:cxn ang="0">
                                <a:pos x="T3" y="0"/>
                              </a:cxn>
                              <a:cxn ang="0">
                                <a:pos x="T5" y="0"/>
                              </a:cxn>
                              <a:cxn ang="0">
                                <a:pos x="T7" y="0"/>
                              </a:cxn>
                            </a:cxnLst>
                            <a:rect l="0" t="0" r="r" b="b"/>
                            <a:pathLst>
                              <a:path w="3780">
                                <a:moveTo>
                                  <a:pt x="0" y="0"/>
                                </a:moveTo>
                                <a:lnTo>
                                  <a:pt x="1706" y="0"/>
                                </a:lnTo>
                                <a:moveTo>
                                  <a:pt x="3751" y="0"/>
                                </a:moveTo>
                                <a:lnTo>
                                  <a:pt x="3780" y="0"/>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29" name="Rectangle 286"/>
                        <wps:cNvSpPr>
                          <a:spLocks noChangeArrowheads="1"/>
                        </wps:cNvSpPr>
                        <wps:spPr bwMode="auto">
                          <a:xfrm>
                            <a:off x="1999" y="1390"/>
                            <a:ext cx="3780" cy="2554"/>
                          </a:xfrm>
                          <a:prstGeom prst="rect">
                            <a:avLst/>
                          </a:prstGeom>
                          <a:noFill/>
                          <a:ln w="12191">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0" name="AutoShape 287"/>
                        <wps:cNvSpPr>
                          <a:spLocks/>
                        </wps:cNvSpPr>
                        <wps:spPr bwMode="auto">
                          <a:xfrm>
                            <a:off x="1949" y="1390"/>
                            <a:ext cx="3831" cy="2604"/>
                          </a:xfrm>
                          <a:custGeom>
                            <a:avLst/>
                            <a:gdLst>
                              <a:gd name="T0" fmla="+- 0 2000 1949"/>
                              <a:gd name="T1" fmla="*/ T0 w 3831"/>
                              <a:gd name="T2" fmla="+- 0 1390 1390"/>
                              <a:gd name="T3" fmla="*/ 1390 h 2604"/>
                              <a:gd name="T4" fmla="+- 0 2000 1949"/>
                              <a:gd name="T5" fmla="*/ T4 w 3831"/>
                              <a:gd name="T6" fmla="+- 0 3944 1390"/>
                              <a:gd name="T7" fmla="*/ 3944 h 2604"/>
                              <a:gd name="T8" fmla="+- 0 1949 1949"/>
                              <a:gd name="T9" fmla="*/ T8 w 3831"/>
                              <a:gd name="T10" fmla="+- 0 3944 1390"/>
                              <a:gd name="T11" fmla="*/ 3944 h 2604"/>
                              <a:gd name="T12" fmla="+- 0 2000 1949"/>
                              <a:gd name="T13" fmla="*/ T12 w 3831"/>
                              <a:gd name="T14" fmla="+- 0 3944 1390"/>
                              <a:gd name="T15" fmla="*/ 3944 h 2604"/>
                              <a:gd name="T16" fmla="+- 0 1949 1949"/>
                              <a:gd name="T17" fmla="*/ T16 w 3831"/>
                              <a:gd name="T18" fmla="+- 0 3433 1390"/>
                              <a:gd name="T19" fmla="*/ 3433 h 2604"/>
                              <a:gd name="T20" fmla="+- 0 2000 1949"/>
                              <a:gd name="T21" fmla="*/ T20 w 3831"/>
                              <a:gd name="T22" fmla="+- 0 3433 1390"/>
                              <a:gd name="T23" fmla="*/ 3433 h 2604"/>
                              <a:gd name="T24" fmla="+- 0 1949 1949"/>
                              <a:gd name="T25" fmla="*/ T24 w 3831"/>
                              <a:gd name="T26" fmla="+- 0 2921 1390"/>
                              <a:gd name="T27" fmla="*/ 2921 h 2604"/>
                              <a:gd name="T28" fmla="+- 0 2000 1949"/>
                              <a:gd name="T29" fmla="*/ T28 w 3831"/>
                              <a:gd name="T30" fmla="+- 0 2921 1390"/>
                              <a:gd name="T31" fmla="*/ 2921 h 2604"/>
                              <a:gd name="T32" fmla="+- 0 1949 1949"/>
                              <a:gd name="T33" fmla="*/ T32 w 3831"/>
                              <a:gd name="T34" fmla="+- 0 2413 1390"/>
                              <a:gd name="T35" fmla="*/ 2413 h 2604"/>
                              <a:gd name="T36" fmla="+- 0 2000 1949"/>
                              <a:gd name="T37" fmla="*/ T36 w 3831"/>
                              <a:gd name="T38" fmla="+- 0 2413 1390"/>
                              <a:gd name="T39" fmla="*/ 2413 h 2604"/>
                              <a:gd name="T40" fmla="+- 0 1949 1949"/>
                              <a:gd name="T41" fmla="*/ T40 w 3831"/>
                              <a:gd name="T42" fmla="+- 0 1902 1390"/>
                              <a:gd name="T43" fmla="*/ 1902 h 2604"/>
                              <a:gd name="T44" fmla="+- 0 2000 1949"/>
                              <a:gd name="T45" fmla="*/ T44 w 3831"/>
                              <a:gd name="T46" fmla="+- 0 1902 1390"/>
                              <a:gd name="T47" fmla="*/ 1902 h 2604"/>
                              <a:gd name="T48" fmla="+- 0 1949 1949"/>
                              <a:gd name="T49" fmla="*/ T48 w 3831"/>
                              <a:gd name="T50" fmla="+- 0 1390 1390"/>
                              <a:gd name="T51" fmla="*/ 1390 h 2604"/>
                              <a:gd name="T52" fmla="+- 0 2000 1949"/>
                              <a:gd name="T53" fmla="*/ T52 w 3831"/>
                              <a:gd name="T54" fmla="+- 0 1390 1390"/>
                              <a:gd name="T55" fmla="*/ 1390 h 2604"/>
                              <a:gd name="T56" fmla="+- 0 2000 1949"/>
                              <a:gd name="T57" fmla="*/ T56 w 3831"/>
                              <a:gd name="T58" fmla="+- 0 3944 1390"/>
                              <a:gd name="T59" fmla="*/ 3944 h 2604"/>
                              <a:gd name="T60" fmla="+- 0 5780 1949"/>
                              <a:gd name="T61" fmla="*/ T60 w 3831"/>
                              <a:gd name="T62" fmla="+- 0 3944 1390"/>
                              <a:gd name="T63" fmla="*/ 3944 h 2604"/>
                              <a:gd name="T64" fmla="+- 0 2000 1949"/>
                              <a:gd name="T65" fmla="*/ T64 w 3831"/>
                              <a:gd name="T66" fmla="+- 0 3994 1390"/>
                              <a:gd name="T67" fmla="*/ 3994 h 2604"/>
                              <a:gd name="T68" fmla="+- 0 2000 1949"/>
                              <a:gd name="T69" fmla="*/ T68 w 3831"/>
                              <a:gd name="T70" fmla="+- 0 3944 1390"/>
                              <a:gd name="T71" fmla="*/ 3944 h 2604"/>
                              <a:gd name="T72" fmla="+- 0 2314 1949"/>
                              <a:gd name="T73" fmla="*/ T72 w 3831"/>
                              <a:gd name="T74" fmla="+- 0 3994 1390"/>
                              <a:gd name="T75" fmla="*/ 3994 h 2604"/>
                              <a:gd name="T76" fmla="+- 0 2314 1949"/>
                              <a:gd name="T77" fmla="*/ T76 w 3831"/>
                              <a:gd name="T78" fmla="+- 0 3944 1390"/>
                              <a:gd name="T79" fmla="*/ 3944 h 2604"/>
                              <a:gd name="T80" fmla="+- 0 2631 1949"/>
                              <a:gd name="T81" fmla="*/ T80 w 3831"/>
                              <a:gd name="T82" fmla="+- 0 3994 1390"/>
                              <a:gd name="T83" fmla="*/ 3994 h 2604"/>
                              <a:gd name="T84" fmla="+- 0 2631 1949"/>
                              <a:gd name="T85" fmla="*/ T84 w 3831"/>
                              <a:gd name="T86" fmla="+- 0 3944 1390"/>
                              <a:gd name="T87" fmla="*/ 3944 h 2604"/>
                              <a:gd name="T88" fmla="+- 0 2945 1949"/>
                              <a:gd name="T89" fmla="*/ T88 w 3831"/>
                              <a:gd name="T90" fmla="+- 0 3994 1390"/>
                              <a:gd name="T91" fmla="*/ 3994 h 2604"/>
                              <a:gd name="T92" fmla="+- 0 2945 1949"/>
                              <a:gd name="T93" fmla="*/ T92 w 3831"/>
                              <a:gd name="T94" fmla="+- 0 3944 1390"/>
                              <a:gd name="T95" fmla="*/ 3944 h 2604"/>
                              <a:gd name="T96" fmla="+- 0 3260 1949"/>
                              <a:gd name="T97" fmla="*/ T96 w 3831"/>
                              <a:gd name="T98" fmla="+- 0 3994 1390"/>
                              <a:gd name="T99" fmla="*/ 3994 h 2604"/>
                              <a:gd name="T100" fmla="+- 0 3260 1949"/>
                              <a:gd name="T101" fmla="*/ T100 w 3831"/>
                              <a:gd name="T102" fmla="+- 0 3944 1390"/>
                              <a:gd name="T103" fmla="*/ 3944 h 2604"/>
                              <a:gd name="T104" fmla="+- 0 3574 1949"/>
                              <a:gd name="T105" fmla="*/ T104 w 3831"/>
                              <a:gd name="T106" fmla="+- 0 3994 1390"/>
                              <a:gd name="T107" fmla="*/ 3994 h 2604"/>
                              <a:gd name="T108" fmla="+- 0 3574 1949"/>
                              <a:gd name="T109" fmla="*/ T108 w 3831"/>
                              <a:gd name="T110" fmla="+- 0 3944 1390"/>
                              <a:gd name="T111" fmla="*/ 3944 h 2604"/>
                              <a:gd name="T112" fmla="+- 0 3891 1949"/>
                              <a:gd name="T113" fmla="*/ T112 w 3831"/>
                              <a:gd name="T114" fmla="+- 0 3994 1390"/>
                              <a:gd name="T115" fmla="*/ 3994 h 2604"/>
                              <a:gd name="T116" fmla="+- 0 3891 1949"/>
                              <a:gd name="T117" fmla="*/ T116 w 3831"/>
                              <a:gd name="T118" fmla="+- 0 3944 1390"/>
                              <a:gd name="T119" fmla="*/ 3944 h 2604"/>
                              <a:gd name="T120" fmla="+- 0 4205 1949"/>
                              <a:gd name="T121" fmla="*/ T120 w 3831"/>
                              <a:gd name="T122" fmla="+- 0 3994 1390"/>
                              <a:gd name="T123" fmla="*/ 3994 h 2604"/>
                              <a:gd name="T124" fmla="+- 0 4205 1949"/>
                              <a:gd name="T125" fmla="*/ T124 w 3831"/>
                              <a:gd name="T126" fmla="+- 0 3944 1390"/>
                              <a:gd name="T127" fmla="*/ 3944 h 2604"/>
                              <a:gd name="T128" fmla="+- 0 4520 1949"/>
                              <a:gd name="T129" fmla="*/ T128 w 3831"/>
                              <a:gd name="T130" fmla="+- 0 3994 1390"/>
                              <a:gd name="T131" fmla="*/ 3994 h 2604"/>
                              <a:gd name="T132" fmla="+- 0 4520 1949"/>
                              <a:gd name="T133" fmla="*/ T132 w 3831"/>
                              <a:gd name="T134" fmla="+- 0 3944 1390"/>
                              <a:gd name="T135" fmla="*/ 3944 h 2604"/>
                              <a:gd name="T136" fmla="+- 0 4834 1949"/>
                              <a:gd name="T137" fmla="*/ T136 w 3831"/>
                              <a:gd name="T138" fmla="+- 0 3994 1390"/>
                              <a:gd name="T139" fmla="*/ 3994 h 2604"/>
                              <a:gd name="T140" fmla="+- 0 4834 1949"/>
                              <a:gd name="T141" fmla="*/ T140 w 3831"/>
                              <a:gd name="T142" fmla="+- 0 3944 1390"/>
                              <a:gd name="T143" fmla="*/ 3944 h 2604"/>
                              <a:gd name="T144" fmla="+- 0 5151 1949"/>
                              <a:gd name="T145" fmla="*/ T144 w 3831"/>
                              <a:gd name="T146" fmla="+- 0 3994 1390"/>
                              <a:gd name="T147" fmla="*/ 3994 h 2604"/>
                              <a:gd name="T148" fmla="+- 0 5151 1949"/>
                              <a:gd name="T149" fmla="*/ T148 w 3831"/>
                              <a:gd name="T150" fmla="+- 0 3944 1390"/>
                              <a:gd name="T151" fmla="*/ 3944 h 2604"/>
                              <a:gd name="T152" fmla="+- 0 5465 1949"/>
                              <a:gd name="T153" fmla="*/ T152 w 3831"/>
                              <a:gd name="T154" fmla="+- 0 3994 1390"/>
                              <a:gd name="T155" fmla="*/ 3994 h 2604"/>
                              <a:gd name="T156" fmla="+- 0 5465 1949"/>
                              <a:gd name="T157" fmla="*/ T156 w 3831"/>
                              <a:gd name="T158" fmla="+- 0 3944 1390"/>
                              <a:gd name="T159" fmla="*/ 3944 h 2604"/>
                              <a:gd name="T160" fmla="+- 0 5780 1949"/>
                              <a:gd name="T161" fmla="*/ T160 w 3831"/>
                              <a:gd name="T162" fmla="+- 0 3994 1390"/>
                              <a:gd name="T163" fmla="*/ 3994 h 2604"/>
                              <a:gd name="T164" fmla="+- 0 5780 1949"/>
                              <a:gd name="T165" fmla="*/ T164 w 3831"/>
                              <a:gd name="T166" fmla="+- 0 3944 1390"/>
                              <a:gd name="T167" fmla="*/ 3944 h 26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3831" h="2604">
                                <a:moveTo>
                                  <a:pt x="51" y="0"/>
                                </a:moveTo>
                                <a:lnTo>
                                  <a:pt x="51" y="2554"/>
                                </a:lnTo>
                                <a:moveTo>
                                  <a:pt x="0" y="2554"/>
                                </a:moveTo>
                                <a:lnTo>
                                  <a:pt x="51" y="2554"/>
                                </a:lnTo>
                                <a:moveTo>
                                  <a:pt x="0" y="2043"/>
                                </a:moveTo>
                                <a:lnTo>
                                  <a:pt x="51" y="2043"/>
                                </a:lnTo>
                                <a:moveTo>
                                  <a:pt x="0" y="1531"/>
                                </a:moveTo>
                                <a:lnTo>
                                  <a:pt x="51" y="1531"/>
                                </a:lnTo>
                                <a:moveTo>
                                  <a:pt x="0" y="1023"/>
                                </a:moveTo>
                                <a:lnTo>
                                  <a:pt x="51" y="1023"/>
                                </a:lnTo>
                                <a:moveTo>
                                  <a:pt x="0" y="512"/>
                                </a:moveTo>
                                <a:lnTo>
                                  <a:pt x="51" y="512"/>
                                </a:lnTo>
                                <a:moveTo>
                                  <a:pt x="0" y="0"/>
                                </a:moveTo>
                                <a:lnTo>
                                  <a:pt x="51" y="0"/>
                                </a:lnTo>
                                <a:moveTo>
                                  <a:pt x="51" y="2554"/>
                                </a:moveTo>
                                <a:lnTo>
                                  <a:pt x="3831" y="2554"/>
                                </a:lnTo>
                                <a:moveTo>
                                  <a:pt x="51" y="2604"/>
                                </a:moveTo>
                                <a:lnTo>
                                  <a:pt x="51" y="2554"/>
                                </a:lnTo>
                                <a:moveTo>
                                  <a:pt x="365" y="2604"/>
                                </a:moveTo>
                                <a:lnTo>
                                  <a:pt x="365" y="2554"/>
                                </a:lnTo>
                                <a:moveTo>
                                  <a:pt x="682" y="2604"/>
                                </a:moveTo>
                                <a:lnTo>
                                  <a:pt x="682" y="2554"/>
                                </a:lnTo>
                                <a:moveTo>
                                  <a:pt x="996" y="2604"/>
                                </a:moveTo>
                                <a:lnTo>
                                  <a:pt x="996" y="2554"/>
                                </a:lnTo>
                                <a:moveTo>
                                  <a:pt x="1311" y="2604"/>
                                </a:moveTo>
                                <a:lnTo>
                                  <a:pt x="1311" y="2554"/>
                                </a:lnTo>
                                <a:moveTo>
                                  <a:pt x="1625" y="2604"/>
                                </a:moveTo>
                                <a:lnTo>
                                  <a:pt x="1625" y="2554"/>
                                </a:lnTo>
                                <a:moveTo>
                                  <a:pt x="1942" y="2604"/>
                                </a:moveTo>
                                <a:lnTo>
                                  <a:pt x="1942" y="2554"/>
                                </a:lnTo>
                                <a:moveTo>
                                  <a:pt x="2256" y="2604"/>
                                </a:moveTo>
                                <a:lnTo>
                                  <a:pt x="2256" y="2554"/>
                                </a:lnTo>
                                <a:moveTo>
                                  <a:pt x="2571" y="2604"/>
                                </a:moveTo>
                                <a:lnTo>
                                  <a:pt x="2571" y="2554"/>
                                </a:lnTo>
                                <a:moveTo>
                                  <a:pt x="2885" y="2604"/>
                                </a:moveTo>
                                <a:lnTo>
                                  <a:pt x="2885" y="2554"/>
                                </a:lnTo>
                                <a:moveTo>
                                  <a:pt x="3202" y="2604"/>
                                </a:moveTo>
                                <a:lnTo>
                                  <a:pt x="3202" y="2554"/>
                                </a:lnTo>
                                <a:moveTo>
                                  <a:pt x="3516" y="2604"/>
                                </a:moveTo>
                                <a:lnTo>
                                  <a:pt x="3516" y="2554"/>
                                </a:lnTo>
                                <a:moveTo>
                                  <a:pt x="3831" y="2604"/>
                                </a:moveTo>
                                <a:lnTo>
                                  <a:pt x="3831" y="2554"/>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1" name="Freeform 288"/>
                        <wps:cNvSpPr>
                          <a:spLocks/>
                        </wps:cNvSpPr>
                        <wps:spPr bwMode="auto">
                          <a:xfrm>
                            <a:off x="2158" y="1930"/>
                            <a:ext cx="2835" cy="2014"/>
                          </a:xfrm>
                          <a:custGeom>
                            <a:avLst/>
                            <a:gdLst>
                              <a:gd name="T0" fmla="+- 0 2158 2158"/>
                              <a:gd name="T1" fmla="*/ T0 w 2835"/>
                              <a:gd name="T2" fmla="+- 0 3932 1930"/>
                              <a:gd name="T3" fmla="*/ 3932 h 2014"/>
                              <a:gd name="T4" fmla="+- 0 2473 2158"/>
                              <a:gd name="T5" fmla="*/ T4 w 2835"/>
                              <a:gd name="T6" fmla="+- 0 3781 1930"/>
                              <a:gd name="T7" fmla="*/ 3781 h 2014"/>
                              <a:gd name="T8" fmla="+- 0 2787 2158"/>
                              <a:gd name="T9" fmla="*/ T8 w 2835"/>
                              <a:gd name="T10" fmla="+- 0 3075 1930"/>
                              <a:gd name="T11" fmla="*/ 3075 h 2014"/>
                              <a:gd name="T12" fmla="+- 0 3101 2158"/>
                              <a:gd name="T13" fmla="*/ T12 w 2835"/>
                              <a:gd name="T14" fmla="+- 0 1930 1930"/>
                              <a:gd name="T15" fmla="*/ 1930 h 2014"/>
                              <a:gd name="T16" fmla="+- 0 3418 2158"/>
                              <a:gd name="T17" fmla="*/ T16 w 2835"/>
                              <a:gd name="T18" fmla="+- 0 2425 1930"/>
                              <a:gd name="T19" fmla="*/ 2425 h 2014"/>
                              <a:gd name="T20" fmla="+- 0 3733 2158"/>
                              <a:gd name="T21" fmla="*/ T20 w 2835"/>
                              <a:gd name="T22" fmla="+- 0 3478 1930"/>
                              <a:gd name="T23" fmla="*/ 3478 h 2014"/>
                              <a:gd name="T24" fmla="+- 0 4047 2158"/>
                              <a:gd name="T25" fmla="*/ T24 w 2835"/>
                              <a:gd name="T26" fmla="+- 0 3884 1930"/>
                              <a:gd name="T27" fmla="*/ 3884 h 2014"/>
                              <a:gd name="T28" fmla="+- 0 4361 2158"/>
                              <a:gd name="T29" fmla="*/ T28 w 2835"/>
                              <a:gd name="T30" fmla="+- 0 3939 1930"/>
                              <a:gd name="T31" fmla="*/ 3939 h 2014"/>
                              <a:gd name="T32" fmla="+- 0 4678 2158"/>
                              <a:gd name="T33" fmla="*/ T32 w 2835"/>
                              <a:gd name="T34" fmla="+- 0 3944 1930"/>
                              <a:gd name="T35" fmla="*/ 3944 h 2014"/>
                              <a:gd name="T36" fmla="+- 0 4992 2158"/>
                              <a:gd name="T37" fmla="*/ T36 w 2835"/>
                              <a:gd name="T38" fmla="+- 0 3944 1930"/>
                              <a:gd name="T39" fmla="*/ 3944 h 201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35" h="2014">
                                <a:moveTo>
                                  <a:pt x="0" y="2002"/>
                                </a:moveTo>
                                <a:lnTo>
                                  <a:pt x="315" y="1851"/>
                                </a:lnTo>
                                <a:lnTo>
                                  <a:pt x="629" y="1145"/>
                                </a:lnTo>
                                <a:lnTo>
                                  <a:pt x="943" y="0"/>
                                </a:lnTo>
                                <a:lnTo>
                                  <a:pt x="1260" y="495"/>
                                </a:lnTo>
                                <a:lnTo>
                                  <a:pt x="1575" y="1548"/>
                                </a:lnTo>
                                <a:lnTo>
                                  <a:pt x="1889" y="1954"/>
                                </a:lnTo>
                                <a:lnTo>
                                  <a:pt x="2203" y="2009"/>
                                </a:lnTo>
                                <a:lnTo>
                                  <a:pt x="2520" y="2014"/>
                                </a:lnTo>
                                <a:lnTo>
                                  <a:pt x="2834" y="2014"/>
                                </a:lnTo>
                              </a:path>
                            </a:pathLst>
                          </a:custGeom>
                          <a:noFill/>
                          <a:ln w="12191">
                            <a:solidFill>
                              <a:srgbClr val="FF00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2" name="Freeform 289"/>
                        <wps:cNvSpPr>
                          <a:spLocks/>
                        </wps:cNvSpPr>
                        <wps:spPr bwMode="auto">
                          <a:xfrm>
                            <a:off x="2158" y="1673"/>
                            <a:ext cx="3149" cy="2271"/>
                          </a:xfrm>
                          <a:custGeom>
                            <a:avLst/>
                            <a:gdLst>
                              <a:gd name="T0" fmla="+- 0 2158 2158"/>
                              <a:gd name="T1" fmla="*/ T0 w 3149"/>
                              <a:gd name="T2" fmla="+- 0 3944 1674"/>
                              <a:gd name="T3" fmla="*/ 3944 h 2271"/>
                              <a:gd name="T4" fmla="+- 0 2473 2158"/>
                              <a:gd name="T5" fmla="*/ T4 w 3149"/>
                              <a:gd name="T6" fmla="+- 0 3934 1674"/>
                              <a:gd name="T7" fmla="*/ 3934 h 2271"/>
                              <a:gd name="T8" fmla="+- 0 2787 2158"/>
                              <a:gd name="T9" fmla="*/ T8 w 3149"/>
                              <a:gd name="T10" fmla="+- 0 3838 1674"/>
                              <a:gd name="T11" fmla="*/ 3838 h 2271"/>
                              <a:gd name="T12" fmla="+- 0 3101 2158"/>
                              <a:gd name="T13" fmla="*/ T12 w 3149"/>
                              <a:gd name="T14" fmla="+- 0 3092 1674"/>
                              <a:gd name="T15" fmla="*/ 3092 h 2271"/>
                              <a:gd name="T16" fmla="+- 0 3418 2158"/>
                              <a:gd name="T17" fmla="*/ T16 w 3149"/>
                              <a:gd name="T18" fmla="+- 0 1674 1674"/>
                              <a:gd name="T19" fmla="*/ 1674 h 2271"/>
                              <a:gd name="T20" fmla="+- 0 3733 2158"/>
                              <a:gd name="T21" fmla="*/ T20 w 3149"/>
                              <a:gd name="T22" fmla="+- 0 2441 1674"/>
                              <a:gd name="T23" fmla="*/ 2441 h 2271"/>
                              <a:gd name="T24" fmla="+- 0 4047 2158"/>
                              <a:gd name="T25" fmla="*/ T24 w 3149"/>
                              <a:gd name="T26" fmla="+- 0 3605 1674"/>
                              <a:gd name="T27" fmla="*/ 3605 h 2271"/>
                              <a:gd name="T28" fmla="+- 0 4361 2158"/>
                              <a:gd name="T29" fmla="*/ T28 w 3149"/>
                              <a:gd name="T30" fmla="+- 0 3917 1674"/>
                              <a:gd name="T31" fmla="*/ 3917 h 2271"/>
                              <a:gd name="T32" fmla="+- 0 4678 2158"/>
                              <a:gd name="T33" fmla="*/ T32 w 3149"/>
                              <a:gd name="T34" fmla="+- 0 3944 1674"/>
                              <a:gd name="T35" fmla="*/ 3944 h 2271"/>
                              <a:gd name="T36" fmla="+- 0 4992 2158"/>
                              <a:gd name="T37" fmla="*/ T36 w 3149"/>
                              <a:gd name="T38" fmla="+- 0 3944 1674"/>
                              <a:gd name="T39" fmla="*/ 3944 h 2271"/>
                              <a:gd name="T40" fmla="+- 0 5307 2158"/>
                              <a:gd name="T41" fmla="*/ T40 w 3149"/>
                              <a:gd name="T42" fmla="+- 0 3944 1674"/>
                              <a:gd name="T43" fmla="*/ 3944 h 22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49" h="2271">
                                <a:moveTo>
                                  <a:pt x="0" y="2270"/>
                                </a:moveTo>
                                <a:lnTo>
                                  <a:pt x="315" y="2260"/>
                                </a:lnTo>
                                <a:lnTo>
                                  <a:pt x="629" y="2164"/>
                                </a:lnTo>
                                <a:lnTo>
                                  <a:pt x="943" y="1418"/>
                                </a:lnTo>
                                <a:lnTo>
                                  <a:pt x="1260" y="0"/>
                                </a:lnTo>
                                <a:lnTo>
                                  <a:pt x="1575" y="767"/>
                                </a:lnTo>
                                <a:lnTo>
                                  <a:pt x="1889" y="1931"/>
                                </a:lnTo>
                                <a:lnTo>
                                  <a:pt x="2203" y="2243"/>
                                </a:lnTo>
                                <a:lnTo>
                                  <a:pt x="2520" y="2270"/>
                                </a:lnTo>
                                <a:lnTo>
                                  <a:pt x="2834" y="2270"/>
                                </a:lnTo>
                                <a:lnTo>
                                  <a:pt x="3149" y="2270"/>
                                </a:lnTo>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3" name="Freeform 290"/>
                        <wps:cNvSpPr>
                          <a:spLocks/>
                        </wps:cNvSpPr>
                        <wps:spPr bwMode="auto">
                          <a:xfrm>
                            <a:off x="2158" y="1800"/>
                            <a:ext cx="3149" cy="2143"/>
                          </a:xfrm>
                          <a:custGeom>
                            <a:avLst/>
                            <a:gdLst>
                              <a:gd name="T0" fmla="+- 0 2158 2158"/>
                              <a:gd name="T1" fmla="*/ T0 w 3149"/>
                              <a:gd name="T2" fmla="+- 0 3941 1801"/>
                              <a:gd name="T3" fmla="*/ 3941 h 2143"/>
                              <a:gd name="T4" fmla="+- 0 2473 2158"/>
                              <a:gd name="T5" fmla="*/ T4 w 3149"/>
                              <a:gd name="T6" fmla="+- 0 3917 1801"/>
                              <a:gd name="T7" fmla="*/ 3917 h 2143"/>
                              <a:gd name="T8" fmla="+- 0 2787 2158"/>
                              <a:gd name="T9" fmla="*/ T8 w 3149"/>
                              <a:gd name="T10" fmla="+- 0 3723 1801"/>
                              <a:gd name="T11" fmla="*/ 3723 h 2143"/>
                              <a:gd name="T12" fmla="+- 0 3101 2158"/>
                              <a:gd name="T13" fmla="*/ T12 w 3149"/>
                              <a:gd name="T14" fmla="+- 0 2780 1801"/>
                              <a:gd name="T15" fmla="*/ 2780 h 2143"/>
                              <a:gd name="T16" fmla="+- 0 3418 2158"/>
                              <a:gd name="T17" fmla="*/ T16 w 3149"/>
                              <a:gd name="T18" fmla="+- 0 1801 1801"/>
                              <a:gd name="T19" fmla="*/ 1801 h 2143"/>
                              <a:gd name="T20" fmla="+- 0 3733 2158"/>
                              <a:gd name="T21" fmla="*/ T20 w 3149"/>
                              <a:gd name="T22" fmla="+- 0 2677 1801"/>
                              <a:gd name="T23" fmla="*/ 2677 h 2143"/>
                              <a:gd name="T24" fmla="+- 0 4047 2158"/>
                              <a:gd name="T25" fmla="*/ T24 w 3149"/>
                              <a:gd name="T26" fmla="+- 0 3682 1801"/>
                              <a:gd name="T27" fmla="*/ 3682 h 2143"/>
                              <a:gd name="T28" fmla="+- 0 4361 2158"/>
                              <a:gd name="T29" fmla="*/ T28 w 3149"/>
                              <a:gd name="T30" fmla="+- 0 3925 1801"/>
                              <a:gd name="T31" fmla="*/ 3925 h 2143"/>
                              <a:gd name="T32" fmla="+- 0 4678 2158"/>
                              <a:gd name="T33" fmla="*/ T32 w 3149"/>
                              <a:gd name="T34" fmla="+- 0 3944 1801"/>
                              <a:gd name="T35" fmla="*/ 3944 h 2143"/>
                              <a:gd name="T36" fmla="+- 0 4992 2158"/>
                              <a:gd name="T37" fmla="*/ T36 w 3149"/>
                              <a:gd name="T38" fmla="+- 0 3944 1801"/>
                              <a:gd name="T39" fmla="*/ 3944 h 2143"/>
                              <a:gd name="T40" fmla="+- 0 5307 2158"/>
                              <a:gd name="T41" fmla="*/ T40 w 3149"/>
                              <a:gd name="T42" fmla="+- 0 3944 1801"/>
                              <a:gd name="T43" fmla="*/ 3944 h 21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49" h="2143">
                                <a:moveTo>
                                  <a:pt x="0" y="2140"/>
                                </a:moveTo>
                                <a:lnTo>
                                  <a:pt x="315" y="2116"/>
                                </a:lnTo>
                                <a:lnTo>
                                  <a:pt x="629" y="1922"/>
                                </a:lnTo>
                                <a:lnTo>
                                  <a:pt x="943" y="979"/>
                                </a:lnTo>
                                <a:lnTo>
                                  <a:pt x="1260" y="0"/>
                                </a:lnTo>
                                <a:lnTo>
                                  <a:pt x="1575" y="876"/>
                                </a:lnTo>
                                <a:lnTo>
                                  <a:pt x="1889" y="1881"/>
                                </a:lnTo>
                                <a:lnTo>
                                  <a:pt x="2203" y="2124"/>
                                </a:lnTo>
                                <a:lnTo>
                                  <a:pt x="2520" y="2143"/>
                                </a:lnTo>
                                <a:lnTo>
                                  <a:pt x="2834" y="2143"/>
                                </a:lnTo>
                                <a:lnTo>
                                  <a:pt x="3149" y="2143"/>
                                </a:lnTo>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4" name="Freeform 291"/>
                        <wps:cNvSpPr>
                          <a:spLocks/>
                        </wps:cNvSpPr>
                        <wps:spPr bwMode="auto">
                          <a:xfrm>
                            <a:off x="2158" y="1927"/>
                            <a:ext cx="3463" cy="2016"/>
                          </a:xfrm>
                          <a:custGeom>
                            <a:avLst/>
                            <a:gdLst>
                              <a:gd name="T0" fmla="+- 0 2158 2158"/>
                              <a:gd name="T1" fmla="*/ T0 w 3463"/>
                              <a:gd name="T2" fmla="+- 0 3941 1928"/>
                              <a:gd name="T3" fmla="*/ 3941 h 2016"/>
                              <a:gd name="T4" fmla="+- 0 2473 2158"/>
                              <a:gd name="T5" fmla="*/ T4 w 3463"/>
                              <a:gd name="T6" fmla="+- 0 3932 1928"/>
                              <a:gd name="T7" fmla="*/ 3932 h 2016"/>
                              <a:gd name="T8" fmla="+- 0 2787 2158"/>
                              <a:gd name="T9" fmla="*/ T8 w 3463"/>
                              <a:gd name="T10" fmla="+- 0 3836 1928"/>
                              <a:gd name="T11" fmla="*/ 3836 h 2016"/>
                              <a:gd name="T12" fmla="+- 0 3101 2158"/>
                              <a:gd name="T13" fmla="*/ T12 w 3463"/>
                              <a:gd name="T14" fmla="+- 0 3238 1928"/>
                              <a:gd name="T15" fmla="*/ 3238 h 2016"/>
                              <a:gd name="T16" fmla="+- 0 3418 2158"/>
                              <a:gd name="T17" fmla="*/ T16 w 3463"/>
                              <a:gd name="T18" fmla="+- 0 1928 1928"/>
                              <a:gd name="T19" fmla="*/ 1928 h 2016"/>
                              <a:gd name="T20" fmla="+- 0 3733 2158"/>
                              <a:gd name="T21" fmla="*/ T20 w 3463"/>
                              <a:gd name="T22" fmla="+- 0 2297 1928"/>
                              <a:gd name="T23" fmla="*/ 2297 h 2016"/>
                              <a:gd name="T24" fmla="+- 0 4047 2158"/>
                              <a:gd name="T25" fmla="*/ T24 w 3463"/>
                              <a:gd name="T26" fmla="+- 0 3413 1928"/>
                              <a:gd name="T27" fmla="*/ 3413 h 2016"/>
                              <a:gd name="T28" fmla="+- 0 4361 2158"/>
                              <a:gd name="T29" fmla="*/ T28 w 3463"/>
                              <a:gd name="T30" fmla="+- 0 3865 1928"/>
                              <a:gd name="T31" fmla="*/ 3865 h 2016"/>
                              <a:gd name="T32" fmla="+- 0 4678 2158"/>
                              <a:gd name="T33" fmla="*/ T32 w 3463"/>
                              <a:gd name="T34" fmla="+- 0 3937 1928"/>
                              <a:gd name="T35" fmla="*/ 3937 h 2016"/>
                              <a:gd name="T36" fmla="+- 0 4992 2158"/>
                              <a:gd name="T37" fmla="*/ T36 w 3463"/>
                              <a:gd name="T38" fmla="+- 0 3944 1928"/>
                              <a:gd name="T39" fmla="*/ 3944 h 2016"/>
                              <a:gd name="T40" fmla="+- 0 5307 2158"/>
                              <a:gd name="T41" fmla="*/ T40 w 3463"/>
                              <a:gd name="T42" fmla="+- 0 3944 1928"/>
                              <a:gd name="T43" fmla="*/ 3944 h 2016"/>
                              <a:gd name="T44" fmla="+- 0 5621 2158"/>
                              <a:gd name="T45" fmla="*/ T44 w 3463"/>
                              <a:gd name="T46" fmla="+- 0 3944 1928"/>
                              <a:gd name="T47" fmla="*/ 3944 h 20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463" h="2016">
                                <a:moveTo>
                                  <a:pt x="0" y="2013"/>
                                </a:moveTo>
                                <a:lnTo>
                                  <a:pt x="315" y="2004"/>
                                </a:lnTo>
                                <a:lnTo>
                                  <a:pt x="629" y="1908"/>
                                </a:lnTo>
                                <a:lnTo>
                                  <a:pt x="943" y="1310"/>
                                </a:lnTo>
                                <a:lnTo>
                                  <a:pt x="1260" y="0"/>
                                </a:lnTo>
                                <a:lnTo>
                                  <a:pt x="1575" y="369"/>
                                </a:lnTo>
                                <a:lnTo>
                                  <a:pt x="1889" y="1485"/>
                                </a:lnTo>
                                <a:lnTo>
                                  <a:pt x="2203" y="1937"/>
                                </a:lnTo>
                                <a:lnTo>
                                  <a:pt x="2520" y="2009"/>
                                </a:lnTo>
                                <a:lnTo>
                                  <a:pt x="2834" y="2016"/>
                                </a:lnTo>
                                <a:lnTo>
                                  <a:pt x="3149" y="2016"/>
                                </a:lnTo>
                                <a:lnTo>
                                  <a:pt x="3463" y="2016"/>
                                </a:lnTo>
                              </a:path>
                            </a:pathLst>
                          </a:custGeom>
                          <a:noFill/>
                          <a:ln w="12191">
                            <a:solidFill>
                              <a:srgbClr val="00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5" name="Freeform 292"/>
                        <wps:cNvSpPr>
                          <a:spLocks/>
                        </wps:cNvSpPr>
                        <wps:spPr bwMode="auto">
                          <a:xfrm>
                            <a:off x="2158" y="1860"/>
                            <a:ext cx="2835" cy="2084"/>
                          </a:xfrm>
                          <a:custGeom>
                            <a:avLst/>
                            <a:gdLst>
                              <a:gd name="T0" fmla="+- 0 2158 2158"/>
                              <a:gd name="T1" fmla="*/ T0 w 2835"/>
                              <a:gd name="T2" fmla="+- 0 3941 1861"/>
                              <a:gd name="T3" fmla="*/ 3941 h 2084"/>
                              <a:gd name="T4" fmla="+- 0 2473 2158"/>
                              <a:gd name="T5" fmla="*/ T4 w 2835"/>
                              <a:gd name="T6" fmla="+- 0 3908 1861"/>
                              <a:gd name="T7" fmla="*/ 3908 h 2084"/>
                              <a:gd name="T8" fmla="+- 0 2787 2158"/>
                              <a:gd name="T9" fmla="*/ T8 w 2835"/>
                              <a:gd name="T10" fmla="+- 0 3634 1861"/>
                              <a:gd name="T11" fmla="*/ 3634 h 2084"/>
                              <a:gd name="T12" fmla="+- 0 3101 2158"/>
                              <a:gd name="T13" fmla="*/ T12 w 2835"/>
                              <a:gd name="T14" fmla="+- 0 2609 1861"/>
                              <a:gd name="T15" fmla="*/ 2609 h 2084"/>
                              <a:gd name="T16" fmla="+- 0 3418 2158"/>
                              <a:gd name="T17" fmla="*/ T16 w 2835"/>
                              <a:gd name="T18" fmla="+- 0 1861 1861"/>
                              <a:gd name="T19" fmla="*/ 1861 h 2084"/>
                              <a:gd name="T20" fmla="+- 0 3733 2158"/>
                              <a:gd name="T21" fmla="*/ T20 w 2835"/>
                              <a:gd name="T22" fmla="+- 0 2840 1861"/>
                              <a:gd name="T23" fmla="*/ 2840 h 2084"/>
                              <a:gd name="T24" fmla="+- 0 4047 2158"/>
                              <a:gd name="T25" fmla="*/ T24 w 2835"/>
                              <a:gd name="T26" fmla="+- 0 3721 1861"/>
                              <a:gd name="T27" fmla="*/ 3721 h 2084"/>
                              <a:gd name="T28" fmla="+- 0 4361 2158"/>
                              <a:gd name="T29" fmla="*/ T28 w 2835"/>
                              <a:gd name="T30" fmla="+- 0 3927 1861"/>
                              <a:gd name="T31" fmla="*/ 3927 h 2084"/>
                              <a:gd name="T32" fmla="+- 0 4678 2158"/>
                              <a:gd name="T33" fmla="*/ T32 w 2835"/>
                              <a:gd name="T34" fmla="+- 0 3944 1861"/>
                              <a:gd name="T35" fmla="*/ 3944 h 2084"/>
                              <a:gd name="T36" fmla="+- 0 4992 2158"/>
                              <a:gd name="T37" fmla="*/ T36 w 2835"/>
                              <a:gd name="T38" fmla="+- 0 3944 1861"/>
                              <a:gd name="T39" fmla="*/ 3944 h 20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2835" h="2084">
                                <a:moveTo>
                                  <a:pt x="0" y="2080"/>
                                </a:moveTo>
                                <a:lnTo>
                                  <a:pt x="315" y="2047"/>
                                </a:lnTo>
                                <a:lnTo>
                                  <a:pt x="629" y="1773"/>
                                </a:lnTo>
                                <a:lnTo>
                                  <a:pt x="943" y="748"/>
                                </a:lnTo>
                                <a:lnTo>
                                  <a:pt x="1260" y="0"/>
                                </a:lnTo>
                                <a:lnTo>
                                  <a:pt x="1575" y="979"/>
                                </a:lnTo>
                                <a:lnTo>
                                  <a:pt x="1889" y="1860"/>
                                </a:lnTo>
                                <a:lnTo>
                                  <a:pt x="2203" y="2066"/>
                                </a:lnTo>
                                <a:lnTo>
                                  <a:pt x="2520" y="2083"/>
                                </a:lnTo>
                                <a:lnTo>
                                  <a:pt x="2834" y="2083"/>
                                </a:lnTo>
                              </a:path>
                            </a:pathLst>
                          </a:custGeom>
                          <a:noFill/>
                          <a:ln w="12191">
                            <a:solidFill>
                              <a:srgbClr val="7E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6" name="Freeform 293"/>
                        <wps:cNvSpPr>
                          <a:spLocks/>
                        </wps:cNvSpPr>
                        <wps:spPr bwMode="auto">
                          <a:xfrm>
                            <a:off x="2158" y="1452"/>
                            <a:ext cx="2520" cy="2491"/>
                          </a:xfrm>
                          <a:custGeom>
                            <a:avLst/>
                            <a:gdLst>
                              <a:gd name="T0" fmla="+- 0 2158 2158"/>
                              <a:gd name="T1" fmla="*/ T0 w 2520"/>
                              <a:gd name="T2" fmla="+- 0 3934 1453"/>
                              <a:gd name="T3" fmla="*/ 3934 h 2491"/>
                              <a:gd name="T4" fmla="+- 0 2473 2158"/>
                              <a:gd name="T5" fmla="*/ T4 w 2520"/>
                              <a:gd name="T6" fmla="+- 0 3850 1453"/>
                              <a:gd name="T7" fmla="*/ 3850 h 2491"/>
                              <a:gd name="T8" fmla="+- 0 2787 2158"/>
                              <a:gd name="T9" fmla="*/ T8 w 2520"/>
                              <a:gd name="T10" fmla="+- 0 3181 1453"/>
                              <a:gd name="T11" fmla="*/ 3181 h 2491"/>
                              <a:gd name="T12" fmla="+- 0 3101 2158"/>
                              <a:gd name="T13" fmla="*/ T12 w 2520"/>
                              <a:gd name="T14" fmla="+- 0 1453 1453"/>
                              <a:gd name="T15" fmla="*/ 1453 h 2491"/>
                              <a:gd name="T16" fmla="+- 0 3418 2158"/>
                              <a:gd name="T17" fmla="*/ T16 w 2520"/>
                              <a:gd name="T18" fmla="+- 0 2444 1453"/>
                              <a:gd name="T19" fmla="*/ 2444 h 2491"/>
                              <a:gd name="T20" fmla="+- 0 3733 2158"/>
                              <a:gd name="T21" fmla="*/ T20 w 2520"/>
                              <a:gd name="T22" fmla="+- 0 3713 1453"/>
                              <a:gd name="T23" fmla="*/ 3713 h 2491"/>
                              <a:gd name="T24" fmla="+- 0 4047 2158"/>
                              <a:gd name="T25" fmla="*/ T24 w 2520"/>
                              <a:gd name="T26" fmla="+- 0 3927 1453"/>
                              <a:gd name="T27" fmla="*/ 3927 h 2491"/>
                              <a:gd name="T28" fmla="+- 0 4361 2158"/>
                              <a:gd name="T29" fmla="*/ T28 w 2520"/>
                              <a:gd name="T30" fmla="+- 0 3944 1453"/>
                              <a:gd name="T31" fmla="*/ 3944 h 2491"/>
                              <a:gd name="T32" fmla="+- 0 4678 2158"/>
                              <a:gd name="T33" fmla="*/ T32 w 2520"/>
                              <a:gd name="T34" fmla="+- 0 3944 1453"/>
                              <a:gd name="T35" fmla="*/ 3944 h 249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20" h="2491">
                                <a:moveTo>
                                  <a:pt x="0" y="2481"/>
                                </a:moveTo>
                                <a:lnTo>
                                  <a:pt x="315" y="2397"/>
                                </a:lnTo>
                                <a:lnTo>
                                  <a:pt x="629" y="1728"/>
                                </a:lnTo>
                                <a:lnTo>
                                  <a:pt x="943" y="0"/>
                                </a:lnTo>
                                <a:lnTo>
                                  <a:pt x="1260" y="991"/>
                                </a:lnTo>
                                <a:lnTo>
                                  <a:pt x="1575" y="2260"/>
                                </a:lnTo>
                                <a:lnTo>
                                  <a:pt x="1889" y="2474"/>
                                </a:lnTo>
                                <a:lnTo>
                                  <a:pt x="2203" y="2491"/>
                                </a:lnTo>
                                <a:lnTo>
                                  <a:pt x="2520" y="2491"/>
                                </a:lnTo>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7" name="Freeform 294"/>
                        <wps:cNvSpPr>
                          <a:spLocks/>
                        </wps:cNvSpPr>
                        <wps:spPr bwMode="auto">
                          <a:xfrm>
                            <a:off x="2158" y="1548"/>
                            <a:ext cx="2520" cy="2395"/>
                          </a:xfrm>
                          <a:custGeom>
                            <a:avLst/>
                            <a:gdLst>
                              <a:gd name="T0" fmla="+- 0 2158 2158"/>
                              <a:gd name="T1" fmla="*/ T0 w 2520"/>
                              <a:gd name="T2" fmla="+- 0 3932 1549"/>
                              <a:gd name="T3" fmla="*/ 3932 h 2395"/>
                              <a:gd name="T4" fmla="+- 0 2473 2158"/>
                              <a:gd name="T5" fmla="*/ T4 w 2520"/>
                              <a:gd name="T6" fmla="+- 0 3838 1549"/>
                              <a:gd name="T7" fmla="*/ 3838 h 2395"/>
                              <a:gd name="T8" fmla="+- 0 2787 2158"/>
                              <a:gd name="T9" fmla="*/ T8 w 2520"/>
                              <a:gd name="T10" fmla="+- 0 3147 1549"/>
                              <a:gd name="T11" fmla="*/ 3147 h 2395"/>
                              <a:gd name="T12" fmla="+- 0 3101 2158"/>
                              <a:gd name="T13" fmla="*/ T12 w 2520"/>
                              <a:gd name="T14" fmla="+- 0 1549 1549"/>
                              <a:gd name="T15" fmla="*/ 1549 h 2395"/>
                              <a:gd name="T16" fmla="+- 0 3418 2158"/>
                              <a:gd name="T17" fmla="*/ T16 w 2520"/>
                              <a:gd name="T18" fmla="+- 0 2432 1549"/>
                              <a:gd name="T19" fmla="*/ 2432 h 2395"/>
                              <a:gd name="T20" fmla="+- 0 3733 2158"/>
                              <a:gd name="T21" fmla="*/ T20 w 2520"/>
                              <a:gd name="T22" fmla="+- 0 3680 1549"/>
                              <a:gd name="T23" fmla="*/ 3680 h 2395"/>
                              <a:gd name="T24" fmla="+- 0 4047 2158"/>
                              <a:gd name="T25" fmla="*/ T24 w 2520"/>
                              <a:gd name="T26" fmla="+- 0 3925 1549"/>
                              <a:gd name="T27" fmla="*/ 3925 h 2395"/>
                              <a:gd name="T28" fmla="+- 0 4361 2158"/>
                              <a:gd name="T29" fmla="*/ T28 w 2520"/>
                              <a:gd name="T30" fmla="+- 0 3944 1549"/>
                              <a:gd name="T31" fmla="*/ 3944 h 2395"/>
                              <a:gd name="T32" fmla="+- 0 4678 2158"/>
                              <a:gd name="T33" fmla="*/ T32 w 2520"/>
                              <a:gd name="T34" fmla="+- 0 3944 1549"/>
                              <a:gd name="T35" fmla="*/ 3944 h 239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520" h="2395">
                                <a:moveTo>
                                  <a:pt x="0" y="2383"/>
                                </a:moveTo>
                                <a:lnTo>
                                  <a:pt x="315" y="2289"/>
                                </a:lnTo>
                                <a:lnTo>
                                  <a:pt x="629" y="1598"/>
                                </a:lnTo>
                                <a:lnTo>
                                  <a:pt x="943" y="0"/>
                                </a:lnTo>
                                <a:lnTo>
                                  <a:pt x="1260" y="883"/>
                                </a:lnTo>
                                <a:lnTo>
                                  <a:pt x="1575" y="2131"/>
                                </a:lnTo>
                                <a:lnTo>
                                  <a:pt x="1889" y="2376"/>
                                </a:lnTo>
                                <a:lnTo>
                                  <a:pt x="2203" y="2395"/>
                                </a:lnTo>
                                <a:lnTo>
                                  <a:pt x="2520" y="2395"/>
                                </a:lnTo>
                              </a:path>
                            </a:pathLst>
                          </a:custGeom>
                          <a:noFill/>
                          <a:ln w="12191">
                            <a:solidFill>
                              <a:srgbClr val="00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38" name="Rectangle 295"/>
                        <wps:cNvSpPr>
                          <a:spLocks noChangeArrowheads="1"/>
                        </wps:cNvSpPr>
                        <wps:spPr bwMode="auto">
                          <a:xfrm>
                            <a:off x="2127" y="3900"/>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39" name="Rectangle 296"/>
                        <wps:cNvSpPr>
                          <a:spLocks noChangeArrowheads="1"/>
                        </wps:cNvSpPr>
                        <wps:spPr bwMode="auto">
                          <a:xfrm>
                            <a:off x="2127" y="3900"/>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40" name="Rectangle 297"/>
                        <wps:cNvSpPr>
                          <a:spLocks noChangeArrowheads="1"/>
                        </wps:cNvSpPr>
                        <wps:spPr bwMode="auto">
                          <a:xfrm>
                            <a:off x="2441" y="3749"/>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41" name="Rectangle 298"/>
                        <wps:cNvSpPr>
                          <a:spLocks noChangeArrowheads="1"/>
                        </wps:cNvSpPr>
                        <wps:spPr bwMode="auto">
                          <a:xfrm>
                            <a:off x="2441" y="3749"/>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42" name="Rectangle 299"/>
                        <wps:cNvSpPr>
                          <a:spLocks noChangeArrowheads="1"/>
                        </wps:cNvSpPr>
                        <wps:spPr bwMode="auto">
                          <a:xfrm>
                            <a:off x="2755" y="3043"/>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43" name="Rectangle 300"/>
                        <wps:cNvSpPr>
                          <a:spLocks noChangeArrowheads="1"/>
                        </wps:cNvSpPr>
                        <wps:spPr bwMode="auto">
                          <a:xfrm>
                            <a:off x="2755" y="3043"/>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44" name="Rectangle 301"/>
                        <wps:cNvSpPr>
                          <a:spLocks noChangeArrowheads="1"/>
                        </wps:cNvSpPr>
                        <wps:spPr bwMode="auto">
                          <a:xfrm>
                            <a:off x="3070" y="1899"/>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45" name="Rectangle 302"/>
                        <wps:cNvSpPr>
                          <a:spLocks noChangeArrowheads="1"/>
                        </wps:cNvSpPr>
                        <wps:spPr bwMode="auto">
                          <a:xfrm>
                            <a:off x="3070" y="1899"/>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46" name="Rectangle 303"/>
                        <wps:cNvSpPr>
                          <a:spLocks noChangeArrowheads="1"/>
                        </wps:cNvSpPr>
                        <wps:spPr bwMode="auto">
                          <a:xfrm>
                            <a:off x="3386" y="2393"/>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47" name="Rectangle 304"/>
                        <wps:cNvSpPr>
                          <a:spLocks noChangeArrowheads="1"/>
                        </wps:cNvSpPr>
                        <wps:spPr bwMode="auto">
                          <a:xfrm>
                            <a:off x="3386" y="2393"/>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48" name="Rectangle 305"/>
                        <wps:cNvSpPr>
                          <a:spLocks noChangeArrowheads="1"/>
                        </wps:cNvSpPr>
                        <wps:spPr bwMode="auto">
                          <a:xfrm>
                            <a:off x="3701" y="3447"/>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49" name="Rectangle 306"/>
                        <wps:cNvSpPr>
                          <a:spLocks noChangeArrowheads="1"/>
                        </wps:cNvSpPr>
                        <wps:spPr bwMode="auto">
                          <a:xfrm>
                            <a:off x="3701" y="3447"/>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50" name="Rectangle 307"/>
                        <wps:cNvSpPr>
                          <a:spLocks noChangeArrowheads="1"/>
                        </wps:cNvSpPr>
                        <wps:spPr bwMode="auto">
                          <a:xfrm>
                            <a:off x="4015" y="3852"/>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51" name="Rectangle 308"/>
                        <wps:cNvSpPr>
                          <a:spLocks noChangeArrowheads="1"/>
                        </wps:cNvSpPr>
                        <wps:spPr bwMode="auto">
                          <a:xfrm>
                            <a:off x="4015" y="3852"/>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52" name="Rectangle 309"/>
                        <wps:cNvSpPr>
                          <a:spLocks noChangeArrowheads="1"/>
                        </wps:cNvSpPr>
                        <wps:spPr bwMode="auto">
                          <a:xfrm>
                            <a:off x="4330" y="3907"/>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53" name="Rectangle 310"/>
                        <wps:cNvSpPr>
                          <a:spLocks noChangeArrowheads="1"/>
                        </wps:cNvSpPr>
                        <wps:spPr bwMode="auto">
                          <a:xfrm>
                            <a:off x="4330" y="3907"/>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54" name="Rectangle 311"/>
                        <wps:cNvSpPr>
                          <a:spLocks noChangeArrowheads="1"/>
                        </wps:cNvSpPr>
                        <wps:spPr bwMode="auto">
                          <a:xfrm>
                            <a:off x="4646" y="3912"/>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55" name="Rectangle 312"/>
                        <wps:cNvSpPr>
                          <a:spLocks noChangeArrowheads="1"/>
                        </wps:cNvSpPr>
                        <wps:spPr bwMode="auto">
                          <a:xfrm>
                            <a:off x="4646" y="3912"/>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56" name="Rectangle 313"/>
                        <wps:cNvSpPr>
                          <a:spLocks noChangeArrowheads="1"/>
                        </wps:cNvSpPr>
                        <wps:spPr bwMode="auto">
                          <a:xfrm>
                            <a:off x="4961" y="3912"/>
                            <a:ext cx="60" cy="60"/>
                          </a:xfrm>
                          <a:prstGeom prst="rect">
                            <a:avLst/>
                          </a:prstGeom>
                          <a:solidFill>
                            <a:srgbClr val="FF00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8957" name="Rectangle 314"/>
                        <wps:cNvSpPr>
                          <a:spLocks noChangeArrowheads="1"/>
                        </wps:cNvSpPr>
                        <wps:spPr bwMode="auto">
                          <a:xfrm>
                            <a:off x="4961" y="3912"/>
                            <a:ext cx="60" cy="60"/>
                          </a:xfrm>
                          <a:prstGeom prst="rect">
                            <a:avLst/>
                          </a:prstGeom>
                          <a:noFill/>
                          <a:ln w="12191">
                            <a:solidFill>
                              <a:srgbClr val="FF00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58" name="Freeform 315"/>
                        <wps:cNvSpPr>
                          <a:spLocks/>
                        </wps:cNvSpPr>
                        <wps:spPr bwMode="auto">
                          <a:xfrm>
                            <a:off x="2127" y="3912"/>
                            <a:ext cx="63" cy="63"/>
                          </a:xfrm>
                          <a:custGeom>
                            <a:avLst/>
                            <a:gdLst>
                              <a:gd name="T0" fmla="+- 0 2158 2127"/>
                              <a:gd name="T1" fmla="*/ T0 w 63"/>
                              <a:gd name="T2" fmla="+- 0 3913 3913"/>
                              <a:gd name="T3" fmla="*/ 3913 h 63"/>
                              <a:gd name="T4" fmla="+- 0 2127 2127"/>
                              <a:gd name="T5" fmla="*/ T4 w 63"/>
                              <a:gd name="T6" fmla="+- 0 3944 3913"/>
                              <a:gd name="T7" fmla="*/ 3944 h 63"/>
                              <a:gd name="T8" fmla="+- 0 2158 2127"/>
                              <a:gd name="T9" fmla="*/ T8 w 63"/>
                              <a:gd name="T10" fmla="+- 0 3975 3913"/>
                              <a:gd name="T11" fmla="*/ 3975 h 63"/>
                              <a:gd name="T12" fmla="+- 0 2189 2127"/>
                              <a:gd name="T13" fmla="*/ T12 w 63"/>
                              <a:gd name="T14" fmla="+- 0 3944 3913"/>
                              <a:gd name="T15" fmla="*/ 3944 h 63"/>
                              <a:gd name="T16" fmla="+- 0 2158 2127"/>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59" name="Freeform 316"/>
                        <wps:cNvSpPr>
                          <a:spLocks/>
                        </wps:cNvSpPr>
                        <wps:spPr bwMode="auto">
                          <a:xfrm>
                            <a:off x="2127" y="3912"/>
                            <a:ext cx="63" cy="63"/>
                          </a:xfrm>
                          <a:custGeom>
                            <a:avLst/>
                            <a:gdLst>
                              <a:gd name="T0" fmla="+- 0 2158 2127"/>
                              <a:gd name="T1" fmla="*/ T0 w 63"/>
                              <a:gd name="T2" fmla="+- 0 3913 3913"/>
                              <a:gd name="T3" fmla="*/ 3913 h 63"/>
                              <a:gd name="T4" fmla="+- 0 2189 2127"/>
                              <a:gd name="T5" fmla="*/ T4 w 63"/>
                              <a:gd name="T6" fmla="+- 0 3944 3913"/>
                              <a:gd name="T7" fmla="*/ 3944 h 63"/>
                              <a:gd name="T8" fmla="+- 0 2158 2127"/>
                              <a:gd name="T9" fmla="*/ T8 w 63"/>
                              <a:gd name="T10" fmla="+- 0 3975 3913"/>
                              <a:gd name="T11" fmla="*/ 3975 h 63"/>
                              <a:gd name="T12" fmla="+- 0 2127 2127"/>
                              <a:gd name="T13" fmla="*/ T12 w 63"/>
                              <a:gd name="T14" fmla="+- 0 3944 3913"/>
                              <a:gd name="T15" fmla="*/ 3944 h 63"/>
                              <a:gd name="T16" fmla="+- 0 2158 2127"/>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60" name="Freeform 317"/>
                        <wps:cNvSpPr>
                          <a:spLocks/>
                        </wps:cNvSpPr>
                        <wps:spPr bwMode="auto">
                          <a:xfrm>
                            <a:off x="2441" y="3902"/>
                            <a:ext cx="63" cy="63"/>
                          </a:xfrm>
                          <a:custGeom>
                            <a:avLst/>
                            <a:gdLst>
                              <a:gd name="T0" fmla="+- 0 2473 2441"/>
                              <a:gd name="T1" fmla="*/ T0 w 63"/>
                              <a:gd name="T2" fmla="+- 0 3903 3903"/>
                              <a:gd name="T3" fmla="*/ 3903 h 63"/>
                              <a:gd name="T4" fmla="+- 0 2441 2441"/>
                              <a:gd name="T5" fmla="*/ T4 w 63"/>
                              <a:gd name="T6" fmla="+- 0 3934 3903"/>
                              <a:gd name="T7" fmla="*/ 3934 h 63"/>
                              <a:gd name="T8" fmla="+- 0 2473 2441"/>
                              <a:gd name="T9" fmla="*/ T8 w 63"/>
                              <a:gd name="T10" fmla="+- 0 3965 3903"/>
                              <a:gd name="T11" fmla="*/ 3965 h 63"/>
                              <a:gd name="T12" fmla="+- 0 2504 2441"/>
                              <a:gd name="T13" fmla="*/ T12 w 63"/>
                              <a:gd name="T14" fmla="+- 0 3934 3903"/>
                              <a:gd name="T15" fmla="*/ 3934 h 63"/>
                              <a:gd name="T16" fmla="+- 0 2473 2441"/>
                              <a:gd name="T17" fmla="*/ T16 w 63"/>
                              <a:gd name="T18" fmla="+- 0 3903 3903"/>
                              <a:gd name="T19" fmla="*/ 3903 h 63"/>
                            </a:gdLst>
                            <a:ahLst/>
                            <a:cxnLst>
                              <a:cxn ang="0">
                                <a:pos x="T1" y="T3"/>
                              </a:cxn>
                              <a:cxn ang="0">
                                <a:pos x="T5" y="T7"/>
                              </a:cxn>
                              <a:cxn ang="0">
                                <a:pos x="T9" y="T11"/>
                              </a:cxn>
                              <a:cxn ang="0">
                                <a:pos x="T13" y="T15"/>
                              </a:cxn>
                              <a:cxn ang="0">
                                <a:pos x="T17" y="T19"/>
                              </a:cxn>
                            </a:cxnLst>
                            <a:rect l="0" t="0" r="r" b="b"/>
                            <a:pathLst>
                              <a:path w="63" h="63">
                                <a:moveTo>
                                  <a:pt x="32" y="0"/>
                                </a:moveTo>
                                <a:lnTo>
                                  <a:pt x="0" y="31"/>
                                </a:lnTo>
                                <a:lnTo>
                                  <a:pt x="32" y="62"/>
                                </a:lnTo>
                                <a:lnTo>
                                  <a:pt x="63" y="31"/>
                                </a:lnTo>
                                <a:lnTo>
                                  <a:pt x="32"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61" name="Freeform 318"/>
                        <wps:cNvSpPr>
                          <a:spLocks/>
                        </wps:cNvSpPr>
                        <wps:spPr bwMode="auto">
                          <a:xfrm>
                            <a:off x="2441" y="3902"/>
                            <a:ext cx="63" cy="63"/>
                          </a:xfrm>
                          <a:custGeom>
                            <a:avLst/>
                            <a:gdLst>
                              <a:gd name="T0" fmla="+- 0 2473 2441"/>
                              <a:gd name="T1" fmla="*/ T0 w 63"/>
                              <a:gd name="T2" fmla="+- 0 3903 3903"/>
                              <a:gd name="T3" fmla="*/ 3903 h 63"/>
                              <a:gd name="T4" fmla="+- 0 2504 2441"/>
                              <a:gd name="T5" fmla="*/ T4 w 63"/>
                              <a:gd name="T6" fmla="+- 0 3934 3903"/>
                              <a:gd name="T7" fmla="*/ 3934 h 63"/>
                              <a:gd name="T8" fmla="+- 0 2473 2441"/>
                              <a:gd name="T9" fmla="*/ T8 w 63"/>
                              <a:gd name="T10" fmla="+- 0 3965 3903"/>
                              <a:gd name="T11" fmla="*/ 3965 h 63"/>
                              <a:gd name="T12" fmla="+- 0 2441 2441"/>
                              <a:gd name="T13" fmla="*/ T12 w 63"/>
                              <a:gd name="T14" fmla="+- 0 3934 3903"/>
                              <a:gd name="T15" fmla="*/ 3934 h 63"/>
                              <a:gd name="T16" fmla="+- 0 2473 2441"/>
                              <a:gd name="T17" fmla="*/ T16 w 63"/>
                              <a:gd name="T18" fmla="+- 0 3903 3903"/>
                              <a:gd name="T19" fmla="*/ 3903 h 63"/>
                            </a:gdLst>
                            <a:ahLst/>
                            <a:cxnLst>
                              <a:cxn ang="0">
                                <a:pos x="T1" y="T3"/>
                              </a:cxn>
                              <a:cxn ang="0">
                                <a:pos x="T5" y="T7"/>
                              </a:cxn>
                              <a:cxn ang="0">
                                <a:pos x="T9" y="T11"/>
                              </a:cxn>
                              <a:cxn ang="0">
                                <a:pos x="T13" y="T15"/>
                              </a:cxn>
                              <a:cxn ang="0">
                                <a:pos x="T17" y="T19"/>
                              </a:cxn>
                            </a:cxnLst>
                            <a:rect l="0" t="0" r="r" b="b"/>
                            <a:pathLst>
                              <a:path w="63" h="63">
                                <a:moveTo>
                                  <a:pt x="32" y="0"/>
                                </a:moveTo>
                                <a:lnTo>
                                  <a:pt x="63" y="31"/>
                                </a:lnTo>
                                <a:lnTo>
                                  <a:pt x="32" y="62"/>
                                </a:lnTo>
                                <a:lnTo>
                                  <a:pt x="0" y="31"/>
                                </a:lnTo>
                                <a:lnTo>
                                  <a:pt x="32"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62" name="Freeform 319"/>
                        <wps:cNvSpPr>
                          <a:spLocks/>
                        </wps:cNvSpPr>
                        <wps:spPr bwMode="auto">
                          <a:xfrm>
                            <a:off x="2755" y="3806"/>
                            <a:ext cx="63" cy="63"/>
                          </a:xfrm>
                          <a:custGeom>
                            <a:avLst/>
                            <a:gdLst>
                              <a:gd name="T0" fmla="+- 0 2787 2756"/>
                              <a:gd name="T1" fmla="*/ T0 w 63"/>
                              <a:gd name="T2" fmla="+- 0 3807 3807"/>
                              <a:gd name="T3" fmla="*/ 3807 h 63"/>
                              <a:gd name="T4" fmla="+- 0 2756 2756"/>
                              <a:gd name="T5" fmla="*/ T4 w 63"/>
                              <a:gd name="T6" fmla="+- 0 3838 3807"/>
                              <a:gd name="T7" fmla="*/ 3838 h 63"/>
                              <a:gd name="T8" fmla="+- 0 2787 2756"/>
                              <a:gd name="T9" fmla="*/ T8 w 63"/>
                              <a:gd name="T10" fmla="+- 0 3869 3807"/>
                              <a:gd name="T11" fmla="*/ 3869 h 63"/>
                              <a:gd name="T12" fmla="+- 0 2818 2756"/>
                              <a:gd name="T13" fmla="*/ T12 w 63"/>
                              <a:gd name="T14" fmla="+- 0 3838 3807"/>
                              <a:gd name="T15" fmla="*/ 3838 h 63"/>
                              <a:gd name="T16" fmla="+- 0 2787 2756"/>
                              <a:gd name="T17" fmla="*/ T16 w 63"/>
                              <a:gd name="T18" fmla="+- 0 3807 3807"/>
                              <a:gd name="T19" fmla="*/ 3807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63" name="Freeform 320"/>
                        <wps:cNvSpPr>
                          <a:spLocks/>
                        </wps:cNvSpPr>
                        <wps:spPr bwMode="auto">
                          <a:xfrm>
                            <a:off x="2755" y="3806"/>
                            <a:ext cx="63" cy="63"/>
                          </a:xfrm>
                          <a:custGeom>
                            <a:avLst/>
                            <a:gdLst>
                              <a:gd name="T0" fmla="+- 0 2787 2756"/>
                              <a:gd name="T1" fmla="*/ T0 w 63"/>
                              <a:gd name="T2" fmla="+- 0 3807 3807"/>
                              <a:gd name="T3" fmla="*/ 3807 h 63"/>
                              <a:gd name="T4" fmla="+- 0 2818 2756"/>
                              <a:gd name="T5" fmla="*/ T4 w 63"/>
                              <a:gd name="T6" fmla="+- 0 3838 3807"/>
                              <a:gd name="T7" fmla="*/ 3838 h 63"/>
                              <a:gd name="T8" fmla="+- 0 2787 2756"/>
                              <a:gd name="T9" fmla="*/ T8 w 63"/>
                              <a:gd name="T10" fmla="+- 0 3869 3807"/>
                              <a:gd name="T11" fmla="*/ 3869 h 63"/>
                              <a:gd name="T12" fmla="+- 0 2756 2756"/>
                              <a:gd name="T13" fmla="*/ T12 w 63"/>
                              <a:gd name="T14" fmla="+- 0 3838 3807"/>
                              <a:gd name="T15" fmla="*/ 3838 h 63"/>
                              <a:gd name="T16" fmla="+- 0 2787 2756"/>
                              <a:gd name="T17" fmla="*/ T16 w 63"/>
                              <a:gd name="T18" fmla="+- 0 3807 3807"/>
                              <a:gd name="T19" fmla="*/ 3807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64" name="Freeform 321"/>
                        <wps:cNvSpPr>
                          <a:spLocks/>
                        </wps:cNvSpPr>
                        <wps:spPr bwMode="auto">
                          <a:xfrm>
                            <a:off x="3070" y="3060"/>
                            <a:ext cx="63" cy="63"/>
                          </a:xfrm>
                          <a:custGeom>
                            <a:avLst/>
                            <a:gdLst>
                              <a:gd name="T0" fmla="+- 0 3101 3070"/>
                              <a:gd name="T1" fmla="*/ T0 w 63"/>
                              <a:gd name="T2" fmla="+- 0 3061 3061"/>
                              <a:gd name="T3" fmla="*/ 3061 h 63"/>
                              <a:gd name="T4" fmla="+- 0 3070 3070"/>
                              <a:gd name="T5" fmla="*/ T4 w 63"/>
                              <a:gd name="T6" fmla="+- 0 3092 3061"/>
                              <a:gd name="T7" fmla="*/ 3092 h 63"/>
                              <a:gd name="T8" fmla="+- 0 3101 3070"/>
                              <a:gd name="T9" fmla="*/ T8 w 63"/>
                              <a:gd name="T10" fmla="+- 0 3123 3061"/>
                              <a:gd name="T11" fmla="*/ 3123 h 63"/>
                              <a:gd name="T12" fmla="+- 0 3133 3070"/>
                              <a:gd name="T13" fmla="*/ T12 w 63"/>
                              <a:gd name="T14" fmla="+- 0 3092 3061"/>
                              <a:gd name="T15" fmla="*/ 3092 h 63"/>
                              <a:gd name="T16" fmla="+- 0 3101 3070"/>
                              <a:gd name="T17" fmla="*/ T16 w 63"/>
                              <a:gd name="T18" fmla="+- 0 3061 3061"/>
                              <a:gd name="T19" fmla="*/ 3061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3"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65" name="Freeform 322"/>
                        <wps:cNvSpPr>
                          <a:spLocks/>
                        </wps:cNvSpPr>
                        <wps:spPr bwMode="auto">
                          <a:xfrm>
                            <a:off x="3070" y="3060"/>
                            <a:ext cx="63" cy="63"/>
                          </a:xfrm>
                          <a:custGeom>
                            <a:avLst/>
                            <a:gdLst>
                              <a:gd name="T0" fmla="+- 0 3101 3070"/>
                              <a:gd name="T1" fmla="*/ T0 w 63"/>
                              <a:gd name="T2" fmla="+- 0 3061 3061"/>
                              <a:gd name="T3" fmla="*/ 3061 h 63"/>
                              <a:gd name="T4" fmla="+- 0 3133 3070"/>
                              <a:gd name="T5" fmla="*/ T4 w 63"/>
                              <a:gd name="T6" fmla="+- 0 3092 3061"/>
                              <a:gd name="T7" fmla="*/ 3092 h 63"/>
                              <a:gd name="T8" fmla="+- 0 3101 3070"/>
                              <a:gd name="T9" fmla="*/ T8 w 63"/>
                              <a:gd name="T10" fmla="+- 0 3123 3061"/>
                              <a:gd name="T11" fmla="*/ 3123 h 63"/>
                              <a:gd name="T12" fmla="+- 0 3070 3070"/>
                              <a:gd name="T13" fmla="*/ T12 w 63"/>
                              <a:gd name="T14" fmla="+- 0 3092 3061"/>
                              <a:gd name="T15" fmla="*/ 3092 h 63"/>
                              <a:gd name="T16" fmla="+- 0 3101 3070"/>
                              <a:gd name="T17" fmla="*/ T16 w 63"/>
                              <a:gd name="T18" fmla="+- 0 3061 3061"/>
                              <a:gd name="T19" fmla="*/ 3061 h 63"/>
                            </a:gdLst>
                            <a:ahLst/>
                            <a:cxnLst>
                              <a:cxn ang="0">
                                <a:pos x="T1" y="T3"/>
                              </a:cxn>
                              <a:cxn ang="0">
                                <a:pos x="T5" y="T7"/>
                              </a:cxn>
                              <a:cxn ang="0">
                                <a:pos x="T9" y="T11"/>
                              </a:cxn>
                              <a:cxn ang="0">
                                <a:pos x="T13" y="T15"/>
                              </a:cxn>
                              <a:cxn ang="0">
                                <a:pos x="T17" y="T19"/>
                              </a:cxn>
                            </a:cxnLst>
                            <a:rect l="0" t="0" r="r" b="b"/>
                            <a:pathLst>
                              <a:path w="63" h="63">
                                <a:moveTo>
                                  <a:pt x="31" y="0"/>
                                </a:moveTo>
                                <a:lnTo>
                                  <a:pt x="63"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66" name="Freeform 323"/>
                        <wps:cNvSpPr>
                          <a:spLocks/>
                        </wps:cNvSpPr>
                        <wps:spPr bwMode="auto">
                          <a:xfrm>
                            <a:off x="3386" y="1642"/>
                            <a:ext cx="63" cy="63"/>
                          </a:xfrm>
                          <a:custGeom>
                            <a:avLst/>
                            <a:gdLst>
                              <a:gd name="T0" fmla="+- 0 3418 3387"/>
                              <a:gd name="T1" fmla="*/ T0 w 63"/>
                              <a:gd name="T2" fmla="+- 0 1642 1642"/>
                              <a:gd name="T3" fmla="*/ 1642 h 63"/>
                              <a:gd name="T4" fmla="+- 0 3387 3387"/>
                              <a:gd name="T5" fmla="*/ T4 w 63"/>
                              <a:gd name="T6" fmla="+- 0 1674 1642"/>
                              <a:gd name="T7" fmla="*/ 1674 h 63"/>
                              <a:gd name="T8" fmla="+- 0 3418 3387"/>
                              <a:gd name="T9" fmla="*/ T8 w 63"/>
                              <a:gd name="T10" fmla="+- 0 1705 1642"/>
                              <a:gd name="T11" fmla="*/ 1705 h 63"/>
                              <a:gd name="T12" fmla="+- 0 3449 3387"/>
                              <a:gd name="T13" fmla="*/ T12 w 63"/>
                              <a:gd name="T14" fmla="+- 0 1674 1642"/>
                              <a:gd name="T15" fmla="*/ 1674 h 63"/>
                              <a:gd name="T16" fmla="+- 0 3418 3387"/>
                              <a:gd name="T17" fmla="*/ T16 w 63"/>
                              <a:gd name="T18" fmla="+- 0 1642 1642"/>
                              <a:gd name="T19" fmla="*/ 1642 h 63"/>
                            </a:gdLst>
                            <a:ahLst/>
                            <a:cxnLst>
                              <a:cxn ang="0">
                                <a:pos x="T1" y="T3"/>
                              </a:cxn>
                              <a:cxn ang="0">
                                <a:pos x="T5" y="T7"/>
                              </a:cxn>
                              <a:cxn ang="0">
                                <a:pos x="T9" y="T11"/>
                              </a:cxn>
                              <a:cxn ang="0">
                                <a:pos x="T13" y="T15"/>
                              </a:cxn>
                              <a:cxn ang="0">
                                <a:pos x="T17" y="T19"/>
                              </a:cxn>
                            </a:cxnLst>
                            <a:rect l="0" t="0" r="r" b="b"/>
                            <a:pathLst>
                              <a:path w="63" h="63">
                                <a:moveTo>
                                  <a:pt x="31" y="0"/>
                                </a:moveTo>
                                <a:lnTo>
                                  <a:pt x="0" y="32"/>
                                </a:lnTo>
                                <a:lnTo>
                                  <a:pt x="31" y="63"/>
                                </a:lnTo>
                                <a:lnTo>
                                  <a:pt x="62" y="32"/>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67" name="Freeform 324"/>
                        <wps:cNvSpPr>
                          <a:spLocks/>
                        </wps:cNvSpPr>
                        <wps:spPr bwMode="auto">
                          <a:xfrm>
                            <a:off x="3386" y="1642"/>
                            <a:ext cx="63" cy="63"/>
                          </a:xfrm>
                          <a:custGeom>
                            <a:avLst/>
                            <a:gdLst>
                              <a:gd name="T0" fmla="+- 0 3418 3387"/>
                              <a:gd name="T1" fmla="*/ T0 w 63"/>
                              <a:gd name="T2" fmla="+- 0 1642 1642"/>
                              <a:gd name="T3" fmla="*/ 1642 h 63"/>
                              <a:gd name="T4" fmla="+- 0 3449 3387"/>
                              <a:gd name="T5" fmla="*/ T4 w 63"/>
                              <a:gd name="T6" fmla="+- 0 1674 1642"/>
                              <a:gd name="T7" fmla="*/ 1674 h 63"/>
                              <a:gd name="T8" fmla="+- 0 3418 3387"/>
                              <a:gd name="T9" fmla="*/ T8 w 63"/>
                              <a:gd name="T10" fmla="+- 0 1705 1642"/>
                              <a:gd name="T11" fmla="*/ 1705 h 63"/>
                              <a:gd name="T12" fmla="+- 0 3387 3387"/>
                              <a:gd name="T13" fmla="*/ T12 w 63"/>
                              <a:gd name="T14" fmla="+- 0 1674 1642"/>
                              <a:gd name="T15" fmla="*/ 1674 h 63"/>
                              <a:gd name="T16" fmla="+- 0 3418 3387"/>
                              <a:gd name="T17" fmla="*/ T16 w 63"/>
                              <a:gd name="T18" fmla="+- 0 1642 1642"/>
                              <a:gd name="T19" fmla="*/ 1642 h 63"/>
                            </a:gdLst>
                            <a:ahLst/>
                            <a:cxnLst>
                              <a:cxn ang="0">
                                <a:pos x="T1" y="T3"/>
                              </a:cxn>
                              <a:cxn ang="0">
                                <a:pos x="T5" y="T7"/>
                              </a:cxn>
                              <a:cxn ang="0">
                                <a:pos x="T9" y="T11"/>
                              </a:cxn>
                              <a:cxn ang="0">
                                <a:pos x="T13" y="T15"/>
                              </a:cxn>
                              <a:cxn ang="0">
                                <a:pos x="T17" y="T19"/>
                              </a:cxn>
                            </a:cxnLst>
                            <a:rect l="0" t="0" r="r" b="b"/>
                            <a:pathLst>
                              <a:path w="63" h="63">
                                <a:moveTo>
                                  <a:pt x="31" y="0"/>
                                </a:moveTo>
                                <a:lnTo>
                                  <a:pt x="62" y="32"/>
                                </a:lnTo>
                                <a:lnTo>
                                  <a:pt x="31" y="63"/>
                                </a:lnTo>
                                <a:lnTo>
                                  <a:pt x="0" y="32"/>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68" name="Freeform 325"/>
                        <wps:cNvSpPr>
                          <a:spLocks/>
                        </wps:cNvSpPr>
                        <wps:spPr bwMode="auto">
                          <a:xfrm>
                            <a:off x="3701" y="2410"/>
                            <a:ext cx="63" cy="63"/>
                          </a:xfrm>
                          <a:custGeom>
                            <a:avLst/>
                            <a:gdLst>
                              <a:gd name="T0" fmla="+- 0 3733 3701"/>
                              <a:gd name="T1" fmla="*/ T0 w 63"/>
                              <a:gd name="T2" fmla="+- 0 2410 2410"/>
                              <a:gd name="T3" fmla="*/ 2410 h 63"/>
                              <a:gd name="T4" fmla="+- 0 3701 3701"/>
                              <a:gd name="T5" fmla="*/ T4 w 63"/>
                              <a:gd name="T6" fmla="+- 0 2441 2410"/>
                              <a:gd name="T7" fmla="*/ 2441 h 63"/>
                              <a:gd name="T8" fmla="+- 0 3733 3701"/>
                              <a:gd name="T9" fmla="*/ T8 w 63"/>
                              <a:gd name="T10" fmla="+- 0 2473 2410"/>
                              <a:gd name="T11" fmla="*/ 2473 h 63"/>
                              <a:gd name="T12" fmla="+- 0 3764 3701"/>
                              <a:gd name="T13" fmla="*/ T12 w 63"/>
                              <a:gd name="T14" fmla="+- 0 2441 2410"/>
                              <a:gd name="T15" fmla="*/ 2441 h 63"/>
                              <a:gd name="T16" fmla="+- 0 3733 3701"/>
                              <a:gd name="T17" fmla="*/ T16 w 63"/>
                              <a:gd name="T18" fmla="+- 0 2410 2410"/>
                              <a:gd name="T19" fmla="*/ 2410 h 63"/>
                            </a:gdLst>
                            <a:ahLst/>
                            <a:cxnLst>
                              <a:cxn ang="0">
                                <a:pos x="T1" y="T3"/>
                              </a:cxn>
                              <a:cxn ang="0">
                                <a:pos x="T5" y="T7"/>
                              </a:cxn>
                              <a:cxn ang="0">
                                <a:pos x="T9" y="T11"/>
                              </a:cxn>
                              <a:cxn ang="0">
                                <a:pos x="T13" y="T15"/>
                              </a:cxn>
                              <a:cxn ang="0">
                                <a:pos x="T17" y="T19"/>
                              </a:cxn>
                            </a:cxnLst>
                            <a:rect l="0" t="0" r="r" b="b"/>
                            <a:pathLst>
                              <a:path w="63" h="63">
                                <a:moveTo>
                                  <a:pt x="32" y="0"/>
                                </a:moveTo>
                                <a:lnTo>
                                  <a:pt x="0" y="31"/>
                                </a:lnTo>
                                <a:lnTo>
                                  <a:pt x="32" y="63"/>
                                </a:lnTo>
                                <a:lnTo>
                                  <a:pt x="63" y="31"/>
                                </a:lnTo>
                                <a:lnTo>
                                  <a:pt x="32"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69" name="Freeform 326"/>
                        <wps:cNvSpPr>
                          <a:spLocks/>
                        </wps:cNvSpPr>
                        <wps:spPr bwMode="auto">
                          <a:xfrm>
                            <a:off x="3701" y="2410"/>
                            <a:ext cx="63" cy="63"/>
                          </a:xfrm>
                          <a:custGeom>
                            <a:avLst/>
                            <a:gdLst>
                              <a:gd name="T0" fmla="+- 0 3733 3701"/>
                              <a:gd name="T1" fmla="*/ T0 w 63"/>
                              <a:gd name="T2" fmla="+- 0 2410 2410"/>
                              <a:gd name="T3" fmla="*/ 2410 h 63"/>
                              <a:gd name="T4" fmla="+- 0 3764 3701"/>
                              <a:gd name="T5" fmla="*/ T4 w 63"/>
                              <a:gd name="T6" fmla="+- 0 2441 2410"/>
                              <a:gd name="T7" fmla="*/ 2441 h 63"/>
                              <a:gd name="T8" fmla="+- 0 3733 3701"/>
                              <a:gd name="T9" fmla="*/ T8 w 63"/>
                              <a:gd name="T10" fmla="+- 0 2473 2410"/>
                              <a:gd name="T11" fmla="*/ 2473 h 63"/>
                              <a:gd name="T12" fmla="+- 0 3701 3701"/>
                              <a:gd name="T13" fmla="*/ T12 w 63"/>
                              <a:gd name="T14" fmla="+- 0 2441 2410"/>
                              <a:gd name="T15" fmla="*/ 2441 h 63"/>
                              <a:gd name="T16" fmla="+- 0 3733 3701"/>
                              <a:gd name="T17" fmla="*/ T16 w 63"/>
                              <a:gd name="T18" fmla="+- 0 2410 2410"/>
                              <a:gd name="T19" fmla="*/ 2410 h 63"/>
                            </a:gdLst>
                            <a:ahLst/>
                            <a:cxnLst>
                              <a:cxn ang="0">
                                <a:pos x="T1" y="T3"/>
                              </a:cxn>
                              <a:cxn ang="0">
                                <a:pos x="T5" y="T7"/>
                              </a:cxn>
                              <a:cxn ang="0">
                                <a:pos x="T9" y="T11"/>
                              </a:cxn>
                              <a:cxn ang="0">
                                <a:pos x="T13" y="T15"/>
                              </a:cxn>
                              <a:cxn ang="0">
                                <a:pos x="T17" y="T19"/>
                              </a:cxn>
                            </a:cxnLst>
                            <a:rect l="0" t="0" r="r" b="b"/>
                            <a:pathLst>
                              <a:path w="63" h="63">
                                <a:moveTo>
                                  <a:pt x="32" y="0"/>
                                </a:moveTo>
                                <a:lnTo>
                                  <a:pt x="63" y="31"/>
                                </a:lnTo>
                                <a:lnTo>
                                  <a:pt x="32" y="63"/>
                                </a:lnTo>
                                <a:lnTo>
                                  <a:pt x="0" y="31"/>
                                </a:lnTo>
                                <a:lnTo>
                                  <a:pt x="32"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70" name="Freeform 327"/>
                        <wps:cNvSpPr>
                          <a:spLocks/>
                        </wps:cNvSpPr>
                        <wps:spPr bwMode="auto">
                          <a:xfrm>
                            <a:off x="4015" y="3574"/>
                            <a:ext cx="63" cy="63"/>
                          </a:xfrm>
                          <a:custGeom>
                            <a:avLst/>
                            <a:gdLst>
                              <a:gd name="T0" fmla="+- 0 4047 4016"/>
                              <a:gd name="T1" fmla="*/ T0 w 63"/>
                              <a:gd name="T2" fmla="+- 0 3574 3574"/>
                              <a:gd name="T3" fmla="*/ 3574 h 63"/>
                              <a:gd name="T4" fmla="+- 0 4016 4016"/>
                              <a:gd name="T5" fmla="*/ T4 w 63"/>
                              <a:gd name="T6" fmla="+- 0 3605 3574"/>
                              <a:gd name="T7" fmla="*/ 3605 h 63"/>
                              <a:gd name="T8" fmla="+- 0 4047 4016"/>
                              <a:gd name="T9" fmla="*/ T8 w 63"/>
                              <a:gd name="T10" fmla="+- 0 3637 3574"/>
                              <a:gd name="T11" fmla="*/ 3637 h 63"/>
                              <a:gd name="T12" fmla="+- 0 4078 4016"/>
                              <a:gd name="T13" fmla="*/ T12 w 63"/>
                              <a:gd name="T14" fmla="+- 0 3605 3574"/>
                              <a:gd name="T15" fmla="*/ 3605 h 63"/>
                              <a:gd name="T16" fmla="+- 0 4047 4016"/>
                              <a:gd name="T17" fmla="*/ T16 w 63"/>
                              <a:gd name="T18" fmla="+- 0 3574 3574"/>
                              <a:gd name="T19" fmla="*/ 3574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3"/>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71" name="Freeform 328"/>
                        <wps:cNvSpPr>
                          <a:spLocks/>
                        </wps:cNvSpPr>
                        <wps:spPr bwMode="auto">
                          <a:xfrm>
                            <a:off x="4015" y="3574"/>
                            <a:ext cx="63" cy="63"/>
                          </a:xfrm>
                          <a:custGeom>
                            <a:avLst/>
                            <a:gdLst>
                              <a:gd name="T0" fmla="+- 0 4047 4016"/>
                              <a:gd name="T1" fmla="*/ T0 w 63"/>
                              <a:gd name="T2" fmla="+- 0 3574 3574"/>
                              <a:gd name="T3" fmla="*/ 3574 h 63"/>
                              <a:gd name="T4" fmla="+- 0 4078 4016"/>
                              <a:gd name="T5" fmla="*/ T4 w 63"/>
                              <a:gd name="T6" fmla="+- 0 3605 3574"/>
                              <a:gd name="T7" fmla="*/ 3605 h 63"/>
                              <a:gd name="T8" fmla="+- 0 4047 4016"/>
                              <a:gd name="T9" fmla="*/ T8 w 63"/>
                              <a:gd name="T10" fmla="+- 0 3637 3574"/>
                              <a:gd name="T11" fmla="*/ 3637 h 63"/>
                              <a:gd name="T12" fmla="+- 0 4016 4016"/>
                              <a:gd name="T13" fmla="*/ T12 w 63"/>
                              <a:gd name="T14" fmla="+- 0 3605 3574"/>
                              <a:gd name="T15" fmla="*/ 3605 h 63"/>
                              <a:gd name="T16" fmla="+- 0 4047 4016"/>
                              <a:gd name="T17" fmla="*/ T16 w 63"/>
                              <a:gd name="T18" fmla="+- 0 3574 3574"/>
                              <a:gd name="T19" fmla="*/ 3574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3"/>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72" name="Freeform 329"/>
                        <wps:cNvSpPr>
                          <a:spLocks/>
                        </wps:cNvSpPr>
                        <wps:spPr bwMode="auto">
                          <a:xfrm>
                            <a:off x="4330" y="3886"/>
                            <a:ext cx="63" cy="63"/>
                          </a:xfrm>
                          <a:custGeom>
                            <a:avLst/>
                            <a:gdLst>
                              <a:gd name="T0" fmla="+- 0 4361 4330"/>
                              <a:gd name="T1" fmla="*/ T0 w 63"/>
                              <a:gd name="T2" fmla="+- 0 3886 3886"/>
                              <a:gd name="T3" fmla="*/ 3886 h 63"/>
                              <a:gd name="T4" fmla="+- 0 4330 4330"/>
                              <a:gd name="T5" fmla="*/ T4 w 63"/>
                              <a:gd name="T6" fmla="+- 0 3917 3886"/>
                              <a:gd name="T7" fmla="*/ 3917 h 63"/>
                              <a:gd name="T8" fmla="+- 0 4361 4330"/>
                              <a:gd name="T9" fmla="*/ T8 w 63"/>
                              <a:gd name="T10" fmla="+- 0 3949 3886"/>
                              <a:gd name="T11" fmla="*/ 3949 h 63"/>
                              <a:gd name="T12" fmla="+- 0 4392 4330"/>
                              <a:gd name="T13" fmla="*/ T12 w 63"/>
                              <a:gd name="T14" fmla="+- 0 3917 3886"/>
                              <a:gd name="T15" fmla="*/ 3917 h 63"/>
                              <a:gd name="T16" fmla="+- 0 4361 4330"/>
                              <a:gd name="T17" fmla="*/ T16 w 63"/>
                              <a:gd name="T18" fmla="+- 0 3886 3886"/>
                              <a:gd name="T19" fmla="*/ 3886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3"/>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73" name="Freeform 330"/>
                        <wps:cNvSpPr>
                          <a:spLocks/>
                        </wps:cNvSpPr>
                        <wps:spPr bwMode="auto">
                          <a:xfrm>
                            <a:off x="4330" y="3886"/>
                            <a:ext cx="63" cy="63"/>
                          </a:xfrm>
                          <a:custGeom>
                            <a:avLst/>
                            <a:gdLst>
                              <a:gd name="T0" fmla="+- 0 4361 4330"/>
                              <a:gd name="T1" fmla="*/ T0 w 63"/>
                              <a:gd name="T2" fmla="+- 0 3886 3886"/>
                              <a:gd name="T3" fmla="*/ 3886 h 63"/>
                              <a:gd name="T4" fmla="+- 0 4392 4330"/>
                              <a:gd name="T5" fmla="*/ T4 w 63"/>
                              <a:gd name="T6" fmla="+- 0 3917 3886"/>
                              <a:gd name="T7" fmla="*/ 3917 h 63"/>
                              <a:gd name="T8" fmla="+- 0 4361 4330"/>
                              <a:gd name="T9" fmla="*/ T8 w 63"/>
                              <a:gd name="T10" fmla="+- 0 3949 3886"/>
                              <a:gd name="T11" fmla="*/ 3949 h 63"/>
                              <a:gd name="T12" fmla="+- 0 4330 4330"/>
                              <a:gd name="T13" fmla="*/ T12 w 63"/>
                              <a:gd name="T14" fmla="+- 0 3917 3886"/>
                              <a:gd name="T15" fmla="*/ 3917 h 63"/>
                              <a:gd name="T16" fmla="+- 0 4361 4330"/>
                              <a:gd name="T17" fmla="*/ T16 w 63"/>
                              <a:gd name="T18" fmla="+- 0 3886 3886"/>
                              <a:gd name="T19" fmla="*/ 3886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3"/>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74" name="Freeform 331"/>
                        <wps:cNvSpPr>
                          <a:spLocks/>
                        </wps:cNvSpPr>
                        <wps:spPr bwMode="auto">
                          <a:xfrm>
                            <a:off x="4646" y="3912"/>
                            <a:ext cx="63" cy="63"/>
                          </a:xfrm>
                          <a:custGeom>
                            <a:avLst/>
                            <a:gdLst>
                              <a:gd name="T0" fmla="+- 0 4678 4647"/>
                              <a:gd name="T1" fmla="*/ T0 w 63"/>
                              <a:gd name="T2" fmla="+- 0 3913 3913"/>
                              <a:gd name="T3" fmla="*/ 3913 h 63"/>
                              <a:gd name="T4" fmla="+- 0 4647 4647"/>
                              <a:gd name="T5" fmla="*/ T4 w 63"/>
                              <a:gd name="T6" fmla="+- 0 3944 3913"/>
                              <a:gd name="T7" fmla="*/ 3944 h 63"/>
                              <a:gd name="T8" fmla="+- 0 4678 4647"/>
                              <a:gd name="T9" fmla="*/ T8 w 63"/>
                              <a:gd name="T10" fmla="+- 0 3975 3913"/>
                              <a:gd name="T11" fmla="*/ 3975 h 63"/>
                              <a:gd name="T12" fmla="+- 0 4709 4647"/>
                              <a:gd name="T13" fmla="*/ T12 w 63"/>
                              <a:gd name="T14" fmla="+- 0 3944 3913"/>
                              <a:gd name="T15" fmla="*/ 3944 h 63"/>
                              <a:gd name="T16" fmla="+- 0 4678 4647"/>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75" name="Freeform 332"/>
                        <wps:cNvSpPr>
                          <a:spLocks/>
                        </wps:cNvSpPr>
                        <wps:spPr bwMode="auto">
                          <a:xfrm>
                            <a:off x="4646" y="3912"/>
                            <a:ext cx="63" cy="63"/>
                          </a:xfrm>
                          <a:custGeom>
                            <a:avLst/>
                            <a:gdLst>
                              <a:gd name="T0" fmla="+- 0 4678 4647"/>
                              <a:gd name="T1" fmla="*/ T0 w 63"/>
                              <a:gd name="T2" fmla="+- 0 3913 3913"/>
                              <a:gd name="T3" fmla="*/ 3913 h 63"/>
                              <a:gd name="T4" fmla="+- 0 4709 4647"/>
                              <a:gd name="T5" fmla="*/ T4 w 63"/>
                              <a:gd name="T6" fmla="+- 0 3944 3913"/>
                              <a:gd name="T7" fmla="*/ 3944 h 63"/>
                              <a:gd name="T8" fmla="+- 0 4678 4647"/>
                              <a:gd name="T9" fmla="*/ T8 w 63"/>
                              <a:gd name="T10" fmla="+- 0 3975 3913"/>
                              <a:gd name="T11" fmla="*/ 3975 h 63"/>
                              <a:gd name="T12" fmla="+- 0 4647 4647"/>
                              <a:gd name="T13" fmla="*/ T12 w 63"/>
                              <a:gd name="T14" fmla="+- 0 3944 3913"/>
                              <a:gd name="T15" fmla="*/ 3944 h 63"/>
                              <a:gd name="T16" fmla="+- 0 4678 4647"/>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76" name="Freeform 333"/>
                        <wps:cNvSpPr>
                          <a:spLocks/>
                        </wps:cNvSpPr>
                        <wps:spPr bwMode="auto">
                          <a:xfrm>
                            <a:off x="4961" y="3912"/>
                            <a:ext cx="63" cy="63"/>
                          </a:xfrm>
                          <a:custGeom>
                            <a:avLst/>
                            <a:gdLst>
                              <a:gd name="T0" fmla="+- 0 4992 4961"/>
                              <a:gd name="T1" fmla="*/ T0 w 63"/>
                              <a:gd name="T2" fmla="+- 0 3913 3913"/>
                              <a:gd name="T3" fmla="*/ 3913 h 63"/>
                              <a:gd name="T4" fmla="+- 0 4961 4961"/>
                              <a:gd name="T5" fmla="*/ T4 w 63"/>
                              <a:gd name="T6" fmla="+- 0 3944 3913"/>
                              <a:gd name="T7" fmla="*/ 3944 h 63"/>
                              <a:gd name="T8" fmla="+- 0 4992 4961"/>
                              <a:gd name="T9" fmla="*/ T8 w 63"/>
                              <a:gd name="T10" fmla="+- 0 3975 3913"/>
                              <a:gd name="T11" fmla="*/ 3975 h 63"/>
                              <a:gd name="T12" fmla="+- 0 5024 4961"/>
                              <a:gd name="T13" fmla="*/ T12 w 63"/>
                              <a:gd name="T14" fmla="+- 0 3944 3913"/>
                              <a:gd name="T15" fmla="*/ 3944 h 63"/>
                              <a:gd name="T16" fmla="+- 0 4992 4961"/>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3"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77" name="Freeform 334"/>
                        <wps:cNvSpPr>
                          <a:spLocks/>
                        </wps:cNvSpPr>
                        <wps:spPr bwMode="auto">
                          <a:xfrm>
                            <a:off x="4961" y="3912"/>
                            <a:ext cx="63" cy="63"/>
                          </a:xfrm>
                          <a:custGeom>
                            <a:avLst/>
                            <a:gdLst>
                              <a:gd name="T0" fmla="+- 0 4992 4961"/>
                              <a:gd name="T1" fmla="*/ T0 w 63"/>
                              <a:gd name="T2" fmla="+- 0 3913 3913"/>
                              <a:gd name="T3" fmla="*/ 3913 h 63"/>
                              <a:gd name="T4" fmla="+- 0 5024 4961"/>
                              <a:gd name="T5" fmla="*/ T4 w 63"/>
                              <a:gd name="T6" fmla="+- 0 3944 3913"/>
                              <a:gd name="T7" fmla="*/ 3944 h 63"/>
                              <a:gd name="T8" fmla="+- 0 4992 4961"/>
                              <a:gd name="T9" fmla="*/ T8 w 63"/>
                              <a:gd name="T10" fmla="+- 0 3975 3913"/>
                              <a:gd name="T11" fmla="*/ 3975 h 63"/>
                              <a:gd name="T12" fmla="+- 0 4961 4961"/>
                              <a:gd name="T13" fmla="*/ T12 w 63"/>
                              <a:gd name="T14" fmla="+- 0 3944 3913"/>
                              <a:gd name="T15" fmla="*/ 3944 h 63"/>
                              <a:gd name="T16" fmla="+- 0 4992 4961"/>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63"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78" name="Freeform 335"/>
                        <wps:cNvSpPr>
                          <a:spLocks/>
                        </wps:cNvSpPr>
                        <wps:spPr bwMode="auto">
                          <a:xfrm>
                            <a:off x="5275" y="3912"/>
                            <a:ext cx="63" cy="63"/>
                          </a:xfrm>
                          <a:custGeom>
                            <a:avLst/>
                            <a:gdLst>
                              <a:gd name="T0" fmla="+- 0 5307 5276"/>
                              <a:gd name="T1" fmla="*/ T0 w 63"/>
                              <a:gd name="T2" fmla="+- 0 3913 3913"/>
                              <a:gd name="T3" fmla="*/ 3913 h 63"/>
                              <a:gd name="T4" fmla="+- 0 5276 5276"/>
                              <a:gd name="T5" fmla="*/ T4 w 63"/>
                              <a:gd name="T6" fmla="+- 0 3944 3913"/>
                              <a:gd name="T7" fmla="*/ 3944 h 63"/>
                              <a:gd name="T8" fmla="+- 0 5307 5276"/>
                              <a:gd name="T9" fmla="*/ T8 w 63"/>
                              <a:gd name="T10" fmla="+- 0 3975 3913"/>
                              <a:gd name="T11" fmla="*/ 3975 h 63"/>
                              <a:gd name="T12" fmla="+- 0 5338 5276"/>
                              <a:gd name="T13" fmla="*/ T12 w 63"/>
                              <a:gd name="T14" fmla="+- 0 3944 3913"/>
                              <a:gd name="T15" fmla="*/ 3944 h 63"/>
                              <a:gd name="T16" fmla="+- 0 5307 5276"/>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0" y="31"/>
                                </a:lnTo>
                                <a:lnTo>
                                  <a:pt x="31" y="62"/>
                                </a:lnTo>
                                <a:lnTo>
                                  <a:pt x="62" y="31"/>
                                </a:lnTo>
                                <a:lnTo>
                                  <a:pt x="31"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79" name="Freeform 336"/>
                        <wps:cNvSpPr>
                          <a:spLocks/>
                        </wps:cNvSpPr>
                        <wps:spPr bwMode="auto">
                          <a:xfrm>
                            <a:off x="5275" y="3912"/>
                            <a:ext cx="63" cy="63"/>
                          </a:xfrm>
                          <a:custGeom>
                            <a:avLst/>
                            <a:gdLst>
                              <a:gd name="T0" fmla="+- 0 5307 5276"/>
                              <a:gd name="T1" fmla="*/ T0 w 63"/>
                              <a:gd name="T2" fmla="+- 0 3913 3913"/>
                              <a:gd name="T3" fmla="*/ 3913 h 63"/>
                              <a:gd name="T4" fmla="+- 0 5338 5276"/>
                              <a:gd name="T5" fmla="*/ T4 w 63"/>
                              <a:gd name="T6" fmla="+- 0 3944 3913"/>
                              <a:gd name="T7" fmla="*/ 3944 h 63"/>
                              <a:gd name="T8" fmla="+- 0 5307 5276"/>
                              <a:gd name="T9" fmla="*/ T8 w 63"/>
                              <a:gd name="T10" fmla="+- 0 3975 3913"/>
                              <a:gd name="T11" fmla="*/ 3975 h 63"/>
                              <a:gd name="T12" fmla="+- 0 5276 5276"/>
                              <a:gd name="T13" fmla="*/ T12 w 63"/>
                              <a:gd name="T14" fmla="+- 0 3944 3913"/>
                              <a:gd name="T15" fmla="*/ 3944 h 63"/>
                              <a:gd name="T16" fmla="+- 0 5307 5276"/>
                              <a:gd name="T17" fmla="*/ T16 w 63"/>
                              <a:gd name="T18" fmla="+- 0 3913 3913"/>
                              <a:gd name="T19" fmla="*/ 3913 h 63"/>
                            </a:gdLst>
                            <a:ahLst/>
                            <a:cxnLst>
                              <a:cxn ang="0">
                                <a:pos x="T1" y="T3"/>
                              </a:cxn>
                              <a:cxn ang="0">
                                <a:pos x="T5" y="T7"/>
                              </a:cxn>
                              <a:cxn ang="0">
                                <a:pos x="T9" y="T11"/>
                              </a:cxn>
                              <a:cxn ang="0">
                                <a:pos x="T13" y="T15"/>
                              </a:cxn>
                              <a:cxn ang="0">
                                <a:pos x="T17" y="T19"/>
                              </a:cxn>
                            </a:cxnLst>
                            <a:rect l="0" t="0" r="r" b="b"/>
                            <a:pathLst>
                              <a:path w="63" h="63">
                                <a:moveTo>
                                  <a:pt x="31" y="0"/>
                                </a:moveTo>
                                <a:lnTo>
                                  <a:pt x="62" y="31"/>
                                </a:lnTo>
                                <a:lnTo>
                                  <a:pt x="31" y="62"/>
                                </a:lnTo>
                                <a:lnTo>
                                  <a:pt x="0" y="31"/>
                                </a:lnTo>
                                <a:lnTo>
                                  <a:pt x="31" y="0"/>
                                </a:lnTo>
                                <a:close/>
                              </a:path>
                            </a:pathLst>
                          </a:custGeom>
                          <a:noFill/>
                          <a:ln w="12191">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80" name="Freeform 337"/>
                        <wps:cNvSpPr>
                          <a:spLocks/>
                        </wps:cNvSpPr>
                        <wps:spPr bwMode="auto">
                          <a:xfrm>
                            <a:off x="2127" y="3910"/>
                            <a:ext cx="63" cy="63"/>
                          </a:xfrm>
                          <a:custGeom>
                            <a:avLst/>
                            <a:gdLst>
                              <a:gd name="T0" fmla="+- 0 2158 2127"/>
                              <a:gd name="T1" fmla="*/ T0 w 63"/>
                              <a:gd name="T2" fmla="+- 0 3910 3910"/>
                              <a:gd name="T3" fmla="*/ 3910 h 63"/>
                              <a:gd name="T4" fmla="+- 0 2127 2127"/>
                              <a:gd name="T5" fmla="*/ T4 w 63"/>
                              <a:gd name="T6" fmla="+- 0 3973 3910"/>
                              <a:gd name="T7" fmla="*/ 3973 h 63"/>
                              <a:gd name="T8" fmla="+- 0 2189 2127"/>
                              <a:gd name="T9" fmla="*/ T8 w 63"/>
                              <a:gd name="T10" fmla="+- 0 3973 3910"/>
                              <a:gd name="T11" fmla="*/ 3973 h 63"/>
                              <a:gd name="T12" fmla="+- 0 2158 2127"/>
                              <a:gd name="T13" fmla="*/ T12 w 63"/>
                              <a:gd name="T14" fmla="+- 0 3910 3910"/>
                              <a:gd name="T15" fmla="*/ 3910 h 63"/>
                            </a:gdLst>
                            <a:ahLst/>
                            <a:cxnLst>
                              <a:cxn ang="0">
                                <a:pos x="T1" y="T3"/>
                              </a:cxn>
                              <a:cxn ang="0">
                                <a:pos x="T5" y="T7"/>
                              </a:cxn>
                              <a:cxn ang="0">
                                <a:pos x="T9" y="T11"/>
                              </a:cxn>
                              <a:cxn ang="0">
                                <a:pos x="T13" y="T15"/>
                              </a:cxn>
                            </a:cxnLst>
                            <a:rect l="0" t="0" r="r" b="b"/>
                            <a:pathLst>
                              <a:path w="63" h="63">
                                <a:moveTo>
                                  <a:pt x="31" y="0"/>
                                </a:moveTo>
                                <a:lnTo>
                                  <a:pt x="0" y="63"/>
                                </a:lnTo>
                                <a:lnTo>
                                  <a:pt x="62" y="63"/>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81" name="Freeform 338"/>
                        <wps:cNvSpPr>
                          <a:spLocks/>
                        </wps:cNvSpPr>
                        <wps:spPr bwMode="auto">
                          <a:xfrm>
                            <a:off x="2127" y="3910"/>
                            <a:ext cx="63" cy="63"/>
                          </a:xfrm>
                          <a:custGeom>
                            <a:avLst/>
                            <a:gdLst>
                              <a:gd name="T0" fmla="+- 0 2158 2127"/>
                              <a:gd name="T1" fmla="*/ T0 w 63"/>
                              <a:gd name="T2" fmla="+- 0 3910 3910"/>
                              <a:gd name="T3" fmla="*/ 3910 h 63"/>
                              <a:gd name="T4" fmla="+- 0 2189 2127"/>
                              <a:gd name="T5" fmla="*/ T4 w 63"/>
                              <a:gd name="T6" fmla="+- 0 3973 3910"/>
                              <a:gd name="T7" fmla="*/ 3973 h 63"/>
                              <a:gd name="T8" fmla="+- 0 2127 2127"/>
                              <a:gd name="T9" fmla="*/ T8 w 63"/>
                              <a:gd name="T10" fmla="+- 0 3973 3910"/>
                              <a:gd name="T11" fmla="*/ 3973 h 63"/>
                              <a:gd name="T12" fmla="+- 0 2158 2127"/>
                              <a:gd name="T13" fmla="*/ T12 w 63"/>
                              <a:gd name="T14" fmla="+- 0 3910 3910"/>
                              <a:gd name="T15" fmla="*/ 3910 h 63"/>
                            </a:gdLst>
                            <a:ahLst/>
                            <a:cxnLst>
                              <a:cxn ang="0">
                                <a:pos x="T1" y="T3"/>
                              </a:cxn>
                              <a:cxn ang="0">
                                <a:pos x="T5" y="T7"/>
                              </a:cxn>
                              <a:cxn ang="0">
                                <a:pos x="T9" y="T11"/>
                              </a:cxn>
                              <a:cxn ang="0">
                                <a:pos x="T13" y="T15"/>
                              </a:cxn>
                            </a:cxnLst>
                            <a:rect l="0" t="0" r="r" b="b"/>
                            <a:pathLst>
                              <a:path w="63" h="63">
                                <a:moveTo>
                                  <a:pt x="31" y="0"/>
                                </a:moveTo>
                                <a:lnTo>
                                  <a:pt x="62" y="63"/>
                                </a:lnTo>
                                <a:lnTo>
                                  <a:pt x="0" y="63"/>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82" name="Freeform 339"/>
                        <wps:cNvSpPr>
                          <a:spLocks/>
                        </wps:cNvSpPr>
                        <wps:spPr bwMode="auto">
                          <a:xfrm>
                            <a:off x="2441" y="3886"/>
                            <a:ext cx="63" cy="63"/>
                          </a:xfrm>
                          <a:custGeom>
                            <a:avLst/>
                            <a:gdLst>
                              <a:gd name="T0" fmla="+- 0 2473 2441"/>
                              <a:gd name="T1" fmla="*/ T0 w 63"/>
                              <a:gd name="T2" fmla="+- 0 3886 3886"/>
                              <a:gd name="T3" fmla="*/ 3886 h 63"/>
                              <a:gd name="T4" fmla="+- 0 2441 2441"/>
                              <a:gd name="T5" fmla="*/ T4 w 63"/>
                              <a:gd name="T6" fmla="+- 0 3949 3886"/>
                              <a:gd name="T7" fmla="*/ 3949 h 63"/>
                              <a:gd name="T8" fmla="+- 0 2504 2441"/>
                              <a:gd name="T9" fmla="*/ T8 w 63"/>
                              <a:gd name="T10" fmla="+- 0 3949 3886"/>
                              <a:gd name="T11" fmla="*/ 3949 h 63"/>
                              <a:gd name="T12" fmla="+- 0 2473 2441"/>
                              <a:gd name="T13" fmla="*/ T12 w 63"/>
                              <a:gd name="T14" fmla="+- 0 3886 3886"/>
                              <a:gd name="T15" fmla="*/ 3886 h 63"/>
                            </a:gdLst>
                            <a:ahLst/>
                            <a:cxnLst>
                              <a:cxn ang="0">
                                <a:pos x="T1" y="T3"/>
                              </a:cxn>
                              <a:cxn ang="0">
                                <a:pos x="T5" y="T7"/>
                              </a:cxn>
                              <a:cxn ang="0">
                                <a:pos x="T9" y="T11"/>
                              </a:cxn>
                              <a:cxn ang="0">
                                <a:pos x="T13" y="T15"/>
                              </a:cxn>
                            </a:cxnLst>
                            <a:rect l="0" t="0" r="r" b="b"/>
                            <a:pathLst>
                              <a:path w="63" h="63">
                                <a:moveTo>
                                  <a:pt x="32" y="0"/>
                                </a:moveTo>
                                <a:lnTo>
                                  <a:pt x="0" y="63"/>
                                </a:lnTo>
                                <a:lnTo>
                                  <a:pt x="63" y="63"/>
                                </a:lnTo>
                                <a:lnTo>
                                  <a:pt x="32"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83" name="Freeform 340"/>
                        <wps:cNvSpPr>
                          <a:spLocks/>
                        </wps:cNvSpPr>
                        <wps:spPr bwMode="auto">
                          <a:xfrm>
                            <a:off x="2441" y="3886"/>
                            <a:ext cx="63" cy="63"/>
                          </a:xfrm>
                          <a:custGeom>
                            <a:avLst/>
                            <a:gdLst>
                              <a:gd name="T0" fmla="+- 0 2473 2441"/>
                              <a:gd name="T1" fmla="*/ T0 w 63"/>
                              <a:gd name="T2" fmla="+- 0 3886 3886"/>
                              <a:gd name="T3" fmla="*/ 3886 h 63"/>
                              <a:gd name="T4" fmla="+- 0 2504 2441"/>
                              <a:gd name="T5" fmla="*/ T4 w 63"/>
                              <a:gd name="T6" fmla="+- 0 3949 3886"/>
                              <a:gd name="T7" fmla="*/ 3949 h 63"/>
                              <a:gd name="T8" fmla="+- 0 2441 2441"/>
                              <a:gd name="T9" fmla="*/ T8 w 63"/>
                              <a:gd name="T10" fmla="+- 0 3949 3886"/>
                              <a:gd name="T11" fmla="*/ 3949 h 63"/>
                              <a:gd name="T12" fmla="+- 0 2473 2441"/>
                              <a:gd name="T13" fmla="*/ T12 w 63"/>
                              <a:gd name="T14" fmla="+- 0 3886 3886"/>
                              <a:gd name="T15" fmla="*/ 3886 h 63"/>
                            </a:gdLst>
                            <a:ahLst/>
                            <a:cxnLst>
                              <a:cxn ang="0">
                                <a:pos x="T1" y="T3"/>
                              </a:cxn>
                              <a:cxn ang="0">
                                <a:pos x="T5" y="T7"/>
                              </a:cxn>
                              <a:cxn ang="0">
                                <a:pos x="T9" y="T11"/>
                              </a:cxn>
                              <a:cxn ang="0">
                                <a:pos x="T13" y="T15"/>
                              </a:cxn>
                            </a:cxnLst>
                            <a:rect l="0" t="0" r="r" b="b"/>
                            <a:pathLst>
                              <a:path w="63" h="63">
                                <a:moveTo>
                                  <a:pt x="32" y="0"/>
                                </a:moveTo>
                                <a:lnTo>
                                  <a:pt x="63" y="63"/>
                                </a:lnTo>
                                <a:lnTo>
                                  <a:pt x="0" y="63"/>
                                </a:lnTo>
                                <a:lnTo>
                                  <a:pt x="32"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84" name="Freeform 341"/>
                        <wps:cNvSpPr>
                          <a:spLocks/>
                        </wps:cNvSpPr>
                        <wps:spPr bwMode="auto">
                          <a:xfrm>
                            <a:off x="2755" y="3691"/>
                            <a:ext cx="63" cy="63"/>
                          </a:xfrm>
                          <a:custGeom>
                            <a:avLst/>
                            <a:gdLst>
                              <a:gd name="T0" fmla="+- 0 2787 2756"/>
                              <a:gd name="T1" fmla="*/ T0 w 63"/>
                              <a:gd name="T2" fmla="+- 0 3692 3692"/>
                              <a:gd name="T3" fmla="*/ 3692 h 63"/>
                              <a:gd name="T4" fmla="+- 0 2756 2756"/>
                              <a:gd name="T5" fmla="*/ T4 w 63"/>
                              <a:gd name="T6" fmla="+- 0 3754 3692"/>
                              <a:gd name="T7" fmla="*/ 3754 h 63"/>
                              <a:gd name="T8" fmla="+- 0 2818 2756"/>
                              <a:gd name="T9" fmla="*/ T8 w 63"/>
                              <a:gd name="T10" fmla="+- 0 3754 3692"/>
                              <a:gd name="T11" fmla="*/ 3754 h 63"/>
                              <a:gd name="T12" fmla="+- 0 2787 2756"/>
                              <a:gd name="T13" fmla="*/ T12 w 63"/>
                              <a:gd name="T14" fmla="+- 0 3692 3692"/>
                              <a:gd name="T15" fmla="*/ 3692 h 63"/>
                            </a:gdLst>
                            <a:ahLst/>
                            <a:cxnLst>
                              <a:cxn ang="0">
                                <a:pos x="T1" y="T3"/>
                              </a:cxn>
                              <a:cxn ang="0">
                                <a:pos x="T5" y="T7"/>
                              </a:cxn>
                              <a:cxn ang="0">
                                <a:pos x="T9" y="T11"/>
                              </a:cxn>
                              <a:cxn ang="0">
                                <a:pos x="T13" y="T15"/>
                              </a:cxn>
                            </a:cxnLst>
                            <a:rect l="0" t="0" r="r" b="b"/>
                            <a:pathLst>
                              <a:path w="63" h="63">
                                <a:moveTo>
                                  <a:pt x="31" y="0"/>
                                </a:moveTo>
                                <a:lnTo>
                                  <a:pt x="0" y="62"/>
                                </a:lnTo>
                                <a:lnTo>
                                  <a:pt x="62"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85" name="Freeform 342"/>
                        <wps:cNvSpPr>
                          <a:spLocks/>
                        </wps:cNvSpPr>
                        <wps:spPr bwMode="auto">
                          <a:xfrm>
                            <a:off x="2755" y="3691"/>
                            <a:ext cx="63" cy="63"/>
                          </a:xfrm>
                          <a:custGeom>
                            <a:avLst/>
                            <a:gdLst>
                              <a:gd name="T0" fmla="+- 0 2787 2756"/>
                              <a:gd name="T1" fmla="*/ T0 w 63"/>
                              <a:gd name="T2" fmla="+- 0 3692 3692"/>
                              <a:gd name="T3" fmla="*/ 3692 h 63"/>
                              <a:gd name="T4" fmla="+- 0 2818 2756"/>
                              <a:gd name="T5" fmla="*/ T4 w 63"/>
                              <a:gd name="T6" fmla="+- 0 3754 3692"/>
                              <a:gd name="T7" fmla="*/ 3754 h 63"/>
                              <a:gd name="T8" fmla="+- 0 2756 2756"/>
                              <a:gd name="T9" fmla="*/ T8 w 63"/>
                              <a:gd name="T10" fmla="+- 0 3754 3692"/>
                              <a:gd name="T11" fmla="*/ 3754 h 63"/>
                              <a:gd name="T12" fmla="+- 0 2787 2756"/>
                              <a:gd name="T13" fmla="*/ T12 w 63"/>
                              <a:gd name="T14" fmla="+- 0 3692 3692"/>
                              <a:gd name="T15" fmla="*/ 3692 h 63"/>
                            </a:gdLst>
                            <a:ahLst/>
                            <a:cxnLst>
                              <a:cxn ang="0">
                                <a:pos x="T1" y="T3"/>
                              </a:cxn>
                              <a:cxn ang="0">
                                <a:pos x="T5" y="T7"/>
                              </a:cxn>
                              <a:cxn ang="0">
                                <a:pos x="T9" y="T11"/>
                              </a:cxn>
                              <a:cxn ang="0">
                                <a:pos x="T13" y="T15"/>
                              </a:cxn>
                            </a:cxnLst>
                            <a:rect l="0" t="0" r="r" b="b"/>
                            <a:pathLst>
                              <a:path w="63" h="63">
                                <a:moveTo>
                                  <a:pt x="31" y="0"/>
                                </a:moveTo>
                                <a:lnTo>
                                  <a:pt x="62"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86" name="Freeform 343"/>
                        <wps:cNvSpPr>
                          <a:spLocks/>
                        </wps:cNvSpPr>
                        <wps:spPr bwMode="auto">
                          <a:xfrm>
                            <a:off x="3070" y="2748"/>
                            <a:ext cx="63" cy="63"/>
                          </a:xfrm>
                          <a:custGeom>
                            <a:avLst/>
                            <a:gdLst>
                              <a:gd name="T0" fmla="+- 0 3101 3070"/>
                              <a:gd name="T1" fmla="*/ T0 w 63"/>
                              <a:gd name="T2" fmla="+- 0 2749 2749"/>
                              <a:gd name="T3" fmla="*/ 2749 h 63"/>
                              <a:gd name="T4" fmla="+- 0 3070 3070"/>
                              <a:gd name="T5" fmla="*/ T4 w 63"/>
                              <a:gd name="T6" fmla="+- 0 2811 2749"/>
                              <a:gd name="T7" fmla="*/ 2811 h 63"/>
                              <a:gd name="T8" fmla="+- 0 3133 3070"/>
                              <a:gd name="T9" fmla="*/ T8 w 63"/>
                              <a:gd name="T10" fmla="+- 0 2811 2749"/>
                              <a:gd name="T11" fmla="*/ 2811 h 63"/>
                              <a:gd name="T12" fmla="+- 0 3101 3070"/>
                              <a:gd name="T13" fmla="*/ T12 w 63"/>
                              <a:gd name="T14" fmla="+- 0 2749 2749"/>
                              <a:gd name="T15" fmla="*/ 2749 h 63"/>
                            </a:gdLst>
                            <a:ahLst/>
                            <a:cxnLst>
                              <a:cxn ang="0">
                                <a:pos x="T1" y="T3"/>
                              </a:cxn>
                              <a:cxn ang="0">
                                <a:pos x="T5" y="T7"/>
                              </a:cxn>
                              <a:cxn ang="0">
                                <a:pos x="T9" y="T11"/>
                              </a:cxn>
                              <a:cxn ang="0">
                                <a:pos x="T13" y="T15"/>
                              </a:cxn>
                            </a:cxnLst>
                            <a:rect l="0" t="0" r="r" b="b"/>
                            <a:pathLst>
                              <a:path w="63" h="63">
                                <a:moveTo>
                                  <a:pt x="31" y="0"/>
                                </a:moveTo>
                                <a:lnTo>
                                  <a:pt x="0" y="62"/>
                                </a:lnTo>
                                <a:lnTo>
                                  <a:pt x="63"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87" name="Freeform 344"/>
                        <wps:cNvSpPr>
                          <a:spLocks/>
                        </wps:cNvSpPr>
                        <wps:spPr bwMode="auto">
                          <a:xfrm>
                            <a:off x="3070" y="2748"/>
                            <a:ext cx="63" cy="63"/>
                          </a:xfrm>
                          <a:custGeom>
                            <a:avLst/>
                            <a:gdLst>
                              <a:gd name="T0" fmla="+- 0 3101 3070"/>
                              <a:gd name="T1" fmla="*/ T0 w 63"/>
                              <a:gd name="T2" fmla="+- 0 2749 2749"/>
                              <a:gd name="T3" fmla="*/ 2749 h 63"/>
                              <a:gd name="T4" fmla="+- 0 3133 3070"/>
                              <a:gd name="T5" fmla="*/ T4 w 63"/>
                              <a:gd name="T6" fmla="+- 0 2811 2749"/>
                              <a:gd name="T7" fmla="*/ 2811 h 63"/>
                              <a:gd name="T8" fmla="+- 0 3070 3070"/>
                              <a:gd name="T9" fmla="*/ T8 w 63"/>
                              <a:gd name="T10" fmla="+- 0 2811 2749"/>
                              <a:gd name="T11" fmla="*/ 2811 h 63"/>
                              <a:gd name="T12" fmla="+- 0 3101 3070"/>
                              <a:gd name="T13" fmla="*/ T12 w 63"/>
                              <a:gd name="T14" fmla="+- 0 2749 2749"/>
                              <a:gd name="T15" fmla="*/ 2749 h 63"/>
                            </a:gdLst>
                            <a:ahLst/>
                            <a:cxnLst>
                              <a:cxn ang="0">
                                <a:pos x="T1" y="T3"/>
                              </a:cxn>
                              <a:cxn ang="0">
                                <a:pos x="T5" y="T7"/>
                              </a:cxn>
                              <a:cxn ang="0">
                                <a:pos x="T9" y="T11"/>
                              </a:cxn>
                              <a:cxn ang="0">
                                <a:pos x="T13" y="T15"/>
                              </a:cxn>
                            </a:cxnLst>
                            <a:rect l="0" t="0" r="r" b="b"/>
                            <a:pathLst>
                              <a:path w="63" h="63">
                                <a:moveTo>
                                  <a:pt x="31" y="0"/>
                                </a:moveTo>
                                <a:lnTo>
                                  <a:pt x="63"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88" name="Freeform 345"/>
                        <wps:cNvSpPr>
                          <a:spLocks/>
                        </wps:cNvSpPr>
                        <wps:spPr bwMode="auto">
                          <a:xfrm>
                            <a:off x="3386" y="1769"/>
                            <a:ext cx="63" cy="63"/>
                          </a:xfrm>
                          <a:custGeom>
                            <a:avLst/>
                            <a:gdLst>
                              <a:gd name="T0" fmla="+- 0 3418 3387"/>
                              <a:gd name="T1" fmla="*/ T0 w 63"/>
                              <a:gd name="T2" fmla="+- 0 1770 1770"/>
                              <a:gd name="T3" fmla="*/ 1770 h 63"/>
                              <a:gd name="T4" fmla="+- 0 3387 3387"/>
                              <a:gd name="T5" fmla="*/ T4 w 63"/>
                              <a:gd name="T6" fmla="+- 0 1832 1770"/>
                              <a:gd name="T7" fmla="*/ 1832 h 63"/>
                              <a:gd name="T8" fmla="+- 0 3449 3387"/>
                              <a:gd name="T9" fmla="*/ T8 w 63"/>
                              <a:gd name="T10" fmla="+- 0 1832 1770"/>
                              <a:gd name="T11" fmla="*/ 1832 h 63"/>
                              <a:gd name="T12" fmla="+- 0 3418 3387"/>
                              <a:gd name="T13" fmla="*/ T12 w 63"/>
                              <a:gd name="T14" fmla="+- 0 1770 1770"/>
                              <a:gd name="T15" fmla="*/ 1770 h 63"/>
                            </a:gdLst>
                            <a:ahLst/>
                            <a:cxnLst>
                              <a:cxn ang="0">
                                <a:pos x="T1" y="T3"/>
                              </a:cxn>
                              <a:cxn ang="0">
                                <a:pos x="T5" y="T7"/>
                              </a:cxn>
                              <a:cxn ang="0">
                                <a:pos x="T9" y="T11"/>
                              </a:cxn>
                              <a:cxn ang="0">
                                <a:pos x="T13" y="T15"/>
                              </a:cxn>
                            </a:cxnLst>
                            <a:rect l="0" t="0" r="r" b="b"/>
                            <a:pathLst>
                              <a:path w="63" h="63">
                                <a:moveTo>
                                  <a:pt x="31" y="0"/>
                                </a:moveTo>
                                <a:lnTo>
                                  <a:pt x="0" y="62"/>
                                </a:lnTo>
                                <a:lnTo>
                                  <a:pt x="62"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89" name="Freeform 346"/>
                        <wps:cNvSpPr>
                          <a:spLocks/>
                        </wps:cNvSpPr>
                        <wps:spPr bwMode="auto">
                          <a:xfrm>
                            <a:off x="3386" y="1769"/>
                            <a:ext cx="63" cy="63"/>
                          </a:xfrm>
                          <a:custGeom>
                            <a:avLst/>
                            <a:gdLst>
                              <a:gd name="T0" fmla="+- 0 3418 3387"/>
                              <a:gd name="T1" fmla="*/ T0 w 63"/>
                              <a:gd name="T2" fmla="+- 0 1770 1770"/>
                              <a:gd name="T3" fmla="*/ 1770 h 63"/>
                              <a:gd name="T4" fmla="+- 0 3449 3387"/>
                              <a:gd name="T5" fmla="*/ T4 w 63"/>
                              <a:gd name="T6" fmla="+- 0 1832 1770"/>
                              <a:gd name="T7" fmla="*/ 1832 h 63"/>
                              <a:gd name="T8" fmla="+- 0 3387 3387"/>
                              <a:gd name="T9" fmla="*/ T8 w 63"/>
                              <a:gd name="T10" fmla="+- 0 1832 1770"/>
                              <a:gd name="T11" fmla="*/ 1832 h 63"/>
                              <a:gd name="T12" fmla="+- 0 3418 3387"/>
                              <a:gd name="T13" fmla="*/ T12 w 63"/>
                              <a:gd name="T14" fmla="+- 0 1770 1770"/>
                              <a:gd name="T15" fmla="*/ 1770 h 63"/>
                            </a:gdLst>
                            <a:ahLst/>
                            <a:cxnLst>
                              <a:cxn ang="0">
                                <a:pos x="T1" y="T3"/>
                              </a:cxn>
                              <a:cxn ang="0">
                                <a:pos x="T5" y="T7"/>
                              </a:cxn>
                              <a:cxn ang="0">
                                <a:pos x="T9" y="T11"/>
                              </a:cxn>
                              <a:cxn ang="0">
                                <a:pos x="T13" y="T15"/>
                              </a:cxn>
                            </a:cxnLst>
                            <a:rect l="0" t="0" r="r" b="b"/>
                            <a:pathLst>
                              <a:path w="63" h="63">
                                <a:moveTo>
                                  <a:pt x="31" y="0"/>
                                </a:moveTo>
                                <a:lnTo>
                                  <a:pt x="62"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90" name="Freeform 347"/>
                        <wps:cNvSpPr>
                          <a:spLocks/>
                        </wps:cNvSpPr>
                        <wps:spPr bwMode="auto">
                          <a:xfrm>
                            <a:off x="3701" y="2645"/>
                            <a:ext cx="63" cy="63"/>
                          </a:xfrm>
                          <a:custGeom>
                            <a:avLst/>
                            <a:gdLst>
                              <a:gd name="T0" fmla="+- 0 3733 3701"/>
                              <a:gd name="T1" fmla="*/ T0 w 63"/>
                              <a:gd name="T2" fmla="+- 0 2645 2645"/>
                              <a:gd name="T3" fmla="*/ 2645 h 63"/>
                              <a:gd name="T4" fmla="+- 0 3701 3701"/>
                              <a:gd name="T5" fmla="*/ T4 w 63"/>
                              <a:gd name="T6" fmla="+- 0 2708 2645"/>
                              <a:gd name="T7" fmla="*/ 2708 h 63"/>
                              <a:gd name="T8" fmla="+- 0 3764 3701"/>
                              <a:gd name="T9" fmla="*/ T8 w 63"/>
                              <a:gd name="T10" fmla="+- 0 2708 2645"/>
                              <a:gd name="T11" fmla="*/ 2708 h 63"/>
                              <a:gd name="T12" fmla="+- 0 3733 3701"/>
                              <a:gd name="T13" fmla="*/ T12 w 63"/>
                              <a:gd name="T14" fmla="+- 0 2645 2645"/>
                              <a:gd name="T15" fmla="*/ 2645 h 63"/>
                            </a:gdLst>
                            <a:ahLst/>
                            <a:cxnLst>
                              <a:cxn ang="0">
                                <a:pos x="T1" y="T3"/>
                              </a:cxn>
                              <a:cxn ang="0">
                                <a:pos x="T5" y="T7"/>
                              </a:cxn>
                              <a:cxn ang="0">
                                <a:pos x="T9" y="T11"/>
                              </a:cxn>
                              <a:cxn ang="0">
                                <a:pos x="T13" y="T15"/>
                              </a:cxn>
                            </a:cxnLst>
                            <a:rect l="0" t="0" r="r" b="b"/>
                            <a:pathLst>
                              <a:path w="63" h="63">
                                <a:moveTo>
                                  <a:pt x="32" y="0"/>
                                </a:moveTo>
                                <a:lnTo>
                                  <a:pt x="0" y="63"/>
                                </a:lnTo>
                                <a:lnTo>
                                  <a:pt x="63" y="63"/>
                                </a:lnTo>
                                <a:lnTo>
                                  <a:pt x="32"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91" name="Freeform 348"/>
                        <wps:cNvSpPr>
                          <a:spLocks/>
                        </wps:cNvSpPr>
                        <wps:spPr bwMode="auto">
                          <a:xfrm>
                            <a:off x="3701" y="2645"/>
                            <a:ext cx="63" cy="63"/>
                          </a:xfrm>
                          <a:custGeom>
                            <a:avLst/>
                            <a:gdLst>
                              <a:gd name="T0" fmla="+- 0 3733 3701"/>
                              <a:gd name="T1" fmla="*/ T0 w 63"/>
                              <a:gd name="T2" fmla="+- 0 2645 2645"/>
                              <a:gd name="T3" fmla="*/ 2645 h 63"/>
                              <a:gd name="T4" fmla="+- 0 3764 3701"/>
                              <a:gd name="T5" fmla="*/ T4 w 63"/>
                              <a:gd name="T6" fmla="+- 0 2708 2645"/>
                              <a:gd name="T7" fmla="*/ 2708 h 63"/>
                              <a:gd name="T8" fmla="+- 0 3701 3701"/>
                              <a:gd name="T9" fmla="*/ T8 w 63"/>
                              <a:gd name="T10" fmla="+- 0 2708 2645"/>
                              <a:gd name="T11" fmla="*/ 2708 h 63"/>
                              <a:gd name="T12" fmla="+- 0 3733 3701"/>
                              <a:gd name="T13" fmla="*/ T12 w 63"/>
                              <a:gd name="T14" fmla="+- 0 2645 2645"/>
                              <a:gd name="T15" fmla="*/ 2645 h 63"/>
                            </a:gdLst>
                            <a:ahLst/>
                            <a:cxnLst>
                              <a:cxn ang="0">
                                <a:pos x="T1" y="T3"/>
                              </a:cxn>
                              <a:cxn ang="0">
                                <a:pos x="T5" y="T7"/>
                              </a:cxn>
                              <a:cxn ang="0">
                                <a:pos x="T9" y="T11"/>
                              </a:cxn>
                              <a:cxn ang="0">
                                <a:pos x="T13" y="T15"/>
                              </a:cxn>
                            </a:cxnLst>
                            <a:rect l="0" t="0" r="r" b="b"/>
                            <a:pathLst>
                              <a:path w="63" h="63">
                                <a:moveTo>
                                  <a:pt x="32" y="0"/>
                                </a:moveTo>
                                <a:lnTo>
                                  <a:pt x="63" y="63"/>
                                </a:lnTo>
                                <a:lnTo>
                                  <a:pt x="0" y="63"/>
                                </a:lnTo>
                                <a:lnTo>
                                  <a:pt x="32"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92" name="Freeform 349"/>
                        <wps:cNvSpPr>
                          <a:spLocks/>
                        </wps:cNvSpPr>
                        <wps:spPr bwMode="auto">
                          <a:xfrm>
                            <a:off x="4015" y="3650"/>
                            <a:ext cx="63" cy="63"/>
                          </a:xfrm>
                          <a:custGeom>
                            <a:avLst/>
                            <a:gdLst>
                              <a:gd name="T0" fmla="+- 0 4047 4016"/>
                              <a:gd name="T1" fmla="*/ T0 w 63"/>
                              <a:gd name="T2" fmla="+- 0 3651 3651"/>
                              <a:gd name="T3" fmla="*/ 3651 h 63"/>
                              <a:gd name="T4" fmla="+- 0 4016 4016"/>
                              <a:gd name="T5" fmla="*/ T4 w 63"/>
                              <a:gd name="T6" fmla="+- 0 3713 3651"/>
                              <a:gd name="T7" fmla="*/ 3713 h 63"/>
                              <a:gd name="T8" fmla="+- 0 4078 4016"/>
                              <a:gd name="T9" fmla="*/ T8 w 63"/>
                              <a:gd name="T10" fmla="+- 0 3713 3651"/>
                              <a:gd name="T11" fmla="*/ 3713 h 63"/>
                              <a:gd name="T12" fmla="+- 0 4047 4016"/>
                              <a:gd name="T13" fmla="*/ T12 w 63"/>
                              <a:gd name="T14" fmla="+- 0 3651 3651"/>
                              <a:gd name="T15" fmla="*/ 3651 h 63"/>
                            </a:gdLst>
                            <a:ahLst/>
                            <a:cxnLst>
                              <a:cxn ang="0">
                                <a:pos x="T1" y="T3"/>
                              </a:cxn>
                              <a:cxn ang="0">
                                <a:pos x="T5" y="T7"/>
                              </a:cxn>
                              <a:cxn ang="0">
                                <a:pos x="T9" y="T11"/>
                              </a:cxn>
                              <a:cxn ang="0">
                                <a:pos x="T13" y="T15"/>
                              </a:cxn>
                            </a:cxnLst>
                            <a:rect l="0" t="0" r="r" b="b"/>
                            <a:pathLst>
                              <a:path w="63" h="63">
                                <a:moveTo>
                                  <a:pt x="31" y="0"/>
                                </a:moveTo>
                                <a:lnTo>
                                  <a:pt x="0" y="62"/>
                                </a:lnTo>
                                <a:lnTo>
                                  <a:pt x="62"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93" name="Freeform 350"/>
                        <wps:cNvSpPr>
                          <a:spLocks/>
                        </wps:cNvSpPr>
                        <wps:spPr bwMode="auto">
                          <a:xfrm>
                            <a:off x="4015" y="3650"/>
                            <a:ext cx="63" cy="63"/>
                          </a:xfrm>
                          <a:custGeom>
                            <a:avLst/>
                            <a:gdLst>
                              <a:gd name="T0" fmla="+- 0 4047 4016"/>
                              <a:gd name="T1" fmla="*/ T0 w 63"/>
                              <a:gd name="T2" fmla="+- 0 3651 3651"/>
                              <a:gd name="T3" fmla="*/ 3651 h 63"/>
                              <a:gd name="T4" fmla="+- 0 4078 4016"/>
                              <a:gd name="T5" fmla="*/ T4 w 63"/>
                              <a:gd name="T6" fmla="+- 0 3713 3651"/>
                              <a:gd name="T7" fmla="*/ 3713 h 63"/>
                              <a:gd name="T8" fmla="+- 0 4016 4016"/>
                              <a:gd name="T9" fmla="*/ T8 w 63"/>
                              <a:gd name="T10" fmla="+- 0 3713 3651"/>
                              <a:gd name="T11" fmla="*/ 3713 h 63"/>
                              <a:gd name="T12" fmla="+- 0 4047 4016"/>
                              <a:gd name="T13" fmla="*/ T12 w 63"/>
                              <a:gd name="T14" fmla="+- 0 3651 3651"/>
                              <a:gd name="T15" fmla="*/ 3651 h 63"/>
                            </a:gdLst>
                            <a:ahLst/>
                            <a:cxnLst>
                              <a:cxn ang="0">
                                <a:pos x="T1" y="T3"/>
                              </a:cxn>
                              <a:cxn ang="0">
                                <a:pos x="T5" y="T7"/>
                              </a:cxn>
                              <a:cxn ang="0">
                                <a:pos x="T9" y="T11"/>
                              </a:cxn>
                              <a:cxn ang="0">
                                <a:pos x="T13" y="T15"/>
                              </a:cxn>
                            </a:cxnLst>
                            <a:rect l="0" t="0" r="r" b="b"/>
                            <a:pathLst>
                              <a:path w="63" h="63">
                                <a:moveTo>
                                  <a:pt x="31" y="0"/>
                                </a:moveTo>
                                <a:lnTo>
                                  <a:pt x="62"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94" name="Freeform 351"/>
                        <wps:cNvSpPr>
                          <a:spLocks/>
                        </wps:cNvSpPr>
                        <wps:spPr bwMode="auto">
                          <a:xfrm>
                            <a:off x="4330" y="3893"/>
                            <a:ext cx="63" cy="63"/>
                          </a:xfrm>
                          <a:custGeom>
                            <a:avLst/>
                            <a:gdLst>
                              <a:gd name="T0" fmla="+- 0 4361 4330"/>
                              <a:gd name="T1" fmla="*/ T0 w 63"/>
                              <a:gd name="T2" fmla="+- 0 3893 3893"/>
                              <a:gd name="T3" fmla="*/ 3893 h 63"/>
                              <a:gd name="T4" fmla="+- 0 4330 4330"/>
                              <a:gd name="T5" fmla="*/ T4 w 63"/>
                              <a:gd name="T6" fmla="+- 0 3956 3893"/>
                              <a:gd name="T7" fmla="*/ 3956 h 63"/>
                              <a:gd name="T8" fmla="+- 0 4392 4330"/>
                              <a:gd name="T9" fmla="*/ T8 w 63"/>
                              <a:gd name="T10" fmla="+- 0 3956 3893"/>
                              <a:gd name="T11" fmla="*/ 3956 h 63"/>
                              <a:gd name="T12" fmla="+- 0 4361 4330"/>
                              <a:gd name="T13" fmla="*/ T12 w 63"/>
                              <a:gd name="T14" fmla="+- 0 3893 3893"/>
                              <a:gd name="T15" fmla="*/ 3893 h 63"/>
                            </a:gdLst>
                            <a:ahLst/>
                            <a:cxnLst>
                              <a:cxn ang="0">
                                <a:pos x="T1" y="T3"/>
                              </a:cxn>
                              <a:cxn ang="0">
                                <a:pos x="T5" y="T7"/>
                              </a:cxn>
                              <a:cxn ang="0">
                                <a:pos x="T9" y="T11"/>
                              </a:cxn>
                              <a:cxn ang="0">
                                <a:pos x="T13" y="T15"/>
                              </a:cxn>
                            </a:cxnLst>
                            <a:rect l="0" t="0" r="r" b="b"/>
                            <a:pathLst>
                              <a:path w="63" h="63">
                                <a:moveTo>
                                  <a:pt x="31" y="0"/>
                                </a:moveTo>
                                <a:lnTo>
                                  <a:pt x="0" y="63"/>
                                </a:lnTo>
                                <a:lnTo>
                                  <a:pt x="62" y="63"/>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95" name="Freeform 352"/>
                        <wps:cNvSpPr>
                          <a:spLocks/>
                        </wps:cNvSpPr>
                        <wps:spPr bwMode="auto">
                          <a:xfrm>
                            <a:off x="4330" y="3893"/>
                            <a:ext cx="63" cy="63"/>
                          </a:xfrm>
                          <a:custGeom>
                            <a:avLst/>
                            <a:gdLst>
                              <a:gd name="T0" fmla="+- 0 4361 4330"/>
                              <a:gd name="T1" fmla="*/ T0 w 63"/>
                              <a:gd name="T2" fmla="+- 0 3893 3893"/>
                              <a:gd name="T3" fmla="*/ 3893 h 63"/>
                              <a:gd name="T4" fmla="+- 0 4392 4330"/>
                              <a:gd name="T5" fmla="*/ T4 w 63"/>
                              <a:gd name="T6" fmla="+- 0 3956 3893"/>
                              <a:gd name="T7" fmla="*/ 3956 h 63"/>
                              <a:gd name="T8" fmla="+- 0 4330 4330"/>
                              <a:gd name="T9" fmla="*/ T8 w 63"/>
                              <a:gd name="T10" fmla="+- 0 3956 3893"/>
                              <a:gd name="T11" fmla="*/ 3956 h 63"/>
                              <a:gd name="T12" fmla="+- 0 4361 4330"/>
                              <a:gd name="T13" fmla="*/ T12 w 63"/>
                              <a:gd name="T14" fmla="+- 0 3893 3893"/>
                              <a:gd name="T15" fmla="*/ 3893 h 63"/>
                            </a:gdLst>
                            <a:ahLst/>
                            <a:cxnLst>
                              <a:cxn ang="0">
                                <a:pos x="T1" y="T3"/>
                              </a:cxn>
                              <a:cxn ang="0">
                                <a:pos x="T5" y="T7"/>
                              </a:cxn>
                              <a:cxn ang="0">
                                <a:pos x="T9" y="T11"/>
                              </a:cxn>
                              <a:cxn ang="0">
                                <a:pos x="T13" y="T15"/>
                              </a:cxn>
                            </a:cxnLst>
                            <a:rect l="0" t="0" r="r" b="b"/>
                            <a:pathLst>
                              <a:path w="63" h="63">
                                <a:moveTo>
                                  <a:pt x="31" y="0"/>
                                </a:moveTo>
                                <a:lnTo>
                                  <a:pt x="62" y="63"/>
                                </a:lnTo>
                                <a:lnTo>
                                  <a:pt x="0" y="63"/>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96" name="Freeform 353"/>
                        <wps:cNvSpPr>
                          <a:spLocks/>
                        </wps:cNvSpPr>
                        <wps:spPr bwMode="auto">
                          <a:xfrm>
                            <a:off x="4646" y="3912"/>
                            <a:ext cx="63" cy="63"/>
                          </a:xfrm>
                          <a:custGeom>
                            <a:avLst/>
                            <a:gdLst>
                              <a:gd name="T0" fmla="+- 0 4678 4647"/>
                              <a:gd name="T1" fmla="*/ T0 w 63"/>
                              <a:gd name="T2" fmla="+- 0 3913 3913"/>
                              <a:gd name="T3" fmla="*/ 3913 h 63"/>
                              <a:gd name="T4" fmla="+- 0 4647 4647"/>
                              <a:gd name="T5" fmla="*/ T4 w 63"/>
                              <a:gd name="T6" fmla="+- 0 3975 3913"/>
                              <a:gd name="T7" fmla="*/ 3975 h 63"/>
                              <a:gd name="T8" fmla="+- 0 4709 4647"/>
                              <a:gd name="T9" fmla="*/ T8 w 63"/>
                              <a:gd name="T10" fmla="+- 0 3975 3913"/>
                              <a:gd name="T11" fmla="*/ 3975 h 63"/>
                              <a:gd name="T12" fmla="+- 0 4678 4647"/>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0" y="62"/>
                                </a:lnTo>
                                <a:lnTo>
                                  <a:pt x="62"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97" name="Freeform 354"/>
                        <wps:cNvSpPr>
                          <a:spLocks/>
                        </wps:cNvSpPr>
                        <wps:spPr bwMode="auto">
                          <a:xfrm>
                            <a:off x="4646" y="3912"/>
                            <a:ext cx="63" cy="63"/>
                          </a:xfrm>
                          <a:custGeom>
                            <a:avLst/>
                            <a:gdLst>
                              <a:gd name="T0" fmla="+- 0 4678 4647"/>
                              <a:gd name="T1" fmla="*/ T0 w 63"/>
                              <a:gd name="T2" fmla="+- 0 3913 3913"/>
                              <a:gd name="T3" fmla="*/ 3913 h 63"/>
                              <a:gd name="T4" fmla="+- 0 4709 4647"/>
                              <a:gd name="T5" fmla="*/ T4 w 63"/>
                              <a:gd name="T6" fmla="+- 0 3975 3913"/>
                              <a:gd name="T7" fmla="*/ 3975 h 63"/>
                              <a:gd name="T8" fmla="+- 0 4647 4647"/>
                              <a:gd name="T9" fmla="*/ T8 w 63"/>
                              <a:gd name="T10" fmla="+- 0 3975 3913"/>
                              <a:gd name="T11" fmla="*/ 3975 h 63"/>
                              <a:gd name="T12" fmla="+- 0 4678 4647"/>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62"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8998" name="Freeform 355"/>
                        <wps:cNvSpPr>
                          <a:spLocks/>
                        </wps:cNvSpPr>
                        <wps:spPr bwMode="auto">
                          <a:xfrm>
                            <a:off x="4961" y="3912"/>
                            <a:ext cx="63" cy="63"/>
                          </a:xfrm>
                          <a:custGeom>
                            <a:avLst/>
                            <a:gdLst>
                              <a:gd name="T0" fmla="+- 0 4992 4961"/>
                              <a:gd name="T1" fmla="*/ T0 w 63"/>
                              <a:gd name="T2" fmla="+- 0 3913 3913"/>
                              <a:gd name="T3" fmla="*/ 3913 h 63"/>
                              <a:gd name="T4" fmla="+- 0 4961 4961"/>
                              <a:gd name="T5" fmla="*/ T4 w 63"/>
                              <a:gd name="T6" fmla="+- 0 3975 3913"/>
                              <a:gd name="T7" fmla="*/ 3975 h 63"/>
                              <a:gd name="T8" fmla="+- 0 5024 4961"/>
                              <a:gd name="T9" fmla="*/ T8 w 63"/>
                              <a:gd name="T10" fmla="+- 0 3975 3913"/>
                              <a:gd name="T11" fmla="*/ 3975 h 63"/>
                              <a:gd name="T12" fmla="+- 0 4992 4961"/>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0" y="62"/>
                                </a:lnTo>
                                <a:lnTo>
                                  <a:pt x="63"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8999" name="Freeform 356"/>
                        <wps:cNvSpPr>
                          <a:spLocks/>
                        </wps:cNvSpPr>
                        <wps:spPr bwMode="auto">
                          <a:xfrm>
                            <a:off x="4961" y="3912"/>
                            <a:ext cx="63" cy="63"/>
                          </a:xfrm>
                          <a:custGeom>
                            <a:avLst/>
                            <a:gdLst>
                              <a:gd name="T0" fmla="+- 0 4992 4961"/>
                              <a:gd name="T1" fmla="*/ T0 w 63"/>
                              <a:gd name="T2" fmla="+- 0 3913 3913"/>
                              <a:gd name="T3" fmla="*/ 3913 h 63"/>
                              <a:gd name="T4" fmla="+- 0 5024 4961"/>
                              <a:gd name="T5" fmla="*/ T4 w 63"/>
                              <a:gd name="T6" fmla="+- 0 3975 3913"/>
                              <a:gd name="T7" fmla="*/ 3975 h 63"/>
                              <a:gd name="T8" fmla="+- 0 4961 4961"/>
                              <a:gd name="T9" fmla="*/ T8 w 63"/>
                              <a:gd name="T10" fmla="+- 0 3975 3913"/>
                              <a:gd name="T11" fmla="*/ 3975 h 63"/>
                              <a:gd name="T12" fmla="+- 0 4992 4961"/>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63"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00" name="Freeform 357"/>
                        <wps:cNvSpPr>
                          <a:spLocks/>
                        </wps:cNvSpPr>
                        <wps:spPr bwMode="auto">
                          <a:xfrm>
                            <a:off x="5275" y="3912"/>
                            <a:ext cx="63" cy="63"/>
                          </a:xfrm>
                          <a:custGeom>
                            <a:avLst/>
                            <a:gdLst>
                              <a:gd name="T0" fmla="+- 0 5307 5276"/>
                              <a:gd name="T1" fmla="*/ T0 w 63"/>
                              <a:gd name="T2" fmla="+- 0 3913 3913"/>
                              <a:gd name="T3" fmla="*/ 3913 h 63"/>
                              <a:gd name="T4" fmla="+- 0 5276 5276"/>
                              <a:gd name="T5" fmla="*/ T4 w 63"/>
                              <a:gd name="T6" fmla="+- 0 3975 3913"/>
                              <a:gd name="T7" fmla="*/ 3975 h 63"/>
                              <a:gd name="T8" fmla="+- 0 5338 5276"/>
                              <a:gd name="T9" fmla="*/ T8 w 63"/>
                              <a:gd name="T10" fmla="+- 0 3975 3913"/>
                              <a:gd name="T11" fmla="*/ 3975 h 63"/>
                              <a:gd name="T12" fmla="+- 0 5307 5276"/>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0" y="62"/>
                                </a:lnTo>
                                <a:lnTo>
                                  <a:pt x="62" y="62"/>
                                </a:lnTo>
                                <a:lnTo>
                                  <a:pt x="31" y="0"/>
                                </a:lnTo>
                                <a:close/>
                              </a:path>
                            </a:pathLst>
                          </a:custGeom>
                          <a:solidFill>
                            <a:srgbClr val="FFFF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01" name="Freeform 358"/>
                        <wps:cNvSpPr>
                          <a:spLocks/>
                        </wps:cNvSpPr>
                        <wps:spPr bwMode="auto">
                          <a:xfrm>
                            <a:off x="5275" y="3912"/>
                            <a:ext cx="63" cy="63"/>
                          </a:xfrm>
                          <a:custGeom>
                            <a:avLst/>
                            <a:gdLst>
                              <a:gd name="T0" fmla="+- 0 5307 5276"/>
                              <a:gd name="T1" fmla="*/ T0 w 63"/>
                              <a:gd name="T2" fmla="+- 0 3913 3913"/>
                              <a:gd name="T3" fmla="*/ 3913 h 63"/>
                              <a:gd name="T4" fmla="+- 0 5338 5276"/>
                              <a:gd name="T5" fmla="*/ T4 w 63"/>
                              <a:gd name="T6" fmla="+- 0 3975 3913"/>
                              <a:gd name="T7" fmla="*/ 3975 h 63"/>
                              <a:gd name="T8" fmla="+- 0 5276 5276"/>
                              <a:gd name="T9" fmla="*/ T8 w 63"/>
                              <a:gd name="T10" fmla="+- 0 3975 3913"/>
                              <a:gd name="T11" fmla="*/ 3975 h 63"/>
                              <a:gd name="T12" fmla="+- 0 5307 5276"/>
                              <a:gd name="T13" fmla="*/ T12 w 63"/>
                              <a:gd name="T14" fmla="+- 0 3913 3913"/>
                              <a:gd name="T15" fmla="*/ 3913 h 63"/>
                            </a:gdLst>
                            <a:ahLst/>
                            <a:cxnLst>
                              <a:cxn ang="0">
                                <a:pos x="T1" y="T3"/>
                              </a:cxn>
                              <a:cxn ang="0">
                                <a:pos x="T5" y="T7"/>
                              </a:cxn>
                              <a:cxn ang="0">
                                <a:pos x="T9" y="T11"/>
                              </a:cxn>
                              <a:cxn ang="0">
                                <a:pos x="T13" y="T15"/>
                              </a:cxn>
                            </a:cxnLst>
                            <a:rect l="0" t="0" r="r" b="b"/>
                            <a:pathLst>
                              <a:path w="63" h="63">
                                <a:moveTo>
                                  <a:pt x="31" y="0"/>
                                </a:moveTo>
                                <a:lnTo>
                                  <a:pt x="62" y="62"/>
                                </a:lnTo>
                                <a:lnTo>
                                  <a:pt x="0" y="62"/>
                                </a:lnTo>
                                <a:lnTo>
                                  <a:pt x="31" y="0"/>
                                </a:lnTo>
                                <a:close/>
                              </a:path>
                            </a:pathLst>
                          </a:custGeom>
                          <a:noFill/>
                          <a:ln w="12191">
                            <a:solidFill>
                              <a:srgbClr val="FFFF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02" name="AutoShape 359"/>
                        <wps:cNvSpPr>
                          <a:spLocks/>
                        </wps:cNvSpPr>
                        <wps:spPr bwMode="auto">
                          <a:xfrm>
                            <a:off x="2127" y="1896"/>
                            <a:ext cx="3526" cy="2079"/>
                          </a:xfrm>
                          <a:custGeom>
                            <a:avLst/>
                            <a:gdLst>
                              <a:gd name="T0" fmla="+- 0 2127 2127"/>
                              <a:gd name="T1" fmla="*/ T0 w 3526"/>
                              <a:gd name="T2" fmla="+- 0 3910 1897"/>
                              <a:gd name="T3" fmla="*/ 3910 h 2079"/>
                              <a:gd name="T4" fmla="+- 0 2189 2127"/>
                              <a:gd name="T5" fmla="*/ T4 w 3526"/>
                              <a:gd name="T6" fmla="+- 0 3973 1897"/>
                              <a:gd name="T7" fmla="*/ 3973 h 2079"/>
                              <a:gd name="T8" fmla="+- 0 2127 2127"/>
                              <a:gd name="T9" fmla="*/ T8 w 3526"/>
                              <a:gd name="T10" fmla="+- 0 3973 1897"/>
                              <a:gd name="T11" fmla="*/ 3973 h 2079"/>
                              <a:gd name="T12" fmla="+- 0 2189 2127"/>
                              <a:gd name="T13" fmla="*/ T12 w 3526"/>
                              <a:gd name="T14" fmla="+- 0 3910 1897"/>
                              <a:gd name="T15" fmla="*/ 3910 h 2079"/>
                              <a:gd name="T16" fmla="+- 0 2441 2127"/>
                              <a:gd name="T17" fmla="*/ T16 w 3526"/>
                              <a:gd name="T18" fmla="+- 0 3901 1897"/>
                              <a:gd name="T19" fmla="*/ 3901 h 2079"/>
                              <a:gd name="T20" fmla="+- 0 2504 2127"/>
                              <a:gd name="T21" fmla="*/ T20 w 3526"/>
                              <a:gd name="T22" fmla="+- 0 3963 1897"/>
                              <a:gd name="T23" fmla="*/ 3963 h 2079"/>
                              <a:gd name="T24" fmla="+- 0 2441 2127"/>
                              <a:gd name="T25" fmla="*/ T24 w 3526"/>
                              <a:gd name="T26" fmla="+- 0 3963 1897"/>
                              <a:gd name="T27" fmla="*/ 3963 h 2079"/>
                              <a:gd name="T28" fmla="+- 0 2504 2127"/>
                              <a:gd name="T29" fmla="*/ T28 w 3526"/>
                              <a:gd name="T30" fmla="+- 0 3901 1897"/>
                              <a:gd name="T31" fmla="*/ 3901 h 2079"/>
                              <a:gd name="T32" fmla="+- 0 2756 2127"/>
                              <a:gd name="T33" fmla="*/ T32 w 3526"/>
                              <a:gd name="T34" fmla="+- 0 3805 1897"/>
                              <a:gd name="T35" fmla="*/ 3805 h 2079"/>
                              <a:gd name="T36" fmla="+- 0 2818 2127"/>
                              <a:gd name="T37" fmla="*/ T36 w 3526"/>
                              <a:gd name="T38" fmla="+- 0 3867 1897"/>
                              <a:gd name="T39" fmla="*/ 3867 h 2079"/>
                              <a:gd name="T40" fmla="+- 0 2756 2127"/>
                              <a:gd name="T41" fmla="*/ T40 w 3526"/>
                              <a:gd name="T42" fmla="+- 0 3867 1897"/>
                              <a:gd name="T43" fmla="*/ 3867 h 2079"/>
                              <a:gd name="T44" fmla="+- 0 2818 2127"/>
                              <a:gd name="T45" fmla="*/ T44 w 3526"/>
                              <a:gd name="T46" fmla="+- 0 3805 1897"/>
                              <a:gd name="T47" fmla="*/ 3805 h 2079"/>
                              <a:gd name="T48" fmla="+- 0 3070 2127"/>
                              <a:gd name="T49" fmla="*/ T48 w 3526"/>
                              <a:gd name="T50" fmla="+- 0 3207 1897"/>
                              <a:gd name="T51" fmla="*/ 3207 h 2079"/>
                              <a:gd name="T52" fmla="+- 0 3133 2127"/>
                              <a:gd name="T53" fmla="*/ T52 w 3526"/>
                              <a:gd name="T54" fmla="+- 0 3269 1897"/>
                              <a:gd name="T55" fmla="*/ 3269 h 2079"/>
                              <a:gd name="T56" fmla="+- 0 3070 2127"/>
                              <a:gd name="T57" fmla="*/ T56 w 3526"/>
                              <a:gd name="T58" fmla="+- 0 3269 1897"/>
                              <a:gd name="T59" fmla="*/ 3269 h 2079"/>
                              <a:gd name="T60" fmla="+- 0 3133 2127"/>
                              <a:gd name="T61" fmla="*/ T60 w 3526"/>
                              <a:gd name="T62" fmla="+- 0 3207 1897"/>
                              <a:gd name="T63" fmla="*/ 3207 h 2079"/>
                              <a:gd name="T64" fmla="+- 0 3387 2127"/>
                              <a:gd name="T65" fmla="*/ T64 w 3526"/>
                              <a:gd name="T66" fmla="+- 0 1897 1897"/>
                              <a:gd name="T67" fmla="*/ 1897 h 2079"/>
                              <a:gd name="T68" fmla="+- 0 3449 2127"/>
                              <a:gd name="T69" fmla="*/ T68 w 3526"/>
                              <a:gd name="T70" fmla="+- 0 1959 1897"/>
                              <a:gd name="T71" fmla="*/ 1959 h 2079"/>
                              <a:gd name="T72" fmla="+- 0 3387 2127"/>
                              <a:gd name="T73" fmla="*/ T72 w 3526"/>
                              <a:gd name="T74" fmla="+- 0 1959 1897"/>
                              <a:gd name="T75" fmla="*/ 1959 h 2079"/>
                              <a:gd name="T76" fmla="+- 0 3449 2127"/>
                              <a:gd name="T77" fmla="*/ T76 w 3526"/>
                              <a:gd name="T78" fmla="+- 0 1897 1897"/>
                              <a:gd name="T79" fmla="*/ 1897 h 2079"/>
                              <a:gd name="T80" fmla="+- 0 3701 2127"/>
                              <a:gd name="T81" fmla="*/ T80 w 3526"/>
                              <a:gd name="T82" fmla="+- 0 2266 1897"/>
                              <a:gd name="T83" fmla="*/ 2266 h 2079"/>
                              <a:gd name="T84" fmla="+- 0 3764 2127"/>
                              <a:gd name="T85" fmla="*/ T84 w 3526"/>
                              <a:gd name="T86" fmla="+- 0 2329 1897"/>
                              <a:gd name="T87" fmla="*/ 2329 h 2079"/>
                              <a:gd name="T88" fmla="+- 0 3701 2127"/>
                              <a:gd name="T89" fmla="*/ T88 w 3526"/>
                              <a:gd name="T90" fmla="+- 0 2329 1897"/>
                              <a:gd name="T91" fmla="*/ 2329 h 2079"/>
                              <a:gd name="T92" fmla="+- 0 3764 2127"/>
                              <a:gd name="T93" fmla="*/ T92 w 3526"/>
                              <a:gd name="T94" fmla="+- 0 2266 1897"/>
                              <a:gd name="T95" fmla="*/ 2266 h 2079"/>
                              <a:gd name="T96" fmla="+- 0 4016 2127"/>
                              <a:gd name="T97" fmla="*/ T96 w 3526"/>
                              <a:gd name="T98" fmla="+- 0 3382 1897"/>
                              <a:gd name="T99" fmla="*/ 3382 h 2079"/>
                              <a:gd name="T100" fmla="+- 0 4078 2127"/>
                              <a:gd name="T101" fmla="*/ T100 w 3526"/>
                              <a:gd name="T102" fmla="+- 0 3445 1897"/>
                              <a:gd name="T103" fmla="*/ 3445 h 2079"/>
                              <a:gd name="T104" fmla="+- 0 4016 2127"/>
                              <a:gd name="T105" fmla="*/ T104 w 3526"/>
                              <a:gd name="T106" fmla="+- 0 3445 1897"/>
                              <a:gd name="T107" fmla="*/ 3445 h 2079"/>
                              <a:gd name="T108" fmla="+- 0 4078 2127"/>
                              <a:gd name="T109" fmla="*/ T108 w 3526"/>
                              <a:gd name="T110" fmla="+- 0 3382 1897"/>
                              <a:gd name="T111" fmla="*/ 3382 h 2079"/>
                              <a:gd name="T112" fmla="+- 0 4330 2127"/>
                              <a:gd name="T113" fmla="*/ T112 w 3526"/>
                              <a:gd name="T114" fmla="+- 0 3833 1897"/>
                              <a:gd name="T115" fmla="*/ 3833 h 2079"/>
                              <a:gd name="T116" fmla="+- 0 4392 2127"/>
                              <a:gd name="T117" fmla="*/ T116 w 3526"/>
                              <a:gd name="T118" fmla="+- 0 3896 1897"/>
                              <a:gd name="T119" fmla="*/ 3896 h 2079"/>
                              <a:gd name="T120" fmla="+- 0 4330 2127"/>
                              <a:gd name="T121" fmla="*/ T120 w 3526"/>
                              <a:gd name="T122" fmla="+- 0 3896 1897"/>
                              <a:gd name="T123" fmla="*/ 3896 h 2079"/>
                              <a:gd name="T124" fmla="+- 0 4392 2127"/>
                              <a:gd name="T125" fmla="*/ T124 w 3526"/>
                              <a:gd name="T126" fmla="+- 0 3833 1897"/>
                              <a:gd name="T127" fmla="*/ 3833 h 2079"/>
                              <a:gd name="T128" fmla="+- 0 4647 2127"/>
                              <a:gd name="T129" fmla="*/ T128 w 3526"/>
                              <a:gd name="T130" fmla="+- 0 3905 1897"/>
                              <a:gd name="T131" fmla="*/ 3905 h 2079"/>
                              <a:gd name="T132" fmla="+- 0 4709 2127"/>
                              <a:gd name="T133" fmla="*/ T132 w 3526"/>
                              <a:gd name="T134" fmla="+- 0 3968 1897"/>
                              <a:gd name="T135" fmla="*/ 3968 h 2079"/>
                              <a:gd name="T136" fmla="+- 0 4647 2127"/>
                              <a:gd name="T137" fmla="*/ T136 w 3526"/>
                              <a:gd name="T138" fmla="+- 0 3968 1897"/>
                              <a:gd name="T139" fmla="*/ 3968 h 2079"/>
                              <a:gd name="T140" fmla="+- 0 4709 2127"/>
                              <a:gd name="T141" fmla="*/ T140 w 3526"/>
                              <a:gd name="T142" fmla="+- 0 3905 1897"/>
                              <a:gd name="T143" fmla="*/ 3905 h 2079"/>
                              <a:gd name="T144" fmla="+- 0 4961 2127"/>
                              <a:gd name="T145" fmla="*/ T144 w 3526"/>
                              <a:gd name="T146" fmla="+- 0 3913 1897"/>
                              <a:gd name="T147" fmla="*/ 3913 h 2079"/>
                              <a:gd name="T148" fmla="+- 0 5024 2127"/>
                              <a:gd name="T149" fmla="*/ T148 w 3526"/>
                              <a:gd name="T150" fmla="+- 0 3975 1897"/>
                              <a:gd name="T151" fmla="*/ 3975 h 2079"/>
                              <a:gd name="T152" fmla="+- 0 4961 2127"/>
                              <a:gd name="T153" fmla="*/ T152 w 3526"/>
                              <a:gd name="T154" fmla="+- 0 3975 1897"/>
                              <a:gd name="T155" fmla="*/ 3975 h 2079"/>
                              <a:gd name="T156" fmla="+- 0 5024 2127"/>
                              <a:gd name="T157" fmla="*/ T156 w 3526"/>
                              <a:gd name="T158" fmla="+- 0 3913 1897"/>
                              <a:gd name="T159" fmla="*/ 3913 h 2079"/>
                              <a:gd name="T160" fmla="+- 0 5276 2127"/>
                              <a:gd name="T161" fmla="*/ T160 w 3526"/>
                              <a:gd name="T162" fmla="+- 0 3913 1897"/>
                              <a:gd name="T163" fmla="*/ 3913 h 2079"/>
                              <a:gd name="T164" fmla="+- 0 5338 2127"/>
                              <a:gd name="T165" fmla="*/ T164 w 3526"/>
                              <a:gd name="T166" fmla="+- 0 3975 1897"/>
                              <a:gd name="T167" fmla="*/ 3975 h 2079"/>
                              <a:gd name="T168" fmla="+- 0 5276 2127"/>
                              <a:gd name="T169" fmla="*/ T168 w 3526"/>
                              <a:gd name="T170" fmla="+- 0 3975 1897"/>
                              <a:gd name="T171" fmla="*/ 3975 h 2079"/>
                              <a:gd name="T172" fmla="+- 0 5338 2127"/>
                              <a:gd name="T173" fmla="*/ T172 w 3526"/>
                              <a:gd name="T174" fmla="+- 0 3913 1897"/>
                              <a:gd name="T175" fmla="*/ 3913 h 2079"/>
                              <a:gd name="T176" fmla="+- 0 5590 2127"/>
                              <a:gd name="T177" fmla="*/ T176 w 3526"/>
                              <a:gd name="T178" fmla="+- 0 3913 1897"/>
                              <a:gd name="T179" fmla="*/ 3913 h 2079"/>
                              <a:gd name="T180" fmla="+- 0 5652 2127"/>
                              <a:gd name="T181" fmla="*/ T180 w 3526"/>
                              <a:gd name="T182" fmla="+- 0 3975 1897"/>
                              <a:gd name="T183" fmla="*/ 3975 h 2079"/>
                              <a:gd name="T184" fmla="+- 0 5590 2127"/>
                              <a:gd name="T185" fmla="*/ T184 w 3526"/>
                              <a:gd name="T186" fmla="+- 0 3975 1897"/>
                              <a:gd name="T187" fmla="*/ 3975 h 2079"/>
                              <a:gd name="T188" fmla="+- 0 5652 2127"/>
                              <a:gd name="T189" fmla="*/ T188 w 3526"/>
                              <a:gd name="T190" fmla="+- 0 3913 1897"/>
                              <a:gd name="T191" fmla="*/ 3913 h 207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Lst>
                            <a:rect l="0" t="0" r="r" b="b"/>
                            <a:pathLst>
                              <a:path w="3526" h="2079">
                                <a:moveTo>
                                  <a:pt x="31" y="2044"/>
                                </a:moveTo>
                                <a:lnTo>
                                  <a:pt x="0" y="2013"/>
                                </a:lnTo>
                                <a:moveTo>
                                  <a:pt x="31" y="2044"/>
                                </a:moveTo>
                                <a:lnTo>
                                  <a:pt x="62" y="2076"/>
                                </a:lnTo>
                                <a:moveTo>
                                  <a:pt x="31" y="2044"/>
                                </a:moveTo>
                                <a:lnTo>
                                  <a:pt x="0" y="2076"/>
                                </a:lnTo>
                                <a:moveTo>
                                  <a:pt x="31" y="2044"/>
                                </a:moveTo>
                                <a:lnTo>
                                  <a:pt x="62" y="2013"/>
                                </a:lnTo>
                                <a:moveTo>
                                  <a:pt x="346" y="2035"/>
                                </a:moveTo>
                                <a:lnTo>
                                  <a:pt x="314" y="2004"/>
                                </a:lnTo>
                                <a:moveTo>
                                  <a:pt x="346" y="2035"/>
                                </a:moveTo>
                                <a:lnTo>
                                  <a:pt x="377" y="2066"/>
                                </a:lnTo>
                                <a:moveTo>
                                  <a:pt x="346" y="2035"/>
                                </a:moveTo>
                                <a:lnTo>
                                  <a:pt x="314" y="2066"/>
                                </a:lnTo>
                                <a:moveTo>
                                  <a:pt x="346" y="2035"/>
                                </a:moveTo>
                                <a:lnTo>
                                  <a:pt x="377" y="2004"/>
                                </a:lnTo>
                                <a:moveTo>
                                  <a:pt x="660" y="1939"/>
                                </a:moveTo>
                                <a:lnTo>
                                  <a:pt x="629" y="1908"/>
                                </a:lnTo>
                                <a:moveTo>
                                  <a:pt x="660" y="1939"/>
                                </a:moveTo>
                                <a:lnTo>
                                  <a:pt x="691" y="1970"/>
                                </a:lnTo>
                                <a:moveTo>
                                  <a:pt x="660" y="1939"/>
                                </a:moveTo>
                                <a:lnTo>
                                  <a:pt x="629" y="1970"/>
                                </a:lnTo>
                                <a:moveTo>
                                  <a:pt x="660" y="1939"/>
                                </a:moveTo>
                                <a:lnTo>
                                  <a:pt x="691" y="1908"/>
                                </a:lnTo>
                                <a:moveTo>
                                  <a:pt x="974" y="1341"/>
                                </a:moveTo>
                                <a:lnTo>
                                  <a:pt x="943" y="1310"/>
                                </a:lnTo>
                                <a:moveTo>
                                  <a:pt x="974" y="1341"/>
                                </a:moveTo>
                                <a:lnTo>
                                  <a:pt x="1006" y="1372"/>
                                </a:lnTo>
                                <a:moveTo>
                                  <a:pt x="974" y="1341"/>
                                </a:moveTo>
                                <a:lnTo>
                                  <a:pt x="943" y="1372"/>
                                </a:lnTo>
                                <a:moveTo>
                                  <a:pt x="974" y="1341"/>
                                </a:moveTo>
                                <a:lnTo>
                                  <a:pt x="1006" y="1310"/>
                                </a:lnTo>
                                <a:moveTo>
                                  <a:pt x="1291" y="31"/>
                                </a:moveTo>
                                <a:lnTo>
                                  <a:pt x="1260" y="0"/>
                                </a:lnTo>
                                <a:moveTo>
                                  <a:pt x="1291" y="31"/>
                                </a:moveTo>
                                <a:lnTo>
                                  <a:pt x="1322" y="62"/>
                                </a:lnTo>
                                <a:moveTo>
                                  <a:pt x="1291" y="31"/>
                                </a:moveTo>
                                <a:lnTo>
                                  <a:pt x="1260" y="62"/>
                                </a:lnTo>
                                <a:moveTo>
                                  <a:pt x="1291" y="31"/>
                                </a:moveTo>
                                <a:lnTo>
                                  <a:pt x="1322" y="0"/>
                                </a:lnTo>
                                <a:moveTo>
                                  <a:pt x="1606" y="400"/>
                                </a:moveTo>
                                <a:lnTo>
                                  <a:pt x="1574" y="369"/>
                                </a:lnTo>
                                <a:moveTo>
                                  <a:pt x="1606" y="400"/>
                                </a:moveTo>
                                <a:lnTo>
                                  <a:pt x="1637" y="432"/>
                                </a:lnTo>
                                <a:moveTo>
                                  <a:pt x="1606" y="400"/>
                                </a:moveTo>
                                <a:lnTo>
                                  <a:pt x="1574" y="432"/>
                                </a:lnTo>
                                <a:moveTo>
                                  <a:pt x="1606" y="400"/>
                                </a:moveTo>
                                <a:lnTo>
                                  <a:pt x="1637" y="369"/>
                                </a:lnTo>
                                <a:moveTo>
                                  <a:pt x="1920" y="1516"/>
                                </a:moveTo>
                                <a:lnTo>
                                  <a:pt x="1889" y="1485"/>
                                </a:lnTo>
                                <a:moveTo>
                                  <a:pt x="1920" y="1516"/>
                                </a:moveTo>
                                <a:lnTo>
                                  <a:pt x="1951" y="1548"/>
                                </a:lnTo>
                                <a:moveTo>
                                  <a:pt x="1920" y="1516"/>
                                </a:moveTo>
                                <a:lnTo>
                                  <a:pt x="1889" y="1548"/>
                                </a:lnTo>
                                <a:moveTo>
                                  <a:pt x="1920" y="1516"/>
                                </a:moveTo>
                                <a:lnTo>
                                  <a:pt x="1951" y="1485"/>
                                </a:lnTo>
                                <a:moveTo>
                                  <a:pt x="2234" y="1968"/>
                                </a:moveTo>
                                <a:lnTo>
                                  <a:pt x="2203" y="1936"/>
                                </a:lnTo>
                                <a:moveTo>
                                  <a:pt x="2234" y="1968"/>
                                </a:moveTo>
                                <a:lnTo>
                                  <a:pt x="2265" y="1999"/>
                                </a:lnTo>
                                <a:moveTo>
                                  <a:pt x="2234" y="1968"/>
                                </a:moveTo>
                                <a:lnTo>
                                  <a:pt x="2203" y="1999"/>
                                </a:lnTo>
                                <a:moveTo>
                                  <a:pt x="2234" y="1968"/>
                                </a:moveTo>
                                <a:lnTo>
                                  <a:pt x="2265" y="1936"/>
                                </a:lnTo>
                                <a:moveTo>
                                  <a:pt x="2551" y="2040"/>
                                </a:moveTo>
                                <a:lnTo>
                                  <a:pt x="2520" y="2008"/>
                                </a:lnTo>
                                <a:moveTo>
                                  <a:pt x="2551" y="2040"/>
                                </a:moveTo>
                                <a:lnTo>
                                  <a:pt x="2582" y="2071"/>
                                </a:lnTo>
                                <a:moveTo>
                                  <a:pt x="2551" y="2040"/>
                                </a:moveTo>
                                <a:lnTo>
                                  <a:pt x="2520" y="2071"/>
                                </a:lnTo>
                                <a:moveTo>
                                  <a:pt x="2551" y="2040"/>
                                </a:moveTo>
                                <a:lnTo>
                                  <a:pt x="2582" y="2008"/>
                                </a:lnTo>
                                <a:moveTo>
                                  <a:pt x="2865" y="2047"/>
                                </a:moveTo>
                                <a:lnTo>
                                  <a:pt x="2834" y="2016"/>
                                </a:lnTo>
                                <a:moveTo>
                                  <a:pt x="2865" y="2047"/>
                                </a:moveTo>
                                <a:lnTo>
                                  <a:pt x="2897" y="2078"/>
                                </a:lnTo>
                                <a:moveTo>
                                  <a:pt x="2865" y="2047"/>
                                </a:moveTo>
                                <a:lnTo>
                                  <a:pt x="2834" y="2078"/>
                                </a:lnTo>
                                <a:moveTo>
                                  <a:pt x="2865" y="2047"/>
                                </a:moveTo>
                                <a:lnTo>
                                  <a:pt x="2897" y="2016"/>
                                </a:lnTo>
                                <a:moveTo>
                                  <a:pt x="3180" y="2047"/>
                                </a:moveTo>
                                <a:lnTo>
                                  <a:pt x="3149" y="2016"/>
                                </a:lnTo>
                                <a:moveTo>
                                  <a:pt x="3180" y="2047"/>
                                </a:moveTo>
                                <a:lnTo>
                                  <a:pt x="3211" y="2078"/>
                                </a:lnTo>
                                <a:moveTo>
                                  <a:pt x="3180" y="2047"/>
                                </a:moveTo>
                                <a:lnTo>
                                  <a:pt x="3149" y="2078"/>
                                </a:lnTo>
                                <a:moveTo>
                                  <a:pt x="3180" y="2047"/>
                                </a:moveTo>
                                <a:lnTo>
                                  <a:pt x="3211" y="2016"/>
                                </a:lnTo>
                                <a:moveTo>
                                  <a:pt x="3494" y="2047"/>
                                </a:moveTo>
                                <a:lnTo>
                                  <a:pt x="3463" y="2016"/>
                                </a:lnTo>
                                <a:moveTo>
                                  <a:pt x="3494" y="2047"/>
                                </a:moveTo>
                                <a:lnTo>
                                  <a:pt x="3525" y="2078"/>
                                </a:lnTo>
                                <a:moveTo>
                                  <a:pt x="3494" y="2047"/>
                                </a:moveTo>
                                <a:lnTo>
                                  <a:pt x="3463" y="2078"/>
                                </a:lnTo>
                                <a:moveTo>
                                  <a:pt x="3494" y="2047"/>
                                </a:moveTo>
                                <a:lnTo>
                                  <a:pt x="3525" y="2016"/>
                                </a:lnTo>
                              </a:path>
                            </a:pathLst>
                          </a:custGeom>
                          <a:noFill/>
                          <a:ln w="12191">
                            <a:solidFill>
                              <a:srgbClr val="00FFFF"/>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03" name="Line 360"/>
                        <wps:cNvCnPr>
                          <a:cxnSpLocks noChangeShapeType="1"/>
                        </wps:cNvCnPr>
                        <wps:spPr bwMode="auto">
                          <a:xfrm>
                            <a:off x="2158" y="3941"/>
                            <a:ext cx="0" cy="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04" name="Line 361"/>
                        <wps:cNvCnPr>
                          <a:cxnSpLocks noChangeShapeType="1"/>
                        </wps:cNvCnPr>
                        <wps:spPr bwMode="auto">
                          <a:xfrm>
                            <a:off x="2158" y="3941"/>
                            <a:ext cx="51" cy="51"/>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05" name="Line 362"/>
                        <wps:cNvCnPr>
                          <a:cxnSpLocks noChangeShapeType="1"/>
                        </wps:cNvCnPr>
                        <wps:spPr bwMode="auto">
                          <a:xfrm>
                            <a:off x="2158" y="3941"/>
                            <a:ext cx="0" cy="51"/>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06" name="Line 363"/>
                        <wps:cNvCnPr>
                          <a:cxnSpLocks noChangeShapeType="1"/>
                        </wps:cNvCnPr>
                        <wps:spPr bwMode="auto">
                          <a:xfrm>
                            <a:off x="2158" y="3941"/>
                            <a:ext cx="51" cy="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07" name="Rectangle 364"/>
                        <wps:cNvSpPr>
                          <a:spLocks noChangeArrowheads="1"/>
                        </wps:cNvSpPr>
                        <wps:spPr bwMode="auto">
                          <a:xfrm>
                            <a:off x="2148" y="3890"/>
                            <a:ext cx="20" cy="51"/>
                          </a:xfrm>
                          <a:prstGeom prst="rect">
                            <a:avLst/>
                          </a:prstGeom>
                          <a:solidFill>
                            <a:srgbClr val="7E00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08" name="Rectangle 365"/>
                        <wps:cNvSpPr>
                          <a:spLocks noChangeArrowheads="1"/>
                        </wps:cNvSpPr>
                        <wps:spPr bwMode="auto">
                          <a:xfrm>
                            <a:off x="2148" y="3941"/>
                            <a:ext cx="20" cy="51"/>
                          </a:xfrm>
                          <a:prstGeom prst="rect">
                            <a:avLst/>
                          </a:prstGeom>
                          <a:solidFill>
                            <a:srgbClr val="7E00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09" name="AutoShape 366"/>
                        <wps:cNvSpPr>
                          <a:spLocks/>
                        </wps:cNvSpPr>
                        <wps:spPr bwMode="auto">
                          <a:xfrm>
                            <a:off x="2422" y="3583"/>
                            <a:ext cx="416" cy="375"/>
                          </a:xfrm>
                          <a:custGeom>
                            <a:avLst/>
                            <a:gdLst>
                              <a:gd name="T0" fmla="+- 0 2473 2422"/>
                              <a:gd name="T1" fmla="*/ T0 w 416"/>
                              <a:gd name="T2" fmla="+- 0 3908 3584"/>
                              <a:gd name="T3" fmla="*/ 3908 h 375"/>
                              <a:gd name="T4" fmla="+- 0 2422 2422"/>
                              <a:gd name="T5" fmla="*/ T4 w 416"/>
                              <a:gd name="T6" fmla="+- 0 3857 3584"/>
                              <a:gd name="T7" fmla="*/ 3857 h 375"/>
                              <a:gd name="T8" fmla="+- 0 2473 2422"/>
                              <a:gd name="T9" fmla="*/ T8 w 416"/>
                              <a:gd name="T10" fmla="+- 0 3908 3584"/>
                              <a:gd name="T11" fmla="*/ 3908 h 375"/>
                              <a:gd name="T12" fmla="+- 0 2523 2422"/>
                              <a:gd name="T13" fmla="*/ T12 w 416"/>
                              <a:gd name="T14" fmla="+- 0 3958 3584"/>
                              <a:gd name="T15" fmla="*/ 3958 h 375"/>
                              <a:gd name="T16" fmla="+- 0 2473 2422"/>
                              <a:gd name="T17" fmla="*/ T16 w 416"/>
                              <a:gd name="T18" fmla="+- 0 3908 3584"/>
                              <a:gd name="T19" fmla="*/ 3908 h 375"/>
                              <a:gd name="T20" fmla="+- 0 2422 2422"/>
                              <a:gd name="T21" fmla="*/ T20 w 416"/>
                              <a:gd name="T22" fmla="+- 0 3958 3584"/>
                              <a:gd name="T23" fmla="*/ 3958 h 375"/>
                              <a:gd name="T24" fmla="+- 0 2473 2422"/>
                              <a:gd name="T25" fmla="*/ T24 w 416"/>
                              <a:gd name="T26" fmla="+- 0 3908 3584"/>
                              <a:gd name="T27" fmla="*/ 3908 h 375"/>
                              <a:gd name="T28" fmla="+- 0 2523 2422"/>
                              <a:gd name="T29" fmla="*/ T28 w 416"/>
                              <a:gd name="T30" fmla="+- 0 3857 3584"/>
                              <a:gd name="T31" fmla="*/ 3857 h 375"/>
                              <a:gd name="T32" fmla="+- 0 2473 2422"/>
                              <a:gd name="T33" fmla="*/ T32 w 416"/>
                              <a:gd name="T34" fmla="+- 0 3908 3584"/>
                              <a:gd name="T35" fmla="*/ 3908 h 375"/>
                              <a:gd name="T36" fmla="+- 0 2473 2422"/>
                              <a:gd name="T37" fmla="*/ T36 w 416"/>
                              <a:gd name="T38" fmla="+- 0 3857 3584"/>
                              <a:gd name="T39" fmla="*/ 3857 h 375"/>
                              <a:gd name="T40" fmla="+- 0 2473 2422"/>
                              <a:gd name="T41" fmla="*/ T40 w 416"/>
                              <a:gd name="T42" fmla="+- 0 3908 3584"/>
                              <a:gd name="T43" fmla="*/ 3908 h 375"/>
                              <a:gd name="T44" fmla="+- 0 2473 2422"/>
                              <a:gd name="T45" fmla="*/ T44 w 416"/>
                              <a:gd name="T46" fmla="+- 0 3958 3584"/>
                              <a:gd name="T47" fmla="*/ 3958 h 375"/>
                              <a:gd name="T48" fmla="+- 0 2787 2422"/>
                              <a:gd name="T49" fmla="*/ T48 w 416"/>
                              <a:gd name="T50" fmla="+- 0 3634 3584"/>
                              <a:gd name="T51" fmla="*/ 3634 h 375"/>
                              <a:gd name="T52" fmla="+- 0 2737 2422"/>
                              <a:gd name="T53" fmla="*/ T52 w 416"/>
                              <a:gd name="T54" fmla="+- 0 3584 3584"/>
                              <a:gd name="T55" fmla="*/ 3584 h 375"/>
                              <a:gd name="T56" fmla="+- 0 2787 2422"/>
                              <a:gd name="T57" fmla="*/ T56 w 416"/>
                              <a:gd name="T58" fmla="+- 0 3634 3584"/>
                              <a:gd name="T59" fmla="*/ 3634 h 375"/>
                              <a:gd name="T60" fmla="+- 0 2837 2422"/>
                              <a:gd name="T61" fmla="*/ T60 w 416"/>
                              <a:gd name="T62" fmla="+- 0 3685 3584"/>
                              <a:gd name="T63" fmla="*/ 3685 h 375"/>
                              <a:gd name="T64" fmla="+- 0 2787 2422"/>
                              <a:gd name="T65" fmla="*/ T64 w 416"/>
                              <a:gd name="T66" fmla="+- 0 3634 3584"/>
                              <a:gd name="T67" fmla="*/ 3634 h 375"/>
                              <a:gd name="T68" fmla="+- 0 2737 2422"/>
                              <a:gd name="T69" fmla="*/ T68 w 416"/>
                              <a:gd name="T70" fmla="+- 0 3685 3584"/>
                              <a:gd name="T71" fmla="*/ 3685 h 375"/>
                              <a:gd name="T72" fmla="+- 0 2787 2422"/>
                              <a:gd name="T73" fmla="*/ T72 w 416"/>
                              <a:gd name="T74" fmla="+- 0 3634 3584"/>
                              <a:gd name="T75" fmla="*/ 3634 h 375"/>
                              <a:gd name="T76" fmla="+- 0 2837 2422"/>
                              <a:gd name="T77" fmla="*/ T76 w 416"/>
                              <a:gd name="T78" fmla="+- 0 3584 3584"/>
                              <a:gd name="T79" fmla="*/ 3584 h 375"/>
                              <a:gd name="T80" fmla="+- 0 2787 2422"/>
                              <a:gd name="T81" fmla="*/ T80 w 416"/>
                              <a:gd name="T82" fmla="+- 0 3634 3584"/>
                              <a:gd name="T83" fmla="*/ 3634 h 375"/>
                              <a:gd name="T84" fmla="+- 0 2787 2422"/>
                              <a:gd name="T85" fmla="*/ T84 w 416"/>
                              <a:gd name="T86" fmla="+- 0 3584 3584"/>
                              <a:gd name="T87" fmla="*/ 3584 h 375"/>
                              <a:gd name="T88" fmla="+- 0 2787 2422"/>
                              <a:gd name="T89" fmla="*/ T88 w 416"/>
                              <a:gd name="T90" fmla="+- 0 3634 3584"/>
                              <a:gd name="T91" fmla="*/ 3634 h 375"/>
                              <a:gd name="T92" fmla="+- 0 2787 2422"/>
                              <a:gd name="T93" fmla="*/ T92 w 416"/>
                              <a:gd name="T94" fmla="+- 0 3685 3584"/>
                              <a:gd name="T95" fmla="*/ 3685 h 37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416" h="375">
                                <a:moveTo>
                                  <a:pt x="51" y="324"/>
                                </a:moveTo>
                                <a:lnTo>
                                  <a:pt x="0" y="273"/>
                                </a:lnTo>
                                <a:moveTo>
                                  <a:pt x="51" y="324"/>
                                </a:moveTo>
                                <a:lnTo>
                                  <a:pt x="101" y="374"/>
                                </a:lnTo>
                                <a:moveTo>
                                  <a:pt x="51" y="324"/>
                                </a:moveTo>
                                <a:lnTo>
                                  <a:pt x="0" y="374"/>
                                </a:lnTo>
                                <a:moveTo>
                                  <a:pt x="51" y="324"/>
                                </a:moveTo>
                                <a:lnTo>
                                  <a:pt x="101" y="273"/>
                                </a:lnTo>
                                <a:moveTo>
                                  <a:pt x="51" y="324"/>
                                </a:moveTo>
                                <a:lnTo>
                                  <a:pt x="51" y="273"/>
                                </a:lnTo>
                                <a:moveTo>
                                  <a:pt x="51" y="324"/>
                                </a:moveTo>
                                <a:lnTo>
                                  <a:pt x="51" y="374"/>
                                </a:lnTo>
                                <a:moveTo>
                                  <a:pt x="365" y="50"/>
                                </a:moveTo>
                                <a:lnTo>
                                  <a:pt x="315" y="0"/>
                                </a:lnTo>
                                <a:moveTo>
                                  <a:pt x="365" y="50"/>
                                </a:moveTo>
                                <a:lnTo>
                                  <a:pt x="415" y="101"/>
                                </a:lnTo>
                                <a:moveTo>
                                  <a:pt x="365" y="50"/>
                                </a:moveTo>
                                <a:lnTo>
                                  <a:pt x="315" y="101"/>
                                </a:lnTo>
                                <a:moveTo>
                                  <a:pt x="365" y="50"/>
                                </a:moveTo>
                                <a:lnTo>
                                  <a:pt x="415" y="0"/>
                                </a:lnTo>
                                <a:moveTo>
                                  <a:pt x="365" y="50"/>
                                </a:moveTo>
                                <a:lnTo>
                                  <a:pt x="365" y="0"/>
                                </a:lnTo>
                                <a:moveTo>
                                  <a:pt x="365" y="50"/>
                                </a:moveTo>
                                <a:lnTo>
                                  <a:pt x="365" y="101"/>
                                </a:lnTo>
                              </a:path>
                            </a:pathLst>
                          </a:custGeom>
                          <a:noFill/>
                          <a:ln w="12191">
                            <a:solidFill>
                              <a:srgbClr val="7E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0869010" name="Picture 36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041" y="2549"/>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0869011" name="AutoShape 368"/>
                        <wps:cNvSpPr>
                          <a:spLocks/>
                        </wps:cNvSpPr>
                        <wps:spPr bwMode="auto">
                          <a:xfrm>
                            <a:off x="3367" y="1810"/>
                            <a:ext cx="101" cy="101"/>
                          </a:xfrm>
                          <a:custGeom>
                            <a:avLst/>
                            <a:gdLst>
                              <a:gd name="T0" fmla="+- 0 3418 3368"/>
                              <a:gd name="T1" fmla="*/ T0 w 101"/>
                              <a:gd name="T2" fmla="+- 0 1861 1810"/>
                              <a:gd name="T3" fmla="*/ 1861 h 101"/>
                              <a:gd name="T4" fmla="+- 0 3368 3368"/>
                              <a:gd name="T5" fmla="*/ T4 w 101"/>
                              <a:gd name="T6" fmla="+- 0 1810 1810"/>
                              <a:gd name="T7" fmla="*/ 1810 h 101"/>
                              <a:gd name="T8" fmla="+- 0 3418 3368"/>
                              <a:gd name="T9" fmla="*/ T8 w 101"/>
                              <a:gd name="T10" fmla="+- 0 1861 1810"/>
                              <a:gd name="T11" fmla="*/ 1861 h 101"/>
                              <a:gd name="T12" fmla="+- 0 3469 3368"/>
                              <a:gd name="T13" fmla="*/ T12 w 101"/>
                              <a:gd name="T14" fmla="+- 0 1911 1810"/>
                              <a:gd name="T15" fmla="*/ 1911 h 101"/>
                              <a:gd name="T16" fmla="+- 0 3418 3368"/>
                              <a:gd name="T17" fmla="*/ T16 w 101"/>
                              <a:gd name="T18" fmla="+- 0 1861 1810"/>
                              <a:gd name="T19" fmla="*/ 1861 h 101"/>
                              <a:gd name="T20" fmla="+- 0 3368 3368"/>
                              <a:gd name="T21" fmla="*/ T20 w 101"/>
                              <a:gd name="T22" fmla="+- 0 1911 1810"/>
                              <a:gd name="T23" fmla="*/ 1911 h 101"/>
                              <a:gd name="T24" fmla="+- 0 3418 3368"/>
                              <a:gd name="T25" fmla="*/ T24 w 101"/>
                              <a:gd name="T26" fmla="+- 0 1861 1810"/>
                              <a:gd name="T27" fmla="*/ 1861 h 101"/>
                              <a:gd name="T28" fmla="+- 0 3469 3368"/>
                              <a:gd name="T29" fmla="*/ T28 w 101"/>
                              <a:gd name="T30" fmla="+- 0 1810 1810"/>
                              <a:gd name="T31" fmla="*/ 1810 h 101"/>
                              <a:gd name="T32" fmla="+- 0 3418 3368"/>
                              <a:gd name="T33" fmla="*/ T32 w 101"/>
                              <a:gd name="T34" fmla="+- 0 1861 1810"/>
                              <a:gd name="T35" fmla="*/ 1861 h 101"/>
                              <a:gd name="T36" fmla="+- 0 3418 3368"/>
                              <a:gd name="T37" fmla="*/ T36 w 101"/>
                              <a:gd name="T38" fmla="+- 0 1810 1810"/>
                              <a:gd name="T39" fmla="*/ 1810 h 101"/>
                              <a:gd name="T40" fmla="+- 0 3418 3368"/>
                              <a:gd name="T41" fmla="*/ T40 w 101"/>
                              <a:gd name="T42" fmla="+- 0 1861 1810"/>
                              <a:gd name="T43" fmla="*/ 1861 h 101"/>
                              <a:gd name="T44" fmla="+- 0 3418 3368"/>
                              <a:gd name="T45" fmla="*/ T44 w 101"/>
                              <a:gd name="T46" fmla="+- 0 1911 1810"/>
                              <a:gd name="T47" fmla="*/ 1911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1" h="101">
                                <a:moveTo>
                                  <a:pt x="50" y="51"/>
                                </a:moveTo>
                                <a:lnTo>
                                  <a:pt x="0" y="0"/>
                                </a:lnTo>
                                <a:moveTo>
                                  <a:pt x="50" y="51"/>
                                </a:moveTo>
                                <a:lnTo>
                                  <a:pt x="101" y="101"/>
                                </a:lnTo>
                                <a:moveTo>
                                  <a:pt x="50" y="51"/>
                                </a:moveTo>
                                <a:lnTo>
                                  <a:pt x="0" y="101"/>
                                </a:lnTo>
                                <a:moveTo>
                                  <a:pt x="50" y="51"/>
                                </a:moveTo>
                                <a:lnTo>
                                  <a:pt x="101" y="0"/>
                                </a:lnTo>
                                <a:moveTo>
                                  <a:pt x="50" y="51"/>
                                </a:moveTo>
                                <a:lnTo>
                                  <a:pt x="50" y="0"/>
                                </a:lnTo>
                                <a:moveTo>
                                  <a:pt x="50" y="51"/>
                                </a:moveTo>
                                <a:lnTo>
                                  <a:pt x="50" y="101"/>
                                </a:lnTo>
                              </a:path>
                            </a:pathLst>
                          </a:custGeom>
                          <a:noFill/>
                          <a:ln w="12191">
                            <a:solidFill>
                              <a:srgbClr val="7E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050869012" name="Picture 36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3672" y="2779"/>
                            <a:ext cx="12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050869013" name="AutoShape 370"/>
                        <wps:cNvSpPr>
                          <a:spLocks/>
                        </wps:cNvSpPr>
                        <wps:spPr bwMode="auto">
                          <a:xfrm>
                            <a:off x="3996" y="3670"/>
                            <a:ext cx="416" cy="308"/>
                          </a:xfrm>
                          <a:custGeom>
                            <a:avLst/>
                            <a:gdLst>
                              <a:gd name="T0" fmla="+- 0 4047 3996"/>
                              <a:gd name="T1" fmla="*/ T0 w 416"/>
                              <a:gd name="T2" fmla="+- 0 3721 3670"/>
                              <a:gd name="T3" fmla="*/ 3721 h 308"/>
                              <a:gd name="T4" fmla="+- 0 3996 3996"/>
                              <a:gd name="T5" fmla="*/ T4 w 416"/>
                              <a:gd name="T6" fmla="+- 0 3670 3670"/>
                              <a:gd name="T7" fmla="*/ 3670 h 308"/>
                              <a:gd name="T8" fmla="+- 0 4047 3996"/>
                              <a:gd name="T9" fmla="*/ T8 w 416"/>
                              <a:gd name="T10" fmla="+- 0 3721 3670"/>
                              <a:gd name="T11" fmla="*/ 3721 h 308"/>
                              <a:gd name="T12" fmla="+- 0 4097 3996"/>
                              <a:gd name="T13" fmla="*/ T12 w 416"/>
                              <a:gd name="T14" fmla="+- 0 3771 3670"/>
                              <a:gd name="T15" fmla="*/ 3771 h 308"/>
                              <a:gd name="T16" fmla="+- 0 4047 3996"/>
                              <a:gd name="T17" fmla="*/ T16 w 416"/>
                              <a:gd name="T18" fmla="+- 0 3721 3670"/>
                              <a:gd name="T19" fmla="*/ 3721 h 308"/>
                              <a:gd name="T20" fmla="+- 0 3996 3996"/>
                              <a:gd name="T21" fmla="*/ T20 w 416"/>
                              <a:gd name="T22" fmla="+- 0 3771 3670"/>
                              <a:gd name="T23" fmla="*/ 3771 h 308"/>
                              <a:gd name="T24" fmla="+- 0 4047 3996"/>
                              <a:gd name="T25" fmla="*/ T24 w 416"/>
                              <a:gd name="T26" fmla="+- 0 3721 3670"/>
                              <a:gd name="T27" fmla="*/ 3721 h 308"/>
                              <a:gd name="T28" fmla="+- 0 4097 3996"/>
                              <a:gd name="T29" fmla="*/ T28 w 416"/>
                              <a:gd name="T30" fmla="+- 0 3670 3670"/>
                              <a:gd name="T31" fmla="*/ 3670 h 308"/>
                              <a:gd name="T32" fmla="+- 0 4047 3996"/>
                              <a:gd name="T33" fmla="*/ T32 w 416"/>
                              <a:gd name="T34" fmla="+- 0 3721 3670"/>
                              <a:gd name="T35" fmla="*/ 3721 h 308"/>
                              <a:gd name="T36" fmla="+- 0 4047 3996"/>
                              <a:gd name="T37" fmla="*/ T36 w 416"/>
                              <a:gd name="T38" fmla="+- 0 3670 3670"/>
                              <a:gd name="T39" fmla="*/ 3670 h 308"/>
                              <a:gd name="T40" fmla="+- 0 4047 3996"/>
                              <a:gd name="T41" fmla="*/ T40 w 416"/>
                              <a:gd name="T42" fmla="+- 0 3721 3670"/>
                              <a:gd name="T43" fmla="*/ 3721 h 308"/>
                              <a:gd name="T44" fmla="+- 0 4047 3996"/>
                              <a:gd name="T45" fmla="*/ T44 w 416"/>
                              <a:gd name="T46" fmla="+- 0 3771 3670"/>
                              <a:gd name="T47" fmla="*/ 3771 h 308"/>
                              <a:gd name="T48" fmla="+- 0 4361 3996"/>
                              <a:gd name="T49" fmla="*/ T48 w 416"/>
                              <a:gd name="T50" fmla="+- 0 3927 3670"/>
                              <a:gd name="T51" fmla="*/ 3927 h 308"/>
                              <a:gd name="T52" fmla="+- 0 4311 3996"/>
                              <a:gd name="T53" fmla="*/ T52 w 416"/>
                              <a:gd name="T54" fmla="+- 0 3877 3670"/>
                              <a:gd name="T55" fmla="*/ 3877 h 308"/>
                              <a:gd name="T56" fmla="+- 0 4361 3996"/>
                              <a:gd name="T57" fmla="*/ T56 w 416"/>
                              <a:gd name="T58" fmla="+- 0 3927 3670"/>
                              <a:gd name="T59" fmla="*/ 3927 h 308"/>
                              <a:gd name="T60" fmla="+- 0 4412 3996"/>
                              <a:gd name="T61" fmla="*/ T60 w 416"/>
                              <a:gd name="T62" fmla="+- 0 3977 3670"/>
                              <a:gd name="T63" fmla="*/ 3977 h 308"/>
                              <a:gd name="T64" fmla="+- 0 4361 3996"/>
                              <a:gd name="T65" fmla="*/ T64 w 416"/>
                              <a:gd name="T66" fmla="+- 0 3927 3670"/>
                              <a:gd name="T67" fmla="*/ 3927 h 308"/>
                              <a:gd name="T68" fmla="+- 0 4311 3996"/>
                              <a:gd name="T69" fmla="*/ T68 w 416"/>
                              <a:gd name="T70" fmla="+- 0 3977 3670"/>
                              <a:gd name="T71" fmla="*/ 3977 h 308"/>
                              <a:gd name="T72" fmla="+- 0 4361 3996"/>
                              <a:gd name="T73" fmla="*/ T72 w 416"/>
                              <a:gd name="T74" fmla="+- 0 3927 3670"/>
                              <a:gd name="T75" fmla="*/ 3927 h 308"/>
                              <a:gd name="T76" fmla="+- 0 4412 3996"/>
                              <a:gd name="T77" fmla="*/ T76 w 416"/>
                              <a:gd name="T78" fmla="+- 0 3877 3670"/>
                              <a:gd name="T79" fmla="*/ 3877 h 3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416" h="308">
                                <a:moveTo>
                                  <a:pt x="51" y="51"/>
                                </a:moveTo>
                                <a:lnTo>
                                  <a:pt x="0" y="0"/>
                                </a:lnTo>
                                <a:moveTo>
                                  <a:pt x="51" y="51"/>
                                </a:moveTo>
                                <a:lnTo>
                                  <a:pt x="101" y="101"/>
                                </a:lnTo>
                                <a:moveTo>
                                  <a:pt x="51" y="51"/>
                                </a:moveTo>
                                <a:lnTo>
                                  <a:pt x="0" y="101"/>
                                </a:lnTo>
                                <a:moveTo>
                                  <a:pt x="51" y="51"/>
                                </a:moveTo>
                                <a:lnTo>
                                  <a:pt x="101" y="0"/>
                                </a:lnTo>
                                <a:moveTo>
                                  <a:pt x="51" y="51"/>
                                </a:moveTo>
                                <a:lnTo>
                                  <a:pt x="51" y="0"/>
                                </a:lnTo>
                                <a:moveTo>
                                  <a:pt x="51" y="51"/>
                                </a:moveTo>
                                <a:lnTo>
                                  <a:pt x="51" y="101"/>
                                </a:lnTo>
                                <a:moveTo>
                                  <a:pt x="365" y="257"/>
                                </a:moveTo>
                                <a:lnTo>
                                  <a:pt x="315" y="207"/>
                                </a:lnTo>
                                <a:moveTo>
                                  <a:pt x="365" y="257"/>
                                </a:moveTo>
                                <a:lnTo>
                                  <a:pt x="416" y="307"/>
                                </a:lnTo>
                                <a:moveTo>
                                  <a:pt x="365" y="257"/>
                                </a:moveTo>
                                <a:lnTo>
                                  <a:pt x="315" y="307"/>
                                </a:lnTo>
                                <a:moveTo>
                                  <a:pt x="365" y="257"/>
                                </a:moveTo>
                                <a:lnTo>
                                  <a:pt x="416" y="207"/>
                                </a:lnTo>
                              </a:path>
                            </a:pathLst>
                          </a:custGeom>
                          <a:noFill/>
                          <a:ln w="12191">
                            <a:solidFill>
                              <a:srgbClr val="7E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14" name="Freeform 371"/>
                        <wps:cNvSpPr>
                          <a:spLocks/>
                        </wps:cNvSpPr>
                        <wps:spPr bwMode="auto">
                          <a:xfrm>
                            <a:off x="4351" y="3876"/>
                            <a:ext cx="20" cy="101"/>
                          </a:xfrm>
                          <a:custGeom>
                            <a:avLst/>
                            <a:gdLst>
                              <a:gd name="T0" fmla="+- 0 4371 4352"/>
                              <a:gd name="T1" fmla="*/ T0 w 20"/>
                              <a:gd name="T2" fmla="+- 0 3877 3877"/>
                              <a:gd name="T3" fmla="*/ 3877 h 101"/>
                              <a:gd name="T4" fmla="+- 0 4352 4352"/>
                              <a:gd name="T5" fmla="*/ T4 w 20"/>
                              <a:gd name="T6" fmla="+- 0 3877 3877"/>
                              <a:gd name="T7" fmla="*/ 3877 h 101"/>
                              <a:gd name="T8" fmla="+- 0 4352 4352"/>
                              <a:gd name="T9" fmla="*/ T8 w 20"/>
                              <a:gd name="T10" fmla="+- 0 3927 3877"/>
                              <a:gd name="T11" fmla="*/ 3927 h 101"/>
                              <a:gd name="T12" fmla="+- 0 4352 4352"/>
                              <a:gd name="T13" fmla="*/ T12 w 20"/>
                              <a:gd name="T14" fmla="+- 0 3977 3877"/>
                              <a:gd name="T15" fmla="*/ 3977 h 101"/>
                              <a:gd name="T16" fmla="+- 0 4371 4352"/>
                              <a:gd name="T17" fmla="*/ T16 w 20"/>
                              <a:gd name="T18" fmla="+- 0 3977 3877"/>
                              <a:gd name="T19" fmla="*/ 3977 h 101"/>
                              <a:gd name="T20" fmla="+- 0 4371 4352"/>
                              <a:gd name="T21" fmla="*/ T20 w 20"/>
                              <a:gd name="T22" fmla="+- 0 3927 3877"/>
                              <a:gd name="T23" fmla="*/ 3927 h 101"/>
                              <a:gd name="T24" fmla="+- 0 4371 4352"/>
                              <a:gd name="T25" fmla="*/ T24 w 20"/>
                              <a:gd name="T26" fmla="+- 0 3877 3877"/>
                              <a:gd name="T27" fmla="*/ 3877 h 101"/>
                            </a:gdLst>
                            <a:ahLst/>
                            <a:cxnLst>
                              <a:cxn ang="0">
                                <a:pos x="T1" y="T3"/>
                              </a:cxn>
                              <a:cxn ang="0">
                                <a:pos x="T5" y="T7"/>
                              </a:cxn>
                              <a:cxn ang="0">
                                <a:pos x="T9" y="T11"/>
                              </a:cxn>
                              <a:cxn ang="0">
                                <a:pos x="T13" y="T15"/>
                              </a:cxn>
                              <a:cxn ang="0">
                                <a:pos x="T17" y="T19"/>
                              </a:cxn>
                              <a:cxn ang="0">
                                <a:pos x="T21" y="T23"/>
                              </a:cxn>
                              <a:cxn ang="0">
                                <a:pos x="T25" y="T27"/>
                              </a:cxn>
                            </a:cxnLst>
                            <a:rect l="0" t="0" r="r" b="b"/>
                            <a:pathLst>
                              <a:path w="20" h="101">
                                <a:moveTo>
                                  <a:pt x="19" y="0"/>
                                </a:moveTo>
                                <a:lnTo>
                                  <a:pt x="0" y="0"/>
                                </a:lnTo>
                                <a:lnTo>
                                  <a:pt x="0" y="50"/>
                                </a:lnTo>
                                <a:lnTo>
                                  <a:pt x="0" y="100"/>
                                </a:lnTo>
                                <a:lnTo>
                                  <a:pt x="19" y="100"/>
                                </a:lnTo>
                                <a:lnTo>
                                  <a:pt x="19" y="50"/>
                                </a:lnTo>
                                <a:lnTo>
                                  <a:pt x="19" y="0"/>
                                </a:lnTo>
                                <a:close/>
                              </a:path>
                            </a:pathLst>
                          </a:custGeom>
                          <a:solidFill>
                            <a:srgbClr val="7E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15" name="Line 372"/>
                        <wps:cNvCnPr>
                          <a:cxnSpLocks noChangeShapeType="1"/>
                        </wps:cNvCnPr>
                        <wps:spPr bwMode="auto">
                          <a:xfrm>
                            <a:off x="4678" y="3944"/>
                            <a:ext cx="0" cy="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16" name="Line 373"/>
                        <wps:cNvCnPr>
                          <a:cxnSpLocks noChangeShapeType="1"/>
                        </wps:cNvCnPr>
                        <wps:spPr bwMode="auto">
                          <a:xfrm>
                            <a:off x="4678" y="3944"/>
                            <a:ext cx="50" cy="5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17" name="Line 374"/>
                        <wps:cNvCnPr>
                          <a:cxnSpLocks noChangeShapeType="1"/>
                        </wps:cNvCnPr>
                        <wps:spPr bwMode="auto">
                          <a:xfrm>
                            <a:off x="4678" y="3944"/>
                            <a:ext cx="0" cy="5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18" name="Line 375"/>
                        <wps:cNvCnPr>
                          <a:cxnSpLocks noChangeShapeType="1"/>
                        </wps:cNvCnPr>
                        <wps:spPr bwMode="auto">
                          <a:xfrm>
                            <a:off x="4678" y="3944"/>
                            <a:ext cx="50" cy="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19" name="Rectangle 376"/>
                        <wps:cNvSpPr>
                          <a:spLocks noChangeArrowheads="1"/>
                        </wps:cNvSpPr>
                        <wps:spPr bwMode="auto">
                          <a:xfrm>
                            <a:off x="4668" y="3893"/>
                            <a:ext cx="20" cy="51"/>
                          </a:xfrm>
                          <a:prstGeom prst="rect">
                            <a:avLst/>
                          </a:prstGeom>
                          <a:solidFill>
                            <a:srgbClr val="7E00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20" name="Rectangle 377"/>
                        <wps:cNvSpPr>
                          <a:spLocks noChangeArrowheads="1"/>
                        </wps:cNvSpPr>
                        <wps:spPr bwMode="auto">
                          <a:xfrm>
                            <a:off x="4668" y="3943"/>
                            <a:ext cx="20" cy="51"/>
                          </a:xfrm>
                          <a:prstGeom prst="rect">
                            <a:avLst/>
                          </a:prstGeom>
                          <a:solidFill>
                            <a:srgbClr val="7E00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21" name="Line 378"/>
                        <wps:cNvCnPr>
                          <a:cxnSpLocks noChangeShapeType="1"/>
                        </wps:cNvCnPr>
                        <wps:spPr bwMode="auto">
                          <a:xfrm>
                            <a:off x="4992" y="3944"/>
                            <a:ext cx="0" cy="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22" name="Line 379"/>
                        <wps:cNvCnPr>
                          <a:cxnSpLocks noChangeShapeType="1"/>
                        </wps:cNvCnPr>
                        <wps:spPr bwMode="auto">
                          <a:xfrm>
                            <a:off x="4992" y="3944"/>
                            <a:ext cx="51" cy="5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23" name="Line 380"/>
                        <wps:cNvCnPr>
                          <a:cxnSpLocks noChangeShapeType="1"/>
                        </wps:cNvCnPr>
                        <wps:spPr bwMode="auto">
                          <a:xfrm>
                            <a:off x="4992" y="3944"/>
                            <a:ext cx="0" cy="5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24" name="AutoShape 381"/>
                        <wps:cNvSpPr>
                          <a:spLocks/>
                        </wps:cNvSpPr>
                        <wps:spPr bwMode="auto">
                          <a:xfrm>
                            <a:off x="4992" y="3893"/>
                            <a:ext cx="51" cy="51"/>
                          </a:xfrm>
                          <a:custGeom>
                            <a:avLst/>
                            <a:gdLst>
                              <a:gd name="T0" fmla="+- 0 4992 4992"/>
                              <a:gd name="T1" fmla="*/ T0 w 51"/>
                              <a:gd name="T2" fmla="+- 0 3944 3893"/>
                              <a:gd name="T3" fmla="*/ 3944 h 51"/>
                              <a:gd name="T4" fmla="+- 0 5043 4992"/>
                              <a:gd name="T5" fmla="*/ T4 w 51"/>
                              <a:gd name="T6" fmla="+- 0 3893 3893"/>
                              <a:gd name="T7" fmla="*/ 3893 h 51"/>
                              <a:gd name="T8" fmla="+- 0 4992 4992"/>
                              <a:gd name="T9" fmla="*/ T8 w 51"/>
                              <a:gd name="T10" fmla="+- 0 3944 3893"/>
                              <a:gd name="T11" fmla="*/ 3944 h 51"/>
                              <a:gd name="T12" fmla="+- 0 4992 4992"/>
                              <a:gd name="T13" fmla="*/ T12 w 51"/>
                              <a:gd name="T14" fmla="+- 0 3893 3893"/>
                              <a:gd name="T15" fmla="*/ 3893 h 51"/>
                            </a:gdLst>
                            <a:ahLst/>
                            <a:cxnLst>
                              <a:cxn ang="0">
                                <a:pos x="T1" y="T3"/>
                              </a:cxn>
                              <a:cxn ang="0">
                                <a:pos x="T5" y="T7"/>
                              </a:cxn>
                              <a:cxn ang="0">
                                <a:pos x="T9" y="T11"/>
                              </a:cxn>
                              <a:cxn ang="0">
                                <a:pos x="T13" y="T15"/>
                              </a:cxn>
                            </a:cxnLst>
                            <a:rect l="0" t="0" r="r" b="b"/>
                            <a:pathLst>
                              <a:path w="51" h="51">
                                <a:moveTo>
                                  <a:pt x="0" y="51"/>
                                </a:moveTo>
                                <a:lnTo>
                                  <a:pt x="51" y="0"/>
                                </a:lnTo>
                                <a:moveTo>
                                  <a:pt x="0" y="51"/>
                                </a:moveTo>
                                <a:lnTo>
                                  <a:pt x="0" y="0"/>
                                </a:lnTo>
                              </a:path>
                            </a:pathLst>
                          </a:custGeom>
                          <a:noFill/>
                          <a:ln w="12191">
                            <a:solidFill>
                              <a:srgbClr val="7E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25" name="Line 382"/>
                        <wps:cNvCnPr>
                          <a:cxnSpLocks noChangeShapeType="1"/>
                        </wps:cNvCnPr>
                        <wps:spPr bwMode="auto">
                          <a:xfrm>
                            <a:off x="4992" y="3944"/>
                            <a:ext cx="0" cy="50"/>
                          </a:xfrm>
                          <a:prstGeom prst="line">
                            <a:avLst/>
                          </a:prstGeom>
                          <a:noFill/>
                          <a:ln w="12191">
                            <a:solidFill>
                              <a:srgbClr val="7E007E"/>
                            </a:solidFill>
                            <a:prstDash val="solid"/>
                            <a:round/>
                            <a:headEnd/>
                            <a:tailEnd/>
                          </a:ln>
                          <a:extLst>
                            <a:ext uri="{909E8E84-426E-40DD-AFC4-6F175D3DCCD1}">
                              <a14:hiddenFill xmlns:a14="http://schemas.microsoft.com/office/drawing/2010/main">
                                <a:noFill/>
                              </a14:hiddenFill>
                            </a:ext>
                          </a:extLst>
                        </wps:spPr>
                        <wps:bodyPr/>
                      </wps:wsp>
                      <wps:wsp>
                        <wps:cNvPr id="2050869026" name="Freeform 383"/>
                        <wps:cNvSpPr>
                          <a:spLocks/>
                        </wps:cNvSpPr>
                        <wps:spPr bwMode="auto">
                          <a:xfrm>
                            <a:off x="2107" y="3883"/>
                            <a:ext cx="99" cy="99"/>
                          </a:xfrm>
                          <a:custGeom>
                            <a:avLst/>
                            <a:gdLst>
                              <a:gd name="T0" fmla="+- 0 2156 2108"/>
                              <a:gd name="T1" fmla="*/ T0 w 99"/>
                              <a:gd name="T2" fmla="+- 0 3884 3884"/>
                              <a:gd name="T3" fmla="*/ 3884 h 99"/>
                              <a:gd name="T4" fmla="+- 0 2137 2108"/>
                              <a:gd name="T5" fmla="*/ T4 w 99"/>
                              <a:gd name="T6" fmla="+- 0 3888 3884"/>
                              <a:gd name="T7" fmla="*/ 3888 h 99"/>
                              <a:gd name="T8" fmla="+- 0 2122 2108"/>
                              <a:gd name="T9" fmla="*/ T8 w 99"/>
                              <a:gd name="T10" fmla="+- 0 3898 3884"/>
                              <a:gd name="T11" fmla="*/ 3898 h 99"/>
                              <a:gd name="T12" fmla="+- 0 2112 2108"/>
                              <a:gd name="T13" fmla="*/ T12 w 99"/>
                              <a:gd name="T14" fmla="+- 0 3913 3884"/>
                              <a:gd name="T15" fmla="*/ 3913 h 99"/>
                              <a:gd name="T16" fmla="+- 0 2108 2108"/>
                              <a:gd name="T17" fmla="*/ T16 w 99"/>
                              <a:gd name="T18" fmla="+- 0 3932 3884"/>
                              <a:gd name="T19" fmla="*/ 3932 h 99"/>
                              <a:gd name="T20" fmla="+- 0 2112 2108"/>
                              <a:gd name="T21" fmla="*/ T20 w 99"/>
                              <a:gd name="T22" fmla="+- 0 3951 3884"/>
                              <a:gd name="T23" fmla="*/ 3951 h 99"/>
                              <a:gd name="T24" fmla="+- 0 2122 2108"/>
                              <a:gd name="T25" fmla="*/ T24 w 99"/>
                              <a:gd name="T26" fmla="+- 0 3967 3884"/>
                              <a:gd name="T27" fmla="*/ 3967 h 99"/>
                              <a:gd name="T28" fmla="+- 0 2137 2108"/>
                              <a:gd name="T29" fmla="*/ T28 w 99"/>
                              <a:gd name="T30" fmla="+- 0 3978 3884"/>
                              <a:gd name="T31" fmla="*/ 3978 h 99"/>
                              <a:gd name="T32" fmla="+- 0 2156 2108"/>
                              <a:gd name="T33" fmla="*/ T32 w 99"/>
                              <a:gd name="T34" fmla="+- 0 3982 3884"/>
                              <a:gd name="T35" fmla="*/ 3982 h 99"/>
                              <a:gd name="T36" fmla="+- 0 2175 2108"/>
                              <a:gd name="T37" fmla="*/ T36 w 99"/>
                              <a:gd name="T38" fmla="+- 0 3978 3884"/>
                              <a:gd name="T39" fmla="*/ 3978 h 99"/>
                              <a:gd name="T40" fmla="+- 0 2191 2108"/>
                              <a:gd name="T41" fmla="*/ T40 w 99"/>
                              <a:gd name="T42" fmla="+- 0 3967 3884"/>
                              <a:gd name="T43" fmla="*/ 3967 h 99"/>
                              <a:gd name="T44" fmla="+- 0 2202 2108"/>
                              <a:gd name="T45" fmla="*/ T44 w 99"/>
                              <a:gd name="T46" fmla="+- 0 3951 3884"/>
                              <a:gd name="T47" fmla="*/ 3951 h 99"/>
                              <a:gd name="T48" fmla="+- 0 2206 2108"/>
                              <a:gd name="T49" fmla="*/ T48 w 99"/>
                              <a:gd name="T50" fmla="+- 0 3932 3884"/>
                              <a:gd name="T51" fmla="*/ 3932 h 99"/>
                              <a:gd name="T52" fmla="+- 0 2202 2108"/>
                              <a:gd name="T53" fmla="*/ T52 w 99"/>
                              <a:gd name="T54" fmla="+- 0 3913 3884"/>
                              <a:gd name="T55" fmla="*/ 3913 h 99"/>
                              <a:gd name="T56" fmla="+- 0 2191 2108"/>
                              <a:gd name="T57" fmla="*/ T56 w 99"/>
                              <a:gd name="T58" fmla="+- 0 3898 3884"/>
                              <a:gd name="T59" fmla="*/ 3898 h 99"/>
                              <a:gd name="T60" fmla="+- 0 2175 2108"/>
                              <a:gd name="T61" fmla="*/ T60 w 99"/>
                              <a:gd name="T62" fmla="+- 0 3888 3884"/>
                              <a:gd name="T63" fmla="*/ 3888 h 99"/>
                              <a:gd name="T64" fmla="+- 0 2156 2108"/>
                              <a:gd name="T65" fmla="*/ T64 w 99"/>
                              <a:gd name="T66" fmla="+- 0 3884 3884"/>
                              <a:gd name="T67" fmla="*/ 3884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4" y="29"/>
                                </a:lnTo>
                                <a:lnTo>
                                  <a:pt x="0" y="48"/>
                                </a:lnTo>
                                <a:lnTo>
                                  <a:pt x="4" y="67"/>
                                </a:lnTo>
                                <a:lnTo>
                                  <a:pt x="14" y="83"/>
                                </a:lnTo>
                                <a:lnTo>
                                  <a:pt x="29" y="94"/>
                                </a:lnTo>
                                <a:lnTo>
                                  <a:pt x="48" y="98"/>
                                </a:lnTo>
                                <a:lnTo>
                                  <a:pt x="67" y="94"/>
                                </a:lnTo>
                                <a:lnTo>
                                  <a:pt x="83" y="83"/>
                                </a:lnTo>
                                <a:lnTo>
                                  <a:pt x="94" y="67"/>
                                </a:lnTo>
                                <a:lnTo>
                                  <a:pt x="98" y="48"/>
                                </a:lnTo>
                                <a:lnTo>
                                  <a:pt x="94" y="29"/>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27" name="Freeform 384"/>
                        <wps:cNvSpPr>
                          <a:spLocks/>
                        </wps:cNvSpPr>
                        <wps:spPr bwMode="auto">
                          <a:xfrm>
                            <a:off x="2107" y="3883"/>
                            <a:ext cx="99" cy="99"/>
                          </a:xfrm>
                          <a:custGeom>
                            <a:avLst/>
                            <a:gdLst>
                              <a:gd name="T0" fmla="+- 0 2206 2108"/>
                              <a:gd name="T1" fmla="*/ T0 w 99"/>
                              <a:gd name="T2" fmla="+- 0 3932 3884"/>
                              <a:gd name="T3" fmla="*/ 3932 h 99"/>
                              <a:gd name="T4" fmla="+- 0 2202 2108"/>
                              <a:gd name="T5" fmla="*/ T4 w 99"/>
                              <a:gd name="T6" fmla="+- 0 3913 3884"/>
                              <a:gd name="T7" fmla="*/ 3913 h 99"/>
                              <a:gd name="T8" fmla="+- 0 2191 2108"/>
                              <a:gd name="T9" fmla="*/ T8 w 99"/>
                              <a:gd name="T10" fmla="+- 0 3898 3884"/>
                              <a:gd name="T11" fmla="*/ 3898 h 99"/>
                              <a:gd name="T12" fmla="+- 0 2175 2108"/>
                              <a:gd name="T13" fmla="*/ T12 w 99"/>
                              <a:gd name="T14" fmla="+- 0 3888 3884"/>
                              <a:gd name="T15" fmla="*/ 3888 h 99"/>
                              <a:gd name="T16" fmla="+- 0 2156 2108"/>
                              <a:gd name="T17" fmla="*/ T16 w 99"/>
                              <a:gd name="T18" fmla="+- 0 3884 3884"/>
                              <a:gd name="T19" fmla="*/ 3884 h 99"/>
                              <a:gd name="T20" fmla="+- 0 2137 2108"/>
                              <a:gd name="T21" fmla="*/ T20 w 99"/>
                              <a:gd name="T22" fmla="+- 0 3888 3884"/>
                              <a:gd name="T23" fmla="*/ 3888 h 99"/>
                              <a:gd name="T24" fmla="+- 0 2122 2108"/>
                              <a:gd name="T25" fmla="*/ T24 w 99"/>
                              <a:gd name="T26" fmla="+- 0 3898 3884"/>
                              <a:gd name="T27" fmla="*/ 3898 h 99"/>
                              <a:gd name="T28" fmla="+- 0 2112 2108"/>
                              <a:gd name="T29" fmla="*/ T28 w 99"/>
                              <a:gd name="T30" fmla="+- 0 3913 3884"/>
                              <a:gd name="T31" fmla="*/ 3913 h 99"/>
                              <a:gd name="T32" fmla="+- 0 2108 2108"/>
                              <a:gd name="T33" fmla="*/ T32 w 99"/>
                              <a:gd name="T34" fmla="+- 0 3932 3884"/>
                              <a:gd name="T35" fmla="*/ 3932 h 99"/>
                              <a:gd name="T36" fmla="+- 0 2112 2108"/>
                              <a:gd name="T37" fmla="*/ T36 w 99"/>
                              <a:gd name="T38" fmla="+- 0 3951 3884"/>
                              <a:gd name="T39" fmla="*/ 3951 h 99"/>
                              <a:gd name="T40" fmla="+- 0 2122 2108"/>
                              <a:gd name="T41" fmla="*/ T40 w 99"/>
                              <a:gd name="T42" fmla="+- 0 3967 3884"/>
                              <a:gd name="T43" fmla="*/ 3967 h 99"/>
                              <a:gd name="T44" fmla="+- 0 2137 2108"/>
                              <a:gd name="T45" fmla="*/ T44 w 99"/>
                              <a:gd name="T46" fmla="+- 0 3978 3884"/>
                              <a:gd name="T47" fmla="*/ 3978 h 99"/>
                              <a:gd name="T48" fmla="+- 0 2156 2108"/>
                              <a:gd name="T49" fmla="*/ T48 w 99"/>
                              <a:gd name="T50" fmla="+- 0 3982 3884"/>
                              <a:gd name="T51" fmla="*/ 3982 h 99"/>
                              <a:gd name="T52" fmla="+- 0 2175 2108"/>
                              <a:gd name="T53" fmla="*/ T52 w 99"/>
                              <a:gd name="T54" fmla="+- 0 3978 3884"/>
                              <a:gd name="T55" fmla="*/ 3978 h 99"/>
                              <a:gd name="T56" fmla="+- 0 2191 2108"/>
                              <a:gd name="T57" fmla="*/ T56 w 99"/>
                              <a:gd name="T58" fmla="+- 0 3967 3884"/>
                              <a:gd name="T59" fmla="*/ 3967 h 99"/>
                              <a:gd name="T60" fmla="+- 0 2202 2108"/>
                              <a:gd name="T61" fmla="*/ T60 w 99"/>
                              <a:gd name="T62" fmla="+- 0 3951 3884"/>
                              <a:gd name="T63" fmla="*/ 3951 h 99"/>
                              <a:gd name="T64" fmla="+- 0 2206 2108"/>
                              <a:gd name="T65" fmla="*/ T64 w 99"/>
                              <a:gd name="T66" fmla="+- 0 3932 3884"/>
                              <a:gd name="T67" fmla="*/ 3932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29"/>
                                </a:lnTo>
                                <a:lnTo>
                                  <a:pt x="83" y="14"/>
                                </a:lnTo>
                                <a:lnTo>
                                  <a:pt x="67" y="4"/>
                                </a:lnTo>
                                <a:lnTo>
                                  <a:pt x="48" y="0"/>
                                </a:lnTo>
                                <a:lnTo>
                                  <a:pt x="29" y="4"/>
                                </a:lnTo>
                                <a:lnTo>
                                  <a:pt x="14" y="14"/>
                                </a:lnTo>
                                <a:lnTo>
                                  <a:pt x="4" y="29"/>
                                </a:lnTo>
                                <a:lnTo>
                                  <a:pt x="0" y="48"/>
                                </a:lnTo>
                                <a:lnTo>
                                  <a:pt x="4" y="67"/>
                                </a:lnTo>
                                <a:lnTo>
                                  <a:pt x="14" y="83"/>
                                </a:lnTo>
                                <a:lnTo>
                                  <a:pt x="29" y="94"/>
                                </a:lnTo>
                                <a:lnTo>
                                  <a:pt x="48" y="98"/>
                                </a:lnTo>
                                <a:lnTo>
                                  <a:pt x="67" y="94"/>
                                </a:lnTo>
                                <a:lnTo>
                                  <a:pt x="83" y="83"/>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28" name="Freeform 385"/>
                        <wps:cNvSpPr>
                          <a:spLocks/>
                        </wps:cNvSpPr>
                        <wps:spPr bwMode="auto">
                          <a:xfrm>
                            <a:off x="2422" y="3799"/>
                            <a:ext cx="99" cy="99"/>
                          </a:xfrm>
                          <a:custGeom>
                            <a:avLst/>
                            <a:gdLst>
                              <a:gd name="T0" fmla="+- 0 2470 2422"/>
                              <a:gd name="T1" fmla="*/ T0 w 99"/>
                              <a:gd name="T2" fmla="+- 0 3800 3800"/>
                              <a:gd name="T3" fmla="*/ 3800 h 99"/>
                              <a:gd name="T4" fmla="+- 0 2452 2422"/>
                              <a:gd name="T5" fmla="*/ T4 w 99"/>
                              <a:gd name="T6" fmla="+- 0 3804 3800"/>
                              <a:gd name="T7" fmla="*/ 3804 h 99"/>
                              <a:gd name="T8" fmla="+- 0 2436 2422"/>
                              <a:gd name="T9" fmla="*/ T8 w 99"/>
                              <a:gd name="T10" fmla="+- 0 3814 3800"/>
                              <a:gd name="T11" fmla="*/ 3814 h 99"/>
                              <a:gd name="T12" fmla="+- 0 2426 2422"/>
                              <a:gd name="T13" fmla="*/ T12 w 99"/>
                              <a:gd name="T14" fmla="+- 0 3829 3800"/>
                              <a:gd name="T15" fmla="*/ 3829 h 99"/>
                              <a:gd name="T16" fmla="+- 0 2422 2422"/>
                              <a:gd name="T17" fmla="*/ T16 w 99"/>
                              <a:gd name="T18" fmla="+- 0 3848 3800"/>
                              <a:gd name="T19" fmla="*/ 3848 h 99"/>
                              <a:gd name="T20" fmla="+- 0 2426 2422"/>
                              <a:gd name="T21" fmla="*/ T20 w 99"/>
                              <a:gd name="T22" fmla="+- 0 3867 3800"/>
                              <a:gd name="T23" fmla="*/ 3867 h 99"/>
                              <a:gd name="T24" fmla="+- 0 2436 2422"/>
                              <a:gd name="T25" fmla="*/ T24 w 99"/>
                              <a:gd name="T26" fmla="+- 0 3883 3800"/>
                              <a:gd name="T27" fmla="*/ 3883 h 99"/>
                              <a:gd name="T28" fmla="+- 0 2452 2422"/>
                              <a:gd name="T29" fmla="*/ T28 w 99"/>
                              <a:gd name="T30" fmla="+- 0 3894 3800"/>
                              <a:gd name="T31" fmla="*/ 3894 h 99"/>
                              <a:gd name="T32" fmla="+- 0 2470 2422"/>
                              <a:gd name="T33" fmla="*/ T32 w 99"/>
                              <a:gd name="T34" fmla="+- 0 3898 3800"/>
                              <a:gd name="T35" fmla="*/ 3898 h 99"/>
                              <a:gd name="T36" fmla="+- 0 2489 2422"/>
                              <a:gd name="T37" fmla="*/ T36 w 99"/>
                              <a:gd name="T38" fmla="+- 0 3894 3800"/>
                              <a:gd name="T39" fmla="*/ 3894 h 99"/>
                              <a:gd name="T40" fmla="+- 0 2505 2422"/>
                              <a:gd name="T41" fmla="*/ T40 w 99"/>
                              <a:gd name="T42" fmla="+- 0 3883 3800"/>
                              <a:gd name="T43" fmla="*/ 3883 h 99"/>
                              <a:gd name="T44" fmla="+- 0 2516 2422"/>
                              <a:gd name="T45" fmla="*/ T44 w 99"/>
                              <a:gd name="T46" fmla="+- 0 3867 3800"/>
                              <a:gd name="T47" fmla="*/ 3867 h 99"/>
                              <a:gd name="T48" fmla="+- 0 2521 2422"/>
                              <a:gd name="T49" fmla="*/ T48 w 99"/>
                              <a:gd name="T50" fmla="+- 0 3848 3800"/>
                              <a:gd name="T51" fmla="*/ 3848 h 99"/>
                              <a:gd name="T52" fmla="+- 0 2516 2422"/>
                              <a:gd name="T53" fmla="*/ T52 w 99"/>
                              <a:gd name="T54" fmla="+- 0 3829 3800"/>
                              <a:gd name="T55" fmla="*/ 3829 h 99"/>
                              <a:gd name="T56" fmla="+- 0 2505 2422"/>
                              <a:gd name="T57" fmla="*/ T56 w 99"/>
                              <a:gd name="T58" fmla="+- 0 3814 3800"/>
                              <a:gd name="T59" fmla="*/ 3814 h 99"/>
                              <a:gd name="T60" fmla="+- 0 2489 2422"/>
                              <a:gd name="T61" fmla="*/ T60 w 99"/>
                              <a:gd name="T62" fmla="+- 0 3804 3800"/>
                              <a:gd name="T63" fmla="*/ 3804 h 99"/>
                              <a:gd name="T64" fmla="+- 0 2470 2422"/>
                              <a:gd name="T65" fmla="*/ T64 w 99"/>
                              <a:gd name="T66" fmla="+- 0 3800 3800"/>
                              <a:gd name="T67" fmla="*/ 3800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30" y="4"/>
                                </a:lnTo>
                                <a:lnTo>
                                  <a:pt x="14" y="14"/>
                                </a:lnTo>
                                <a:lnTo>
                                  <a:pt x="4" y="29"/>
                                </a:lnTo>
                                <a:lnTo>
                                  <a:pt x="0" y="48"/>
                                </a:lnTo>
                                <a:lnTo>
                                  <a:pt x="4" y="67"/>
                                </a:lnTo>
                                <a:lnTo>
                                  <a:pt x="14" y="83"/>
                                </a:lnTo>
                                <a:lnTo>
                                  <a:pt x="30" y="94"/>
                                </a:lnTo>
                                <a:lnTo>
                                  <a:pt x="48" y="98"/>
                                </a:lnTo>
                                <a:lnTo>
                                  <a:pt x="67" y="94"/>
                                </a:lnTo>
                                <a:lnTo>
                                  <a:pt x="83" y="83"/>
                                </a:lnTo>
                                <a:lnTo>
                                  <a:pt x="94" y="67"/>
                                </a:lnTo>
                                <a:lnTo>
                                  <a:pt x="99" y="48"/>
                                </a:lnTo>
                                <a:lnTo>
                                  <a:pt x="94" y="29"/>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29" name="Freeform 386"/>
                        <wps:cNvSpPr>
                          <a:spLocks/>
                        </wps:cNvSpPr>
                        <wps:spPr bwMode="auto">
                          <a:xfrm>
                            <a:off x="2422" y="3799"/>
                            <a:ext cx="99" cy="99"/>
                          </a:xfrm>
                          <a:custGeom>
                            <a:avLst/>
                            <a:gdLst>
                              <a:gd name="T0" fmla="+- 0 2521 2422"/>
                              <a:gd name="T1" fmla="*/ T0 w 99"/>
                              <a:gd name="T2" fmla="+- 0 3848 3800"/>
                              <a:gd name="T3" fmla="*/ 3848 h 99"/>
                              <a:gd name="T4" fmla="+- 0 2516 2422"/>
                              <a:gd name="T5" fmla="*/ T4 w 99"/>
                              <a:gd name="T6" fmla="+- 0 3829 3800"/>
                              <a:gd name="T7" fmla="*/ 3829 h 99"/>
                              <a:gd name="T8" fmla="+- 0 2505 2422"/>
                              <a:gd name="T9" fmla="*/ T8 w 99"/>
                              <a:gd name="T10" fmla="+- 0 3814 3800"/>
                              <a:gd name="T11" fmla="*/ 3814 h 99"/>
                              <a:gd name="T12" fmla="+- 0 2489 2422"/>
                              <a:gd name="T13" fmla="*/ T12 w 99"/>
                              <a:gd name="T14" fmla="+- 0 3804 3800"/>
                              <a:gd name="T15" fmla="*/ 3804 h 99"/>
                              <a:gd name="T16" fmla="+- 0 2470 2422"/>
                              <a:gd name="T17" fmla="*/ T16 w 99"/>
                              <a:gd name="T18" fmla="+- 0 3800 3800"/>
                              <a:gd name="T19" fmla="*/ 3800 h 99"/>
                              <a:gd name="T20" fmla="+- 0 2452 2422"/>
                              <a:gd name="T21" fmla="*/ T20 w 99"/>
                              <a:gd name="T22" fmla="+- 0 3804 3800"/>
                              <a:gd name="T23" fmla="*/ 3804 h 99"/>
                              <a:gd name="T24" fmla="+- 0 2436 2422"/>
                              <a:gd name="T25" fmla="*/ T24 w 99"/>
                              <a:gd name="T26" fmla="+- 0 3814 3800"/>
                              <a:gd name="T27" fmla="*/ 3814 h 99"/>
                              <a:gd name="T28" fmla="+- 0 2426 2422"/>
                              <a:gd name="T29" fmla="*/ T28 w 99"/>
                              <a:gd name="T30" fmla="+- 0 3829 3800"/>
                              <a:gd name="T31" fmla="*/ 3829 h 99"/>
                              <a:gd name="T32" fmla="+- 0 2422 2422"/>
                              <a:gd name="T33" fmla="*/ T32 w 99"/>
                              <a:gd name="T34" fmla="+- 0 3848 3800"/>
                              <a:gd name="T35" fmla="*/ 3848 h 99"/>
                              <a:gd name="T36" fmla="+- 0 2426 2422"/>
                              <a:gd name="T37" fmla="*/ T36 w 99"/>
                              <a:gd name="T38" fmla="+- 0 3867 3800"/>
                              <a:gd name="T39" fmla="*/ 3867 h 99"/>
                              <a:gd name="T40" fmla="+- 0 2436 2422"/>
                              <a:gd name="T41" fmla="*/ T40 w 99"/>
                              <a:gd name="T42" fmla="+- 0 3883 3800"/>
                              <a:gd name="T43" fmla="*/ 3883 h 99"/>
                              <a:gd name="T44" fmla="+- 0 2452 2422"/>
                              <a:gd name="T45" fmla="*/ T44 w 99"/>
                              <a:gd name="T46" fmla="+- 0 3894 3800"/>
                              <a:gd name="T47" fmla="*/ 3894 h 99"/>
                              <a:gd name="T48" fmla="+- 0 2470 2422"/>
                              <a:gd name="T49" fmla="*/ T48 w 99"/>
                              <a:gd name="T50" fmla="+- 0 3898 3800"/>
                              <a:gd name="T51" fmla="*/ 3898 h 99"/>
                              <a:gd name="T52" fmla="+- 0 2489 2422"/>
                              <a:gd name="T53" fmla="*/ T52 w 99"/>
                              <a:gd name="T54" fmla="+- 0 3894 3800"/>
                              <a:gd name="T55" fmla="*/ 3894 h 99"/>
                              <a:gd name="T56" fmla="+- 0 2505 2422"/>
                              <a:gd name="T57" fmla="*/ T56 w 99"/>
                              <a:gd name="T58" fmla="+- 0 3883 3800"/>
                              <a:gd name="T59" fmla="*/ 3883 h 99"/>
                              <a:gd name="T60" fmla="+- 0 2516 2422"/>
                              <a:gd name="T61" fmla="*/ T60 w 99"/>
                              <a:gd name="T62" fmla="+- 0 3867 3800"/>
                              <a:gd name="T63" fmla="*/ 3867 h 99"/>
                              <a:gd name="T64" fmla="+- 0 2521 2422"/>
                              <a:gd name="T65" fmla="*/ T64 w 99"/>
                              <a:gd name="T66" fmla="+- 0 3848 3800"/>
                              <a:gd name="T67" fmla="*/ 3848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9" y="48"/>
                                </a:moveTo>
                                <a:lnTo>
                                  <a:pt x="94" y="29"/>
                                </a:lnTo>
                                <a:lnTo>
                                  <a:pt x="83" y="14"/>
                                </a:lnTo>
                                <a:lnTo>
                                  <a:pt x="67" y="4"/>
                                </a:lnTo>
                                <a:lnTo>
                                  <a:pt x="48" y="0"/>
                                </a:lnTo>
                                <a:lnTo>
                                  <a:pt x="30" y="4"/>
                                </a:lnTo>
                                <a:lnTo>
                                  <a:pt x="14" y="14"/>
                                </a:lnTo>
                                <a:lnTo>
                                  <a:pt x="4" y="29"/>
                                </a:lnTo>
                                <a:lnTo>
                                  <a:pt x="0" y="48"/>
                                </a:lnTo>
                                <a:lnTo>
                                  <a:pt x="4" y="67"/>
                                </a:lnTo>
                                <a:lnTo>
                                  <a:pt x="14" y="83"/>
                                </a:lnTo>
                                <a:lnTo>
                                  <a:pt x="30" y="94"/>
                                </a:lnTo>
                                <a:lnTo>
                                  <a:pt x="48" y="98"/>
                                </a:lnTo>
                                <a:lnTo>
                                  <a:pt x="67" y="94"/>
                                </a:lnTo>
                                <a:lnTo>
                                  <a:pt x="83" y="83"/>
                                </a:lnTo>
                                <a:lnTo>
                                  <a:pt x="94" y="67"/>
                                </a:lnTo>
                                <a:lnTo>
                                  <a:pt x="99"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30" name="Freeform 387"/>
                        <wps:cNvSpPr>
                          <a:spLocks/>
                        </wps:cNvSpPr>
                        <wps:spPr bwMode="auto">
                          <a:xfrm>
                            <a:off x="2736" y="3130"/>
                            <a:ext cx="99" cy="99"/>
                          </a:xfrm>
                          <a:custGeom>
                            <a:avLst/>
                            <a:gdLst>
                              <a:gd name="T0" fmla="+- 0 2785 2737"/>
                              <a:gd name="T1" fmla="*/ T0 w 99"/>
                              <a:gd name="T2" fmla="+- 0 3130 3130"/>
                              <a:gd name="T3" fmla="*/ 3130 h 99"/>
                              <a:gd name="T4" fmla="+- 0 2766 2737"/>
                              <a:gd name="T5" fmla="*/ T4 w 99"/>
                              <a:gd name="T6" fmla="+- 0 3134 3130"/>
                              <a:gd name="T7" fmla="*/ 3134 h 99"/>
                              <a:gd name="T8" fmla="+- 0 2751 2737"/>
                              <a:gd name="T9" fmla="*/ T8 w 99"/>
                              <a:gd name="T10" fmla="+- 0 3144 3130"/>
                              <a:gd name="T11" fmla="*/ 3144 h 99"/>
                              <a:gd name="T12" fmla="+- 0 2740 2737"/>
                              <a:gd name="T13" fmla="*/ T12 w 99"/>
                              <a:gd name="T14" fmla="+- 0 3160 3130"/>
                              <a:gd name="T15" fmla="*/ 3160 h 99"/>
                              <a:gd name="T16" fmla="+- 0 2737 2737"/>
                              <a:gd name="T17" fmla="*/ T16 w 99"/>
                              <a:gd name="T18" fmla="+- 0 3178 3130"/>
                              <a:gd name="T19" fmla="*/ 3178 h 99"/>
                              <a:gd name="T20" fmla="+- 0 2740 2737"/>
                              <a:gd name="T21" fmla="*/ T20 w 99"/>
                              <a:gd name="T22" fmla="+- 0 3197 3130"/>
                              <a:gd name="T23" fmla="*/ 3197 h 99"/>
                              <a:gd name="T24" fmla="+- 0 2751 2737"/>
                              <a:gd name="T25" fmla="*/ T24 w 99"/>
                              <a:gd name="T26" fmla="+- 0 3213 3130"/>
                              <a:gd name="T27" fmla="*/ 3213 h 99"/>
                              <a:gd name="T28" fmla="+- 0 2766 2737"/>
                              <a:gd name="T29" fmla="*/ T28 w 99"/>
                              <a:gd name="T30" fmla="+- 0 3224 3130"/>
                              <a:gd name="T31" fmla="*/ 3224 h 99"/>
                              <a:gd name="T32" fmla="+- 0 2785 2737"/>
                              <a:gd name="T33" fmla="*/ T32 w 99"/>
                              <a:gd name="T34" fmla="+- 0 3229 3130"/>
                              <a:gd name="T35" fmla="*/ 3229 h 99"/>
                              <a:gd name="T36" fmla="+- 0 2804 2737"/>
                              <a:gd name="T37" fmla="*/ T36 w 99"/>
                              <a:gd name="T38" fmla="+- 0 3224 3130"/>
                              <a:gd name="T39" fmla="*/ 3224 h 99"/>
                              <a:gd name="T40" fmla="+- 0 2820 2737"/>
                              <a:gd name="T41" fmla="*/ T40 w 99"/>
                              <a:gd name="T42" fmla="+- 0 3213 3130"/>
                              <a:gd name="T43" fmla="*/ 3213 h 99"/>
                              <a:gd name="T44" fmla="+- 0 2831 2737"/>
                              <a:gd name="T45" fmla="*/ T44 w 99"/>
                              <a:gd name="T46" fmla="+- 0 3197 3130"/>
                              <a:gd name="T47" fmla="*/ 3197 h 99"/>
                              <a:gd name="T48" fmla="+- 0 2835 2737"/>
                              <a:gd name="T49" fmla="*/ T48 w 99"/>
                              <a:gd name="T50" fmla="+- 0 3178 3130"/>
                              <a:gd name="T51" fmla="*/ 3178 h 99"/>
                              <a:gd name="T52" fmla="+- 0 2831 2737"/>
                              <a:gd name="T53" fmla="*/ T52 w 99"/>
                              <a:gd name="T54" fmla="+- 0 3160 3130"/>
                              <a:gd name="T55" fmla="*/ 3160 h 99"/>
                              <a:gd name="T56" fmla="+- 0 2820 2737"/>
                              <a:gd name="T57" fmla="*/ T56 w 99"/>
                              <a:gd name="T58" fmla="+- 0 3144 3130"/>
                              <a:gd name="T59" fmla="*/ 3144 h 99"/>
                              <a:gd name="T60" fmla="+- 0 2804 2737"/>
                              <a:gd name="T61" fmla="*/ T60 w 99"/>
                              <a:gd name="T62" fmla="+- 0 3134 3130"/>
                              <a:gd name="T63" fmla="*/ 3134 h 99"/>
                              <a:gd name="T64" fmla="+- 0 2785 2737"/>
                              <a:gd name="T65" fmla="*/ T64 w 99"/>
                              <a:gd name="T66" fmla="+- 0 3130 3130"/>
                              <a:gd name="T67" fmla="*/ 3130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3" y="30"/>
                                </a:lnTo>
                                <a:lnTo>
                                  <a:pt x="0" y="48"/>
                                </a:lnTo>
                                <a:lnTo>
                                  <a:pt x="3" y="67"/>
                                </a:lnTo>
                                <a:lnTo>
                                  <a:pt x="14" y="83"/>
                                </a:lnTo>
                                <a:lnTo>
                                  <a:pt x="29" y="94"/>
                                </a:lnTo>
                                <a:lnTo>
                                  <a:pt x="48" y="99"/>
                                </a:lnTo>
                                <a:lnTo>
                                  <a:pt x="67" y="94"/>
                                </a:lnTo>
                                <a:lnTo>
                                  <a:pt x="83" y="83"/>
                                </a:lnTo>
                                <a:lnTo>
                                  <a:pt x="94" y="67"/>
                                </a:lnTo>
                                <a:lnTo>
                                  <a:pt x="98" y="48"/>
                                </a:lnTo>
                                <a:lnTo>
                                  <a:pt x="94" y="30"/>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31" name="Freeform 388"/>
                        <wps:cNvSpPr>
                          <a:spLocks/>
                        </wps:cNvSpPr>
                        <wps:spPr bwMode="auto">
                          <a:xfrm>
                            <a:off x="2736" y="3130"/>
                            <a:ext cx="99" cy="99"/>
                          </a:xfrm>
                          <a:custGeom>
                            <a:avLst/>
                            <a:gdLst>
                              <a:gd name="T0" fmla="+- 0 2835 2737"/>
                              <a:gd name="T1" fmla="*/ T0 w 99"/>
                              <a:gd name="T2" fmla="+- 0 3178 3130"/>
                              <a:gd name="T3" fmla="*/ 3178 h 99"/>
                              <a:gd name="T4" fmla="+- 0 2831 2737"/>
                              <a:gd name="T5" fmla="*/ T4 w 99"/>
                              <a:gd name="T6" fmla="+- 0 3160 3130"/>
                              <a:gd name="T7" fmla="*/ 3160 h 99"/>
                              <a:gd name="T8" fmla="+- 0 2820 2737"/>
                              <a:gd name="T9" fmla="*/ T8 w 99"/>
                              <a:gd name="T10" fmla="+- 0 3144 3130"/>
                              <a:gd name="T11" fmla="*/ 3144 h 99"/>
                              <a:gd name="T12" fmla="+- 0 2804 2737"/>
                              <a:gd name="T13" fmla="*/ T12 w 99"/>
                              <a:gd name="T14" fmla="+- 0 3134 3130"/>
                              <a:gd name="T15" fmla="*/ 3134 h 99"/>
                              <a:gd name="T16" fmla="+- 0 2785 2737"/>
                              <a:gd name="T17" fmla="*/ T16 w 99"/>
                              <a:gd name="T18" fmla="+- 0 3130 3130"/>
                              <a:gd name="T19" fmla="*/ 3130 h 99"/>
                              <a:gd name="T20" fmla="+- 0 2766 2737"/>
                              <a:gd name="T21" fmla="*/ T20 w 99"/>
                              <a:gd name="T22" fmla="+- 0 3134 3130"/>
                              <a:gd name="T23" fmla="*/ 3134 h 99"/>
                              <a:gd name="T24" fmla="+- 0 2751 2737"/>
                              <a:gd name="T25" fmla="*/ T24 w 99"/>
                              <a:gd name="T26" fmla="+- 0 3144 3130"/>
                              <a:gd name="T27" fmla="*/ 3144 h 99"/>
                              <a:gd name="T28" fmla="+- 0 2740 2737"/>
                              <a:gd name="T29" fmla="*/ T28 w 99"/>
                              <a:gd name="T30" fmla="+- 0 3160 3130"/>
                              <a:gd name="T31" fmla="*/ 3160 h 99"/>
                              <a:gd name="T32" fmla="+- 0 2737 2737"/>
                              <a:gd name="T33" fmla="*/ T32 w 99"/>
                              <a:gd name="T34" fmla="+- 0 3178 3130"/>
                              <a:gd name="T35" fmla="*/ 3178 h 99"/>
                              <a:gd name="T36" fmla="+- 0 2740 2737"/>
                              <a:gd name="T37" fmla="*/ T36 w 99"/>
                              <a:gd name="T38" fmla="+- 0 3197 3130"/>
                              <a:gd name="T39" fmla="*/ 3197 h 99"/>
                              <a:gd name="T40" fmla="+- 0 2751 2737"/>
                              <a:gd name="T41" fmla="*/ T40 w 99"/>
                              <a:gd name="T42" fmla="+- 0 3213 3130"/>
                              <a:gd name="T43" fmla="*/ 3213 h 99"/>
                              <a:gd name="T44" fmla="+- 0 2766 2737"/>
                              <a:gd name="T45" fmla="*/ T44 w 99"/>
                              <a:gd name="T46" fmla="+- 0 3224 3130"/>
                              <a:gd name="T47" fmla="*/ 3224 h 99"/>
                              <a:gd name="T48" fmla="+- 0 2785 2737"/>
                              <a:gd name="T49" fmla="*/ T48 w 99"/>
                              <a:gd name="T50" fmla="+- 0 3229 3130"/>
                              <a:gd name="T51" fmla="*/ 3229 h 99"/>
                              <a:gd name="T52" fmla="+- 0 2804 2737"/>
                              <a:gd name="T53" fmla="*/ T52 w 99"/>
                              <a:gd name="T54" fmla="+- 0 3224 3130"/>
                              <a:gd name="T55" fmla="*/ 3224 h 99"/>
                              <a:gd name="T56" fmla="+- 0 2820 2737"/>
                              <a:gd name="T57" fmla="*/ T56 w 99"/>
                              <a:gd name="T58" fmla="+- 0 3213 3130"/>
                              <a:gd name="T59" fmla="*/ 3213 h 99"/>
                              <a:gd name="T60" fmla="+- 0 2831 2737"/>
                              <a:gd name="T61" fmla="*/ T60 w 99"/>
                              <a:gd name="T62" fmla="+- 0 3197 3130"/>
                              <a:gd name="T63" fmla="*/ 3197 h 99"/>
                              <a:gd name="T64" fmla="+- 0 2835 2737"/>
                              <a:gd name="T65" fmla="*/ T64 w 99"/>
                              <a:gd name="T66" fmla="+- 0 3178 3130"/>
                              <a:gd name="T67" fmla="*/ 3178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30"/>
                                </a:lnTo>
                                <a:lnTo>
                                  <a:pt x="83" y="14"/>
                                </a:lnTo>
                                <a:lnTo>
                                  <a:pt x="67" y="4"/>
                                </a:lnTo>
                                <a:lnTo>
                                  <a:pt x="48" y="0"/>
                                </a:lnTo>
                                <a:lnTo>
                                  <a:pt x="29" y="4"/>
                                </a:lnTo>
                                <a:lnTo>
                                  <a:pt x="14" y="14"/>
                                </a:lnTo>
                                <a:lnTo>
                                  <a:pt x="3" y="30"/>
                                </a:lnTo>
                                <a:lnTo>
                                  <a:pt x="0" y="48"/>
                                </a:lnTo>
                                <a:lnTo>
                                  <a:pt x="3" y="67"/>
                                </a:lnTo>
                                <a:lnTo>
                                  <a:pt x="14" y="83"/>
                                </a:lnTo>
                                <a:lnTo>
                                  <a:pt x="29" y="94"/>
                                </a:lnTo>
                                <a:lnTo>
                                  <a:pt x="48" y="99"/>
                                </a:lnTo>
                                <a:lnTo>
                                  <a:pt x="67" y="94"/>
                                </a:lnTo>
                                <a:lnTo>
                                  <a:pt x="83" y="83"/>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32" name="Freeform 389"/>
                        <wps:cNvSpPr>
                          <a:spLocks/>
                        </wps:cNvSpPr>
                        <wps:spPr bwMode="auto">
                          <a:xfrm>
                            <a:off x="3050" y="1402"/>
                            <a:ext cx="99" cy="99"/>
                          </a:xfrm>
                          <a:custGeom>
                            <a:avLst/>
                            <a:gdLst>
                              <a:gd name="T0" fmla="+- 0 3099 3051"/>
                              <a:gd name="T1" fmla="*/ T0 w 99"/>
                              <a:gd name="T2" fmla="+- 0 1402 1402"/>
                              <a:gd name="T3" fmla="*/ 1402 h 99"/>
                              <a:gd name="T4" fmla="+- 0 3080 3051"/>
                              <a:gd name="T5" fmla="*/ T4 w 99"/>
                              <a:gd name="T6" fmla="+- 0 1406 1402"/>
                              <a:gd name="T7" fmla="*/ 1406 h 99"/>
                              <a:gd name="T8" fmla="+- 0 3065 3051"/>
                              <a:gd name="T9" fmla="*/ T8 w 99"/>
                              <a:gd name="T10" fmla="+- 0 1416 1402"/>
                              <a:gd name="T11" fmla="*/ 1416 h 99"/>
                              <a:gd name="T12" fmla="+- 0 3055 3051"/>
                              <a:gd name="T13" fmla="*/ T12 w 99"/>
                              <a:gd name="T14" fmla="+- 0 1432 1402"/>
                              <a:gd name="T15" fmla="*/ 1432 h 99"/>
                              <a:gd name="T16" fmla="+- 0 3051 3051"/>
                              <a:gd name="T17" fmla="*/ T16 w 99"/>
                              <a:gd name="T18" fmla="+- 0 1450 1402"/>
                              <a:gd name="T19" fmla="*/ 1450 h 99"/>
                              <a:gd name="T20" fmla="+- 0 3055 3051"/>
                              <a:gd name="T21" fmla="*/ T20 w 99"/>
                              <a:gd name="T22" fmla="+- 0 1469 1402"/>
                              <a:gd name="T23" fmla="*/ 1469 h 99"/>
                              <a:gd name="T24" fmla="+- 0 3065 3051"/>
                              <a:gd name="T25" fmla="*/ T24 w 99"/>
                              <a:gd name="T26" fmla="+- 0 1485 1402"/>
                              <a:gd name="T27" fmla="*/ 1485 h 99"/>
                              <a:gd name="T28" fmla="+- 0 3080 3051"/>
                              <a:gd name="T29" fmla="*/ T28 w 99"/>
                              <a:gd name="T30" fmla="+- 0 1497 1402"/>
                              <a:gd name="T31" fmla="*/ 1497 h 99"/>
                              <a:gd name="T32" fmla="+- 0 3099 3051"/>
                              <a:gd name="T33" fmla="*/ T32 w 99"/>
                              <a:gd name="T34" fmla="+- 0 1501 1402"/>
                              <a:gd name="T35" fmla="*/ 1501 h 99"/>
                              <a:gd name="T36" fmla="+- 0 3118 3051"/>
                              <a:gd name="T37" fmla="*/ T36 w 99"/>
                              <a:gd name="T38" fmla="+- 0 1497 1402"/>
                              <a:gd name="T39" fmla="*/ 1497 h 99"/>
                              <a:gd name="T40" fmla="+- 0 3134 3051"/>
                              <a:gd name="T41" fmla="*/ T40 w 99"/>
                              <a:gd name="T42" fmla="+- 0 1485 1402"/>
                              <a:gd name="T43" fmla="*/ 1485 h 99"/>
                              <a:gd name="T44" fmla="+- 0 3145 3051"/>
                              <a:gd name="T45" fmla="*/ T44 w 99"/>
                              <a:gd name="T46" fmla="+- 0 1469 1402"/>
                              <a:gd name="T47" fmla="*/ 1469 h 99"/>
                              <a:gd name="T48" fmla="+- 0 3149 3051"/>
                              <a:gd name="T49" fmla="*/ T48 w 99"/>
                              <a:gd name="T50" fmla="+- 0 1450 1402"/>
                              <a:gd name="T51" fmla="*/ 1450 h 99"/>
                              <a:gd name="T52" fmla="+- 0 3145 3051"/>
                              <a:gd name="T53" fmla="*/ T52 w 99"/>
                              <a:gd name="T54" fmla="+- 0 1432 1402"/>
                              <a:gd name="T55" fmla="*/ 1432 h 99"/>
                              <a:gd name="T56" fmla="+- 0 3134 3051"/>
                              <a:gd name="T57" fmla="*/ T56 w 99"/>
                              <a:gd name="T58" fmla="+- 0 1416 1402"/>
                              <a:gd name="T59" fmla="*/ 1416 h 99"/>
                              <a:gd name="T60" fmla="+- 0 3118 3051"/>
                              <a:gd name="T61" fmla="*/ T60 w 99"/>
                              <a:gd name="T62" fmla="+- 0 1406 1402"/>
                              <a:gd name="T63" fmla="*/ 1406 h 99"/>
                              <a:gd name="T64" fmla="+- 0 3099 3051"/>
                              <a:gd name="T65" fmla="*/ T64 w 99"/>
                              <a:gd name="T66" fmla="+- 0 1402 1402"/>
                              <a:gd name="T67" fmla="*/ 1402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4" y="30"/>
                                </a:lnTo>
                                <a:lnTo>
                                  <a:pt x="0" y="48"/>
                                </a:lnTo>
                                <a:lnTo>
                                  <a:pt x="4" y="67"/>
                                </a:lnTo>
                                <a:lnTo>
                                  <a:pt x="14" y="83"/>
                                </a:lnTo>
                                <a:lnTo>
                                  <a:pt x="29" y="95"/>
                                </a:lnTo>
                                <a:lnTo>
                                  <a:pt x="48" y="99"/>
                                </a:lnTo>
                                <a:lnTo>
                                  <a:pt x="67" y="95"/>
                                </a:lnTo>
                                <a:lnTo>
                                  <a:pt x="83" y="83"/>
                                </a:lnTo>
                                <a:lnTo>
                                  <a:pt x="94" y="67"/>
                                </a:lnTo>
                                <a:lnTo>
                                  <a:pt x="98" y="48"/>
                                </a:lnTo>
                                <a:lnTo>
                                  <a:pt x="94" y="30"/>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33" name="Freeform 390"/>
                        <wps:cNvSpPr>
                          <a:spLocks/>
                        </wps:cNvSpPr>
                        <wps:spPr bwMode="auto">
                          <a:xfrm>
                            <a:off x="3050" y="1402"/>
                            <a:ext cx="99" cy="99"/>
                          </a:xfrm>
                          <a:custGeom>
                            <a:avLst/>
                            <a:gdLst>
                              <a:gd name="T0" fmla="+- 0 3149 3051"/>
                              <a:gd name="T1" fmla="*/ T0 w 99"/>
                              <a:gd name="T2" fmla="+- 0 1450 1402"/>
                              <a:gd name="T3" fmla="*/ 1450 h 99"/>
                              <a:gd name="T4" fmla="+- 0 3145 3051"/>
                              <a:gd name="T5" fmla="*/ T4 w 99"/>
                              <a:gd name="T6" fmla="+- 0 1432 1402"/>
                              <a:gd name="T7" fmla="*/ 1432 h 99"/>
                              <a:gd name="T8" fmla="+- 0 3134 3051"/>
                              <a:gd name="T9" fmla="*/ T8 w 99"/>
                              <a:gd name="T10" fmla="+- 0 1416 1402"/>
                              <a:gd name="T11" fmla="*/ 1416 h 99"/>
                              <a:gd name="T12" fmla="+- 0 3118 3051"/>
                              <a:gd name="T13" fmla="*/ T12 w 99"/>
                              <a:gd name="T14" fmla="+- 0 1406 1402"/>
                              <a:gd name="T15" fmla="*/ 1406 h 99"/>
                              <a:gd name="T16" fmla="+- 0 3099 3051"/>
                              <a:gd name="T17" fmla="*/ T16 w 99"/>
                              <a:gd name="T18" fmla="+- 0 1402 1402"/>
                              <a:gd name="T19" fmla="*/ 1402 h 99"/>
                              <a:gd name="T20" fmla="+- 0 3080 3051"/>
                              <a:gd name="T21" fmla="*/ T20 w 99"/>
                              <a:gd name="T22" fmla="+- 0 1406 1402"/>
                              <a:gd name="T23" fmla="*/ 1406 h 99"/>
                              <a:gd name="T24" fmla="+- 0 3065 3051"/>
                              <a:gd name="T25" fmla="*/ T24 w 99"/>
                              <a:gd name="T26" fmla="+- 0 1416 1402"/>
                              <a:gd name="T27" fmla="*/ 1416 h 99"/>
                              <a:gd name="T28" fmla="+- 0 3055 3051"/>
                              <a:gd name="T29" fmla="*/ T28 w 99"/>
                              <a:gd name="T30" fmla="+- 0 1432 1402"/>
                              <a:gd name="T31" fmla="*/ 1432 h 99"/>
                              <a:gd name="T32" fmla="+- 0 3051 3051"/>
                              <a:gd name="T33" fmla="*/ T32 w 99"/>
                              <a:gd name="T34" fmla="+- 0 1450 1402"/>
                              <a:gd name="T35" fmla="*/ 1450 h 99"/>
                              <a:gd name="T36" fmla="+- 0 3055 3051"/>
                              <a:gd name="T37" fmla="*/ T36 w 99"/>
                              <a:gd name="T38" fmla="+- 0 1469 1402"/>
                              <a:gd name="T39" fmla="*/ 1469 h 99"/>
                              <a:gd name="T40" fmla="+- 0 3065 3051"/>
                              <a:gd name="T41" fmla="*/ T40 w 99"/>
                              <a:gd name="T42" fmla="+- 0 1485 1402"/>
                              <a:gd name="T43" fmla="*/ 1485 h 99"/>
                              <a:gd name="T44" fmla="+- 0 3080 3051"/>
                              <a:gd name="T45" fmla="*/ T44 w 99"/>
                              <a:gd name="T46" fmla="+- 0 1497 1402"/>
                              <a:gd name="T47" fmla="*/ 1497 h 99"/>
                              <a:gd name="T48" fmla="+- 0 3099 3051"/>
                              <a:gd name="T49" fmla="*/ T48 w 99"/>
                              <a:gd name="T50" fmla="+- 0 1501 1402"/>
                              <a:gd name="T51" fmla="*/ 1501 h 99"/>
                              <a:gd name="T52" fmla="+- 0 3118 3051"/>
                              <a:gd name="T53" fmla="*/ T52 w 99"/>
                              <a:gd name="T54" fmla="+- 0 1497 1402"/>
                              <a:gd name="T55" fmla="*/ 1497 h 99"/>
                              <a:gd name="T56" fmla="+- 0 3134 3051"/>
                              <a:gd name="T57" fmla="*/ T56 w 99"/>
                              <a:gd name="T58" fmla="+- 0 1485 1402"/>
                              <a:gd name="T59" fmla="*/ 1485 h 99"/>
                              <a:gd name="T60" fmla="+- 0 3145 3051"/>
                              <a:gd name="T61" fmla="*/ T60 w 99"/>
                              <a:gd name="T62" fmla="+- 0 1469 1402"/>
                              <a:gd name="T63" fmla="*/ 1469 h 99"/>
                              <a:gd name="T64" fmla="+- 0 3149 3051"/>
                              <a:gd name="T65" fmla="*/ T64 w 99"/>
                              <a:gd name="T66" fmla="+- 0 1450 1402"/>
                              <a:gd name="T67" fmla="*/ 1450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30"/>
                                </a:lnTo>
                                <a:lnTo>
                                  <a:pt x="83" y="14"/>
                                </a:lnTo>
                                <a:lnTo>
                                  <a:pt x="67" y="4"/>
                                </a:lnTo>
                                <a:lnTo>
                                  <a:pt x="48" y="0"/>
                                </a:lnTo>
                                <a:lnTo>
                                  <a:pt x="29" y="4"/>
                                </a:lnTo>
                                <a:lnTo>
                                  <a:pt x="14" y="14"/>
                                </a:lnTo>
                                <a:lnTo>
                                  <a:pt x="4" y="30"/>
                                </a:lnTo>
                                <a:lnTo>
                                  <a:pt x="0" y="48"/>
                                </a:lnTo>
                                <a:lnTo>
                                  <a:pt x="4" y="67"/>
                                </a:lnTo>
                                <a:lnTo>
                                  <a:pt x="14" y="83"/>
                                </a:lnTo>
                                <a:lnTo>
                                  <a:pt x="29" y="95"/>
                                </a:lnTo>
                                <a:lnTo>
                                  <a:pt x="48" y="99"/>
                                </a:lnTo>
                                <a:lnTo>
                                  <a:pt x="67" y="95"/>
                                </a:lnTo>
                                <a:lnTo>
                                  <a:pt x="83" y="83"/>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34" name="Freeform 391"/>
                        <wps:cNvSpPr>
                          <a:spLocks/>
                        </wps:cNvSpPr>
                        <wps:spPr bwMode="auto">
                          <a:xfrm>
                            <a:off x="3367" y="2393"/>
                            <a:ext cx="99" cy="99"/>
                          </a:xfrm>
                          <a:custGeom>
                            <a:avLst/>
                            <a:gdLst>
                              <a:gd name="T0" fmla="+- 0 3416 3368"/>
                              <a:gd name="T1" fmla="*/ T0 w 99"/>
                              <a:gd name="T2" fmla="+- 0 2393 2393"/>
                              <a:gd name="T3" fmla="*/ 2393 h 99"/>
                              <a:gd name="T4" fmla="+- 0 3397 3368"/>
                              <a:gd name="T5" fmla="*/ T4 w 99"/>
                              <a:gd name="T6" fmla="+- 0 2397 2393"/>
                              <a:gd name="T7" fmla="*/ 2397 h 99"/>
                              <a:gd name="T8" fmla="+- 0 3382 3368"/>
                              <a:gd name="T9" fmla="*/ T8 w 99"/>
                              <a:gd name="T10" fmla="+- 0 2408 2393"/>
                              <a:gd name="T11" fmla="*/ 2408 h 99"/>
                              <a:gd name="T12" fmla="+- 0 3372 3368"/>
                              <a:gd name="T13" fmla="*/ T12 w 99"/>
                              <a:gd name="T14" fmla="+- 0 2423 2393"/>
                              <a:gd name="T15" fmla="*/ 2423 h 99"/>
                              <a:gd name="T16" fmla="+- 0 3368 3368"/>
                              <a:gd name="T17" fmla="*/ T16 w 99"/>
                              <a:gd name="T18" fmla="+- 0 2441 2393"/>
                              <a:gd name="T19" fmla="*/ 2441 h 99"/>
                              <a:gd name="T20" fmla="+- 0 3372 3368"/>
                              <a:gd name="T21" fmla="*/ T20 w 99"/>
                              <a:gd name="T22" fmla="+- 0 2460 2393"/>
                              <a:gd name="T23" fmla="*/ 2460 h 99"/>
                              <a:gd name="T24" fmla="+- 0 3382 3368"/>
                              <a:gd name="T25" fmla="*/ T24 w 99"/>
                              <a:gd name="T26" fmla="+- 0 2477 2393"/>
                              <a:gd name="T27" fmla="*/ 2477 h 99"/>
                              <a:gd name="T28" fmla="+- 0 3397 3368"/>
                              <a:gd name="T29" fmla="*/ T28 w 99"/>
                              <a:gd name="T30" fmla="+- 0 2488 2393"/>
                              <a:gd name="T31" fmla="*/ 2488 h 99"/>
                              <a:gd name="T32" fmla="+- 0 3416 3368"/>
                              <a:gd name="T33" fmla="*/ T32 w 99"/>
                              <a:gd name="T34" fmla="+- 0 2492 2393"/>
                              <a:gd name="T35" fmla="*/ 2492 h 99"/>
                              <a:gd name="T36" fmla="+- 0 3435 3368"/>
                              <a:gd name="T37" fmla="*/ T36 w 99"/>
                              <a:gd name="T38" fmla="+- 0 2488 2393"/>
                              <a:gd name="T39" fmla="*/ 2488 h 99"/>
                              <a:gd name="T40" fmla="+- 0 3451 3368"/>
                              <a:gd name="T41" fmla="*/ T40 w 99"/>
                              <a:gd name="T42" fmla="+- 0 2477 2393"/>
                              <a:gd name="T43" fmla="*/ 2477 h 99"/>
                              <a:gd name="T44" fmla="+- 0 3462 3368"/>
                              <a:gd name="T45" fmla="*/ T44 w 99"/>
                              <a:gd name="T46" fmla="+- 0 2460 2393"/>
                              <a:gd name="T47" fmla="*/ 2460 h 99"/>
                              <a:gd name="T48" fmla="+- 0 3466 3368"/>
                              <a:gd name="T49" fmla="*/ T48 w 99"/>
                              <a:gd name="T50" fmla="+- 0 2441 2393"/>
                              <a:gd name="T51" fmla="*/ 2441 h 99"/>
                              <a:gd name="T52" fmla="+- 0 3462 3368"/>
                              <a:gd name="T53" fmla="*/ T52 w 99"/>
                              <a:gd name="T54" fmla="+- 0 2423 2393"/>
                              <a:gd name="T55" fmla="*/ 2423 h 99"/>
                              <a:gd name="T56" fmla="+- 0 3451 3368"/>
                              <a:gd name="T57" fmla="*/ T56 w 99"/>
                              <a:gd name="T58" fmla="+- 0 2408 2393"/>
                              <a:gd name="T59" fmla="*/ 2408 h 99"/>
                              <a:gd name="T60" fmla="+- 0 3435 3368"/>
                              <a:gd name="T61" fmla="*/ T60 w 99"/>
                              <a:gd name="T62" fmla="+- 0 2397 2393"/>
                              <a:gd name="T63" fmla="*/ 2397 h 99"/>
                              <a:gd name="T64" fmla="+- 0 3416 3368"/>
                              <a:gd name="T65" fmla="*/ T64 w 99"/>
                              <a:gd name="T66" fmla="+- 0 2393 2393"/>
                              <a:gd name="T67" fmla="*/ 239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5"/>
                                </a:lnTo>
                                <a:lnTo>
                                  <a:pt x="4" y="30"/>
                                </a:lnTo>
                                <a:lnTo>
                                  <a:pt x="0" y="48"/>
                                </a:lnTo>
                                <a:lnTo>
                                  <a:pt x="4" y="67"/>
                                </a:lnTo>
                                <a:lnTo>
                                  <a:pt x="14" y="84"/>
                                </a:lnTo>
                                <a:lnTo>
                                  <a:pt x="29" y="95"/>
                                </a:lnTo>
                                <a:lnTo>
                                  <a:pt x="48" y="99"/>
                                </a:lnTo>
                                <a:lnTo>
                                  <a:pt x="67" y="95"/>
                                </a:lnTo>
                                <a:lnTo>
                                  <a:pt x="83" y="84"/>
                                </a:lnTo>
                                <a:lnTo>
                                  <a:pt x="94" y="67"/>
                                </a:lnTo>
                                <a:lnTo>
                                  <a:pt x="98" y="48"/>
                                </a:lnTo>
                                <a:lnTo>
                                  <a:pt x="94" y="30"/>
                                </a:lnTo>
                                <a:lnTo>
                                  <a:pt x="83" y="15"/>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35" name="Freeform 392"/>
                        <wps:cNvSpPr>
                          <a:spLocks/>
                        </wps:cNvSpPr>
                        <wps:spPr bwMode="auto">
                          <a:xfrm>
                            <a:off x="3367" y="2393"/>
                            <a:ext cx="99" cy="99"/>
                          </a:xfrm>
                          <a:custGeom>
                            <a:avLst/>
                            <a:gdLst>
                              <a:gd name="T0" fmla="+- 0 3466 3368"/>
                              <a:gd name="T1" fmla="*/ T0 w 99"/>
                              <a:gd name="T2" fmla="+- 0 2441 2393"/>
                              <a:gd name="T3" fmla="*/ 2441 h 99"/>
                              <a:gd name="T4" fmla="+- 0 3462 3368"/>
                              <a:gd name="T5" fmla="*/ T4 w 99"/>
                              <a:gd name="T6" fmla="+- 0 2423 2393"/>
                              <a:gd name="T7" fmla="*/ 2423 h 99"/>
                              <a:gd name="T8" fmla="+- 0 3451 3368"/>
                              <a:gd name="T9" fmla="*/ T8 w 99"/>
                              <a:gd name="T10" fmla="+- 0 2408 2393"/>
                              <a:gd name="T11" fmla="*/ 2408 h 99"/>
                              <a:gd name="T12" fmla="+- 0 3435 3368"/>
                              <a:gd name="T13" fmla="*/ T12 w 99"/>
                              <a:gd name="T14" fmla="+- 0 2397 2393"/>
                              <a:gd name="T15" fmla="*/ 2397 h 99"/>
                              <a:gd name="T16" fmla="+- 0 3416 3368"/>
                              <a:gd name="T17" fmla="*/ T16 w 99"/>
                              <a:gd name="T18" fmla="+- 0 2393 2393"/>
                              <a:gd name="T19" fmla="*/ 2393 h 99"/>
                              <a:gd name="T20" fmla="+- 0 3397 3368"/>
                              <a:gd name="T21" fmla="*/ T20 w 99"/>
                              <a:gd name="T22" fmla="+- 0 2397 2393"/>
                              <a:gd name="T23" fmla="*/ 2397 h 99"/>
                              <a:gd name="T24" fmla="+- 0 3382 3368"/>
                              <a:gd name="T25" fmla="*/ T24 w 99"/>
                              <a:gd name="T26" fmla="+- 0 2408 2393"/>
                              <a:gd name="T27" fmla="*/ 2408 h 99"/>
                              <a:gd name="T28" fmla="+- 0 3372 3368"/>
                              <a:gd name="T29" fmla="*/ T28 w 99"/>
                              <a:gd name="T30" fmla="+- 0 2423 2393"/>
                              <a:gd name="T31" fmla="*/ 2423 h 99"/>
                              <a:gd name="T32" fmla="+- 0 3368 3368"/>
                              <a:gd name="T33" fmla="*/ T32 w 99"/>
                              <a:gd name="T34" fmla="+- 0 2441 2393"/>
                              <a:gd name="T35" fmla="*/ 2441 h 99"/>
                              <a:gd name="T36" fmla="+- 0 3372 3368"/>
                              <a:gd name="T37" fmla="*/ T36 w 99"/>
                              <a:gd name="T38" fmla="+- 0 2460 2393"/>
                              <a:gd name="T39" fmla="*/ 2460 h 99"/>
                              <a:gd name="T40" fmla="+- 0 3382 3368"/>
                              <a:gd name="T41" fmla="*/ T40 w 99"/>
                              <a:gd name="T42" fmla="+- 0 2477 2393"/>
                              <a:gd name="T43" fmla="*/ 2477 h 99"/>
                              <a:gd name="T44" fmla="+- 0 3397 3368"/>
                              <a:gd name="T45" fmla="*/ T44 w 99"/>
                              <a:gd name="T46" fmla="+- 0 2488 2393"/>
                              <a:gd name="T47" fmla="*/ 2488 h 99"/>
                              <a:gd name="T48" fmla="+- 0 3416 3368"/>
                              <a:gd name="T49" fmla="*/ T48 w 99"/>
                              <a:gd name="T50" fmla="+- 0 2492 2393"/>
                              <a:gd name="T51" fmla="*/ 2492 h 99"/>
                              <a:gd name="T52" fmla="+- 0 3435 3368"/>
                              <a:gd name="T53" fmla="*/ T52 w 99"/>
                              <a:gd name="T54" fmla="+- 0 2488 2393"/>
                              <a:gd name="T55" fmla="*/ 2488 h 99"/>
                              <a:gd name="T56" fmla="+- 0 3451 3368"/>
                              <a:gd name="T57" fmla="*/ T56 w 99"/>
                              <a:gd name="T58" fmla="+- 0 2477 2393"/>
                              <a:gd name="T59" fmla="*/ 2477 h 99"/>
                              <a:gd name="T60" fmla="+- 0 3462 3368"/>
                              <a:gd name="T61" fmla="*/ T60 w 99"/>
                              <a:gd name="T62" fmla="+- 0 2460 2393"/>
                              <a:gd name="T63" fmla="*/ 2460 h 99"/>
                              <a:gd name="T64" fmla="+- 0 3466 3368"/>
                              <a:gd name="T65" fmla="*/ T64 w 99"/>
                              <a:gd name="T66" fmla="+- 0 2441 2393"/>
                              <a:gd name="T67" fmla="*/ 244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30"/>
                                </a:lnTo>
                                <a:lnTo>
                                  <a:pt x="83" y="15"/>
                                </a:lnTo>
                                <a:lnTo>
                                  <a:pt x="67" y="4"/>
                                </a:lnTo>
                                <a:lnTo>
                                  <a:pt x="48" y="0"/>
                                </a:lnTo>
                                <a:lnTo>
                                  <a:pt x="29" y="4"/>
                                </a:lnTo>
                                <a:lnTo>
                                  <a:pt x="14" y="15"/>
                                </a:lnTo>
                                <a:lnTo>
                                  <a:pt x="4" y="30"/>
                                </a:lnTo>
                                <a:lnTo>
                                  <a:pt x="0" y="48"/>
                                </a:lnTo>
                                <a:lnTo>
                                  <a:pt x="4" y="67"/>
                                </a:lnTo>
                                <a:lnTo>
                                  <a:pt x="14" y="84"/>
                                </a:lnTo>
                                <a:lnTo>
                                  <a:pt x="29" y="95"/>
                                </a:lnTo>
                                <a:lnTo>
                                  <a:pt x="48" y="99"/>
                                </a:lnTo>
                                <a:lnTo>
                                  <a:pt x="67" y="95"/>
                                </a:lnTo>
                                <a:lnTo>
                                  <a:pt x="83" y="84"/>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36" name="Freeform 393"/>
                        <wps:cNvSpPr>
                          <a:spLocks/>
                        </wps:cNvSpPr>
                        <wps:spPr bwMode="auto">
                          <a:xfrm>
                            <a:off x="3682" y="3662"/>
                            <a:ext cx="99" cy="99"/>
                          </a:xfrm>
                          <a:custGeom>
                            <a:avLst/>
                            <a:gdLst>
                              <a:gd name="T0" fmla="+- 0 3730 3682"/>
                              <a:gd name="T1" fmla="*/ T0 w 99"/>
                              <a:gd name="T2" fmla="+- 0 3663 3663"/>
                              <a:gd name="T3" fmla="*/ 3663 h 99"/>
                              <a:gd name="T4" fmla="+- 0 3711 3682"/>
                              <a:gd name="T5" fmla="*/ T4 w 99"/>
                              <a:gd name="T6" fmla="+- 0 3667 3663"/>
                              <a:gd name="T7" fmla="*/ 3667 h 99"/>
                              <a:gd name="T8" fmla="+- 0 3696 3682"/>
                              <a:gd name="T9" fmla="*/ T8 w 99"/>
                              <a:gd name="T10" fmla="+- 0 3677 3663"/>
                              <a:gd name="T11" fmla="*/ 3677 h 99"/>
                              <a:gd name="T12" fmla="+- 0 3686 3682"/>
                              <a:gd name="T13" fmla="*/ T12 w 99"/>
                              <a:gd name="T14" fmla="+- 0 3692 3663"/>
                              <a:gd name="T15" fmla="*/ 3692 h 99"/>
                              <a:gd name="T16" fmla="+- 0 3682 3682"/>
                              <a:gd name="T17" fmla="*/ T16 w 99"/>
                              <a:gd name="T18" fmla="+- 0 3711 3663"/>
                              <a:gd name="T19" fmla="*/ 3711 h 99"/>
                              <a:gd name="T20" fmla="+- 0 3686 3682"/>
                              <a:gd name="T21" fmla="*/ T20 w 99"/>
                              <a:gd name="T22" fmla="+- 0 3730 3663"/>
                              <a:gd name="T23" fmla="*/ 3730 h 99"/>
                              <a:gd name="T24" fmla="+- 0 3696 3682"/>
                              <a:gd name="T25" fmla="*/ T24 w 99"/>
                              <a:gd name="T26" fmla="+- 0 3746 3663"/>
                              <a:gd name="T27" fmla="*/ 3746 h 99"/>
                              <a:gd name="T28" fmla="+- 0 3711 3682"/>
                              <a:gd name="T29" fmla="*/ T28 w 99"/>
                              <a:gd name="T30" fmla="+- 0 3757 3663"/>
                              <a:gd name="T31" fmla="*/ 3757 h 99"/>
                              <a:gd name="T32" fmla="+- 0 3730 3682"/>
                              <a:gd name="T33" fmla="*/ T32 w 99"/>
                              <a:gd name="T34" fmla="+- 0 3761 3663"/>
                              <a:gd name="T35" fmla="*/ 3761 h 99"/>
                              <a:gd name="T36" fmla="+- 0 3749 3682"/>
                              <a:gd name="T37" fmla="*/ T36 w 99"/>
                              <a:gd name="T38" fmla="+- 0 3757 3663"/>
                              <a:gd name="T39" fmla="*/ 3757 h 99"/>
                              <a:gd name="T40" fmla="+- 0 3765 3682"/>
                              <a:gd name="T41" fmla="*/ T40 w 99"/>
                              <a:gd name="T42" fmla="+- 0 3746 3663"/>
                              <a:gd name="T43" fmla="*/ 3746 h 99"/>
                              <a:gd name="T44" fmla="+- 0 3776 3682"/>
                              <a:gd name="T45" fmla="*/ T44 w 99"/>
                              <a:gd name="T46" fmla="+- 0 3730 3663"/>
                              <a:gd name="T47" fmla="*/ 3730 h 99"/>
                              <a:gd name="T48" fmla="+- 0 3781 3682"/>
                              <a:gd name="T49" fmla="*/ T48 w 99"/>
                              <a:gd name="T50" fmla="+- 0 3711 3663"/>
                              <a:gd name="T51" fmla="*/ 3711 h 99"/>
                              <a:gd name="T52" fmla="+- 0 3776 3682"/>
                              <a:gd name="T53" fmla="*/ T52 w 99"/>
                              <a:gd name="T54" fmla="+- 0 3692 3663"/>
                              <a:gd name="T55" fmla="*/ 3692 h 99"/>
                              <a:gd name="T56" fmla="+- 0 3765 3682"/>
                              <a:gd name="T57" fmla="*/ T56 w 99"/>
                              <a:gd name="T58" fmla="+- 0 3677 3663"/>
                              <a:gd name="T59" fmla="*/ 3677 h 99"/>
                              <a:gd name="T60" fmla="+- 0 3749 3682"/>
                              <a:gd name="T61" fmla="*/ T60 w 99"/>
                              <a:gd name="T62" fmla="+- 0 3667 3663"/>
                              <a:gd name="T63" fmla="*/ 3667 h 99"/>
                              <a:gd name="T64" fmla="+- 0 3730 3682"/>
                              <a:gd name="T65" fmla="*/ T64 w 99"/>
                              <a:gd name="T66" fmla="+- 0 3663 3663"/>
                              <a:gd name="T67" fmla="*/ 366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4" y="29"/>
                                </a:lnTo>
                                <a:lnTo>
                                  <a:pt x="0" y="48"/>
                                </a:lnTo>
                                <a:lnTo>
                                  <a:pt x="4" y="67"/>
                                </a:lnTo>
                                <a:lnTo>
                                  <a:pt x="14" y="83"/>
                                </a:lnTo>
                                <a:lnTo>
                                  <a:pt x="29" y="94"/>
                                </a:lnTo>
                                <a:lnTo>
                                  <a:pt x="48" y="98"/>
                                </a:lnTo>
                                <a:lnTo>
                                  <a:pt x="67" y="94"/>
                                </a:lnTo>
                                <a:lnTo>
                                  <a:pt x="83" y="83"/>
                                </a:lnTo>
                                <a:lnTo>
                                  <a:pt x="94" y="67"/>
                                </a:lnTo>
                                <a:lnTo>
                                  <a:pt x="99" y="48"/>
                                </a:lnTo>
                                <a:lnTo>
                                  <a:pt x="94" y="29"/>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37" name="Freeform 394"/>
                        <wps:cNvSpPr>
                          <a:spLocks/>
                        </wps:cNvSpPr>
                        <wps:spPr bwMode="auto">
                          <a:xfrm>
                            <a:off x="3682" y="3662"/>
                            <a:ext cx="99" cy="99"/>
                          </a:xfrm>
                          <a:custGeom>
                            <a:avLst/>
                            <a:gdLst>
                              <a:gd name="T0" fmla="+- 0 3781 3682"/>
                              <a:gd name="T1" fmla="*/ T0 w 99"/>
                              <a:gd name="T2" fmla="+- 0 3711 3663"/>
                              <a:gd name="T3" fmla="*/ 3711 h 99"/>
                              <a:gd name="T4" fmla="+- 0 3776 3682"/>
                              <a:gd name="T5" fmla="*/ T4 w 99"/>
                              <a:gd name="T6" fmla="+- 0 3692 3663"/>
                              <a:gd name="T7" fmla="*/ 3692 h 99"/>
                              <a:gd name="T8" fmla="+- 0 3765 3682"/>
                              <a:gd name="T9" fmla="*/ T8 w 99"/>
                              <a:gd name="T10" fmla="+- 0 3677 3663"/>
                              <a:gd name="T11" fmla="*/ 3677 h 99"/>
                              <a:gd name="T12" fmla="+- 0 3749 3682"/>
                              <a:gd name="T13" fmla="*/ T12 w 99"/>
                              <a:gd name="T14" fmla="+- 0 3667 3663"/>
                              <a:gd name="T15" fmla="*/ 3667 h 99"/>
                              <a:gd name="T16" fmla="+- 0 3730 3682"/>
                              <a:gd name="T17" fmla="*/ T16 w 99"/>
                              <a:gd name="T18" fmla="+- 0 3663 3663"/>
                              <a:gd name="T19" fmla="*/ 3663 h 99"/>
                              <a:gd name="T20" fmla="+- 0 3711 3682"/>
                              <a:gd name="T21" fmla="*/ T20 w 99"/>
                              <a:gd name="T22" fmla="+- 0 3667 3663"/>
                              <a:gd name="T23" fmla="*/ 3667 h 99"/>
                              <a:gd name="T24" fmla="+- 0 3696 3682"/>
                              <a:gd name="T25" fmla="*/ T24 w 99"/>
                              <a:gd name="T26" fmla="+- 0 3677 3663"/>
                              <a:gd name="T27" fmla="*/ 3677 h 99"/>
                              <a:gd name="T28" fmla="+- 0 3686 3682"/>
                              <a:gd name="T29" fmla="*/ T28 w 99"/>
                              <a:gd name="T30" fmla="+- 0 3692 3663"/>
                              <a:gd name="T31" fmla="*/ 3692 h 99"/>
                              <a:gd name="T32" fmla="+- 0 3682 3682"/>
                              <a:gd name="T33" fmla="*/ T32 w 99"/>
                              <a:gd name="T34" fmla="+- 0 3711 3663"/>
                              <a:gd name="T35" fmla="*/ 3711 h 99"/>
                              <a:gd name="T36" fmla="+- 0 3686 3682"/>
                              <a:gd name="T37" fmla="*/ T36 w 99"/>
                              <a:gd name="T38" fmla="+- 0 3730 3663"/>
                              <a:gd name="T39" fmla="*/ 3730 h 99"/>
                              <a:gd name="T40" fmla="+- 0 3696 3682"/>
                              <a:gd name="T41" fmla="*/ T40 w 99"/>
                              <a:gd name="T42" fmla="+- 0 3746 3663"/>
                              <a:gd name="T43" fmla="*/ 3746 h 99"/>
                              <a:gd name="T44" fmla="+- 0 3711 3682"/>
                              <a:gd name="T45" fmla="*/ T44 w 99"/>
                              <a:gd name="T46" fmla="+- 0 3757 3663"/>
                              <a:gd name="T47" fmla="*/ 3757 h 99"/>
                              <a:gd name="T48" fmla="+- 0 3730 3682"/>
                              <a:gd name="T49" fmla="*/ T48 w 99"/>
                              <a:gd name="T50" fmla="+- 0 3761 3663"/>
                              <a:gd name="T51" fmla="*/ 3761 h 99"/>
                              <a:gd name="T52" fmla="+- 0 3749 3682"/>
                              <a:gd name="T53" fmla="*/ T52 w 99"/>
                              <a:gd name="T54" fmla="+- 0 3757 3663"/>
                              <a:gd name="T55" fmla="*/ 3757 h 99"/>
                              <a:gd name="T56" fmla="+- 0 3765 3682"/>
                              <a:gd name="T57" fmla="*/ T56 w 99"/>
                              <a:gd name="T58" fmla="+- 0 3746 3663"/>
                              <a:gd name="T59" fmla="*/ 3746 h 99"/>
                              <a:gd name="T60" fmla="+- 0 3776 3682"/>
                              <a:gd name="T61" fmla="*/ T60 w 99"/>
                              <a:gd name="T62" fmla="+- 0 3730 3663"/>
                              <a:gd name="T63" fmla="*/ 3730 h 99"/>
                              <a:gd name="T64" fmla="+- 0 3781 3682"/>
                              <a:gd name="T65" fmla="*/ T64 w 99"/>
                              <a:gd name="T66" fmla="+- 0 3711 3663"/>
                              <a:gd name="T67" fmla="*/ 371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9" y="48"/>
                                </a:moveTo>
                                <a:lnTo>
                                  <a:pt x="94" y="29"/>
                                </a:lnTo>
                                <a:lnTo>
                                  <a:pt x="83" y="14"/>
                                </a:lnTo>
                                <a:lnTo>
                                  <a:pt x="67" y="4"/>
                                </a:lnTo>
                                <a:lnTo>
                                  <a:pt x="48" y="0"/>
                                </a:lnTo>
                                <a:lnTo>
                                  <a:pt x="29" y="4"/>
                                </a:lnTo>
                                <a:lnTo>
                                  <a:pt x="14" y="14"/>
                                </a:lnTo>
                                <a:lnTo>
                                  <a:pt x="4" y="29"/>
                                </a:lnTo>
                                <a:lnTo>
                                  <a:pt x="0" y="48"/>
                                </a:lnTo>
                                <a:lnTo>
                                  <a:pt x="4" y="67"/>
                                </a:lnTo>
                                <a:lnTo>
                                  <a:pt x="14" y="83"/>
                                </a:lnTo>
                                <a:lnTo>
                                  <a:pt x="29" y="94"/>
                                </a:lnTo>
                                <a:lnTo>
                                  <a:pt x="48" y="98"/>
                                </a:lnTo>
                                <a:lnTo>
                                  <a:pt x="67" y="94"/>
                                </a:lnTo>
                                <a:lnTo>
                                  <a:pt x="83" y="83"/>
                                </a:lnTo>
                                <a:lnTo>
                                  <a:pt x="94" y="67"/>
                                </a:lnTo>
                                <a:lnTo>
                                  <a:pt x="99"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38" name="Freeform 395"/>
                        <wps:cNvSpPr>
                          <a:spLocks/>
                        </wps:cNvSpPr>
                        <wps:spPr bwMode="auto">
                          <a:xfrm>
                            <a:off x="3996" y="3876"/>
                            <a:ext cx="99" cy="99"/>
                          </a:xfrm>
                          <a:custGeom>
                            <a:avLst/>
                            <a:gdLst>
                              <a:gd name="T0" fmla="+- 0 4044 3996"/>
                              <a:gd name="T1" fmla="*/ T0 w 99"/>
                              <a:gd name="T2" fmla="+- 0 3877 3877"/>
                              <a:gd name="T3" fmla="*/ 3877 h 99"/>
                              <a:gd name="T4" fmla="+- 0 4026 3996"/>
                              <a:gd name="T5" fmla="*/ T4 w 99"/>
                              <a:gd name="T6" fmla="+- 0 3880 3877"/>
                              <a:gd name="T7" fmla="*/ 3880 h 99"/>
                              <a:gd name="T8" fmla="+- 0 4011 3996"/>
                              <a:gd name="T9" fmla="*/ T8 w 99"/>
                              <a:gd name="T10" fmla="+- 0 3891 3877"/>
                              <a:gd name="T11" fmla="*/ 3891 h 99"/>
                              <a:gd name="T12" fmla="+- 0 4000 3996"/>
                              <a:gd name="T13" fmla="*/ T12 w 99"/>
                              <a:gd name="T14" fmla="+- 0 3906 3877"/>
                              <a:gd name="T15" fmla="*/ 3906 h 99"/>
                              <a:gd name="T16" fmla="+- 0 3996 3996"/>
                              <a:gd name="T17" fmla="*/ T16 w 99"/>
                              <a:gd name="T18" fmla="+- 0 3925 3877"/>
                              <a:gd name="T19" fmla="*/ 3925 h 99"/>
                              <a:gd name="T20" fmla="+- 0 4000 3996"/>
                              <a:gd name="T21" fmla="*/ T20 w 99"/>
                              <a:gd name="T22" fmla="+- 0 3944 3877"/>
                              <a:gd name="T23" fmla="*/ 3944 h 99"/>
                              <a:gd name="T24" fmla="+- 0 4011 3996"/>
                              <a:gd name="T25" fmla="*/ T24 w 99"/>
                              <a:gd name="T26" fmla="+- 0 3960 3877"/>
                              <a:gd name="T27" fmla="*/ 3960 h 99"/>
                              <a:gd name="T28" fmla="+- 0 4026 3996"/>
                              <a:gd name="T29" fmla="*/ T28 w 99"/>
                              <a:gd name="T30" fmla="+- 0 3971 3877"/>
                              <a:gd name="T31" fmla="*/ 3971 h 99"/>
                              <a:gd name="T32" fmla="+- 0 4044 3996"/>
                              <a:gd name="T33" fmla="*/ T32 w 99"/>
                              <a:gd name="T34" fmla="+- 0 3975 3877"/>
                              <a:gd name="T35" fmla="*/ 3975 h 99"/>
                              <a:gd name="T36" fmla="+- 0 4063 3996"/>
                              <a:gd name="T37" fmla="*/ T36 w 99"/>
                              <a:gd name="T38" fmla="+- 0 3971 3877"/>
                              <a:gd name="T39" fmla="*/ 3971 h 99"/>
                              <a:gd name="T40" fmla="+- 0 4080 3996"/>
                              <a:gd name="T41" fmla="*/ T40 w 99"/>
                              <a:gd name="T42" fmla="+- 0 3960 3877"/>
                              <a:gd name="T43" fmla="*/ 3960 h 99"/>
                              <a:gd name="T44" fmla="+- 0 4091 3996"/>
                              <a:gd name="T45" fmla="*/ T44 w 99"/>
                              <a:gd name="T46" fmla="+- 0 3944 3877"/>
                              <a:gd name="T47" fmla="*/ 3944 h 99"/>
                              <a:gd name="T48" fmla="+- 0 4095 3996"/>
                              <a:gd name="T49" fmla="*/ T48 w 99"/>
                              <a:gd name="T50" fmla="+- 0 3925 3877"/>
                              <a:gd name="T51" fmla="*/ 3925 h 99"/>
                              <a:gd name="T52" fmla="+- 0 4091 3996"/>
                              <a:gd name="T53" fmla="*/ T52 w 99"/>
                              <a:gd name="T54" fmla="+- 0 3906 3877"/>
                              <a:gd name="T55" fmla="*/ 3906 h 99"/>
                              <a:gd name="T56" fmla="+- 0 4080 3996"/>
                              <a:gd name="T57" fmla="*/ T56 w 99"/>
                              <a:gd name="T58" fmla="+- 0 3891 3877"/>
                              <a:gd name="T59" fmla="*/ 3891 h 99"/>
                              <a:gd name="T60" fmla="+- 0 4063 3996"/>
                              <a:gd name="T61" fmla="*/ T60 w 99"/>
                              <a:gd name="T62" fmla="+- 0 3880 3877"/>
                              <a:gd name="T63" fmla="*/ 3880 h 99"/>
                              <a:gd name="T64" fmla="+- 0 4044 3996"/>
                              <a:gd name="T65" fmla="*/ T64 w 99"/>
                              <a:gd name="T66" fmla="+- 0 3877 3877"/>
                              <a:gd name="T67" fmla="*/ 3877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30" y="3"/>
                                </a:lnTo>
                                <a:lnTo>
                                  <a:pt x="15" y="14"/>
                                </a:lnTo>
                                <a:lnTo>
                                  <a:pt x="4" y="29"/>
                                </a:lnTo>
                                <a:lnTo>
                                  <a:pt x="0" y="48"/>
                                </a:lnTo>
                                <a:lnTo>
                                  <a:pt x="4" y="67"/>
                                </a:lnTo>
                                <a:lnTo>
                                  <a:pt x="15" y="83"/>
                                </a:lnTo>
                                <a:lnTo>
                                  <a:pt x="30" y="94"/>
                                </a:lnTo>
                                <a:lnTo>
                                  <a:pt x="48" y="98"/>
                                </a:lnTo>
                                <a:lnTo>
                                  <a:pt x="67" y="94"/>
                                </a:lnTo>
                                <a:lnTo>
                                  <a:pt x="84" y="83"/>
                                </a:lnTo>
                                <a:lnTo>
                                  <a:pt x="95" y="67"/>
                                </a:lnTo>
                                <a:lnTo>
                                  <a:pt x="99" y="48"/>
                                </a:lnTo>
                                <a:lnTo>
                                  <a:pt x="95" y="29"/>
                                </a:lnTo>
                                <a:lnTo>
                                  <a:pt x="84" y="14"/>
                                </a:lnTo>
                                <a:lnTo>
                                  <a:pt x="67" y="3"/>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39" name="Freeform 396"/>
                        <wps:cNvSpPr>
                          <a:spLocks/>
                        </wps:cNvSpPr>
                        <wps:spPr bwMode="auto">
                          <a:xfrm>
                            <a:off x="3996" y="3876"/>
                            <a:ext cx="99" cy="99"/>
                          </a:xfrm>
                          <a:custGeom>
                            <a:avLst/>
                            <a:gdLst>
                              <a:gd name="T0" fmla="+- 0 4095 3996"/>
                              <a:gd name="T1" fmla="*/ T0 w 99"/>
                              <a:gd name="T2" fmla="+- 0 3925 3877"/>
                              <a:gd name="T3" fmla="*/ 3925 h 99"/>
                              <a:gd name="T4" fmla="+- 0 4091 3996"/>
                              <a:gd name="T5" fmla="*/ T4 w 99"/>
                              <a:gd name="T6" fmla="+- 0 3906 3877"/>
                              <a:gd name="T7" fmla="*/ 3906 h 99"/>
                              <a:gd name="T8" fmla="+- 0 4080 3996"/>
                              <a:gd name="T9" fmla="*/ T8 w 99"/>
                              <a:gd name="T10" fmla="+- 0 3891 3877"/>
                              <a:gd name="T11" fmla="*/ 3891 h 99"/>
                              <a:gd name="T12" fmla="+- 0 4063 3996"/>
                              <a:gd name="T13" fmla="*/ T12 w 99"/>
                              <a:gd name="T14" fmla="+- 0 3880 3877"/>
                              <a:gd name="T15" fmla="*/ 3880 h 99"/>
                              <a:gd name="T16" fmla="+- 0 4044 3996"/>
                              <a:gd name="T17" fmla="*/ T16 w 99"/>
                              <a:gd name="T18" fmla="+- 0 3877 3877"/>
                              <a:gd name="T19" fmla="*/ 3877 h 99"/>
                              <a:gd name="T20" fmla="+- 0 4026 3996"/>
                              <a:gd name="T21" fmla="*/ T20 w 99"/>
                              <a:gd name="T22" fmla="+- 0 3880 3877"/>
                              <a:gd name="T23" fmla="*/ 3880 h 99"/>
                              <a:gd name="T24" fmla="+- 0 4011 3996"/>
                              <a:gd name="T25" fmla="*/ T24 w 99"/>
                              <a:gd name="T26" fmla="+- 0 3891 3877"/>
                              <a:gd name="T27" fmla="*/ 3891 h 99"/>
                              <a:gd name="T28" fmla="+- 0 4000 3996"/>
                              <a:gd name="T29" fmla="*/ T28 w 99"/>
                              <a:gd name="T30" fmla="+- 0 3906 3877"/>
                              <a:gd name="T31" fmla="*/ 3906 h 99"/>
                              <a:gd name="T32" fmla="+- 0 3996 3996"/>
                              <a:gd name="T33" fmla="*/ T32 w 99"/>
                              <a:gd name="T34" fmla="+- 0 3925 3877"/>
                              <a:gd name="T35" fmla="*/ 3925 h 99"/>
                              <a:gd name="T36" fmla="+- 0 4000 3996"/>
                              <a:gd name="T37" fmla="*/ T36 w 99"/>
                              <a:gd name="T38" fmla="+- 0 3944 3877"/>
                              <a:gd name="T39" fmla="*/ 3944 h 99"/>
                              <a:gd name="T40" fmla="+- 0 4011 3996"/>
                              <a:gd name="T41" fmla="*/ T40 w 99"/>
                              <a:gd name="T42" fmla="+- 0 3960 3877"/>
                              <a:gd name="T43" fmla="*/ 3960 h 99"/>
                              <a:gd name="T44" fmla="+- 0 4026 3996"/>
                              <a:gd name="T45" fmla="*/ T44 w 99"/>
                              <a:gd name="T46" fmla="+- 0 3971 3877"/>
                              <a:gd name="T47" fmla="*/ 3971 h 99"/>
                              <a:gd name="T48" fmla="+- 0 4044 3996"/>
                              <a:gd name="T49" fmla="*/ T48 w 99"/>
                              <a:gd name="T50" fmla="+- 0 3975 3877"/>
                              <a:gd name="T51" fmla="*/ 3975 h 99"/>
                              <a:gd name="T52" fmla="+- 0 4063 3996"/>
                              <a:gd name="T53" fmla="*/ T52 w 99"/>
                              <a:gd name="T54" fmla="+- 0 3971 3877"/>
                              <a:gd name="T55" fmla="*/ 3971 h 99"/>
                              <a:gd name="T56" fmla="+- 0 4080 3996"/>
                              <a:gd name="T57" fmla="*/ T56 w 99"/>
                              <a:gd name="T58" fmla="+- 0 3960 3877"/>
                              <a:gd name="T59" fmla="*/ 3960 h 99"/>
                              <a:gd name="T60" fmla="+- 0 4091 3996"/>
                              <a:gd name="T61" fmla="*/ T60 w 99"/>
                              <a:gd name="T62" fmla="+- 0 3944 3877"/>
                              <a:gd name="T63" fmla="*/ 3944 h 99"/>
                              <a:gd name="T64" fmla="+- 0 4095 3996"/>
                              <a:gd name="T65" fmla="*/ T64 w 99"/>
                              <a:gd name="T66" fmla="+- 0 3925 3877"/>
                              <a:gd name="T67" fmla="*/ 3925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9" y="48"/>
                                </a:moveTo>
                                <a:lnTo>
                                  <a:pt x="95" y="29"/>
                                </a:lnTo>
                                <a:lnTo>
                                  <a:pt x="84" y="14"/>
                                </a:lnTo>
                                <a:lnTo>
                                  <a:pt x="67" y="3"/>
                                </a:lnTo>
                                <a:lnTo>
                                  <a:pt x="48" y="0"/>
                                </a:lnTo>
                                <a:lnTo>
                                  <a:pt x="30" y="3"/>
                                </a:lnTo>
                                <a:lnTo>
                                  <a:pt x="15" y="14"/>
                                </a:lnTo>
                                <a:lnTo>
                                  <a:pt x="4" y="29"/>
                                </a:lnTo>
                                <a:lnTo>
                                  <a:pt x="0" y="48"/>
                                </a:lnTo>
                                <a:lnTo>
                                  <a:pt x="4" y="67"/>
                                </a:lnTo>
                                <a:lnTo>
                                  <a:pt x="15" y="83"/>
                                </a:lnTo>
                                <a:lnTo>
                                  <a:pt x="30" y="94"/>
                                </a:lnTo>
                                <a:lnTo>
                                  <a:pt x="48" y="98"/>
                                </a:lnTo>
                                <a:lnTo>
                                  <a:pt x="67" y="94"/>
                                </a:lnTo>
                                <a:lnTo>
                                  <a:pt x="84" y="83"/>
                                </a:lnTo>
                                <a:lnTo>
                                  <a:pt x="95" y="67"/>
                                </a:lnTo>
                                <a:lnTo>
                                  <a:pt x="99"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40" name="Freeform 397"/>
                        <wps:cNvSpPr>
                          <a:spLocks/>
                        </wps:cNvSpPr>
                        <wps:spPr bwMode="auto">
                          <a:xfrm>
                            <a:off x="4310" y="3893"/>
                            <a:ext cx="99" cy="99"/>
                          </a:xfrm>
                          <a:custGeom>
                            <a:avLst/>
                            <a:gdLst>
                              <a:gd name="T0" fmla="+- 0 4359 4311"/>
                              <a:gd name="T1" fmla="*/ T0 w 99"/>
                              <a:gd name="T2" fmla="+- 0 3893 3893"/>
                              <a:gd name="T3" fmla="*/ 3893 h 99"/>
                              <a:gd name="T4" fmla="+- 0 4340 4311"/>
                              <a:gd name="T5" fmla="*/ T4 w 99"/>
                              <a:gd name="T6" fmla="+- 0 3897 3893"/>
                              <a:gd name="T7" fmla="*/ 3897 h 99"/>
                              <a:gd name="T8" fmla="+- 0 4325 4311"/>
                              <a:gd name="T9" fmla="*/ T8 w 99"/>
                              <a:gd name="T10" fmla="+- 0 3907 3893"/>
                              <a:gd name="T11" fmla="*/ 3907 h 99"/>
                              <a:gd name="T12" fmla="+- 0 4315 4311"/>
                              <a:gd name="T13" fmla="*/ T12 w 99"/>
                              <a:gd name="T14" fmla="+- 0 3923 3893"/>
                              <a:gd name="T15" fmla="*/ 3923 h 99"/>
                              <a:gd name="T16" fmla="+- 0 4311 4311"/>
                              <a:gd name="T17" fmla="*/ T16 w 99"/>
                              <a:gd name="T18" fmla="+- 0 3941 3893"/>
                              <a:gd name="T19" fmla="*/ 3941 h 99"/>
                              <a:gd name="T20" fmla="+- 0 4315 4311"/>
                              <a:gd name="T21" fmla="*/ T20 w 99"/>
                              <a:gd name="T22" fmla="+- 0 3960 3893"/>
                              <a:gd name="T23" fmla="*/ 3960 h 99"/>
                              <a:gd name="T24" fmla="+- 0 4325 4311"/>
                              <a:gd name="T25" fmla="*/ T24 w 99"/>
                              <a:gd name="T26" fmla="+- 0 3976 3893"/>
                              <a:gd name="T27" fmla="*/ 3976 h 99"/>
                              <a:gd name="T28" fmla="+- 0 4340 4311"/>
                              <a:gd name="T29" fmla="*/ T28 w 99"/>
                              <a:gd name="T30" fmla="+- 0 3988 3893"/>
                              <a:gd name="T31" fmla="*/ 3988 h 99"/>
                              <a:gd name="T32" fmla="+- 0 4359 4311"/>
                              <a:gd name="T33" fmla="*/ T32 w 99"/>
                              <a:gd name="T34" fmla="+- 0 3992 3893"/>
                              <a:gd name="T35" fmla="*/ 3992 h 99"/>
                              <a:gd name="T36" fmla="+- 0 4378 4311"/>
                              <a:gd name="T37" fmla="*/ T36 w 99"/>
                              <a:gd name="T38" fmla="+- 0 3988 3893"/>
                              <a:gd name="T39" fmla="*/ 3988 h 99"/>
                              <a:gd name="T40" fmla="+- 0 4394 4311"/>
                              <a:gd name="T41" fmla="*/ T40 w 99"/>
                              <a:gd name="T42" fmla="+- 0 3976 3893"/>
                              <a:gd name="T43" fmla="*/ 3976 h 99"/>
                              <a:gd name="T44" fmla="+- 0 4405 4311"/>
                              <a:gd name="T45" fmla="*/ T44 w 99"/>
                              <a:gd name="T46" fmla="+- 0 3960 3893"/>
                              <a:gd name="T47" fmla="*/ 3960 h 99"/>
                              <a:gd name="T48" fmla="+- 0 4409 4311"/>
                              <a:gd name="T49" fmla="*/ T48 w 99"/>
                              <a:gd name="T50" fmla="+- 0 3941 3893"/>
                              <a:gd name="T51" fmla="*/ 3941 h 99"/>
                              <a:gd name="T52" fmla="+- 0 4405 4311"/>
                              <a:gd name="T53" fmla="*/ T52 w 99"/>
                              <a:gd name="T54" fmla="+- 0 3923 3893"/>
                              <a:gd name="T55" fmla="*/ 3923 h 99"/>
                              <a:gd name="T56" fmla="+- 0 4394 4311"/>
                              <a:gd name="T57" fmla="*/ T56 w 99"/>
                              <a:gd name="T58" fmla="+- 0 3907 3893"/>
                              <a:gd name="T59" fmla="*/ 3907 h 99"/>
                              <a:gd name="T60" fmla="+- 0 4378 4311"/>
                              <a:gd name="T61" fmla="*/ T60 w 99"/>
                              <a:gd name="T62" fmla="+- 0 3897 3893"/>
                              <a:gd name="T63" fmla="*/ 3897 h 99"/>
                              <a:gd name="T64" fmla="+- 0 4359 4311"/>
                              <a:gd name="T65" fmla="*/ T64 w 99"/>
                              <a:gd name="T66" fmla="+- 0 3893 3893"/>
                              <a:gd name="T67" fmla="*/ 389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4" y="30"/>
                                </a:lnTo>
                                <a:lnTo>
                                  <a:pt x="0" y="48"/>
                                </a:lnTo>
                                <a:lnTo>
                                  <a:pt x="4" y="67"/>
                                </a:lnTo>
                                <a:lnTo>
                                  <a:pt x="14" y="83"/>
                                </a:lnTo>
                                <a:lnTo>
                                  <a:pt x="29" y="95"/>
                                </a:lnTo>
                                <a:lnTo>
                                  <a:pt x="48" y="99"/>
                                </a:lnTo>
                                <a:lnTo>
                                  <a:pt x="67" y="95"/>
                                </a:lnTo>
                                <a:lnTo>
                                  <a:pt x="83" y="83"/>
                                </a:lnTo>
                                <a:lnTo>
                                  <a:pt x="94" y="67"/>
                                </a:lnTo>
                                <a:lnTo>
                                  <a:pt x="98" y="48"/>
                                </a:lnTo>
                                <a:lnTo>
                                  <a:pt x="94" y="30"/>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41" name="Freeform 398"/>
                        <wps:cNvSpPr>
                          <a:spLocks/>
                        </wps:cNvSpPr>
                        <wps:spPr bwMode="auto">
                          <a:xfrm>
                            <a:off x="4310" y="3893"/>
                            <a:ext cx="99" cy="99"/>
                          </a:xfrm>
                          <a:custGeom>
                            <a:avLst/>
                            <a:gdLst>
                              <a:gd name="T0" fmla="+- 0 4409 4311"/>
                              <a:gd name="T1" fmla="*/ T0 w 99"/>
                              <a:gd name="T2" fmla="+- 0 3941 3893"/>
                              <a:gd name="T3" fmla="*/ 3941 h 99"/>
                              <a:gd name="T4" fmla="+- 0 4405 4311"/>
                              <a:gd name="T5" fmla="*/ T4 w 99"/>
                              <a:gd name="T6" fmla="+- 0 3923 3893"/>
                              <a:gd name="T7" fmla="*/ 3923 h 99"/>
                              <a:gd name="T8" fmla="+- 0 4394 4311"/>
                              <a:gd name="T9" fmla="*/ T8 w 99"/>
                              <a:gd name="T10" fmla="+- 0 3907 3893"/>
                              <a:gd name="T11" fmla="*/ 3907 h 99"/>
                              <a:gd name="T12" fmla="+- 0 4378 4311"/>
                              <a:gd name="T13" fmla="*/ T12 w 99"/>
                              <a:gd name="T14" fmla="+- 0 3897 3893"/>
                              <a:gd name="T15" fmla="*/ 3897 h 99"/>
                              <a:gd name="T16" fmla="+- 0 4359 4311"/>
                              <a:gd name="T17" fmla="*/ T16 w 99"/>
                              <a:gd name="T18" fmla="+- 0 3893 3893"/>
                              <a:gd name="T19" fmla="*/ 3893 h 99"/>
                              <a:gd name="T20" fmla="+- 0 4340 4311"/>
                              <a:gd name="T21" fmla="*/ T20 w 99"/>
                              <a:gd name="T22" fmla="+- 0 3897 3893"/>
                              <a:gd name="T23" fmla="*/ 3897 h 99"/>
                              <a:gd name="T24" fmla="+- 0 4325 4311"/>
                              <a:gd name="T25" fmla="*/ T24 w 99"/>
                              <a:gd name="T26" fmla="+- 0 3907 3893"/>
                              <a:gd name="T27" fmla="*/ 3907 h 99"/>
                              <a:gd name="T28" fmla="+- 0 4315 4311"/>
                              <a:gd name="T29" fmla="*/ T28 w 99"/>
                              <a:gd name="T30" fmla="+- 0 3923 3893"/>
                              <a:gd name="T31" fmla="*/ 3923 h 99"/>
                              <a:gd name="T32" fmla="+- 0 4311 4311"/>
                              <a:gd name="T33" fmla="*/ T32 w 99"/>
                              <a:gd name="T34" fmla="+- 0 3941 3893"/>
                              <a:gd name="T35" fmla="*/ 3941 h 99"/>
                              <a:gd name="T36" fmla="+- 0 4315 4311"/>
                              <a:gd name="T37" fmla="*/ T36 w 99"/>
                              <a:gd name="T38" fmla="+- 0 3960 3893"/>
                              <a:gd name="T39" fmla="*/ 3960 h 99"/>
                              <a:gd name="T40" fmla="+- 0 4325 4311"/>
                              <a:gd name="T41" fmla="*/ T40 w 99"/>
                              <a:gd name="T42" fmla="+- 0 3976 3893"/>
                              <a:gd name="T43" fmla="*/ 3976 h 99"/>
                              <a:gd name="T44" fmla="+- 0 4340 4311"/>
                              <a:gd name="T45" fmla="*/ T44 w 99"/>
                              <a:gd name="T46" fmla="+- 0 3988 3893"/>
                              <a:gd name="T47" fmla="*/ 3988 h 99"/>
                              <a:gd name="T48" fmla="+- 0 4359 4311"/>
                              <a:gd name="T49" fmla="*/ T48 w 99"/>
                              <a:gd name="T50" fmla="+- 0 3992 3893"/>
                              <a:gd name="T51" fmla="*/ 3992 h 99"/>
                              <a:gd name="T52" fmla="+- 0 4378 4311"/>
                              <a:gd name="T53" fmla="*/ T52 w 99"/>
                              <a:gd name="T54" fmla="+- 0 3988 3893"/>
                              <a:gd name="T55" fmla="*/ 3988 h 99"/>
                              <a:gd name="T56" fmla="+- 0 4394 4311"/>
                              <a:gd name="T57" fmla="*/ T56 w 99"/>
                              <a:gd name="T58" fmla="+- 0 3976 3893"/>
                              <a:gd name="T59" fmla="*/ 3976 h 99"/>
                              <a:gd name="T60" fmla="+- 0 4405 4311"/>
                              <a:gd name="T61" fmla="*/ T60 w 99"/>
                              <a:gd name="T62" fmla="+- 0 3960 3893"/>
                              <a:gd name="T63" fmla="*/ 3960 h 99"/>
                              <a:gd name="T64" fmla="+- 0 4409 4311"/>
                              <a:gd name="T65" fmla="*/ T64 w 99"/>
                              <a:gd name="T66" fmla="+- 0 3941 3893"/>
                              <a:gd name="T67" fmla="*/ 394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30"/>
                                </a:lnTo>
                                <a:lnTo>
                                  <a:pt x="83" y="14"/>
                                </a:lnTo>
                                <a:lnTo>
                                  <a:pt x="67" y="4"/>
                                </a:lnTo>
                                <a:lnTo>
                                  <a:pt x="48" y="0"/>
                                </a:lnTo>
                                <a:lnTo>
                                  <a:pt x="29" y="4"/>
                                </a:lnTo>
                                <a:lnTo>
                                  <a:pt x="14" y="14"/>
                                </a:lnTo>
                                <a:lnTo>
                                  <a:pt x="4" y="30"/>
                                </a:lnTo>
                                <a:lnTo>
                                  <a:pt x="0" y="48"/>
                                </a:lnTo>
                                <a:lnTo>
                                  <a:pt x="4" y="67"/>
                                </a:lnTo>
                                <a:lnTo>
                                  <a:pt x="14" y="83"/>
                                </a:lnTo>
                                <a:lnTo>
                                  <a:pt x="29" y="95"/>
                                </a:lnTo>
                                <a:lnTo>
                                  <a:pt x="48" y="99"/>
                                </a:lnTo>
                                <a:lnTo>
                                  <a:pt x="67" y="95"/>
                                </a:lnTo>
                                <a:lnTo>
                                  <a:pt x="83" y="83"/>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42" name="Freeform 399"/>
                        <wps:cNvSpPr>
                          <a:spLocks/>
                        </wps:cNvSpPr>
                        <wps:spPr bwMode="auto">
                          <a:xfrm>
                            <a:off x="4627" y="3893"/>
                            <a:ext cx="99" cy="99"/>
                          </a:xfrm>
                          <a:custGeom>
                            <a:avLst/>
                            <a:gdLst>
                              <a:gd name="T0" fmla="+- 0 4676 4628"/>
                              <a:gd name="T1" fmla="*/ T0 w 99"/>
                              <a:gd name="T2" fmla="+- 0 3893 3893"/>
                              <a:gd name="T3" fmla="*/ 3893 h 99"/>
                              <a:gd name="T4" fmla="+- 0 4657 4628"/>
                              <a:gd name="T5" fmla="*/ T4 w 99"/>
                              <a:gd name="T6" fmla="+- 0 3897 3893"/>
                              <a:gd name="T7" fmla="*/ 3897 h 99"/>
                              <a:gd name="T8" fmla="+- 0 4642 4628"/>
                              <a:gd name="T9" fmla="*/ T8 w 99"/>
                              <a:gd name="T10" fmla="+- 0 3907 3893"/>
                              <a:gd name="T11" fmla="*/ 3907 h 99"/>
                              <a:gd name="T12" fmla="+- 0 4631 4628"/>
                              <a:gd name="T13" fmla="*/ T12 w 99"/>
                              <a:gd name="T14" fmla="+- 0 3923 3893"/>
                              <a:gd name="T15" fmla="*/ 3923 h 99"/>
                              <a:gd name="T16" fmla="+- 0 4628 4628"/>
                              <a:gd name="T17" fmla="*/ T16 w 99"/>
                              <a:gd name="T18" fmla="+- 0 3941 3893"/>
                              <a:gd name="T19" fmla="*/ 3941 h 99"/>
                              <a:gd name="T20" fmla="+- 0 4631 4628"/>
                              <a:gd name="T21" fmla="*/ T20 w 99"/>
                              <a:gd name="T22" fmla="+- 0 3960 3893"/>
                              <a:gd name="T23" fmla="*/ 3960 h 99"/>
                              <a:gd name="T24" fmla="+- 0 4642 4628"/>
                              <a:gd name="T25" fmla="*/ T24 w 99"/>
                              <a:gd name="T26" fmla="+- 0 3976 3893"/>
                              <a:gd name="T27" fmla="*/ 3976 h 99"/>
                              <a:gd name="T28" fmla="+- 0 4657 4628"/>
                              <a:gd name="T29" fmla="*/ T28 w 99"/>
                              <a:gd name="T30" fmla="+- 0 3988 3893"/>
                              <a:gd name="T31" fmla="*/ 3988 h 99"/>
                              <a:gd name="T32" fmla="+- 0 4676 4628"/>
                              <a:gd name="T33" fmla="*/ T32 w 99"/>
                              <a:gd name="T34" fmla="+- 0 3992 3893"/>
                              <a:gd name="T35" fmla="*/ 3992 h 99"/>
                              <a:gd name="T36" fmla="+- 0 4695 4628"/>
                              <a:gd name="T37" fmla="*/ T36 w 99"/>
                              <a:gd name="T38" fmla="+- 0 3988 3893"/>
                              <a:gd name="T39" fmla="*/ 3988 h 99"/>
                              <a:gd name="T40" fmla="+- 0 4711 4628"/>
                              <a:gd name="T41" fmla="*/ T40 w 99"/>
                              <a:gd name="T42" fmla="+- 0 3976 3893"/>
                              <a:gd name="T43" fmla="*/ 3976 h 99"/>
                              <a:gd name="T44" fmla="+- 0 4722 4628"/>
                              <a:gd name="T45" fmla="*/ T44 w 99"/>
                              <a:gd name="T46" fmla="+- 0 3960 3893"/>
                              <a:gd name="T47" fmla="*/ 3960 h 99"/>
                              <a:gd name="T48" fmla="+- 0 4726 4628"/>
                              <a:gd name="T49" fmla="*/ T48 w 99"/>
                              <a:gd name="T50" fmla="+- 0 3941 3893"/>
                              <a:gd name="T51" fmla="*/ 3941 h 99"/>
                              <a:gd name="T52" fmla="+- 0 4722 4628"/>
                              <a:gd name="T53" fmla="*/ T52 w 99"/>
                              <a:gd name="T54" fmla="+- 0 3923 3893"/>
                              <a:gd name="T55" fmla="*/ 3923 h 99"/>
                              <a:gd name="T56" fmla="+- 0 4711 4628"/>
                              <a:gd name="T57" fmla="*/ T56 w 99"/>
                              <a:gd name="T58" fmla="+- 0 3907 3893"/>
                              <a:gd name="T59" fmla="*/ 3907 h 99"/>
                              <a:gd name="T60" fmla="+- 0 4695 4628"/>
                              <a:gd name="T61" fmla="*/ T60 w 99"/>
                              <a:gd name="T62" fmla="+- 0 3897 3893"/>
                              <a:gd name="T63" fmla="*/ 3897 h 99"/>
                              <a:gd name="T64" fmla="+- 0 4676 4628"/>
                              <a:gd name="T65" fmla="*/ T64 w 99"/>
                              <a:gd name="T66" fmla="+- 0 3893 3893"/>
                              <a:gd name="T67" fmla="*/ 3893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48" y="0"/>
                                </a:moveTo>
                                <a:lnTo>
                                  <a:pt x="29" y="4"/>
                                </a:lnTo>
                                <a:lnTo>
                                  <a:pt x="14" y="14"/>
                                </a:lnTo>
                                <a:lnTo>
                                  <a:pt x="3" y="30"/>
                                </a:lnTo>
                                <a:lnTo>
                                  <a:pt x="0" y="48"/>
                                </a:lnTo>
                                <a:lnTo>
                                  <a:pt x="3" y="67"/>
                                </a:lnTo>
                                <a:lnTo>
                                  <a:pt x="14" y="83"/>
                                </a:lnTo>
                                <a:lnTo>
                                  <a:pt x="29" y="95"/>
                                </a:lnTo>
                                <a:lnTo>
                                  <a:pt x="48" y="99"/>
                                </a:lnTo>
                                <a:lnTo>
                                  <a:pt x="67" y="95"/>
                                </a:lnTo>
                                <a:lnTo>
                                  <a:pt x="83" y="83"/>
                                </a:lnTo>
                                <a:lnTo>
                                  <a:pt x="94" y="67"/>
                                </a:lnTo>
                                <a:lnTo>
                                  <a:pt x="98" y="48"/>
                                </a:lnTo>
                                <a:lnTo>
                                  <a:pt x="94" y="30"/>
                                </a:lnTo>
                                <a:lnTo>
                                  <a:pt x="83" y="14"/>
                                </a:lnTo>
                                <a:lnTo>
                                  <a:pt x="67" y="4"/>
                                </a:lnTo>
                                <a:lnTo>
                                  <a:pt x="48" y="0"/>
                                </a:lnTo>
                                <a:close/>
                              </a:path>
                            </a:pathLst>
                          </a:custGeom>
                          <a:solidFill>
                            <a:srgbClr val="7E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50869043" name="Freeform 400"/>
                        <wps:cNvSpPr>
                          <a:spLocks/>
                        </wps:cNvSpPr>
                        <wps:spPr bwMode="auto">
                          <a:xfrm>
                            <a:off x="4627" y="3893"/>
                            <a:ext cx="99" cy="99"/>
                          </a:xfrm>
                          <a:custGeom>
                            <a:avLst/>
                            <a:gdLst>
                              <a:gd name="T0" fmla="+- 0 4726 4628"/>
                              <a:gd name="T1" fmla="*/ T0 w 99"/>
                              <a:gd name="T2" fmla="+- 0 3941 3893"/>
                              <a:gd name="T3" fmla="*/ 3941 h 99"/>
                              <a:gd name="T4" fmla="+- 0 4722 4628"/>
                              <a:gd name="T5" fmla="*/ T4 w 99"/>
                              <a:gd name="T6" fmla="+- 0 3923 3893"/>
                              <a:gd name="T7" fmla="*/ 3923 h 99"/>
                              <a:gd name="T8" fmla="+- 0 4711 4628"/>
                              <a:gd name="T9" fmla="*/ T8 w 99"/>
                              <a:gd name="T10" fmla="+- 0 3907 3893"/>
                              <a:gd name="T11" fmla="*/ 3907 h 99"/>
                              <a:gd name="T12" fmla="+- 0 4695 4628"/>
                              <a:gd name="T13" fmla="*/ T12 w 99"/>
                              <a:gd name="T14" fmla="+- 0 3897 3893"/>
                              <a:gd name="T15" fmla="*/ 3897 h 99"/>
                              <a:gd name="T16" fmla="+- 0 4676 4628"/>
                              <a:gd name="T17" fmla="*/ T16 w 99"/>
                              <a:gd name="T18" fmla="+- 0 3893 3893"/>
                              <a:gd name="T19" fmla="*/ 3893 h 99"/>
                              <a:gd name="T20" fmla="+- 0 4657 4628"/>
                              <a:gd name="T21" fmla="*/ T20 w 99"/>
                              <a:gd name="T22" fmla="+- 0 3897 3893"/>
                              <a:gd name="T23" fmla="*/ 3897 h 99"/>
                              <a:gd name="T24" fmla="+- 0 4642 4628"/>
                              <a:gd name="T25" fmla="*/ T24 w 99"/>
                              <a:gd name="T26" fmla="+- 0 3907 3893"/>
                              <a:gd name="T27" fmla="*/ 3907 h 99"/>
                              <a:gd name="T28" fmla="+- 0 4631 4628"/>
                              <a:gd name="T29" fmla="*/ T28 w 99"/>
                              <a:gd name="T30" fmla="+- 0 3923 3893"/>
                              <a:gd name="T31" fmla="*/ 3923 h 99"/>
                              <a:gd name="T32" fmla="+- 0 4628 4628"/>
                              <a:gd name="T33" fmla="*/ T32 w 99"/>
                              <a:gd name="T34" fmla="+- 0 3941 3893"/>
                              <a:gd name="T35" fmla="*/ 3941 h 99"/>
                              <a:gd name="T36" fmla="+- 0 4631 4628"/>
                              <a:gd name="T37" fmla="*/ T36 w 99"/>
                              <a:gd name="T38" fmla="+- 0 3960 3893"/>
                              <a:gd name="T39" fmla="*/ 3960 h 99"/>
                              <a:gd name="T40" fmla="+- 0 4642 4628"/>
                              <a:gd name="T41" fmla="*/ T40 w 99"/>
                              <a:gd name="T42" fmla="+- 0 3976 3893"/>
                              <a:gd name="T43" fmla="*/ 3976 h 99"/>
                              <a:gd name="T44" fmla="+- 0 4657 4628"/>
                              <a:gd name="T45" fmla="*/ T44 w 99"/>
                              <a:gd name="T46" fmla="+- 0 3988 3893"/>
                              <a:gd name="T47" fmla="*/ 3988 h 99"/>
                              <a:gd name="T48" fmla="+- 0 4676 4628"/>
                              <a:gd name="T49" fmla="*/ T48 w 99"/>
                              <a:gd name="T50" fmla="+- 0 3992 3893"/>
                              <a:gd name="T51" fmla="*/ 3992 h 99"/>
                              <a:gd name="T52" fmla="+- 0 4695 4628"/>
                              <a:gd name="T53" fmla="*/ T52 w 99"/>
                              <a:gd name="T54" fmla="+- 0 3988 3893"/>
                              <a:gd name="T55" fmla="*/ 3988 h 99"/>
                              <a:gd name="T56" fmla="+- 0 4711 4628"/>
                              <a:gd name="T57" fmla="*/ T56 w 99"/>
                              <a:gd name="T58" fmla="+- 0 3976 3893"/>
                              <a:gd name="T59" fmla="*/ 3976 h 99"/>
                              <a:gd name="T60" fmla="+- 0 4722 4628"/>
                              <a:gd name="T61" fmla="*/ T60 w 99"/>
                              <a:gd name="T62" fmla="+- 0 3960 3893"/>
                              <a:gd name="T63" fmla="*/ 3960 h 99"/>
                              <a:gd name="T64" fmla="+- 0 4726 4628"/>
                              <a:gd name="T65" fmla="*/ T64 w 99"/>
                              <a:gd name="T66" fmla="+- 0 3941 3893"/>
                              <a:gd name="T67" fmla="*/ 3941 h 9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Lst>
                            <a:rect l="0" t="0" r="r" b="b"/>
                            <a:pathLst>
                              <a:path w="99" h="99">
                                <a:moveTo>
                                  <a:pt x="98" y="48"/>
                                </a:moveTo>
                                <a:lnTo>
                                  <a:pt x="94" y="30"/>
                                </a:lnTo>
                                <a:lnTo>
                                  <a:pt x="83" y="14"/>
                                </a:lnTo>
                                <a:lnTo>
                                  <a:pt x="67" y="4"/>
                                </a:lnTo>
                                <a:lnTo>
                                  <a:pt x="48" y="0"/>
                                </a:lnTo>
                                <a:lnTo>
                                  <a:pt x="29" y="4"/>
                                </a:lnTo>
                                <a:lnTo>
                                  <a:pt x="14" y="14"/>
                                </a:lnTo>
                                <a:lnTo>
                                  <a:pt x="3" y="30"/>
                                </a:lnTo>
                                <a:lnTo>
                                  <a:pt x="0" y="48"/>
                                </a:lnTo>
                                <a:lnTo>
                                  <a:pt x="3" y="67"/>
                                </a:lnTo>
                                <a:lnTo>
                                  <a:pt x="14" y="83"/>
                                </a:lnTo>
                                <a:lnTo>
                                  <a:pt x="29" y="95"/>
                                </a:lnTo>
                                <a:lnTo>
                                  <a:pt x="48" y="99"/>
                                </a:lnTo>
                                <a:lnTo>
                                  <a:pt x="67" y="95"/>
                                </a:lnTo>
                                <a:lnTo>
                                  <a:pt x="83" y="83"/>
                                </a:lnTo>
                                <a:lnTo>
                                  <a:pt x="94" y="67"/>
                                </a:lnTo>
                                <a:lnTo>
                                  <a:pt x="98" y="48"/>
                                </a:lnTo>
                                <a:close/>
                              </a:path>
                            </a:pathLst>
                          </a:custGeom>
                          <a:noFill/>
                          <a:ln w="12191">
                            <a:solidFill>
                              <a:srgbClr val="7E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44" name="Rectangle 401"/>
                        <wps:cNvSpPr>
                          <a:spLocks noChangeArrowheads="1"/>
                        </wps:cNvSpPr>
                        <wps:spPr bwMode="auto">
                          <a:xfrm>
                            <a:off x="2148" y="3881"/>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45" name="Rectangle 402"/>
                        <wps:cNvSpPr>
                          <a:spLocks noChangeArrowheads="1"/>
                        </wps:cNvSpPr>
                        <wps:spPr bwMode="auto">
                          <a:xfrm>
                            <a:off x="2148" y="3931"/>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46" name="AutoShape 403"/>
                        <wps:cNvSpPr>
                          <a:spLocks/>
                        </wps:cNvSpPr>
                        <wps:spPr bwMode="auto">
                          <a:xfrm>
                            <a:off x="2107" y="1498"/>
                            <a:ext cx="1990" cy="2477"/>
                          </a:xfrm>
                          <a:custGeom>
                            <a:avLst/>
                            <a:gdLst>
                              <a:gd name="T0" fmla="+- 0 2158 2108"/>
                              <a:gd name="T1" fmla="*/ T0 w 1990"/>
                              <a:gd name="T2" fmla="+- 0 3932 1498"/>
                              <a:gd name="T3" fmla="*/ 3932 h 2477"/>
                              <a:gd name="T4" fmla="+- 0 2108 2108"/>
                              <a:gd name="T5" fmla="*/ T4 w 1990"/>
                              <a:gd name="T6" fmla="+- 0 3932 1498"/>
                              <a:gd name="T7" fmla="*/ 3932 h 2477"/>
                              <a:gd name="T8" fmla="+- 0 2158 2108"/>
                              <a:gd name="T9" fmla="*/ T8 w 1990"/>
                              <a:gd name="T10" fmla="+- 0 3932 1498"/>
                              <a:gd name="T11" fmla="*/ 3932 h 2477"/>
                              <a:gd name="T12" fmla="+- 0 2209 2108"/>
                              <a:gd name="T13" fmla="*/ T12 w 1990"/>
                              <a:gd name="T14" fmla="+- 0 3932 1498"/>
                              <a:gd name="T15" fmla="*/ 3932 h 2477"/>
                              <a:gd name="T16" fmla="+- 0 2473 2108"/>
                              <a:gd name="T17" fmla="*/ T16 w 1990"/>
                              <a:gd name="T18" fmla="+- 0 3838 1498"/>
                              <a:gd name="T19" fmla="*/ 3838 h 2477"/>
                              <a:gd name="T20" fmla="+- 0 2473 2108"/>
                              <a:gd name="T21" fmla="*/ T20 w 1990"/>
                              <a:gd name="T22" fmla="+- 0 3788 1498"/>
                              <a:gd name="T23" fmla="*/ 3788 h 2477"/>
                              <a:gd name="T24" fmla="+- 0 2473 2108"/>
                              <a:gd name="T25" fmla="*/ T24 w 1990"/>
                              <a:gd name="T26" fmla="+- 0 3838 1498"/>
                              <a:gd name="T27" fmla="*/ 3838 h 2477"/>
                              <a:gd name="T28" fmla="+- 0 2473 2108"/>
                              <a:gd name="T29" fmla="*/ T28 w 1990"/>
                              <a:gd name="T30" fmla="+- 0 3889 1498"/>
                              <a:gd name="T31" fmla="*/ 3889 h 2477"/>
                              <a:gd name="T32" fmla="+- 0 2473 2108"/>
                              <a:gd name="T33" fmla="*/ T32 w 1990"/>
                              <a:gd name="T34" fmla="+- 0 3838 1498"/>
                              <a:gd name="T35" fmla="*/ 3838 h 2477"/>
                              <a:gd name="T36" fmla="+- 0 2422 2108"/>
                              <a:gd name="T37" fmla="*/ T36 w 1990"/>
                              <a:gd name="T38" fmla="+- 0 3838 1498"/>
                              <a:gd name="T39" fmla="*/ 3838 h 2477"/>
                              <a:gd name="T40" fmla="+- 0 2473 2108"/>
                              <a:gd name="T41" fmla="*/ T40 w 1990"/>
                              <a:gd name="T42" fmla="+- 0 3838 1498"/>
                              <a:gd name="T43" fmla="*/ 3838 h 2477"/>
                              <a:gd name="T44" fmla="+- 0 2523 2108"/>
                              <a:gd name="T45" fmla="*/ T44 w 1990"/>
                              <a:gd name="T46" fmla="+- 0 3838 1498"/>
                              <a:gd name="T47" fmla="*/ 3838 h 2477"/>
                              <a:gd name="T48" fmla="+- 0 2787 2108"/>
                              <a:gd name="T49" fmla="*/ T48 w 1990"/>
                              <a:gd name="T50" fmla="+- 0 3147 1498"/>
                              <a:gd name="T51" fmla="*/ 3147 h 2477"/>
                              <a:gd name="T52" fmla="+- 0 2787 2108"/>
                              <a:gd name="T53" fmla="*/ T52 w 1990"/>
                              <a:gd name="T54" fmla="+- 0 3097 1498"/>
                              <a:gd name="T55" fmla="*/ 3097 h 2477"/>
                              <a:gd name="T56" fmla="+- 0 2787 2108"/>
                              <a:gd name="T57" fmla="*/ T56 w 1990"/>
                              <a:gd name="T58" fmla="+- 0 3147 1498"/>
                              <a:gd name="T59" fmla="*/ 3147 h 2477"/>
                              <a:gd name="T60" fmla="+- 0 2787 2108"/>
                              <a:gd name="T61" fmla="*/ T60 w 1990"/>
                              <a:gd name="T62" fmla="+- 0 3197 1498"/>
                              <a:gd name="T63" fmla="*/ 3197 h 2477"/>
                              <a:gd name="T64" fmla="+- 0 2787 2108"/>
                              <a:gd name="T65" fmla="*/ T64 w 1990"/>
                              <a:gd name="T66" fmla="+- 0 3147 1498"/>
                              <a:gd name="T67" fmla="*/ 3147 h 2477"/>
                              <a:gd name="T68" fmla="+- 0 2737 2108"/>
                              <a:gd name="T69" fmla="*/ T68 w 1990"/>
                              <a:gd name="T70" fmla="+- 0 3147 1498"/>
                              <a:gd name="T71" fmla="*/ 3147 h 2477"/>
                              <a:gd name="T72" fmla="+- 0 2787 2108"/>
                              <a:gd name="T73" fmla="*/ T72 w 1990"/>
                              <a:gd name="T74" fmla="+- 0 3147 1498"/>
                              <a:gd name="T75" fmla="*/ 3147 h 2477"/>
                              <a:gd name="T76" fmla="+- 0 2837 2108"/>
                              <a:gd name="T77" fmla="*/ T76 w 1990"/>
                              <a:gd name="T78" fmla="+- 0 3147 1498"/>
                              <a:gd name="T79" fmla="*/ 3147 h 2477"/>
                              <a:gd name="T80" fmla="+- 0 3101 2108"/>
                              <a:gd name="T81" fmla="*/ T80 w 1990"/>
                              <a:gd name="T82" fmla="+- 0 1549 1498"/>
                              <a:gd name="T83" fmla="*/ 1549 h 2477"/>
                              <a:gd name="T84" fmla="+- 0 3101 2108"/>
                              <a:gd name="T85" fmla="*/ T84 w 1990"/>
                              <a:gd name="T86" fmla="+- 0 1498 1498"/>
                              <a:gd name="T87" fmla="*/ 1498 h 2477"/>
                              <a:gd name="T88" fmla="+- 0 3101 2108"/>
                              <a:gd name="T89" fmla="*/ T88 w 1990"/>
                              <a:gd name="T90" fmla="+- 0 1549 1498"/>
                              <a:gd name="T91" fmla="*/ 1549 h 2477"/>
                              <a:gd name="T92" fmla="+- 0 3101 2108"/>
                              <a:gd name="T93" fmla="*/ T92 w 1990"/>
                              <a:gd name="T94" fmla="+- 0 1599 1498"/>
                              <a:gd name="T95" fmla="*/ 1599 h 2477"/>
                              <a:gd name="T96" fmla="+- 0 3101 2108"/>
                              <a:gd name="T97" fmla="*/ T96 w 1990"/>
                              <a:gd name="T98" fmla="+- 0 1549 1498"/>
                              <a:gd name="T99" fmla="*/ 1549 h 2477"/>
                              <a:gd name="T100" fmla="+- 0 3051 2108"/>
                              <a:gd name="T101" fmla="*/ T100 w 1990"/>
                              <a:gd name="T102" fmla="+- 0 1549 1498"/>
                              <a:gd name="T103" fmla="*/ 1549 h 2477"/>
                              <a:gd name="T104" fmla="+- 0 3101 2108"/>
                              <a:gd name="T105" fmla="*/ T104 w 1990"/>
                              <a:gd name="T106" fmla="+- 0 1549 1498"/>
                              <a:gd name="T107" fmla="*/ 1549 h 2477"/>
                              <a:gd name="T108" fmla="+- 0 3152 2108"/>
                              <a:gd name="T109" fmla="*/ T108 w 1990"/>
                              <a:gd name="T110" fmla="+- 0 1549 1498"/>
                              <a:gd name="T111" fmla="*/ 1549 h 2477"/>
                              <a:gd name="T112" fmla="+- 0 3418 2108"/>
                              <a:gd name="T113" fmla="*/ T112 w 1990"/>
                              <a:gd name="T114" fmla="+- 0 2432 1498"/>
                              <a:gd name="T115" fmla="*/ 2432 h 2477"/>
                              <a:gd name="T116" fmla="+- 0 3418 2108"/>
                              <a:gd name="T117" fmla="*/ T116 w 1990"/>
                              <a:gd name="T118" fmla="+- 0 2381 1498"/>
                              <a:gd name="T119" fmla="*/ 2381 h 2477"/>
                              <a:gd name="T120" fmla="+- 0 3418 2108"/>
                              <a:gd name="T121" fmla="*/ T120 w 1990"/>
                              <a:gd name="T122" fmla="+- 0 2432 1498"/>
                              <a:gd name="T123" fmla="*/ 2432 h 2477"/>
                              <a:gd name="T124" fmla="+- 0 3418 2108"/>
                              <a:gd name="T125" fmla="*/ T124 w 1990"/>
                              <a:gd name="T126" fmla="+- 0 2482 1498"/>
                              <a:gd name="T127" fmla="*/ 2482 h 2477"/>
                              <a:gd name="T128" fmla="+- 0 3418 2108"/>
                              <a:gd name="T129" fmla="*/ T128 w 1990"/>
                              <a:gd name="T130" fmla="+- 0 2432 1498"/>
                              <a:gd name="T131" fmla="*/ 2432 h 2477"/>
                              <a:gd name="T132" fmla="+- 0 3368 2108"/>
                              <a:gd name="T133" fmla="*/ T132 w 1990"/>
                              <a:gd name="T134" fmla="+- 0 2432 1498"/>
                              <a:gd name="T135" fmla="*/ 2432 h 2477"/>
                              <a:gd name="T136" fmla="+- 0 3418 2108"/>
                              <a:gd name="T137" fmla="*/ T136 w 1990"/>
                              <a:gd name="T138" fmla="+- 0 2432 1498"/>
                              <a:gd name="T139" fmla="*/ 2432 h 2477"/>
                              <a:gd name="T140" fmla="+- 0 3469 2108"/>
                              <a:gd name="T141" fmla="*/ T140 w 1990"/>
                              <a:gd name="T142" fmla="+- 0 2432 1498"/>
                              <a:gd name="T143" fmla="*/ 2432 h 2477"/>
                              <a:gd name="T144" fmla="+- 0 3733 2108"/>
                              <a:gd name="T145" fmla="*/ T144 w 1990"/>
                              <a:gd name="T146" fmla="+- 0 3680 1498"/>
                              <a:gd name="T147" fmla="*/ 3680 h 2477"/>
                              <a:gd name="T148" fmla="+- 0 3733 2108"/>
                              <a:gd name="T149" fmla="*/ T148 w 1990"/>
                              <a:gd name="T150" fmla="+- 0 3629 1498"/>
                              <a:gd name="T151" fmla="*/ 3629 h 2477"/>
                              <a:gd name="T152" fmla="+- 0 3733 2108"/>
                              <a:gd name="T153" fmla="*/ T152 w 1990"/>
                              <a:gd name="T154" fmla="+- 0 3680 1498"/>
                              <a:gd name="T155" fmla="*/ 3680 h 2477"/>
                              <a:gd name="T156" fmla="+- 0 3733 2108"/>
                              <a:gd name="T157" fmla="*/ T156 w 1990"/>
                              <a:gd name="T158" fmla="+- 0 3730 1498"/>
                              <a:gd name="T159" fmla="*/ 3730 h 2477"/>
                              <a:gd name="T160" fmla="+- 0 3733 2108"/>
                              <a:gd name="T161" fmla="*/ T160 w 1990"/>
                              <a:gd name="T162" fmla="+- 0 3680 1498"/>
                              <a:gd name="T163" fmla="*/ 3680 h 2477"/>
                              <a:gd name="T164" fmla="+- 0 3682 2108"/>
                              <a:gd name="T165" fmla="*/ T164 w 1990"/>
                              <a:gd name="T166" fmla="+- 0 3680 1498"/>
                              <a:gd name="T167" fmla="*/ 3680 h 2477"/>
                              <a:gd name="T168" fmla="+- 0 3733 2108"/>
                              <a:gd name="T169" fmla="*/ T168 w 1990"/>
                              <a:gd name="T170" fmla="+- 0 3680 1498"/>
                              <a:gd name="T171" fmla="*/ 3680 h 2477"/>
                              <a:gd name="T172" fmla="+- 0 3783 2108"/>
                              <a:gd name="T173" fmla="*/ T172 w 1990"/>
                              <a:gd name="T174" fmla="+- 0 3680 1498"/>
                              <a:gd name="T175" fmla="*/ 3680 h 2477"/>
                              <a:gd name="T176" fmla="+- 0 4047 2108"/>
                              <a:gd name="T177" fmla="*/ T176 w 1990"/>
                              <a:gd name="T178" fmla="+- 0 3925 1498"/>
                              <a:gd name="T179" fmla="*/ 3925 h 2477"/>
                              <a:gd name="T180" fmla="+- 0 4047 2108"/>
                              <a:gd name="T181" fmla="*/ T180 w 1990"/>
                              <a:gd name="T182" fmla="+- 0 3874 1498"/>
                              <a:gd name="T183" fmla="*/ 3874 h 2477"/>
                              <a:gd name="T184" fmla="+- 0 4047 2108"/>
                              <a:gd name="T185" fmla="*/ T184 w 1990"/>
                              <a:gd name="T186" fmla="+- 0 3925 1498"/>
                              <a:gd name="T187" fmla="*/ 3925 h 2477"/>
                              <a:gd name="T188" fmla="+- 0 4047 2108"/>
                              <a:gd name="T189" fmla="*/ T188 w 1990"/>
                              <a:gd name="T190" fmla="+- 0 3975 1498"/>
                              <a:gd name="T191" fmla="*/ 3975 h 2477"/>
                              <a:gd name="T192" fmla="+- 0 4047 2108"/>
                              <a:gd name="T193" fmla="*/ T192 w 1990"/>
                              <a:gd name="T194" fmla="+- 0 3925 1498"/>
                              <a:gd name="T195" fmla="*/ 3925 h 2477"/>
                              <a:gd name="T196" fmla="+- 0 3996 2108"/>
                              <a:gd name="T197" fmla="*/ T196 w 1990"/>
                              <a:gd name="T198" fmla="+- 0 3925 1498"/>
                              <a:gd name="T199" fmla="*/ 3925 h 2477"/>
                              <a:gd name="T200" fmla="+- 0 4047 2108"/>
                              <a:gd name="T201" fmla="*/ T200 w 1990"/>
                              <a:gd name="T202" fmla="+- 0 3925 1498"/>
                              <a:gd name="T203" fmla="*/ 3925 h 2477"/>
                              <a:gd name="T204" fmla="+- 0 4097 2108"/>
                              <a:gd name="T205" fmla="*/ T204 w 1990"/>
                              <a:gd name="T206" fmla="+- 0 3925 1498"/>
                              <a:gd name="T207" fmla="*/ 3925 h 247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Lst>
                            <a:rect l="0" t="0" r="r" b="b"/>
                            <a:pathLst>
                              <a:path w="1990" h="2477">
                                <a:moveTo>
                                  <a:pt x="50" y="2434"/>
                                </a:moveTo>
                                <a:lnTo>
                                  <a:pt x="0" y="2434"/>
                                </a:lnTo>
                                <a:moveTo>
                                  <a:pt x="50" y="2434"/>
                                </a:moveTo>
                                <a:lnTo>
                                  <a:pt x="101" y="2434"/>
                                </a:lnTo>
                                <a:moveTo>
                                  <a:pt x="365" y="2340"/>
                                </a:moveTo>
                                <a:lnTo>
                                  <a:pt x="365" y="2290"/>
                                </a:lnTo>
                                <a:moveTo>
                                  <a:pt x="365" y="2340"/>
                                </a:moveTo>
                                <a:lnTo>
                                  <a:pt x="365" y="2391"/>
                                </a:lnTo>
                                <a:moveTo>
                                  <a:pt x="365" y="2340"/>
                                </a:moveTo>
                                <a:lnTo>
                                  <a:pt x="314" y="2340"/>
                                </a:lnTo>
                                <a:moveTo>
                                  <a:pt x="365" y="2340"/>
                                </a:moveTo>
                                <a:lnTo>
                                  <a:pt x="415" y="2340"/>
                                </a:lnTo>
                                <a:moveTo>
                                  <a:pt x="679" y="1649"/>
                                </a:moveTo>
                                <a:lnTo>
                                  <a:pt x="679" y="1599"/>
                                </a:lnTo>
                                <a:moveTo>
                                  <a:pt x="679" y="1649"/>
                                </a:moveTo>
                                <a:lnTo>
                                  <a:pt x="679" y="1699"/>
                                </a:lnTo>
                                <a:moveTo>
                                  <a:pt x="679" y="1649"/>
                                </a:moveTo>
                                <a:lnTo>
                                  <a:pt x="629" y="1649"/>
                                </a:lnTo>
                                <a:moveTo>
                                  <a:pt x="679" y="1649"/>
                                </a:moveTo>
                                <a:lnTo>
                                  <a:pt x="729" y="1649"/>
                                </a:lnTo>
                                <a:moveTo>
                                  <a:pt x="993" y="51"/>
                                </a:moveTo>
                                <a:lnTo>
                                  <a:pt x="993" y="0"/>
                                </a:lnTo>
                                <a:moveTo>
                                  <a:pt x="993" y="51"/>
                                </a:moveTo>
                                <a:lnTo>
                                  <a:pt x="993" y="101"/>
                                </a:lnTo>
                                <a:moveTo>
                                  <a:pt x="993" y="51"/>
                                </a:moveTo>
                                <a:lnTo>
                                  <a:pt x="943" y="51"/>
                                </a:lnTo>
                                <a:moveTo>
                                  <a:pt x="993" y="51"/>
                                </a:moveTo>
                                <a:lnTo>
                                  <a:pt x="1044" y="51"/>
                                </a:lnTo>
                                <a:moveTo>
                                  <a:pt x="1310" y="934"/>
                                </a:moveTo>
                                <a:lnTo>
                                  <a:pt x="1310" y="883"/>
                                </a:lnTo>
                                <a:moveTo>
                                  <a:pt x="1310" y="934"/>
                                </a:moveTo>
                                <a:lnTo>
                                  <a:pt x="1310" y="984"/>
                                </a:lnTo>
                                <a:moveTo>
                                  <a:pt x="1310" y="934"/>
                                </a:moveTo>
                                <a:lnTo>
                                  <a:pt x="1260" y="934"/>
                                </a:lnTo>
                                <a:moveTo>
                                  <a:pt x="1310" y="934"/>
                                </a:moveTo>
                                <a:lnTo>
                                  <a:pt x="1361" y="934"/>
                                </a:lnTo>
                                <a:moveTo>
                                  <a:pt x="1625" y="2182"/>
                                </a:moveTo>
                                <a:lnTo>
                                  <a:pt x="1625" y="2131"/>
                                </a:lnTo>
                                <a:moveTo>
                                  <a:pt x="1625" y="2182"/>
                                </a:moveTo>
                                <a:lnTo>
                                  <a:pt x="1625" y="2232"/>
                                </a:lnTo>
                                <a:moveTo>
                                  <a:pt x="1625" y="2182"/>
                                </a:moveTo>
                                <a:lnTo>
                                  <a:pt x="1574" y="2182"/>
                                </a:lnTo>
                                <a:moveTo>
                                  <a:pt x="1625" y="2182"/>
                                </a:moveTo>
                                <a:lnTo>
                                  <a:pt x="1675" y="2182"/>
                                </a:lnTo>
                                <a:moveTo>
                                  <a:pt x="1939" y="2427"/>
                                </a:moveTo>
                                <a:lnTo>
                                  <a:pt x="1939" y="2376"/>
                                </a:lnTo>
                                <a:moveTo>
                                  <a:pt x="1939" y="2427"/>
                                </a:moveTo>
                                <a:lnTo>
                                  <a:pt x="1939" y="2477"/>
                                </a:lnTo>
                                <a:moveTo>
                                  <a:pt x="1939" y="2427"/>
                                </a:moveTo>
                                <a:lnTo>
                                  <a:pt x="1888" y="2427"/>
                                </a:lnTo>
                                <a:moveTo>
                                  <a:pt x="1939" y="2427"/>
                                </a:moveTo>
                                <a:lnTo>
                                  <a:pt x="1989" y="2427"/>
                                </a:lnTo>
                              </a:path>
                            </a:pathLst>
                          </a:custGeom>
                          <a:noFill/>
                          <a:ln w="12191">
                            <a:solidFill>
                              <a:srgbClr val="00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47" name="Rectangle 404"/>
                        <wps:cNvSpPr>
                          <a:spLocks noChangeArrowheads="1"/>
                        </wps:cNvSpPr>
                        <wps:spPr bwMode="auto">
                          <a:xfrm>
                            <a:off x="4351" y="3893"/>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48" name="Rectangle 405"/>
                        <wps:cNvSpPr>
                          <a:spLocks noChangeArrowheads="1"/>
                        </wps:cNvSpPr>
                        <wps:spPr bwMode="auto">
                          <a:xfrm>
                            <a:off x="4351" y="3943"/>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49" name="AutoShape 406"/>
                        <wps:cNvSpPr>
                          <a:spLocks/>
                        </wps:cNvSpPr>
                        <wps:spPr bwMode="auto">
                          <a:xfrm>
                            <a:off x="4310" y="3943"/>
                            <a:ext cx="101" cy="2"/>
                          </a:xfrm>
                          <a:custGeom>
                            <a:avLst/>
                            <a:gdLst>
                              <a:gd name="T0" fmla="+- 0 4361 4311"/>
                              <a:gd name="T1" fmla="*/ T0 w 101"/>
                              <a:gd name="T2" fmla="+- 0 4311 4311"/>
                              <a:gd name="T3" fmla="*/ T2 w 101"/>
                              <a:gd name="T4" fmla="+- 0 4361 4311"/>
                              <a:gd name="T5" fmla="*/ T4 w 101"/>
                              <a:gd name="T6" fmla="+- 0 4412 4311"/>
                              <a:gd name="T7" fmla="*/ T6 w 101"/>
                            </a:gdLst>
                            <a:ahLst/>
                            <a:cxnLst>
                              <a:cxn ang="0">
                                <a:pos x="T1" y="0"/>
                              </a:cxn>
                              <a:cxn ang="0">
                                <a:pos x="T3" y="0"/>
                              </a:cxn>
                              <a:cxn ang="0">
                                <a:pos x="T5" y="0"/>
                              </a:cxn>
                              <a:cxn ang="0">
                                <a:pos x="T7" y="0"/>
                              </a:cxn>
                            </a:cxnLst>
                            <a:rect l="0" t="0" r="r" b="b"/>
                            <a:pathLst>
                              <a:path w="101">
                                <a:moveTo>
                                  <a:pt x="50" y="0"/>
                                </a:moveTo>
                                <a:lnTo>
                                  <a:pt x="0" y="0"/>
                                </a:lnTo>
                                <a:moveTo>
                                  <a:pt x="50" y="0"/>
                                </a:moveTo>
                                <a:lnTo>
                                  <a:pt x="101" y="0"/>
                                </a:lnTo>
                              </a:path>
                            </a:pathLst>
                          </a:custGeom>
                          <a:noFill/>
                          <a:ln w="12191">
                            <a:solidFill>
                              <a:srgbClr val="00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50" name="Rectangle 407"/>
                        <wps:cNvSpPr>
                          <a:spLocks noChangeArrowheads="1"/>
                        </wps:cNvSpPr>
                        <wps:spPr bwMode="auto">
                          <a:xfrm>
                            <a:off x="4668" y="3893"/>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51" name="Rectangle 408"/>
                        <wps:cNvSpPr>
                          <a:spLocks noChangeArrowheads="1"/>
                        </wps:cNvSpPr>
                        <wps:spPr bwMode="auto">
                          <a:xfrm>
                            <a:off x="4668" y="3943"/>
                            <a:ext cx="20" cy="51"/>
                          </a:xfrm>
                          <a:prstGeom prst="rect">
                            <a:avLst/>
                          </a:prstGeom>
                          <a:solidFill>
                            <a:srgbClr val="007E7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52" name="AutoShape 409"/>
                        <wps:cNvSpPr>
                          <a:spLocks/>
                        </wps:cNvSpPr>
                        <wps:spPr bwMode="auto">
                          <a:xfrm>
                            <a:off x="4627" y="3943"/>
                            <a:ext cx="101" cy="2"/>
                          </a:xfrm>
                          <a:custGeom>
                            <a:avLst/>
                            <a:gdLst>
                              <a:gd name="T0" fmla="+- 0 4678 4628"/>
                              <a:gd name="T1" fmla="*/ T0 w 101"/>
                              <a:gd name="T2" fmla="+- 0 4628 4628"/>
                              <a:gd name="T3" fmla="*/ T2 w 101"/>
                              <a:gd name="T4" fmla="+- 0 4678 4628"/>
                              <a:gd name="T5" fmla="*/ T4 w 101"/>
                              <a:gd name="T6" fmla="+- 0 4728 4628"/>
                              <a:gd name="T7" fmla="*/ T6 w 101"/>
                            </a:gdLst>
                            <a:ahLst/>
                            <a:cxnLst>
                              <a:cxn ang="0">
                                <a:pos x="T1" y="0"/>
                              </a:cxn>
                              <a:cxn ang="0">
                                <a:pos x="T3" y="0"/>
                              </a:cxn>
                              <a:cxn ang="0">
                                <a:pos x="T5" y="0"/>
                              </a:cxn>
                              <a:cxn ang="0">
                                <a:pos x="T7" y="0"/>
                              </a:cxn>
                            </a:cxnLst>
                            <a:rect l="0" t="0" r="r" b="b"/>
                            <a:pathLst>
                              <a:path w="101">
                                <a:moveTo>
                                  <a:pt x="50" y="0"/>
                                </a:moveTo>
                                <a:lnTo>
                                  <a:pt x="0" y="0"/>
                                </a:lnTo>
                                <a:moveTo>
                                  <a:pt x="50" y="0"/>
                                </a:moveTo>
                                <a:lnTo>
                                  <a:pt x="100" y="0"/>
                                </a:lnTo>
                              </a:path>
                            </a:pathLst>
                          </a:custGeom>
                          <a:noFill/>
                          <a:ln w="12191">
                            <a:solidFill>
                              <a:srgbClr val="007E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53" name="Rectangle 410"/>
                        <wps:cNvSpPr>
                          <a:spLocks noChangeArrowheads="1"/>
                        </wps:cNvSpPr>
                        <wps:spPr bwMode="auto">
                          <a:xfrm>
                            <a:off x="3706" y="1253"/>
                            <a:ext cx="2045" cy="3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050869054" name="Rectangle 411"/>
                        <wps:cNvSpPr>
                          <a:spLocks noChangeArrowheads="1"/>
                        </wps:cNvSpPr>
                        <wps:spPr bwMode="auto">
                          <a:xfrm>
                            <a:off x="1212" y="1248"/>
                            <a:ext cx="4639" cy="3276"/>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50869056" name="Text Box 413"/>
                        <wps:cNvSpPr txBox="1">
                          <a:spLocks noChangeArrowheads="1"/>
                        </wps:cNvSpPr>
                        <wps:spPr bwMode="auto">
                          <a:xfrm>
                            <a:off x="3732" y="1308"/>
                            <a:ext cx="2013" cy="2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4FA0C2" w14:textId="77777777" w:rsidR="00776C0C" w:rsidRPr="00776C0C" w:rsidRDefault="00776C0C" w:rsidP="00776C0C">
                              <w:pPr>
                                <w:spacing w:line="221" w:lineRule="exact"/>
                                <w:jc w:val="center"/>
                                <w:rPr>
                                  <w:b/>
                                  <w:sz w:val="28"/>
                                  <w:szCs w:val="28"/>
                                </w:rPr>
                              </w:pPr>
                              <w:r w:rsidRPr="00776C0C">
                                <w:rPr>
                                  <w:b/>
                                  <w:sz w:val="28"/>
                                  <w:szCs w:val="28"/>
                                </w:rPr>
                                <w:t>Search</w:t>
                              </w:r>
                              <w:r w:rsidRPr="00776C0C">
                                <w:rPr>
                                  <w:b/>
                                  <w:spacing w:val="-7"/>
                                  <w:sz w:val="28"/>
                                  <w:szCs w:val="28"/>
                                </w:rPr>
                                <w:t xml:space="preserve"> </w:t>
                              </w:r>
                              <w:r w:rsidRPr="00776C0C">
                                <w:rPr>
                                  <w:b/>
                                  <w:sz w:val="28"/>
                                  <w:szCs w:val="28"/>
                                </w:rPr>
                                <w:t>characteristichs</w:t>
                              </w:r>
                            </w:p>
                          </w:txbxContent>
                        </wps:txbx>
                        <wps:bodyPr rot="0" vert="horz" wrap="square" lIns="0" tIns="0" rIns="0" bIns="0" anchor="t" anchorCtr="0" upright="1">
                          <a:noAutofit/>
                        </wps:bodyPr>
                      </wps:wsp>
                      <wps:wsp>
                        <wps:cNvPr id="2050869057" name="Text Box 414"/>
                        <wps:cNvSpPr txBox="1">
                          <a:spLocks noChangeArrowheads="1"/>
                        </wps:cNvSpPr>
                        <wps:spPr bwMode="auto">
                          <a:xfrm>
                            <a:off x="1631" y="1367"/>
                            <a:ext cx="318" cy="275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8B654" w14:textId="38B0DC28" w:rsidR="00776C0C" w:rsidRPr="00776C0C" w:rsidRDefault="00776C0C" w:rsidP="00776C0C">
                              <w:pPr>
                                <w:spacing w:line="178" w:lineRule="exact"/>
                                <w:rPr>
                                  <w:sz w:val="26"/>
                                  <w:szCs w:val="26"/>
                                  <w:lang w:val="vi-VN"/>
                                </w:rPr>
                              </w:pPr>
                              <w:r w:rsidRPr="00776C0C">
                                <w:rPr>
                                  <w:sz w:val="26"/>
                                  <w:szCs w:val="26"/>
                                  <w:lang w:val="vi-VN"/>
                                </w:rPr>
                                <w:t>50%</w:t>
                              </w:r>
                            </w:p>
                            <w:p w14:paraId="73FAC232" w14:textId="75F8E5EE" w:rsidR="00776C0C" w:rsidRPr="00776C0C" w:rsidRDefault="00776C0C" w:rsidP="00776C0C">
                              <w:pPr>
                                <w:spacing w:line="178" w:lineRule="exact"/>
                                <w:rPr>
                                  <w:sz w:val="26"/>
                                  <w:szCs w:val="26"/>
                                  <w:lang w:val="vi-VN"/>
                                </w:rPr>
                              </w:pPr>
                            </w:p>
                            <w:p w14:paraId="4EA0F121" w14:textId="0F4F4F9D" w:rsidR="00776C0C" w:rsidRDefault="00776C0C" w:rsidP="00776C0C">
                              <w:pPr>
                                <w:spacing w:line="178" w:lineRule="exact"/>
                                <w:rPr>
                                  <w:sz w:val="36"/>
                                  <w:szCs w:val="36"/>
                                  <w:lang w:val="vi-VN"/>
                                </w:rPr>
                              </w:pPr>
                            </w:p>
                            <w:p w14:paraId="70ADFE98" w14:textId="5E0CEEC6" w:rsidR="00776C0C" w:rsidRDefault="00776C0C" w:rsidP="00776C0C">
                              <w:pPr>
                                <w:spacing w:line="178" w:lineRule="exact"/>
                                <w:rPr>
                                  <w:sz w:val="36"/>
                                  <w:szCs w:val="36"/>
                                  <w:lang w:val="vi-VN"/>
                                </w:rPr>
                              </w:pPr>
                            </w:p>
                            <w:p w14:paraId="3B6C6718" w14:textId="42176522" w:rsidR="00776C0C" w:rsidRPr="00776C0C" w:rsidRDefault="00776C0C" w:rsidP="00776C0C">
                              <w:pPr>
                                <w:spacing w:line="178" w:lineRule="exact"/>
                                <w:rPr>
                                  <w:sz w:val="26"/>
                                  <w:szCs w:val="26"/>
                                  <w:lang w:val="vi-VN"/>
                                </w:rPr>
                              </w:pPr>
                              <w:r>
                                <w:rPr>
                                  <w:sz w:val="36"/>
                                  <w:szCs w:val="36"/>
                                  <w:lang w:val="vi-VN"/>
                                </w:rPr>
                                <w:t xml:space="preserve"> </w:t>
                              </w:r>
                            </w:p>
                            <w:p w14:paraId="0253D8DC" w14:textId="082808F3" w:rsidR="00776C0C" w:rsidRDefault="00776C0C" w:rsidP="00776C0C">
                              <w:pPr>
                                <w:spacing w:line="178" w:lineRule="exact"/>
                                <w:rPr>
                                  <w:sz w:val="26"/>
                                  <w:szCs w:val="26"/>
                                </w:rPr>
                              </w:pPr>
                              <w:r w:rsidRPr="00776C0C">
                                <w:rPr>
                                  <w:sz w:val="26"/>
                                  <w:szCs w:val="26"/>
                                </w:rPr>
                                <w:t>40%</w:t>
                              </w:r>
                            </w:p>
                            <w:p w14:paraId="349703EC" w14:textId="77777777" w:rsidR="00776C0C" w:rsidRPr="00776C0C" w:rsidRDefault="00776C0C" w:rsidP="00776C0C">
                              <w:pPr>
                                <w:spacing w:line="178" w:lineRule="exact"/>
                                <w:rPr>
                                  <w:sz w:val="26"/>
                                  <w:szCs w:val="26"/>
                                  <w:lang w:val="vi-VN"/>
                                </w:rPr>
                              </w:pPr>
                            </w:p>
                            <w:p w14:paraId="207E4D3B" w14:textId="77777777" w:rsidR="00776C0C" w:rsidRDefault="00776C0C" w:rsidP="00776C0C">
                              <w:pPr>
                                <w:spacing w:line="178" w:lineRule="exact"/>
                                <w:rPr>
                                  <w:sz w:val="36"/>
                                  <w:szCs w:val="36"/>
                                  <w:lang w:val="vi-VN"/>
                                </w:rPr>
                              </w:pPr>
                            </w:p>
                            <w:p w14:paraId="28658868" w14:textId="77777777" w:rsidR="00776C0C" w:rsidRDefault="00776C0C" w:rsidP="00776C0C">
                              <w:pPr>
                                <w:spacing w:line="178" w:lineRule="exact"/>
                                <w:rPr>
                                  <w:sz w:val="36"/>
                                  <w:szCs w:val="36"/>
                                  <w:lang w:val="vi-VN"/>
                                </w:rPr>
                              </w:pPr>
                            </w:p>
                            <w:p w14:paraId="02EC0C0D" w14:textId="104901F9" w:rsidR="00776C0C" w:rsidRPr="00776C0C" w:rsidRDefault="00776C0C" w:rsidP="00776C0C">
                              <w:pPr>
                                <w:spacing w:line="178" w:lineRule="exact"/>
                                <w:rPr>
                                  <w:sz w:val="26"/>
                                  <w:szCs w:val="26"/>
                                  <w:lang w:val="vi-VN"/>
                                </w:rPr>
                              </w:pPr>
                              <w:r>
                                <w:rPr>
                                  <w:sz w:val="36"/>
                                  <w:szCs w:val="36"/>
                                  <w:lang w:val="vi-VN"/>
                                </w:rPr>
                                <w:t xml:space="preserve"> </w:t>
                              </w:r>
                            </w:p>
                            <w:p w14:paraId="26DFF505" w14:textId="18A65DB5" w:rsidR="00776C0C" w:rsidRDefault="00776C0C" w:rsidP="00776C0C">
                              <w:pPr>
                                <w:spacing w:before="120"/>
                                <w:rPr>
                                  <w:sz w:val="26"/>
                                  <w:szCs w:val="26"/>
                                </w:rPr>
                              </w:pPr>
                              <w:r w:rsidRPr="00776C0C">
                                <w:rPr>
                                  <w:sz w:val="26"/>
                                  <w:szCs w:val="26"/>
                                </w:rPr>
                                <w:t>30%</w:t>
                              </w:r>
                            </w:p>
                            <w:p w14:paraId="734F67C8" w14:textId="77777777" w:rsidR="00776C0C" w:rsidRPr="00776C0C" w:rsidRDefault="00776C0C" w:rsidP="00776C0C">
                              <w:pPr>
                                <w:spacing w:line="178" w:lineRule="exact"/>
                                <w:rPr>
                                  <w:sz w:val="26"/>
                                  <w:szCs w:val="26"/>
                                  <w:lang w:val="vi-VN"/>
                                </w:rPr>
                              </w:pPr>
                            </w:p>
                            <w:p w14:paraId="484D60F0" w14:textId="77777777" w:rsidR="00776C0C" w:rsidRDefault="00776C0C" w:rsidP="00776C0C">
                              <w:pPr>
                                <w:spacing w:line="178" w:lineRule="exact"/>
                                <w:rPr>
                                  <w:sz w:val="36"/>
                                  <w:szCs w:val="36"/>
                                  <w:lang w:val="vi-VN"/>
                                </w:rPr>
                              </w:pPr>
                            </w:p>
                            <w:p w14:paraId="4165A3F3" w14:textId="0FF884D6" w:rsidR="00776C0C" w:rsidRPr="00776C0C" w:rsidRDefault="00776C0C" w:rsidP="00776C0C">
                              <w:pPr>
                                <w:spacing w:line="178" w:lineRule="exact"/>
                                <w:rPr>
                                  <w:sz w:val="26"/>
                                  <w:szCs w:val="26"/>
                                  <w:lang w:val="vi-VN"/>
                                </w:rPr>
                              </w:pPr>
                            </w:p>
                            <w:p w14:paraId="78C790B0" w14:textId="77777777" w:rsidR="00776C0C" w:rsidRPr="00776C0C" w:rsidRDefault="00776C0C" w:rsidP="00776C0C">
                              <w:pPr>
                                <w:spacing w:before="118"/>
                                <w:rPr>
                                  <w:sz w:val="26"/>
                                  <w:szCs w:val="26"/>
                                </w:rPr>
                              </w:pPr>
                              <w:r w:rsidRPr="00776C0C">
                                <w:rPr>
                                  <w:sz w:val="26"/>
                                  <w:szCs w:val="26"/>
                                </w:rPr>
                                <w:t>20%</w:t>
                              </w:r>
                            </w:p>
                            <w:p w14:paraId="4C0CB2C6" w14:textId="77777777" w:rsidR="00776C0C" w:rsidRPr="00776C0C" w:rsidRDefault="00776C0C" w:rsidP="00776C0C">
                              <w:pPr>
                                <w:spacing w:line="178" w:lineRule="exact"/>
                                <w:rPr>
                                  <w:sz w:val="26"/>
                                  <w:szCs w:val="26"/>
                                  <w:lang w:val="vi-VN"/>
                                </w:rPr>
                              </w:pPr>
                            </w:p>
                            <w:p w14:paraId="1E333624" w14:textId="77777777" w:rsidR="00776C0C" w:rsidRDefault="00776C0C" w:rsidP="00776C0C">
                              <w:pPr>
                                <w:spacing w:line="178" w:lineRule="exact"/>
                                <w:rPr>
                                  <w:sz w:val="36"/>
                                  <w:szCs w:val="36"/>
                                  <w:lang w:val="vi-VN"/>
                                </w:rPr>
                              </w:pPr>
                            </w:p>
                            <w:p w14:paraId="1B06A1E8" w14:textId="08653F43" w:rsidR="00776C0C" w:rsidRPr="00776C0C" w:rsidRDefault="00776C0C" w:rsidP="00776C0C">
                              <w:pPr>
                                <w:spacing w:line="178" w:lineRule="exact"/>
                                <w:rPr>
                                  <w:sz w:val="26"/>
                                  <w:szCs w:val="26"/>
                                  <w:lang w:val="vi-VN"/>
                                </w:rPr>
                              </w:pPr>
                            </w:p>
                            <w:p w14:paraId="687DFF65" w14:textId="77777777" w:rsidR="00776C0C" w:rsidRPr="00776C0C" w:rsidRDefault="00776C0C" w:rsidP="00776C0C">
                              <w:pPr>
                                <w:spacing w:before="120"/>
                                <w:rPr>
                                  <w:sz w:val="26"/>
                                  <w:szCs w:val="26"/>
                                </w:rPr>
                              </w:pPr>
                              <w:r w:rsidRPr="00776C0C">
                                <w:rPr>
                                  <w:sz w:val="26"/>
                                  <w:szCs w:val="26"/>
                                </w:rPr>
                                <w:t>10%</w:t>
                              </w:r>
                            </w:p>
                            <w:p w14:paraId="7F87FB2E" w14:textId="1EBC0ED2" w:rsidR="00776C0C" w:rsidRDefault="00776C0C" w:rsidP="00776C0C">
                              <w:pPr>
                                <w:rPr>
                                  <w:sz w:val="20"/>
                                  <w:szCs w:val="20"/>
                                </w:rPr>
                              </w:pPr>
                            </w:p>
                            <w:p w14:paraId="4F478B46" w14:textId="77777777" w:rsidR="00776C0C" w:rsidRPr="00776C0C" w:rsidRDefault="00776C0C" w:rsidP="00776C0C">
                              <w:pPr>
                                <w:rPr>
                                  <w:sz w:val="20"/>
                                  <w:szCs w:val="20"/>
                                </w:rPr>
                              </w:pPr>
                            </w:p>
                            <w:p w14:paraId="7039AFAA" w14:textId="77777777" w:rsidR="00776C0C" w:rsidRPr="00776C0C" w:rsidRDefault="00776C0C" w:rsidP="00776C0C">
                              <w:pPr>
                                <w:spacing w:before="120"/>
                                <w:ind w:left="81"/>
                                <w:rPr>
                                  <w:sz w:val="26"/>
                                  <w:szCs w:val="26"/>
                                </w:rPr>
                              </w:pPr>
                              <w:r w:rsidRPr="00776C0C">
                                <w:rPr>
                                  <w:sz w:val="26"/>
                                  <w:szCs w:val="26"/>
                                </w:rPr>
                                <w:t>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E90CB9" id="Group 312" o:spid="_x0000_s1193" style="position:absolute;margin-left:97.8pt;margin-top:29.5pt;width:437.55pt;height:308.7pt;z-index:251735040;mso-position-horizontal-relative:page" coordorigin="1212,1248" coordsize="4639,3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">
                <o:lock v:ext="edit" aspectratio="t"/>
                <v:rect id="Rectangle 280" o:spid="_x0000_s1194" style="position:absolute;left:1212;top:1248;width:4639;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" filled="f" strokeweight=".12pt"/>
                <v:line id="Line 281" o:spid="_x0000_s1195" style="position:absolute;visibility:visible;mso-wrap-style:square" from="2000,3433" to="5780,3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" strokeweight=".12pt"/>
                <v:line id="Line 282" o:spid="_x0000_s1196" style="position:absolute;visibility:visible;mso-wrap-style:square" from="2000,2921" to="5780,2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" strokeweight=".12pt"/>
                <v:line id="Line 283" o:spid="_x0000_s1197" style="position:absolute;visibility:visible;mso-wrap-style:square" from="2000,2413" to="5780,2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" strokeweight=".12pt"/>
                <v:line id="Line 284" o:spid="_x0000_s1198" style="position:absolute;visibility:visible;mso-wrap-style:square" from="2000,1902" to="5780,1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" strokeweight=".12pt"/>
                <v:shape id="AutoShape 285" o:spid="_x0000_s1199" style="position:absolute;left:1999;top:1390;width:3780;height:2;visibility:visible;mso-wrap-style:square;v-text-anchor:top" coordsize="3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" path="m,l1706,m3751,r29,e" filled="f" strokeweight=".12pt">
                  <v:path arrowok="t" o:connecttype="custom" o:connectlocs="0,0;1706,0;3751,0;3780,0" o:connectangles="0,0,0,0"/>
                </v:shape>
                <v:rect id="Rectangle 286" o:spid="_x0000_s1200" style="position:absolute;left:1999;top:1390;width:3780;height:2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" filled="f" strokecolor="#7e7e7e" strokeweight=".33864mm"/>
                <v:shape id="AutoShape 287" o:spid="_x0000_s1201" style="position:absolute;left:1949;top:1390;width:3831;height:2604;visibility:visible;mso-wrap-style:square;v-text-anchor:top" coordsize="3831,2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" path="m51,r,2554m,2554r51,m,2043r51,m,1531r51,m,1023r51,m,512r51,m,l51,t,2554l3831,2554m51,2604r,-50m365,2604r,-50m682,2604r,-50m996,2604r,-50m1311,2604r,-50m1625,2604r,-50m1942,2604r,-50m2256,2604r,-50m2571,2604r,-50m2885,2604r,-50m3202,2604r,-50m3516,2604r,-50m3831,2604r,-50e" filled="f" strokeweight=".12pt">
                  <v:path arrowok="t" o:connecttype="custom" o:connectlocs="51,1390;51,3944;0,3944;51,3944;0,3433;51,3433;0,2921;51,2921;0,2413;51,2413;0,1902;51,1902;0,1390;51,1390;51,3944;3831,3944;51,3994;51,3944;365,3994;365,3944;682,3994;682,3944;996,3994;996,3944;1311,3994;1311,3944;1625,3994;1625,3944;1942,3994;1942,3944;2256,3994;2256,3944;2571,3994;2571,3944;2885,3994;2885,3944;3202,3994;3202,3944;3516,3994;3516,3944;3831,3994;3831,3944" o:connectangles="0,0,0,0,0,0,0,0,0,0,0,0,0,0,0,0,0,0,0,0,0,0,0,0,0,0,0,0,0,0,0,0,0,0,0,0,0,0,0,0,0,0"/>
                </v:shape>
                <v:shape id="Freeform 288" o:spid="_x0000_s1202" style="position:absolute;left:2158;top:1930;width:2835;height:2014;visibility:visible;mso-wrap-style:square;v-text-anchor:top" coordsize="2835,2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" path="m,2002l315,1851,629,1145,943,r317,495l1575,1548r314,406l2203,2009r317,5l2834,2014e" filled="f" strokecolor="fuchsia" strokeweight=".33864mm">
                  <v:path arrowok="t" o:connecttype="custom" o:connectlocs="0,3932;315,3781;629,3075;943,1930;1260,2425;1575,3478;1889,3884;2203,3939;2520,3944;2834,3944" o:connectangles="0,0,0,0,0,0,0,0,0,0"/>
                </v:shape>
                <v:shape id="Freeform 289" o:spid="_x0000_s1203" style="position:absolute;left:2158;top:1673;width:3149;height:2271;visibility:visible;mso-wrap-style:square;v-text-anchor:top" coordsize="3149,22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" path="m,2270r315,-10l629,2164,943,1418,1260,r315,767l1889,1931r314,312l2520,2270r314,l3149,2270e" filled="f" strokecolor="#00007e" strokeweight=".33864mm">
                  <v:path arrowok="t" o:connecttype="custom" o:connectlocs="0,3944;315,3934;629,3838;943,3092;1260,1674;1575,2441;1889,3605;2203,3917;2520,3944;2834,3944;3149,3944" o:connectangles="0,0,0,0,0,0,0,0,0,0,0"/>
                </v:shape>
                <v:shape id="Freeform 290" o:spid="_x0000_s1204" style="position:absolute;left:2158;top:1800;width:3149;height:2143;visibility:visible;mso-wrap-style:square;v-text-anchor:top" coordsize="3149,21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" path="m,2140r315,-24l629,1922,943,979,1260,r315,876l1889,1881r314,243l2520,2143r314,l3149,2143e" filled="f" strokecolor="yellow" strokeweight=".33864mm">
                  <v:path arrowok="t" o:connecttype="custom" o:connectlocs="0,3941;315,3917;629,3723;943,2780;1260,1801;1575,2677;1889,3682;2203,3925;2520,3944;2834,3944;3149,3944" o:connectangles="0,0,0,0,0,0,0,0,0,0,0"/>
                </v:shape>
                <v:shape id="Freeform 291" o:spid="_x0000_s1205" style="position:absolute;left:2158;top:1927;width:3463;height:2016;visibility:visible;mso-wrap-style:square;v-text-anchor:top" coordsize="3463,2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" path="m,2013r315,-9l629,1908,943,1310,1260,r315,369l1889,1485r314,452l2520,2009r314,7l3149,2016r314,e" filled="f" strokecolor="aqua" strokeweight=".33864mm">
                  <v:path arrowok="t" o:connecttype="custom" o:connectlocs="0,3941;315,3932;629,3836;943,3238;1260,1928;1575,2297;1889,3413;2203,3865;2520,3937;2834,3944;3149,3944;3463,3944" o:connectangles="0,0,0,0,0,0,0,0,0,0,0,0"/>
                </v:shape>
                <v:shape id="Freeform 292" o:spid="_x0000_s1206" style="position:absolute;left:2158;top:1860;width:2835;height:2084;visibility:visible;mso-wrap-style:square;v-text-anchor:top" coordsize="2835,2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" path="m,2080r315,-33l629,1773,943,748,1260,r315,979l1889,1860r314,206l2520,2083r314,e" filled="f" strokecolor="#7e007e" strokeweight=".33864mm">
                  <v:path arrowok="t" o:connecttype="custom" o:connectlocs="0,3941;315,3908;629,3634;943,2609;1260,1861;1575,2840;1889,3721;2203,3927;2520,3944;2834,3944" o:connectangles="0,0,0,0,0,0,0,0,0,0"/>
                </v:shape>
                <v:shape id="Freeform 293" o:spid="_x0000_s1207" style="position:absolute;left:2158;top:1452;width:2520;height:2491;visibility:visible;mso-wrap-style:square;v-text-anchor:top" coordsize="2520,2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" path="m,2481r315,-84l629,1728,943,r317,991l1575,2260r314,214l2203,2491r317,e" filled="f" strokecolor="#7e0000" strokeweight=".33864mm">
                  <v:path arrowok="t" o:connecttype="custom" o:connectlocs="0,3934;315,3850;629,3181;943,1453;1260,2444;1575,3713;1889,3927;2203,3944;2520,3944" o:connectangles="0,0,0,0,0,0,0,0,0"/>
                </v:shape>
                <v:shape id="Freeform 294" o:spid="_x0000_s1208" style="position:absolute;left:2158;top:1548;width:2520;height:2395;visibility:visible;mso-wrap-style:square;v-text-anchor:top" coordsize="2520,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" path="m,2383r315,-94l629,1598,943,r317,883l1575,2131r314,245l2203,2395r317,e" filled="f" strokecolor="#007e7e" strokeweight=".33864mm">
                  <v:path arrowok="t" o:connecttype="custom" o:connectlocs="0,3932;315,3838;629,3147;943,1549;1260,2432;1575,3680;1889,3925;2203,3944;2520,3944" o:connectangles="0,0,0,0,0,0,0,0,0"/>
                </v:shape>
                <v:rect id="Rectangle 295" o:spid="_x0000_s1209" style="position:absolute;left:2127;top:3900;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" fillcolor="fuchsia" stroked="f"/>
                <v:rect id="Rectangle 296" o:spid="_x0000_s1210" style="position:absolute;left:2127;top:3900;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" filled="f" strokecolor="fuchsia" strokeweight=".33864mm"/>
                <v:rect id="Rectangle 297" o:spid="_x0000_s1211" style="position:absolute;left:2441;top:3749;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" fillcolor="fuchsia" stroked="f"/>
                <v:rect id="Rectangle 298" o:spid="_x0000_s1212" style="position:absolute;left:2441;top:3749;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" filled="f" strokecolor="fuchsia" strokeweight=".33864mm"/>
                <v:rect id="Rectangle 299" o:spid="_x0000_s1213" style="position:absolute;left:2755;top:3043;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" fillcolor="fuchsia" stroked="f"/>
                <v:rect id="Rectangle 300" o:spid="_x0000_s1214" style="position:absolute;left:2755;top:3043;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" filled="f" strokecolor="fuchsia" strokeweight=".33864mm"/>
                <v:rect id="Rectangle 301" o:spid="_x0000_s1215" style="position:absolute;left:3070;top:1899;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" fillcolor="fuchsia" stroked="f"/>
                <v:rect id="Rectangle 302" o:spid="_x0000_s1216" style="position:absolute;left:3070;top:1899;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" filled="f" strokecolor="fuchsia" strokeweight=".33864mm"/>
                <v:rect id="Rectangle 303" o:spid="_x0000_s1217" style="position:absolute;left:3386;top:2393;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" fillcolor="fuchsia" stroked="f"/>
                <v:rect id="Rectangle 304" o:spid="_x0000_s1218" style="position:absolute;left:3386;top:2393;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" filled="f" strokecolor="fuchsia" strokeweight=".33864mm"/>
                <v:rect id="Rectangle 305" o:spid="_x0000_s1219" style="position:absolute;left:3701;top:3447;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" fillcolor="fuchsia" stroked="f"/>
                <v:rect id="Rectangle 306" o:spid="_x0000_s1220" style="position:absolute;left:3701;top:3447;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" filled="f" strokecolor="fuchsia" strokeweight=".33864mm"/>
                <v:rect id="Rectangle 307" o:spid="_x0000_s1221" style="position:absolute;left:4015;top:385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" fillcolor="fuchsia" stroked="f"/>
                <v:rect id="Rectangle 308" o:spid="_x0000_s1222" style="position:absolute;left:4015;top:385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" filled="f" strokecolor="fuchsia" strokeweight=".33864mm"/>
                <v:rect id="Rectangle 309" o:spid="_x0000_s1223" style="position:absolute;left:4330;top:3907;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" fillcolor="fuchsia" stroked="f"/>
                <v:rect id="Rectangle 310" o:spid="_x0000_s1224" style="position:absolute;left:4330;top:3907;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" filled="f" strokecolor="fuchsia" strokeweight=".33864mm"/>
                <v:rect id="Rectangle 311" o:spid="_x0000_s1225" style="position:absolute;left:4646;top:391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" fillcolor="fuchsia" stroked="f"/>
                <v:rect id="Rectangle 312" o:spid="_x0000_s1226" style="position:absolute;left:4646;top:391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" filled="f" strokecolor="fuchsia" strokeweight=".33864mm"/>
                <v:rect id="Rectangle 313" o:spid="_x0000_s1227" style="position:absolute;left:4961;top:391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" fillcolor="fuchsia" stroked="f"/>
                <v:rect id="Rectangle 314" o:spid="_x0000_s1228" style="position:absolute;left:4961;top:3912;width:60;height: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" filled="f" strokecolor="fuchsia" strokeweight=".33864mm"/>
                <v:shape id="Freeform 315" o:spid="_x0000_s1229" style="position:absolute;left:2127;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" path="m31,l,31,31,62,62,31,31,xe" fillcolor="#00007e" stroked="f">
                  <v:path arrowok="t" o:connecttype="custom" o:connectlocs="31,3913;0,3944;31,3975;62,3944;31,3913" o:connectangles="0,0,0,0,0"/>
                </v:shape>
                <v:shape id="Freeform 316" o:spid="_x0000_s1230" style="position:absolute;left:2127;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" path="m31,l62,31,31,62,,31,31,xe" filled="f" strokecolor="#00007e" strokeweight=".33864mm">
                  <v:path arrowok="t" o:connecttype="custom" o:connectlocs="31,3913;62,3944;31,3975;0,3944;31,3913" o:connectangles="0,0,0,0,0"/>
                </v:shape>
                <v:shape id="Freeform 317" o:spid="_x0000_s1231" style="position:absolute;left:2441;top:390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" path="m32,l,31,32,62,63,31,32,xe" fillcolor="#00007e" stroked="f">
                  <v:path arrowok="t" o:connecttype="custom" o:connectlocs="32,3903;0,3934;32,3965;63,3934;32,3903" o:connectangles="0,0,0,0,0"/>
                </v:shape>
                <v:shape id="Freeform 318" o:spid="_x0000_s1232" style="position:absolute;left:2441;top:390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" path="m32,l63,31,32,62,,31,32,xe" filled="f" strokecolor="#00007e" strokeweight=".33864mm">
                  <v:path arrowok="t" o:connecttype="custom" o:connectlocs="32,3903;63,3934;32,3965;0,3934;32,3903" o:connectangles="0,0,0,0,0"/>
                </v:shape>
                <v:shape id="Freeform 319" o:spid="_x0000_s1233" style="position:absolute;left:2755;top:380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" path="m31,l,31,31,62,62,31,31,xe" fillcolor="#00007e" stroked="f">
                  <v:path arrowok="t" o:connecttype="custom" o:connectlocs="31,3807;0,3838;31,3869;62,3838;31,3807" o:connectangles="0,0,0,0,0"/>
                </v:shape>
                <v:shape id="Freeform 320" o:spid="_x0000_s1234" style="position:absolute;left:2755;top:380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" path="m31,l62,31,31,62,,31,31,xe" filled="f" strokecolor="#00007e" strokeweight=".33864mm">
                  <v:path arrowok="t" o:connecttype="custom" o:connectlocs="31,3807;62,3838;31,3869;0,3838;31,3807" o:connectangles="0,0,0,0,0"/>
                </v:shape>
                <v:shape id="Freeform 321" o:spid="_x0000_s1235" style="position:absolute;left:3070;top:306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" path="m31,l,31,31,62,63,31,31,xe" fillcolor="#00007e" stroked="f">
                  <v:path arrowok="t" o:connecttype="custom" o:connectlocs="31,3061;0,3092;31,3123;63,3092;31,3061" o:connectangles="0,0,0,0,0"/>
                </v:shape>
                <v:shape id="Freeform 322" o:spid="_x0000_s1236" style="position:absolute;left:3070;top:306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" path="m31,l63,31,31,62,,31,31,xe" filled="f" strokecolor="#00007e" strokeweight=".33864mm">
                  <v:path arrowok="t" o:connecttype="custom" o:connectlocs="31,3061;63,3092;31,3123;0,3092;31,3061" o:connectangles="0,0,0,0,0"/>
                </v:shape>
                <v:shape id="Freeform 323" o:spid="_x0000_s1237" style="position:absolute;left:3386;top:164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" path="m31,l,32,31,63,62,32,31,xe" fillcolor="#00007e" stroked="f">
                  <v:path arrowok="t" o:connecttype="custom" o:connectlocs="31,1642;0,1674;31,1705;62,1674;31,1642" o:connectangles="0,0,0,0,0"/>
                </v:shape>
                <v:shape id="Freeform 324" o:spid="_x0000_s1238" style="position:absolute;left:3386;top:164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" path="m31,l62,32,31,63,,32,31,xe" filled="f" strokecolor="#00007e" strokeweight=".33864mm">
                  <v:path arrowok="t" o:connecttype="custom" o:connectlocs="31,1642;62,1674;31,1705;0,1674;31,1642" o:connectangles="0,0,0,0,0"/>
                </v:shape>
                <v:shape id="Freeform 325" o:spid="_x0000_s1239" style="position:absolute;left:3701;top:241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" path="m32,l,31,32,63,63,31,32,xe" fillcolor="#00007e" stroked="f">
                  <v:path arrowok="t" o:connecttype="custom" o:connectlocs="32,2410;0,2441;32,2473;63,2441;32,2410" o:connectangles="0,0,0,0,0"/>
                </v:shape>
                <v:shape id="Freeform 326" o:spid="_x0000_s1240" style="position:absolute;left:3701;top:241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" path="m32,l63,31,32,63,,31,32,xe" filled="f" strokecolor="#00007e" strokeweight=".33864mm">
                  <v:path arrowok="t" o:connecttype="custom" o:connectlocs="32,2410;63,2441;32,2473;0,2441;32,2410" o:connectangles="0,0,0,0,0"/>
                </v:shape>
                <v:shape id="Freeform 327" o:spid="_x0000_s1241" style="position:absolute;left:4015;top:3574;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" path="m31,l,31,31,63,62,31,31,xe" fillcolor="#00007e" stroked="f">
                  <v:path arrowok="t" o:connecttype="custom" o:connectlocs="31,3574;0,3605;31,3637;62,3605;31,3574" o:connectangles="0,0,0,0,0"/>
                </v:shape>
                <v:shape id="Freeform 328" o:spid="_x0000_s1242" style="position:absolute;left:4015;top:3574;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" path="m31,l62,31,31,63,,31,31,xe" filled="f" strokecolor="#00007e" strokeweight=".33864mm">
                  <v:path arrowok="t" o:connecttype="custom" o:connectlocs="31,3574;62,3605;31,3637;0,3605;31,3574" o:connectangles="0,0,0,0,0"/>
                </v:shape>
                <v:shape id="Freeform 329" o:spid="_x0000_s1243" style="position:absolute;left:4330;top:388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" path="m31,l,31,31,63,62,31,31,xe" fillcolor="#00007e" stroked="f">
                  <v:path arrowok="t" o:connecttype="custom" o:connectlocs="31,3886;0,3917;31,3949;62,3917;31,3886" o:connectangles="0,0,0,0,0"/>
                </v:shape>
                <v:shape id="Freeform 330" o:spid="_x0000_s1244" style="position:absolute;left:4330;top:388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" path="m31,l62,31,31,63,,31,31,xe" filled="f" strokecolor="#00007e" strokeweight=".33864mm">
                  <v:path arrowok="t" o:connecttype="custom" o:connectlocs="31,3886;62,3917;31,3949;0,3917;31,3886" o:connectangles="0,0,0,0,0"/>
                </v:shape>
                <v:shape id="Freeform 331" o:spid="_x0000_s1245" style="position:absolute;left:4646;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" path="m31,l,31,31,62,62,31,31,xe" fillcolor="#00007e" stroked="f">
                  <v:path arrowok="t" o:connecttype="custom" o:connectlocs="31,3913;0,3944;31,3975;62,3944;31,3913" o:connectangles="0,0,0,0,0"/>
                </v:shape>
                <v:shape id="Freeform 332" o:spid="_x0000_s1246" style="position:absolute;left:4646;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" path="m31,l62,31,31,62,,31,31,xe" filled="f" strokecolor="#00007e" strokeweight=".33864mm">
                  <v:path arrowok="t" o:connecttype="custom" o:connectlocs="31,3913;62,3944;31,3975;0,3944;31,3913" o:connectangles="0,0,0,0,0"/>
                </v:shape>
                <v:shape id="Freeform 333" o:spid="_x0000_s1247" style="position:absolute;left:4961;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" path="m31,l,31,31,62,63,31,31,xe" fillcolor="#00007e" stroked="f">
                  <v:path arrowok="t" o:connecttype="custom" o:connectlocs="31,3913;0,3944;31,3975;63,3944;31,3913" o:connectangles="0,0,0,0,0"/>
                </v:shape>
                <v:shape id="Freeform 334" o:spid="_x0000_s1248" style="position:absolute;left:4961;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" path="m31,l63,31,31,62,,31,31,xe" filled="f" strokecolor="#00007e" strokeweight=".33864mm">
                  <v:path arrowok="t" o:connecttype="custom" o:connectlocs="31,3913;63,3944;31,3975;0,3944;31,3913" o:connectangles="0,0,0,0,0"/>
                </v:shape>
                <v:shape id="Freeform 335" o:spid="_x0000_s1249" style="position:absolute;left:5275;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" path="m31,l,31,31,62,62,31,31,xe" fillcolor="#00007e" stroked="f">
                  <v:path arrowok="t" o:connecttype="custom" o:connectlocs="31,3913;0,3944;31,3975;62,3944;31,3913" o:connectangles="0,0,0,0,0"/>
                </v:shape>
                <v:shape id="Freeform 336" o:spid="_x0000_s1250" style="position:absolute;left:5275;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" path="m31,l62,31,31,62,,31,31,xe" filled="f" strokecolor="#00007e" strokeweight=".33864mm">
                  <v:path arrowok="t" o:connecttype="custom" o:connectlocs="31,3913;62,3944;31,3975;0,3944;31,3913" o:connectangles="0,0,0,0,0"/>
                </v:shape>
                <v:shape id="Freeform 337" o:spid="_x0000_s1251" style="position:absolute;left:2127;top:391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" path="m31,l,63r62,l31,xe" fillcolor="yellow" stroked="f">
                  <v:path arrowok="t" o:connecttype="custom" o:connectlocs="31,3910;0,3973;62,3973;31,3910" o:connectangles="0,0,0,0"/>
                </v:shape>
                <v:shape id="Freeform 338" o:spid="_x0000_s1252" style="position:absolute;left:2127;top:391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" path="m31,l62,63,,63,31,xe" filled="f" strokecolor="yellow" strokeweight=".33864mm">
                  <v:path arrowok="t" o:connecttype="custom" o:connectlocs="31,3910;62,3973;0,3973;31,3910" o:connectangles="0,0,0,0"/>
                </v:shape>
                <v:shape id="Freeform 339" o:spid="_x0000_s1253" style="position:absolute;left:2441;top:388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" path="m32,l,63r63,l32,xe" fillcolor="yellow" stroked="f">
                  <v:path arrowok="t" o:connecttype="custom" o:connectlocs="32,3886;0,3949;63,3949;32,3886" o:connectangles="0,0,0,0"/>
                </v:shape>
                <v:shape id="Freeform 340" o:spid="_x0000_s1254" style="position:absolute;left:2441;top:3886;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" path="m32,l63,63,,63,32,xe" filled="f" strokecolor="yellow" strokeweight=".33864mm">
                  <v:path arrowok="t" o:connecttype="custom" o:connectlocs="32,3886;63,3949;0,3949;32,3886" o:connectangles="0,0,0,0"/>
                </v:shape>
                <v:shape id="Freeform 341" o:spid="_x0000_s1255" style="position:absolute;left:2755;top:3691;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" path="m31,l,62r62,l31,xe" fillcolor="yellow" stroked="f">
                  <v:path arrowok="t" o:connecttype="custom" o:connectlocs="31,3692;0,3754;62,3754;31,3692" o:connectangles="0,0,0,0"/>
                </v:shape>
                <v:shape id="Freeform 342" o:spid="_x0000_s1256" style="position:absolute;left:2755;top:3691;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" path="m31,l62,62,,62,31,xe" filled="f" strokecolor="yellow" strokeweight=".33864mm">
                  <v:path arrowok="t" o:connecttype="custom" o:connectlocs="31,3692;62,3754;0,3754;31,3692" o:connectangles="0,0,0,0"/>
                </v:shape>
                <v:shape id="Freeform 343" o:spid="_x0000_s1257" style="position:absolute;left:3070;top:2748;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" path="m31,l,62r63,l31,xe" fillcolor="yellow" stroked="f">
                  <v:path arrowok="t" o:connecttype="custom" o:connectlocs="31,2749;0,2811;63,2811;31,2749" o:connectangles="0,0,0,0"/>
                </v:shape>
                <v:shape id="Freeform 344" o:spid="_x0000_s1258" style="position:absolute;left:3070;top:2748;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" path="m31,l63,62,,62,31,xe" filled="f" strokecolor="yellow" strokeweight=".33864mm">
                  <v:path arrowok="t" o:connecttype="custom" o:connectlocs="31,2749;63,2811;0,2811;31,2749" o:connectangles="0,0,0,0"/>
                </v:shape>
                <v:shape id="Freeform 345" o:spid="_x0000_s1259" style="position:absolute;left:3386;top:1769;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" path="m31,l,62r62,l31,xe" fillcolor="yellow" stroked="f">
                  <v:path arrowok="t" o:connecttype="custom" o:connectlocs="31,1770;0,1832;62,1832;31,1770" o:connectangles="0,0,0,0"/>
                </v:shape>
                <v:shape id="Freeform 346" o:spid="_x0000_s1260" style="position:absolute;left:3386;top:1769;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" path="m31,l62,62,,62,31,xe" filled="f" strokecolor="yellow" strokeweight=".33864mm">
                  <v:path arrowok="t" o:connecttype="custom" o:connectlocs="31,1770;62,1832;0,1832;31,1770" o:connectangles="0,0,0,0"/>
                </v:shape>
                <v:shape id="Freeform 347" o:spid="_x0000_s1261" style="position:absolute;left:3701;top:2645;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" path="m32,l,63r63,l32,xe" fillcolor="yellow" stroked="f">
                  <v:path arrowok="t" o:connecttype="custom" o:connectlocs="32,2645;0,2708;63,2708;32,2645" o:connectangles="0,0,0,0"/>
                </v:shape>
                <v:shape id="Freeform 348" o:spid="_x0000_s1262" style="position:absolute;left:3701;top:2645;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" path="m32,l63,63,,63,32,xe" filled="f" strokecolor="yellow" strokeweight=".33864mm">
                  <v:path arrowok="t" o:connecttype="custom" o:connectlocs="32,2645;63,2708;0,2708;32,2645" o:connectangles="0,0,0,0"/>
                </v:shape>
                <v:shape id="Freeform 349" o:spid="_x0000_s1263" style="position:absolute;left:4015;top:365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" path="m31,l,62r62,l31,xe" fillcolor="yellow" stroked="f">
                  <v:path arrowok="t" o:connecttype="custom" o:connectlocs="31,3651;0,3713;62,3713;31,3651" o:connectangles="0,0,0,0"/>
                </v:shape>
                <v:shape id="Freeform 350" o:spid="_x0000_s1264" style="position:absolute;left:4015;top:3650;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" path="m31,l62,62,,62,31,xe" filled="f" strokecolor="yellow" strokeweight=".33864mm">
                  <v:path arrowok="t" o:connecttype="custom" o:connectlocs="31,3651;62,3713;0,3713;31,3651" o:connectangles="0,0,0,0"/>
                </v:shape>
                <v:shape id="Freeform 351" o:spid="_x0000_s1265" style="position:absolute;left:4330;top:3893;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" path="m31,l,63r62,l31,xe" fillcolor="yellow" stroked="f">
                  <v:path arrowok="t" o:connecttype="custom" o:connectlocs="31,3893;0,3956;62,3956;31,3893" o:connectangles="0,0,0,0"/>
                </v:shape>
                <v:shape id="Freeform 352" o:spid="_x0000_s1266" style="position:absolute;left:4330;top:3893;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" path="m31,l62,63,,63,31,xe" filled="f" strokecolor="yellow" strokeweight=".33864mm">
                  <v:path arrowok="t" o:connecttype="custom" o:connectlocs="31,3893;62,3956;0,3956;31,3893" o:connectangles="0,0,0,0"/>
                </v:shape>
                <v:shape id="Freeform 353" o:spid="_x0000_s1267" style="position:absolute;left:4646;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" path="m31,l,62r62,l31,xe" fillcolor="yellow" stroked="f">
                  <v:path arrowok="t" o:connecttype="custom" o:connectlocs="31,3913;0,3975;62,3975;31,3913" o:connectangles="0,0,0,0"/>
                </v:shape>
                <v:shape id="Freeform 354" o:spid="_x0000_s1268" style="position:absolute;left:4646;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" path="m31,l62,62,,62,31,xe" filled="f" strokecolor="yellow" strokeweight=".33864mm">
                  <v:path arrowok="t" o:connecttype="custom" o:connectlocs="31,3913;62,3975;0,3975;31,3913" o:connectangles="0,0,0,0"/>
                </v:shape>
                <v:shape id="Freeform 355" o:spid="_x0000_s1269" style="position:absolute;left:4961;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" path="m31,l,62r63,l31,xe" fillcolor="yellow" stroked="f">
                  <v:path arrowok="t" o:connecttype="custom" o:connectlocs="31,3913;0,3975;63,3975;31,3913" o:connectangles="0,0,0,0"/>
                </v:shape>
                <v:shape id="Freeform 356" o:spid="_x0000_s1270" style="position:absolute;left:4961;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" path="m31,l63,62,,62,31,xe" filled="f" strokecolor="yellow" strokeweight=".33864mm">
                  <v:path arrowok="t" o:connecttype="custom" o:connectlocs="31,3913;63,3975;0,3975;31,3913" o:connectangles="0,0,0,0"/>
                </v:shape>
                <v:shape id="Freeform 357" o:spid="_x0000_s1271" style="position:absolute;left:5275;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" path="m31,l,62r62,l31,xe" fillcolor="yellow" stroked="f">
                  <v:path arrowok="t" o:connecttype="custom" o:connectlocs="31,3913;0,3975;62,3975;31,3913" o:connectangles="0,0,0,0"/>
                </v:shape>
                <v:shape id="Freeform 358" o:spid="_x0000_s1272" style="position:absolute;left:5275;top:3912;width:63;height:63;visibility:visible;mso-wrap-style:square;v-text-anchor:top" coordsize="6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" path="m31,l62,62,,62,31,xe" filled="f" strokecolor="yellow" strokeweight=".33864mm">
                  <v:path arrowok="t" o:connecttype="custom" o:connectlocs="31,3913;62,3975;0,3975;31,3913" o:connectangles="0,0,0,0"/>
                </v:shape>
                <v:shape id="AutoShape 359" o:spid="_x0000_s1273" style="position:absolute;left:2127;top:1896;width:3526;height:2079;visibility:visible;mso-wrap-style:square;v-text-anchor:top" coordsize="3526,20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" path="m31,2044l,2013t31,31l62,2076m31,2044l,2076t31,-32l62,2013t284,22l314,2004t32,31l377,2066t-31,-31l314,2066t32,-31l377,2004t283,-65l629,1908t31,31l691,1970t-31,-31l629,1970t31,-31l691,1908m974,1341r-31,-31m974,1341r32,31m974,1341r-31,31m974,1341r32,-31m1291,31l1260,t31,31l1322,62m1291,31r-31,31m1291,31l1322,t284,400l1574,369t32,31l1637,432t-31,-32l1574,432t32,-32l1637,369t283,1147l1889,1485t31,31l1951,1548t-31,-32l1889,1548t31,-32l1951,1485t283,483l2203,1936t31,32l2265,1999t-31,-31l2203,1999t31,-31l2265,1936t286,104l2520,2008t31,32l2582,2071t-31,-31l2520,2071t31,-31l2582,2008t283,39l2834,2016t31,31l2897,2078t-32,-31l2834,2078t31,-31l2897,2016t283,31l3149,2016t31,31l3211,2078t-31,-31l3149,2078t31,-31l3211,2016t283,31l3463,2016t31,31l3525,2078t-31,-31l3463,2078t31,-31l3525,2016e" filled="f" strokecolor="aqua" strokeweight=".33864mm">
                  <v:path arrowok="t" o:connecttype="custom" o:connectlocs="0,3910;62,3973;0,3973;62,3910;314,3901;377,3963;314,3963;377,3901;629,3805;691,3867;629,3867;691,3805;943,3207;1006,3269;943,3269;1006,3207;1260,1897;1322,1959;1260,1959;1322,1897;1574,2266;1637,2329;1574,2329;1637,2266;1889,3382;1951,3445;1889,3445;1951,3382;2203,3833;2265,3896;2203,3896;2265,3833;2520,3905;2582,3968;2520,3968;2582,3905;2834,3913;2897,3975;2834,3975;2897,3913;3149,3913;3211,3975;3149,3975;3211,3913;3463,3913;3525,3975;3463,3975;3525,3913" o:connectangles="0,0,0,0,0,0,0,0,0,0,0,0,0,0,0,0,0,0,0,0,0,0,0,0,0,0,0,0,0,0,0,0,0,0,0,0,0,0,0,0,0,0,0,0,0,0,0,0"/>
                </v:shape>
                <v:line id="Line 360" o:spid="_x0000_s1274" style="position:absolute;visibility:visible;mso-wrap-style:square" from="2158,3941" to="2158,3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" strokecolor="#7e007e" strokeweight=".33864mm"/>
                <v:line id="Line 361" o:spid="_x0000_s1275" style="position:absolute;visibility:visible;mso-wrap-style:square" from="2158,3941" to="2209,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" strokecolor="#7e007e" strokeweight=".33864mm"/>
                <v:line id="Line 362" o:spid="_x0000_s1276" style="position:absolute;visibility:visible;mso-wrap-style:square" from="2158,3941" to="2158,3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" strokecolor="#7e007e" strokeweight=".33864mm"/>
                <v:line id="Line 363" o:spid="_x0000_s1277" style="position:absolute;visibility:visible;mso-wrap-style:square" from="2158,3941" to="2209,39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" strokecolor="#7e007e" strokeweight=".33864mm"/>
                <v:rect id="Rectangle 364" o:spid="_x0000_s1278" style="position:absolute;left:2148;top:3890;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" fillcolor="#7e007e" stroked="f"/>
                <v:rect id="Rectangle 365" o:spid="_x0000_s1279" style="position:absolute;left:2148;top:3941;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" fillcolor="#7e007e" stroked="f"/>
                <v:shape id="AutoShape 366" o:spid="_x0000_s1280" style="position:absolute;left:2422;top:3583;width:416;height:375;visibility:visible;mso-wrap-style:square;v-text-anchor:top" coordsize="416,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" path="m51,324l,273t51,51l101,374m51,324l,374m51,324r50,-51m51,324r,-51m51,324r,50m365,50l315,t50,50l415,101m365,50r-50,51m365,50l415,m365,50l365,t,50l365,101e" filled="f" strokecolor="#7e007e" strokeweight=".33864mm">
                  <v:path arrowok="t" o:connecttype="custom" o:connectlocs="51,3908;0,3857;51,3908;101,3958;51,3908;0,3958;51,3908;101,3857;51,3908;51,3857;51,3908;51,3958;365,3634;315,3584;365,3634;415,3685;365,3634;315,3685;365,3634;415,3584;365,3634;365,3584;365,3634;365,3685" o:connectangles="0,0,0,0,0,0,0,0,0,0,0,0,0,0,0,0,0,0,0,0,0,0,0,0"/>
                </v:shape>
                <v:shape id="Picture 367" o:spid="_x0000_s1281" type="#_x0000_t75" style="position:absolute;left:3041;top:2549;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">
                  <v:imagedata r:id="rId23" o:title=""/>
                </v:shape>
                <v:shape id="AutoShape 368" o:spid="_x0000_s1282" style="position:absolute;left:3367;top:1810;width:101;height:101;visibility:visible;mso-wrap-style:square;v-text-anchor:top" coordsize="101,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" path="m50,51l,m50,51r51,50m50,51l,101m50,51l101,m50,51l50,t,51l50,101e" filled="f" strokecolor="#7e007e" strokeweight=".33864mm">
                  <v:path arrowok="t" o:connecttype="custom" o:connectlocs="50,1861;0,1810;50,1861;101,1911;50,1861;0,1911;50,1861;101,1810;50,1861;50,1810;50,1861;50,1911" o:connectangles="0,0,0,0,0,0,0,0,0,0,0,0"/>
                </v:shape>
                <v:shape id="Picture 369" o:spid="_x0000_s1283" type="#_x0000_t75" style="position:absolute;left:3672;top:2779;width:12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">
                  <v:imagedata r:id="rId23" o:title=""/>
                </v:shape>
                <v:shape id="AutoShape 370" o:spid="_x0000_s1284" style="position:absolute;left:3996;top:3670;width:416;height:308;visibility:visible;mso-wrap-style:square;v-text-anchor:top" coordsize="41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" path="m51,51l,m51,51r50,50m51,51l,101m51,51l101,m51,51l51,t,51l51,101m365,257l315,207t50,50l416,307m365,257r-50,50m365,257r51,-50e" filled="f" strokecolor="#7e007e" strokeweight=".33864mm">
                  <v:path arrowok="t" o:connecttype="custom" o:connectlocs="51,3721;0,3670;51,3721;101,3771;51,3721;0,3771;51,3721;101,3670;51,3721;51,3670;51,3721;51,3771;365,3927;315,3877;365,3927;416,3977;365,3927;315,3977;365,3927;416,3877" o:connectangles="0,0,0,0,0,0,0,0,0,0,0,0,0,0,0,0,0,0,0,0"/>
                </v:shape>
                <v:shape id="Freeform 371" o:spid="_x0000_s1285" style="position:absolute;left:4351;top:3876;width:20;height:101;visibility:visible;mso-wrap-style:square;v-text-anchor:top" coordsize="2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" path="m19,l,,,50r,50l19,100r,-50l19,xe" fillcolor="#7e007e" stroked="f">
                  <v:path arrowok="t" o:connecttype="custom" o:connectlocs="19,3877;0,3877;0,3927;0,3977;19,3977;19,3927;19,3877" o:connectangles="0,0,0,0,0,0,0"/>
                </v:shape>
                <v:line id="Line 372" o:spid="_x0000_s1286" style="position:absolute;visibility:visible;mso-wrap-style:square" from="4678,3944" to="4678,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" strokecolor="#7e007e" strokeweight=".33864mm"/>
                <v:line id="Line 373" o:spid="_x0000_s1287" style="position:absolute;visibility:visible;mso-wrap-style:square" from="4678,3944" to="4728,3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" strokecolor="#7e007e" strokeweight=".33864mm"/>
                <v:line id="Line 374" o:spid="_x0000_s1288" style="position:absolute;visibility:visible;mso-wrap-style:square" from="4678,3944" to="4678,3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" strokecolor="#7e007e" strokeweight=".33864mm"/>
                <v:line id="Line 375" o:spid="_x0000_s1289" style="position:absolute;visibility:visible;mso-wrap-style:square" from="4678,3944" to="4728,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" strokecolor="#7e007e" strokeweight=".33864mm"/>
                <v:rect id="Rectangle 376" o:spid="_x0000_s1290" style="position:absolute;left:4668;top:389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" fillcolor="#7e007e" stroked="f"/>
                <v:rect id="Rectangle 377" o:spid="_x0000_s1291" style="position:absolute;left:4668;top:394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" fillcolor="#7e007e" stroked="f"/>
                <v:line id="Line 378" o:spid="_x0000_s1292" style="position:absolute;visibility:visible;mso-wrap-style:square" from="4992,3944" to="4992,39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" strokecolor="#7e007e" strokeweight=".33864mm"/>
                <v:line id="Line 379" o:spid="_x0000_s1293" style="position:absolute;visibility:visible;mso-wrap-style:square" from="4992,3944" to="5043,3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" strokecolor="#7e007e" strokeweight=".33864mm"/>
                <v:line id="Line 380" o:spid="_x0000_s1294" style="position:absolute;visibility:visible;mso-wrap-style:square" from="4992,3944" to="4992,3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" strokecolor="#7e007e" strokeweight=".33864mm"/>
                <v:shape id="AutoShape 381" o:spid="_x0000_s1295" style="position:absolute;left:4992;top:3893;width:51;height:51;visibility:visible;mso-wrap-style:square;v-text-anchor:top" coordsize="5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" path="m,51l51,m,51l,e" filled="f" strokecolor="#7e007e" strokeweight=".33864mm">
                  <v:path arrowok="t" o:connecttype="custom" o:connectlocs="0,3944;51,3893;0,3944;0,3893" o:connectangles="0,0,0,0"/>
                </v:shape>
                <v:line id="Line 382" o:spid="_x0000_s1296" style="position:absolute;visibility:visible;mso-wrap-style:square" from="4992,3944" to="4992,39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" strokecolor="#7e007e" strokeweight=".33864mm"/>
                <v:shape id="Freeform 383" o:spid="_x0000_s1297" style="position:absolute;left:2107;top:388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" path="m48,l29,4,14,14,4,29,,48,4,67,14,83,29,94r19,4l67,94,83,83,94,67,98,48,94,29,83,14,67,4,48,xe" fillcolor="#7e0000" stroked="f">
                  <v:path arrowok="t" o:connecttype="custom" o:connectlocs="48,3884;29,3888;14,3898;4,3913;0,3932;4,3951;14,3967;29,3978;48,3982;67,3978;83,3967;94,3951;98,3932;94,3913;83,3898;67,3888;48,3884" o:connectangles="0,0,0,0,0,0,0,0,0,0,0,0,0,0,0,0,0"/>
                </v:shape>
                <v:shape id="Freeform 384" o:spid="_x0000_s1298" style="position:absolute;left:2107;top:388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" path="m98,48l94,29,83,14,67,4,48,,29,4,14,14,4,29,,48,4,67,14,83,29,94r19,4l67,94,83,83,94,67,98,48xe" filled="f" strokecolor="#7e0000" strokeweight=".33864mm">
                  <v:path arrowok="t" o:connecttype="custom" o:connectlocs="98,3932;94,3913;83,3898;67,3888;48,3884;29,3888;14,3898;4,3913;0,3932;4,3951;14,3967;29,3978;48,3982;67,3978;83,3967;94,3951;98,3932" o:connectangles="0,0,0,0,0,0,0,0,0,0,0,0,0,0,0,0,0"/>
                </v:shape>
                <v:shape id="Freeform 385" o:spid="_x0000_s1299" style="position:absolute;left:2422;top:3799;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" path="m48,l30,4,14,14,4,29,,48,4,67,14,83,30,94r18,4l67,94,83,83,94,67,99,48,94,29,83,14,67,4,48,xe" fillcolor="#7e0000" stroked="f">
                  <v:path arrowok="t" o:connecttype="custom" o:connectlocs="48,3800;30,3804;14,3814;4,3829;0,3848;4,3867;14,3883;30,3894;48,3898;67,3894;83,3883;94,3867;99,3848;94,3829;83,3814;67,3804;48,3800" o:connectangles="0,0,0,0,0,0,0,0,0,0,0,0,0,0,0,0,0"/>
                </v:shape>
                <v:shape id="Freeform 386" o:spid="_x0000_s1300" style="position:absolute;left:2422;top:3799;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" path="m99,48l94,29,83,14,67,4,48,,30,4,14,14,4,29,,48,4,67,14,83,30,94r18,4l67,94,83,83,94,67,99,48xe" filled="f" strokecolor="#7e0000" strokeweight=".33864mm">
                  <v:path arrowok="t" o:connecttype="custom" o:connectlocs="99,3848;94,3829;83,3814;67,3804;48,3800;30,3804;14,3814;4,3829;0,3848;4,3867;14,3883;30,3894;48,3898;67,3894;83,3883;94,3867;99,3848" o:connectangles="0,0,0,0,0,0,0,0,0,0,0,0,0,0,0,0,0"/>
                </v:shape>
                <v:shape id="Freeform 387" o:spid="_x0000_s1301" style="position:absolute;left:2736;top:3130;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" path="m48,l29,4,14,14,3,30,,48,3,67,14,83,29,94r19,5l67,94,83,83,94,67,98,48,94,30,83,14,67,4,48,xe" fillcolor="#7e0000" stroked="f">
                  <v:path arrowok="t" o:connecttype="custom" o:connectlocs="48,3130;29,3134;14,3144;3,3160;0,3178;3,3197;14,3213;29,3224;48,3229;67,3224;83,3213;94,3197;98,3178;94,3160;83,3144;67,3134;48,3130" o:connectangles="0,0,0,0,0,0,0,0,0,0,0,0,0,0,0,0,0"/>
                </v:shape>
                <v:shape id="Freeform 388" o:spid="_x0000_s1302" style="position:absolute;left:2736;top:3130;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" path="m98,48l94,30,83,14,67,4,48,,29,4,14,14,3,30,,48,3,67,14,83,29,94r19,5l67,94,83,83,94,67,98,48xe" filled="f" strokecolor="#7e0000" strokeweight=".33864mm">
                  <v:path arrowok="t" o:connecttype="custom" o:connectlocs="98,3178;94,3160;83,3144;67,3134;48,3130;29,3134;14,3144;3,3160;0,3178;3,3197;14,3213;29,3224;48,3229;67,3224;83,3213;94,3197;98,3178" o:connectangles="0,0,0,0,0,0,0,0,0,0,0,0,0,0,0,0,0"/>
                </v:shape>
                <v:shape id="Freeform 389" o:spid="_x0000_s1303" style="position:absolute;left:3050;top:1402;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" path="m48,l29,4,14,14,4,30,,48,4,67,14,83,29,95r19,4l67,95,83,83,94,67,98,48,94,30,83,14,67,4,48,xe" fillcolor="#7e0000" stroked="f">
                  <v:path arrowok="t" o:connecttype="custom" o:connectlocs="48,1402;29,1406;14,1416;4,1432;0,1450;4,1469;14,1485;29,1497;48,1501;67,1497;83,1485;94,1469;98,1450;94,1432;83,1416;67,1406;48,1402" o:connectangles="0,0,0,0,0,0,0,0,0,0,0,0,0,0,0,0,0"/>
                </v:shape>
                <v:shape id="Freeform 390" o:spid="_x0000_s1304" style="position:absolute;left:3050;top:1402;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" path="m98,48l94,30,83,14,67,4,48,,29,4,14,14,4,30,,48,4,67,14,83,29,95r19,4l67,95,83,83,94,67,98,48xe" filled="f" strokecolor="#7e0000" strokeweight=".33864mm">
                  <v:path arrowok="t" o:connecttype="custom" o:connectlocs="98,1450;94,1432;83,1416;67,1406;48,1402;29,1406;14,1416;4,1432;0,1450;4,1469;14,1485;29,1497;48,1501;67,1497;83,1485;94,1469;98,1450" o:connectangles="0,0,0,0,0,0,0,0,0,0,0,0,0,0,0,0,0"/>
                </v:shape>
                <v:shape id="Freeform 391" o:spid="_x0000_s1305" style="position:absolute;left:3367;top:23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" path="m48,l29,4,14,15,4,30,,48,4,67,14,84,29,95r19,4l67,95,83,84,94,67,98,48,94,30,83,15,67,4,48,xe" fillcolor="#7e0000" stroked="f">
                  <v:path arrowok="t" o:connecttype="custom" o:connectlocs="48,2393;29,2397;14,2408;4,2423;0,2441;4,2460;14,2477;29,2488;48,2492;67,2488;83,2477;94,2460;98,2441;94,2423;83,2408;67,2397;48,2393" o:connectangles="0,0,0,0,0,0,0,0,0,0,0,0,0,0,0,0,0"/>
                </v:shape>
                <v:shape id="Freeform 392" o:spid="_x0000_s1306" style="position:absolute;left:3367;top:23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" path="m98,48l94,30,83,15,67,4,48,,29,4,14,15,4,30,,48,4,67,14,84,29,95r19,4l67,95,83,84,94,67,98,48xe" filled="f" strokecolor="#7e0000" strokeweight=".33864mm">
                  <v:path arrowok="t" o:connecttype="custom" o:connectlocs="98,2441;94,2423;83,2408;67,2397;48,2393;29,2397;14,2408;4,2423;0,2441;4,2460;14,2477;29,2488;48,2492;67,2488;83,2477;94,2460;98,2441" o:connectangles="0,0,0,0,0,0,0,0,0,0,0,0,0,0,0,0,0"/>
                </v:shape>
                <v:shape id="Freeform 393" o:spid="_x0000_s1307" style="position:absolute;left:3682;top:3662;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" path="m48,l29,4,14,14,4,29,,48,4,67,14,83,29,94r19,4l67,94,83,83,94,67,99,48,94,29,83,14,67,4,48,xe" fillcolor="#7e0000" stroked="f">
                  <v:path arrowok="t" o:connecttype="custom" o:connectlocs="48,3663;29,3667;14,3677;4,3692;0,3711;4,3730;14,3746;29,3757;48,3761;67,3757;83,3746;94,3730;99,3711;94,3692;83,3677;67,3667;48,3663" o:connectangles="0,0,0,0,0,0,0,0,0,0,0,0,0,0,0,0,0"/>
                </v:shape>
                <v:shape id="Freeform 394" o:spid="_x0000_s1308" style="position:absolute;left:3682;top:3662;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" path="m99,48l94,29,83,14,67,4,48,,29,4,14,14,4,29,,48,4,67,14,83,29,94r19,4l67,94,83,83,94,67,99,48xe" filled="f" strokecolor="#7e0000" strokeweight=".33864mm">
                  <v:path arrowok="t" o:connecttype="custom" o:connectlocs="99,3711;94,3692;83,3677;67,3667;48,3663;29,3667;14,3677;4,3692;0,3711;4,3730;14,3746;29,3757;48,3761;67,3757;83,3746;94,3730;99,3711" o:connectangles="0,0,0,0,0,0,0,0,0,0,0,0,0,0,0,0,0"/>
                </v:shape>
                <v:shape id="Freeform 395" o:spid="_x0000_s1309" style="position:absolute;left:3996;top:3876;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" path="m48,l30,3,15,14,4,29,,48,4,67,15,83,30,94r18,4l67,94,84,83,95,67,99,48,95,29,84,14,67,3,48,xe" fillcolor="#7e0000" stroked="f">
                  <v:path arrowok="t" o:connecttype="custom" o:connectlocs="48,3877;30,3880;15,3891;4,3906;0,3925;4,3944;15,3960;30,3971;48,3975;67,3971;84,3960;95,3944;99,3925;95,3906;84,3891;67,3880;48,3877" o:connectangles="0,0,0,0,0,0,0,0,0,0,0,0,0,0,0,0,0"/>
                </v:shape>
                <v:shape id="Freeform 396" o:spid="_x0000_s1310" style="position:absolute;left:3996;top:3876;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" path="m99,48l95,29,84,14,67,3,48,,30,3,15,14,4,29,,48,4,67,15,83,30,94r18,4l67,94,84,83,95,67,99,48xe" filled="f" strokecolor="#7e0000" strokeweight=".33864mm">
                  <v:path arrowok="t" o:connecttype="custom" o:connectlocs="99,3925;95,3906;84,3891;67,3880;48,3877;30,3880;15,3891;4,3906;0,3925;4,3944;15,3960;30,3971;48,3975;67,3971;84,3960;95,3944;99,3925" o:connectangles="0,0,0,0,0,0,0,0,0,0,0,0,0,0,0,0,0"/>
                </v:shape>
                <v:shape id="Freeform 397" o:spid="_x0000_s1311" style="position:absolute;left:4310;top:38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" path="m48,l29,4,14,14,4,30,,48,4,67,14,83,29,95r19,4l67,95,83,83,94,67,98,48,94,30,83,14,67,4,48,xe" fillcolor="#7e0000" stroked="f">
                  <v:path arrowok="t" o:connecttype="custom" o:connectlocs="48,3893;29,3897;14,3907;4,3923;0,3941;4,3960;14,3976;29,3988;48,3992;67,3988;83,3976;94,3960;98,3941;94,3923;83,3907;67,3897;48,3893" o:connectangles="0,0,0,0,0,0,0,0,0,0,0,0,0,0,0,0,0"/>
                </v:shape>
                <v:shape id="Freeform 398" o:spid="_x0000_s1312" style="position:absolute;left:4310;top:38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" path="m98,48l94,30,83,14,67,4,48,,29,4,14,14,4,30,,48,4,67,14,83,29,95r19,4l67,95,83,83,94,67,98,48xe" filled="f" strokecolor="#7e0000" strokeweight=".33864mm">
                  <v:path arrowok="t" o:connecttype="custom" o:connectlocs="98,3941;94,3923;83,3907;67,3897;48,3893;29,3897;14,3907;4,3923;0,3941;4,3960;14,3976;29,3988;48,3992;67,3988;83,3976;94,3960;98,3941" o:connectangles="0,0,0,0,0,0,0,0,0,0,0,0,0,0,0,0,0"/>
                </v:shape>
                <v:shape id="Freeform 399" o:spid="_x0000_s1313" style="position:absolute;left:4627;top:38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" path="m48,l29,4,14,14,3,30,,48,3,67,14,83,29,95r19,4l67,95,83,83,94,67,98,48,94,30,83,14,67,4,48,xe" fillcolor="#7e0000" stroked="f">
                  <v:path arrowok="t" o:connecttype="custom" o:connectlocs="48,3893;29,3897;14,3907;3,3923;0,3941;3,3960;14,3976;29,3988;48,3992;67,3988;83,3976;94,3960;98,3941;94,3923;83,3907;67,3897;48,3893" o:connectangles="0,0,0,0,0,0,0,0,0,0,0,0,0,0,0,0,0"/>
                </v:shape>
                <v:shape id="Freeform 400" o:spid="_x0000_s1314" style="position:absolute;left:4627;top:3893;width:99;height:99;visibility:visible;mso-wrap-style:square;v-text-anchor:top" coordsize="99,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" path="m98,48l94,30,83,14,67,4,48,,29,4,14,14,3,30,,48,3,67,14,83,29,95r19,4l67,95,83,83,94,67,98,48xe" filled="f" strokecolor="#7e0000" strokeweight=".33864mm">
                  <v:path arrowok="t" o:connecttype="custom" o:connectlocs="98,3941;94,3923;83,3907;67,3897;48,3893;29,3897;14,3907;3,3923;0,3941;3,3960;14,3976;29,3988;48,3992;67,3988;83,3976;94,3960;98,3941" o:connectangles="0,0,0,0,0,0,0,0,0,0,0,0,0,0,0,0,0"/>
                </v:shape>
                <v:rect id="Rectangle 401" o:spid="_x0000_s1315" style="position:absolute;left:2148;top:3881;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" fillcolor="#007e7e" stroked="f"/>
                <v:rect id="Rectangle 402" o:spid="_x0000_s1316" style="position:absolute;left:2148;top:3931;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" fillcolor="#007e7e" stroked="f"/>
                <v:shape id="AutoShape 403" o:spid="_x0000_s1317" style="position:absolute;left:2107;top:1498;width:1990;height:2477;visibility:visible;mso-wrap-style:square;v-text-anchor:top" coordsize="1990,2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" path="m50,2434r-50,m50,2434r51,m365,2340r,-50m365,2340r,51m365,2340r-51,m365,2340r50,m679,1649r,-50m679,1649r,50m679,1649r-50,m679,1649r50,m993,51l993,t,51l993,101t,-50l943,51t50,l1044,51t266,883l1310,883t,51l1310,984t,-50l1260,934t50,l1361,934t264,1248l1625,2131t,51l1625,2232t,-50l1574,2182t51,l1675,2182t264,245l1939,2376t,51l1939,2477t,-50l1888,2427t51,l1989,2427e" filled="f" strokecolor="#007e7e" strokeweight=".33864mm">
                  <v:path arrowok="t" o:connecttype="custom" o:connectlocs="50,3932;0,3932;50,3932;101,3932;365,3838;365,3788;365,3838;365,3889;365,3838;314,3838;365,3838;415,3838;679,3147;679,3097;679,3147;679,3197;679,3147;629,3147;679,3147;729,3147;993,1549;993,1498;993,1549;993,1599;993,1549;943,1549;993,1549;1044,1549;1310,2432;1310,2381;1310,2432;1310,2482;1310,2432;1260,2432;1310,2432;1361,2432;1625,3680;1625,3629;1625,3680;1625,3730;1625,3680;1574,3680;1625,3680;1675,3680;1939,3925;1939,3874;1939,3925;1939,3975;1939,3925;1888,3925;1939,3925;1989,3925" o:connectangles="0,0,0,0,0,0,0,0,0,0,0,0,0,0,0,0,0,0,0,0,0,0,0,0,0,0,0,0,0,0,0,0,0,0,0,0,0,0,0,0,0,0,0,0,0,0,0,0,0,0,0,0"/>
                </v:shape>
                <v:rect id="Rectangle 404" o:spid="_x0000_s1318" style="position:absolute;left:4351;top:389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" fillcolor="#007e7e" stroked="f"/>
                <v:rect id="Rectangle 405" o:spid="_x0000_s1319" style="position:absolute;left:4351;top:394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" fillcolor="#007e7e" stroked="f"/>
                <v:shape id="AutoShape 406" o:spid="_x0000_s1320" style="position:absolute;left:4310;top:3943;width:101;height:2;visibility:visible;mso-wrap-style:square;v-text-anchor:top" coordsize="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" path="m50,l,m50,r51,e" filled="f" strokecolor="#007e7e" strokeweight=".33864mm">
                  <v:path arrowok="t" o:connecttype="custom" o:connectlocs="50,0;0,0;50,0;101,0" o:connectangles="0,0,0,0"/>
                </v:shape>
                <v:rect id="Rectangle 407" o:spid="_x0000_s1321" style="position:absolute;left:4668;top:389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" fillcolor="#007e7e" stroked="f"/>
                <v:rect id="Rectangle 408" o:spid="_x0000_s1322" style="position:absolute;left:4668;top:3943;width:20;height: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" fillcolor="#007e7e" stroked="f"/>
                <v:shape id="AutoShape 409" o:spid="_x0000_s1323" style="position:absolute;left:4627;top:3943;width:101;height:2;visibility:visible;mso-wrap-style:square;v-text-anchor:top" coordsize="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" path="m50,l,m50,r50,e" filled="f" strokecolor="#007e7e" strokeweight=".33864mm">
                  <v:path arrowok="t" o:connecttype="custom" o:connectlocs="50,0;0,0;50,0;100,0" o:connectangles="0,0,0,0"/>
                </v:shape>
                <v:rect id="Rectangle 410" o:spid="_x0000_s1324" style="position:absolute;left:3706;top:1253;width:2045;height: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" stroked="f"/>
                <v:rect id="Rectangle 411" o:spid="_x0000_s1325" style="position:absolute;left:1212;top:1248;width:4639;height:3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" filled="f" strokeweight=".12pt"/>
                <v:shape id="Text Box 413" o:spid="_x0000_s1326" type="#_x0000_t202" style="position:absolute;left:3732;top:1308;width:2013;height: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" filled="f" stroked="f">
                  <v:textbox inset="0,0,0,0">
                    <w:txbxContent>
                      <w:p w14:paraId="214FA0C2" w14:textId="77777777" w:rsidR="00776C0C" w:rsidRPr="00776C0C" w:rsidRDefault="00776C0C" w:rsidP="00776C0C">
                        <w:pPr>
                          <w:spacing w:line="221" w:lineRule="exact"/>
                          <w:jc w:val="center"/>
                          <w:rPr>
                            <w:b/>
                            <w:sz w:val="28"/>
                            <w:szCs w:val="28"/>
                          </w:rPr>
                        </w:pPr>
                        <w:r w:rsidRPr="00776C0C">
                          <w:rPr>
                            <w:b/>
                            <w:sz w:val="28"/>
                            <w:szCs w:val="28"/>
                          </w:rPr>
                          <w:t>Search</w:t>
                        </w:r>
                        <w:r w:rsidRPr="00776C0C">
                          <w:rPr>
                            <w:b/>
                            <w:spacing w:val="-7"/>
                            <w:sz w:val="28"/>
                            <w:szCs w:val="28"/>
                          </w:rPr>
                          <w:t xml:space="preserve"> </w:t>
                        </w:r>
                        <w:r w:rsidRPr="00776C0C">
                          <w:rPr>
                            <w:b/>
                            <w:sz w:val="28"/>
                            <w:szCs w:val="28"/>
                          </w:rPr>
                          <w:t>characteristichs</w:t>
                        </w:r>
                      </w:p>
                    </w:txbxContent>
                  </v:textbox>
                </v:shape>
                <v:shape id="Text Box 414" o:spid="_x0000_s1327" type="#_x0000_t202" style="position:absolute;left:1631;top:1367;width:318;height:2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" filled="f" stroked="f">
                  <v:textbox inset="0,0,0,0">
                    <w:txbxContent>
                      <w:p w14:paraId="2D48B654" w14:textId="38B0DC28" w:rsidR="00776C0C" w:rsidRPr="00776C0C" w:rsidRDefault="00776C0C" w:rsidP="00776C0C">
                        <w:pPr>
                          <w:spacing w:line="178" w:lineRule="exact"/>
                          <w:rPr>
                            <w:sz w:val="26"/>
                            <w:szCs w:val="26"/>
                            <w:lang w:val="vi-VN"/>
                          </w:rPr>
                        </w:pPr>
                        <w:r w:rsidRPr="00776C0C">
                          <w:rPr>
                            <w:sz w:val="26"/>
                            <w:szCs w:val="26"/>
                            <w:lang w:val="vi-VN"/>
                          </w:rPr>
                          <w:t>50%</w:t>
                        </w:r>
                      </w:p>
                      <w:p w14:paraId="73FAC232" w14:textId="75F8E5EE" w:rsidR="00776C0C" w:rsidRPr="00776C0C" w:rsidRDefault="00776C0C" w:rsidP="00776C0C">
                        <w:pPr>
                          <w:spacing w:line="178" w:lineRule="exact"/>
                          <w:rPr>
                            <w:sz w:val="26"/>
                            <w:szCs w:val="26"/>
                            <w:lang w:val="vi-VN"/>
                          </w:rPr>
                        </w:pPr>
                      </w:p>
                      <w:p w14:paraId="4EA0F121" w14:textId="0F4F4F9D" w:rsidR="00776C0C" w:rsidRDefault="00776C0C" w:rsidP="00776C0C">
                        <w:pPr>
                          <w:spacing w:line="178" w:lineRule="exact"/>
                          <w:rPr>
                            <w:sz w:val="36"/>
                            <w:szCs w:val="36"/>
                            <w:lang w:val="vi-VN"/>
                          </w:rPr>
                        </w:pPr>
                      </w:p>
                      <w:p w14:paraId="70ADFE98" w14:textId="5E0CEEC6" w:rsidR="00776C0C" w:rsidRDefault="00776C0C" w:rsidP="00776C0C">
                        <w:pPr>
                          <w:spacing w:line="178" w:lineRule="exact"/>
                          <w:rPr>
                            <w:sz w:val="36"/>
                            <w:szCs w:val="36"/>
                            <w:lang w:val="vi-VN"/>
                          </w:rPr>
                        </w:pPr>
                      </w:p>
                      <w:p w14:paraId="3B6C6718" w14:textId="42176522" w:rsidR="00776C0C" w:rsidRPr="00776C0C" w:rsidRDefault="00776C0C" w:rsidP="00776C0C">
                        <w:pPr>
                          <w:spacing w:line="178" w:lineRule="exact"/>
                          <w:rPr>
                            <w:sz w:val="26"/>
                            <w:szCs w:val="26"/>
                            <w:lang w:val="vi-VN"/>
                          </w:rPr>
                        </w:pPr>
                        <w:r>
                          <w:rPr>
                            <w:sz w:val="36"/>
                            <w:szCs w:val="36"/>
                            <w:lang w:val="vi-VN"/>
                          </w:rPr>
                          <w:t xml:space="preserve"> </w:t>
                        </w:r>
                      </w:p>
                      <w:p w14:paraId="0253D8DC" w14:textId="082808F3" w:rsidR="00776C0C" w:rsidRDefault="00776C0C" w:rsidP="00776C0C">
                        <w:pPr>
                          <w:spacing w:line="178" w:lineRule="exact"/>
                          <w:rPr>
                            <w:sz w:val="26"/>
                            <w:szCs w:val="26"/>
                          </w:rPr>
                        </w:pPr>
                        <w:r w:rsidRPr="00776C0C">
                          <w:rPr>
                            <w:sz w:val="26"/>
                            <w:szCs w:val="26"/>
                          </w:rPr>
                          <w:t>40%</w:t>
                        </w:r>
                      </w:p>
                      <w:p w14:paraId="349703EC" w14:textId="77777777" w:rsidR="00776C0C" w:rsidRPr="00776C0C" w:rsidRDefault="00776C0C" w:rsidP="00776C0C">
                        <w:pPr>
                          <w:spacing w:line="178" w:lineRule="exact"/>
                          <w:rPr>
                            <w:sz w:val="26"/>
                            <w:szCs w:val="26"/>
                            <w:lang w:val="vi-VN"/>
                          </w:rPr>
                        </w:pPr>
                      </w:p>
                      <w:p w14:paraId="207E4D3B" w14:textId="77777777" w:rsidR="00776C0C" w:rsidRDefault="00776C0C" w:rsidP="00776C0C">
                        <w:pPr>
                          <w:spacing w:line="178" w:lineRule="exact"/>
                          <w:rPr>
                            <w:sz w:val="36"/>
                            <w:szCs w:val="36"/>
                            <w:lang w:val="vi-VN"/>
                          </w:rPr>
                        </w:pPr>
                      </w:p>
                      <w:p w14:paraId="28658868" w14:textId="77777777" w:rsidR="00776C0C" w:rsidRDefault="00776C0C" w:rsidP="00776C0C">
                        <w:pPr>
                          <w:spacing w:line="178" w:lineRule="exact"/>
                          <w:rPr>
                            <w:sz w:val="36"/>
                            <w:szCs w:val="36"/>
                            <w:lang w:val="vi-VN"/>
                          </w:rPr>
                        </w:pPr>
                      </w:p>
                      <w:p w14:paraId="02EC0C0D" w14:textId="104901F9" w:rsidR="00776C0C" w:rsidRPr="00776C0C" w:rsidRDefault="00776C0C" w:rsidP="00776C0C">
                        <w:pPr>
                          <w:spacing w:line="178" w:lineRule="exact"/>
                          <w:rPr>
                            <w:sz w:val="26"/>
                            <w:szCs w:val="26"/>
                            <w:lang w:val="vi-VN"/>
                          </w:rPr>
                        </w:pPr>
                        <w:r>
                          <w:rPr>
                            <w:sz w:val="36"/>
                            <w:szCs w:val="36"/>
                            <w:lang w:val="vi-VN"/>
                          </w:rPr>
                          <w:t xml:space="preserve"> </w:t>
                        </w:r>
                      </w:p>
                      <w:p w14:paraId="26DFF505" w14:textId="18A65DB5" w:rsidR="00776C0C" w:rsidRDefault="00776C0C" w:rsidP="00776C0C">
                        <w:pPr>
                          <w:spacing w:before="120"/>
                          <w:rPr>
                            <w:sz w:val="26"/>
                            <w:szCs w:val="26"/>
                          </w:rPr>
                        </w:pPr>
                        <w:r w:rsidRPr="00776C0C">
                          <w:rPr>
                            <w:sz w:val="26"/>
                            <w:szCs w:val="26"/>
                          </w:rPr>
                          <w:t>30%</w:t>
                        </w:r>
                      </w:p>
                      <w:p w14:paraId="734F67C8" w14:textId="77777777" w:rsidR="00776C0C" w:rsidRPr="00776C0C" w:rsidRDefault="00776C0C" w:rsidP="00776C0C">
                        <w:pPr>
                          <w:spacing w:line="178" w:lineRule="exact"/>
                          <w:rPr>
                            <w:sz w:val="26"/>
                            <w:szCs w:val="26"/>
                            <w:lang w:val="vi-VN"/>
                          </w:rPr>
                        </w:pPr>
                      </w:p>
                      <w:p w14:paraId="484D60F0" w14:textId="77777777" w:rsidR="00776C0C" w:rsidRDefault="00776C0C" w:rsidP="00776C0C">
                        <w:pPr>
                          <w:spacing w:line="178" w:lineRule="exact"/>
                          <w:rPr>
                            <w:sz w:val="36"/>
                            <w:szCs w:val="36"/>
                            <w:lang w:val="vi-VN"/>
                          </w:rPr>
                        </w:pPr>
                      </w:p>
                      <w:p w14:paraId="4165A3F3" w14:textId="0FF884D6" w:rsidR="00776C0C" w:rsidRPr="00776C0C" w:rsidRDefault="00776C0C" w:rsidP="00776C0C">
                        <w:pPr>
                          <w:spacing w:line="178" w:lineRule="exact"/>
                          <w:rPr>
                            <w:sz w:val="26"/>
                            <w:szCs w:val="26"/>
                            <w:lang w:val="vi-VN"/>
                          </w:rPr>
                        </w:pPr>
                      </w:p>
                      <w:p w14:paraId="78C790B0" w14:textId="77777777" w:rsidR="00776C0C" w:rsidRPr="00776C0C" w:rsidRDefault="00776C0C" w:rsidP="00776C0C">
                        <w:pPr>
                          <w:spacing w:before="118"/>
                          <w:rPr>
                            <w:sz w:val="26"/>
                            <w:szCs w:val="26"/>
                          </w:rPr>
                        </w:pPr>
                        <w:r w:rsidRPr="00776C0C">
                          <w:rPr>
                            <w:sz w:val="26"/>
                            <w:szCs w:val="26"/>
                          </w:rPr>
                          <w:t>20%</w:t>
                        </w:r>
                      </w:p>
                      <w:p w14:paraId="4C0CB2C6" w14:textId="77777777" w:rsidR="00776C0C" w:rsidRPr="00776C0C" w:rsidRDefault="00776C0C" w:rsidP="00776C0C">
                        <w:pPr>
                          <w:spacing w:line="178" w:lineRule="exact"/>
                          <w:rPr>
                            <w:sz w:val="26"/>
                            <w:szCs w:val="26"/>
                            <w:lang w:val="vi-VN"/>
                          </w:rPr>
                        </w:pPr>
                      </w:p>
                      <w:p w14:paraId="1E333624" w14:textId="77777777" w:rsidR="00776C0C" w:rsidRDefault="00776C0C" w:rsidP="00776C0C">
                        <w:pPr>
                          <w:spacing w:line="178" w:lineRule="exact"/>
                          <w:rPr>
                            <w:sz w:val="36"/>
                            <w:szCs w:val="36"/>
                            <w:lang w:val="vi-VN"/>
                          </w:rPr>
                        </w:pPr>
                      </w:p>
                      <w:p w14:paraId="1B06A1E8" w14:textId="08653F43" w:rsidR="00776C0C" w:rsidRPr="00776C0C" w:rsidRDefault="00776C0C" w:rsidP="00776C0C">
                        <w:pPr>
                          <w:spacing w:line="178" w:lineRule="exact"/>
                          <w:rPr>
                            <w:sz w:val="26"/>
                            <w:szCs w:val="26"/>
                            <w:lang w:val="vi-VN"/>
                          </w:rPr>
                        </w:pPr>
                      </w:p>
                      <w:p w14:paraId="687DFF65" w14:textId="77777777" w:rsidR="00776C0C" w:rsidRPr="00776C0C" w:rsidRDefault="00776C0C" w:rsidP="00776C0C">
                        <w:pPr>
                          <w:spacing w:before="120"/>
                          <w:rPr>
                            <w:sz w:val="26"/>
                            <w:szCs w:val="26"/>
                          </w:rPr>
                        </w:pPr>
                        <w:r w:rsidRPr="00776C0C">
                          <w:rPr>
                            <w:sz w:val="26"/>
                            <w:szCs w:val="26"/>
                          </w:rPr>
                          <w:t>10%</w:t>
                        </w:r>
                      </w:p>
                      <w:p w14:paraId="7F87FB2E" w14:textId="1EBC0ED2" w:rsidR="00776C0C" w:rsidRDefault="00776C0C" w:rsidP="00776C0C">
                        <w:pPr>
                          <w:rPr>
                            <w:sz w:val="20"/>
                            <w:szCs w:val="20"/>
                          </w:rPr>
                        </w:pPr>
                      </w:p>
                      <w:p w14:paraId="4F478B46" w14:textId="77777777" w:rsidR="00776C0C" w:rsidRPr="00776C0C" w:rsidRDefault="00776C0C" w:rsidP="00776C0C">
                        <w:pPr>
                          <w:rPr>
                            <w:sz w:val="20"/>
                            <w:szCs w:val="20"/>
                          </w:rPr>
                        </w:pPr>
                      </w:p>
                      <w:p w14:paraId="7039AFAA" w14:textId="77777777" w:rsidR="00776C0C" w:rsidRPr="00776C0C" w:rsidRDefault="00776C0C" w:rsidP="00776C0C">
                        <w:pPr>
                          <w:spacing w:before="120"/>
                          <w:ind w:left="81"/>
                          <w:rPr>
                            <w:sz w:val="26"/>
                            <w:szCs w:val="26"/>
                          </w:rPr>
                        </w:pPr>
                        <w:r w:rsidRPr="00776C0C">
                          <w:rPr>
                            <w:sz w:val="26"/>
                            <w:szCs w:val="26"/>
                          </w:rPr>
                          <w:t>0%</w:t>
                        </w:r>
                      </w:p>
                    </w:txbxContent>
                  </v:textbox>
                </v:shape>
                <w10:wrap type="topAndBottom" anchorx="page"/>
              </v:group>
            </w:pict>
          </mc:Fallback>
        </mc:AlternateContent>
      </w:r>
      <w:r>
        <w:rPr>
          <w:noProof/>
          <w:lang w:val="vi-VN"/>
        </w:rPr>
        <mc:AlternateContent>
          <mc:Choice Requires="wps">
            <w:drawing>
              <wp:anchor distT="0" distB="0" distL="114300" distR="114300" simplePos="0" relativeHeight="251737088" behindDoc="0" locked="0" layoutInCell="1" allowOverlap="1" wp14:anchorId="668F9368" wp14:editId="2CFC4492">
                <wp:simplePos x="0" y="0"/>
                <wp:positionH relativeFrom="column">
                  <wp:posOffset>972185</wp:posOffset>
                </wp:positionH>
                <wp:positionV relativeFrom="paragraph">
                  <wp:posOffset>3658870</wp:posOffset>
                </wp:positionV>
                <wp:extent cx="4602480" cy="586740"/>
                <wp:effectExtent l="0" t="0" r="0" b="3810"/>
                <wp:wrapNone/>
                <wp:docPr id="2050869060" name="Text Box 2050869060"/>
                <wp:cNvGraphicFramePr/>
                <a:graphic xmlns:a="http://schemas.openxmlformats.org/drawingml/2006/main">
                  <a:graphicData uri="http://schemas.microsoft.com/office/word/2010/wordprocessingShape">
                    <wps:wsp>
                      <wps:cNvSpPr txBox="1"/>
                      <wps:spPr>
                        <a:xfrm>
                          <a:off x="0" y="0"/>
                          <a:ext cx="4602480" cy="586740"/>
                        </a:xfrm>
                        <a:prstGeom prst="rect">
                          <a:avLst/>
                        </a:prstGeom>
                        <a:noFill/>
                        <a:ln w="6350">
                          <a:noFill/>
                        </a:ln>
                      </wps:spPr>
                      <wps:txbx>
                        <w:txbxContent>
                          <w:p w14:paraId="1234C3CB" w14:textId="4987C596" w:rsidR="00776C0C" w:rsidRPr="00776C0C" w:rsidRDefault="00776C0C" w:rsidP="00776C0C">
                            <w:pPr>
                              <w:rPr>
                                <w:lang w:val="vi-VN"/>
                              </w:rPr>
                            </w:pPr>
                            <w:r w:rsidRPr="00776C0C">
                              <w:rPr>
                                <w:lang w:val="vi-VN"/>
                              </w:rPr>
                              <w:t>1</w:t>
                            </w:r>
                            <w:r>
                              <w:rPr>
                                <w:lang w:val="vi-VN"/>
                              </w:rPr>
                              <w:t xml:space="preserve">        </w:t>
                            </w:r>
                            <w:r w:rsidRPr="00776C0C">
                              <w:rPr>
                                <w:lang w:val="vi-VN"/>
                              </w:rPr>
                              <w:t>2</w:t>
                            </w:r>
                            <w:r>
                              <w:rPr>
                                <w:lang w:val="vi-VN"/>
                              </w:rPr>
                              <w:t xml:space="preserve">        </w:t>
                            </w:r>
                            <w:r w:rsidRPr="00776C0C">
                              <w:rPr>
                                <w:lang w:val="vi-VN"/>
                              </w:rPr>
                              <w:t>3</w:t>
                            </w:r>
                            <w:r>
                              <w:rPr>
                                <w:lang w:val="vi-VN"/>
                              </w:rPr>
                              <w:t xml:space="preserve">        </w:t>
                            </w:r>
                            <w:r w:rsidRPr="00776C0C">
                              <w:rPr>
                                <w:lang w:val="vi-VN"/>
                              </w:rPr>
                              <w:t>4</w:t>
                            </w:r>
                            <w:r>
                              <w:rPr>
                                <w:lang w:val="vi-VN"/>
                              </w:rPr>
                              <w:t xml:space="preserve">        </w:t>
                            </w:r>
                            <w:r w:rsidRPr="00776C0C">
                              <w:rPr>
                                <w:lang w:val="vi-VN"/>
                              </w:rPr>
                              <w:t>5</w:t>
                            </w:r>
                            <w:r>
                              <w:rPr>
                                <w:lang w:val="vi-VN"/>
                              </w:rPr>
                              <w:t xml:space="preserve">        </w:t>
                            </w:r>
                            <w:r w:rsidRPr="00776C0C">
                              <w:rPr>
                                <w:lang w:val="vi-VN"/>
                              </w:rPr>
                              <w:t>6</w:t>
                            </w:r>
                            <w:r>
                              <w:rPr>
                                <w:lang w:val="vi-VN"/>
                              </w:rPr>
                              <w:t xml:space="preserve">        </w:t>
                            </w:r>
                            <w:r w:rsidRPr="00776C0C">
                              <w:rPr>
                                <w:lang w:val="vi-VN"/>
                              </w:rPr>
                              <w:t>7</w:t>
                            </w:r>
                            <w:r>
                              <w:rPr>
                                <w:lang w:val="vi-VN"/>
                              </w:rPr>
                              <w:t xml:space="preserve">        </w:t>
                            </w:r>
                            <w:r w:rsidRPr="00776C0C">
                              <w:rPr>
                                <w:lang w:val="vi-VN"/>
                              </w:rPr>
                              <w:t>8</w:t>
                            </w:r>
                            <w:r>
                              <w:rPr>
                                <w:lang w:val="vi-VN"/>
                              </w:rPr>
                              <w:t xml:space="preserve">        </w:t>
                            </w:r>
                            <w:r w:rsidRPr="00776C0C">
                              <w:rPr>
                                <w:lang w:val="vi-VN"/>
                              </w:rPr>
                              <w:t>9</w:t>
                            </w:r>
                            <w:r>
                              <w:rPr>
                                <w:lang w:val="vi-VN"/>
                              </w:rPr>
                              <w:t xml:space="preserve">       </w:t>
                            </w:r>
                            <w:r w:rsidRPr="00776C0C">
                              <w:rPr>
                                <w:lang w:val="vi-VN"/>
                              </w:rPr>
                              <w:t>10</w:t>
                            </w:r>
                            <w:r>
                              <w:rPr>
                                <w:lang w:val="vi-VN"/>
                              </w:rPr>
                              <w:t xml:space="preserve">    </w:t>
                            </w:r>
                            <w:r>
                              <w:rPr>
                                <w:lang w:val="vi-VN"/>
                              </w:rPr>
                              <w:t xml:space="preserve"> </w:t>
                            </w:r>
                            <w:r>
                              <w:rPr>
                                <w:lang w:val="vi-VN"/>
                              </w:rPr>
                              <w:t xml:space="preserve"> </w:t>
                            </w:r>
                            <w:r w:rsidRPr="00776C0C">
                              <w:rPr>
                                <w:lang w:val="vi-VN"/>
                              </w:rPr>
                              <w:t>11</w:t>
                            </w:r>
                            <w:r>
                              <w:rPr>
                                <w:lang w:val="vi-VN"/>
                              </w:rPr>
                              <w:t xml:space="preserve">    </w:t>
                            </w:r>
                            <w:r>
                              <w:rPr>
                                <w:lang w:val="vi-VN"/>
                              </w:rPr>
                              <w:t xml:space="preserve"> </w:t>
                            </w:r>
                            <w:r>
                              <w:rPr>
                                <w:lang w:val="vi-VN"/>
                              </w:rPr>
                              <w:t xml:space="preserve"> </w:t>
                            </w:r>
                            <w:r w:rsidRPr="00776C0C">
                              <w:rPr>
                                <w:lang w:val="vi-VN"/>
                              </w:rPr>
                              <w:t>12</w:t>
                            </w:r>
                          </w:p>
                          <w:p w14:paraId="74F02F04" w14:textId="34835A2C" w:rsidR="00776C0C" w:rsidRPr="00776C0C" w:rsidRDefault="00776C0C" w:rsidP="00776C0C">
                            <w:pPr>
                              <w:spacing w:before="120" w:line="360" w:lineRule="auto"/>
                              <w:jc w:val="center"/>
                              <w:rPr>
                                <w:lang w:val="vi-VN"/>
                              </w:rPr>
                            </w:pPr>
                            <w:r w:rsidRPr="00776C0C">
                              <w:rPr>
                                <w:lang w:val="vi-VN"/>
                              </w:rPr>
                              <w:t>Node-to-node shortest path (hops)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F9368" id="Text Box 2050869060" o:spid="_x0000_s1328" type="#_x0000_t202" style="position:absolute;margin-left:76.55pt;margin-top:288.1pt;width:362.4pt;height:46.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" filled="f" stroked="f" strokeweight=".5pt">
                <v:textbox>
                  <w:txbxContent>
                    <w:p w14:paraId="1234C3CB" w14:textId="4987C596" w:rsidR="00776C0C" w:rsidRPr="00776C0C" w:rsidRDefault="00776C0C" w:rsidP="00776C0C">
                      <w:pPr>
                        <w:rPr>
                          <w:lang w:val="vi-VN"/>
                        </w:rPr>
                      </w:pPr>
                      <w:r w:rsidRPr="00776C0C">
                        <w:rPr>
                          <w:lang w:val="vi-VN"/>
                        </w:rPr>
                        <w:t>1</w:t>
                      </w:r>
                      <w:r>
                        <w:rPr>
                          <w:lang w:val="vi-VN"/>
                        </w:rPr>
                        <w:t xml:space="preserve">        </w:t>
                      </w:r>
                      <w:r w:rsidRPr="00776C0C">
                        <w:rPr>
                          <w:lang w:val="vi-VN"/>
                        </w:rPr>
                        <w:t>2</w:t>
                      </w:r>
                      <w:r>
                        <w:rPr>
                          <w:lang w:val="vi-VN"/>
                        </w:rPr>
                        <w:t xml:space="preserve">        </w:t>
                      </w:r>
                      <w:r w:rsidRPr="00776C0C">
                        <w:rPr>
                          <w:lang w:val="vi-VN"/>
                        </w:rPr>
                        <w:t>3</w:t>
                      </w:r>
                      <w:r>
                        <w:rPr>
                          <w:lang w:val="vi-VN"/>
                        </w:rPr>
                        <w:t xml:space="preserve">        </w:t>
                      </w:r>
                      <w:r w:rsidRPr="00776C0C">
                        <w:rPr>
                          <w:lang w:val="vi-VN"/>
                        </w:rPr>
                        <w:t>4</w:t>
                      </w:r>
                      <w:r>
                        <w:rPr>
                          <w:lang w:val="vi-VN"/>
                        </w:rPr>
                        <w:t xml:space="preserve">        </w:t>
                      </w:r>
                      <w:r w:rsidRPr="00776C0C">
                        <w:rPr>
                          <w:lang w:val="vi-VN"/>
                        </w:rPr>
                        <w:t>5</w:t>
                      </w:r>
                      <w:r>
                        <w:rPr>
                          <w:lang w:val="vi-VN"/>
                        </w:rPr>
                        <w:t xml:space="preserve">        </w:t>
                      </w:r>
                      <w:r w:rsidRPr="00776C0C">
                        <w:rPr>
                          <w:lang w:val="vi-VN"/>
                        </w:rPr>
                        <w:t>6</w:t>
                      </w:r>
                      <w:r>
                        <w:rPr>
                          <w:lang w:val="vi-VN"/>
                        </w:rPr>
                        <w:t xml:space="preserve">        </w:t>
                      </w:r>
                      <w:r w:rsidRPr="00776C0C">
                        <w:rPr>
                          <w:lang w:val="vi-VN"/>
                        </w:rPr>
                        <w:t>7</w:t>
                      </w:r>
                      <w:r>
                        <w:rPr>
                          <w:lang w:val="vi-VN"/>
                        </w:rPr>
                        <w:t xml:space="preserve">        </w:t>
                      </w:r>
                      <w:r w:rsidRPr="00776C0C">
                        <w:rPr>
                          <w:lang w:val="vi-VN"/>
                        </w:rPr>
                        <w:t>8</w:t>
                      </w:r>
                      <w:r>
                        <w:rPr>
                          <w:lang w:val="vi-VN"/>
                        </w:rPr>
                        <w:t xml:space="preserve">        </w:t>
                      </w:r>
                      <w:r w:rsidRPr="00776C0C">
                        <w:rPr>
                          <w:lang w:val="vi-VN"/>
                        </w:rPr>
                        <w:t>9</w:t>
                      </w:r>
                      <w:r>
                        <w:rPr>
                          <w:lang w:val="vi-VN"/>
                        </w:rPr>
                        <w:t xml:space="preserve">       </w:t>
                      </w:r>
                      <w:r w:rsidRPr="00776C0C">
                        <w:rPr>
                          <w:lang w:val="vi-VN"/>
                        </w:rPr>
                        <w:t>10</w:t>
                      </w:r>
                      <w:r>
                        <w:rPr>
                          <w:lang w:val="vi-VN"/>
                        </w:rPr>
                        <w:t xml:space="preserve">    </w:t>
                      </w:r>
                      <w:r>
                        <w:rPr>
                          <w:lang w:val="vi-VN"/>
                        </w:rPr>
                        <w:t xml:space="preserve"> </w:t>
                      </w:r>
                      <w:r>
                        <w:rPr>
                          <w:lang w:val="vi-VN"/>
                        </w:rPr>
                        <w:t xml:space="preserve"> </w:t>
                      </w:r>
                      <w:r w:rsidRPr="00776C0C">
                        <w:rPr>
                          <w:lang w:val="vi-VN"/>
                        </w:rPr>
                        <w:t>11</w:t>
                      </w:r>
                      <w:r>
                        <w:rPr>
                          <w:lang w:val="vi-VN"/>
                        </w:rPr>
                        <w:t xml:space="preserve">    </w:t>
                      </w:r>
                      <w:r>
                        <w:rPr>
                          <w:lang w:val="vi-VN"/>
                        </w:rPr>
                        <w:t xml:space="preserve"> </w:t>
                      </w:r>
                      <w:r>
                        <w:rPr>
                          <w:lang w:val="vi-VN"/>
                        </w:rPr>
                        <w:t xml:space="preserve"> </w:t>
                      </w:r>
                      <w:r w:rsidRPr="00776C0C">
                        <w:rPr>
                          <w:lang w:val="vi-VN"/>
                        </w:rPr>
                        <w:t>12</w:t>
                      </w:r>
                    </w:p>
                    <w:p w14:paraId="74F02F04" w14:textId="34835A2C" w:rsidR="00776C0C" w:rsidRPr="00776C0C" w:rsidRDefault="00776C0C" w:rsidP="00776C0C">
                      <w:pPr>
                        <w:spacing w:before="120" w:line="360" w:lineRule="auto"/>
                        <w:jc w:val="center"/>
                        <w:rPr>
                          <w:lang w:val="vi-VN"/>
                        </w:rPr>
                      </w:pPr>
                      <w:r w:rsidRPr="00776C0C">
                        <w:rPr>
                          <w:lang w:val="vi-VN"/>
                        </w:rPr>
                        <w:t>Node-to-node shortest path (hops)</w:t>
                      </w:r>
                    </w:p>
                  </w:txbxContent>
                </v:textbox>
              </v:shape>
            </w:pict>
          </mc:Fallback>
        </mc:AlternateContent>
      </w:r>
      <w:r w:rsidR="001620B6" w:rsidRPr="001620B6">
        <w:t>4.2 Ước tính lưu lượng truy cập</w:t>
      </w:r>
      <w:bookmarkEnd w:id="51"/>
    </w:p>
    <w:p w14:paraId="0C2C093D" w14:textId="7D653ED9" w:rsidR="00833047" w:rsidRPr="00833047" w:rsidRDefault="00833047" w:rsidP="00776C0C">
      <w:pPr>
        <w:pStyle w:val="Caption"/>
        <w:spacing w:before="120"/>
        <w:rPr>
          <w:lang w:val="vi-VN"/>
        </w:rPr>
      </w:pPr>
      <w:bookmarkStart w:id="52" w:name="_Toc168603976"/>
      <w:r>
        <w:t>Hình</w:t>
      </w:r>
      <w:r>
        <w:rPr>
          <w:lang w:val="vi-VN"/>
        </w:rPr>
        <w:t xml:space="preserve"> 4.2.1. </w:t>
      </w:r>
      <w:r w:rsidR="005A22A5" w:rsidRPr="005A22A5">
        <w:rPr>
          <w:lang w:val="vi-VN"/>
        </w:rPr>
        <w:t>Phân phối đường đi ngắn nhất giữa các nút</w:t>
      </w:r>
      <w:r w:rsidRPr="00833047">
        <w:rPr>
          <w:lang w:val="vi-VN"/>
        </w:rPr>
        <w:t>.</w:t>
      </w:r>
      <w:bookmarkEnd w:id="52"/>
    </w:p>
    <w:p w14:paraId="18D3C69E" w14:textId="49517C98" w:rsidR="001620B6" w:rsidRDefault="001620B6" w:rsidP="001620B6">
      <w:pPr>
        <w:pStyle w:val="Nidungvnbn"/>
      </w:pPr>
      <w:r>
        <w:t xml:space="preserve">Trong </w:t>
      </w:r>
      <w:r w:rsidR="00776C0C">
        <w:t>biểu</w:t>
      </w:r>
      <w:r w:rsidR="00776C0C">
        <w:rPr>
          <w:lang w:val="vi-VN"/>
        </w:rPr>
        <w:t xml:space="preserve"> đồ hình </w:t>
      </w:r>
      <w:r w:rsidR="00776C0C">
        <w:t>4</w:t>
      </w:r>
      <w:r w:rsidR="00776C0C">
        <w:rPr>
          <w:lang w:val="vi-VN"/>
        </w:rPr>
        <w:t>.2.1</w:t>
      </w:r>
      <w:r>
        <w:t xml:space="preserve">, nghiên cứu trình bày phân bố của đường dẫn ngắn nhất từ một nút đến một nút khác trong mạng Gnutella. Đường dẫn ngắn nhất được </w:t>
      </w:r>
      <w:r>
        <w:lastRenderedPageBreak/>
        <w:t xml:space="preserve">xác định là số lượng liên kết mà một thông điệp phải đi qua để đi từ một nút này sang một nút khác. </w:t>
      </w:r>
    </w:p>
    <w:p w14:paraId="0F7762A9" w14:textId="657CB67E" w:rsidR="001620B6" w:rsidRDefault="001620B6" w:rsidP="001620B6">
      <w:pPr>
        <w:pStyle w:val="Nidungvnbn"/>
      </w:pPr>
      <w:r>
        <w:t xml:space="preserve">Với đường kính nhỏ của mạng (trung bình hai nút cách nhau ít hơn 7 bước), thường thì thời gian tồn tại của thông điệp được sử dụng và thuật toán định tuyến được áp dụng. </w:t>
      </w:r>
    </w:p>
    <w:p w14:paraId="32D28BC2" w14:textId="5825969F" w:rsidR="00C05852" w:rsidRPr="0092722C" w:rsidRDefault="00776C0C" w:rsidP="0092722C">
      <w:pPr>
        <w:pStyle w:val="Nidungvnbn"/>
        <w:rPr>
          <w:lang w:val="vi-VN"/>
        </w:rPr>
      </w:pPr>
      <w:r>
        <w:rPr>
          <w:noProof/>
          <w:lang w:val="vi-VN"/>
        </w:rPr>
        <mc:AlternateContent>
          <mc:Choice Requires="wps">
            <w:drawing>
              <wp:anchor distT="0" distB="0" distL="114300" distR="114300" simplePos="0" relativeHeight="251734016" behindDoc="0" locked="0" layoutInCell="1" allowOverlap="1" wp14:anchorId="07451EBB" wp14:editId="6D1C0E1C">
                <wp:simplePos x="0" y="0"/>
                <wp:positionH relativeFrom="column">
                  <wp:posOffset>1909445</wp:posOffset>
                </wp:positionH>
                <wp:positionV relativeFrom="paragraph">
                  <wp:posOffset>2647950</wp:posOffset>
                </wp:positionV>
                <wp:extent cx="2513554" cy="393804"/>
                <wp:effectExtent l="0" t="0" r="0" b="6350"/>
                <wp:wrapNone/>
                <wp:docPr id="311" name="Text Box 311"/>
                <wp:cNvGraphicFramePr/>
                <a:graphic xmlns:a="http://schemas.openxmlformats.org/drawingml/2006/main">
                  <a:graphicData uri="http://schemas.microsoft.com/office/word/2010/wordprocessingShape">
                    <wps:wsp>
                      <wps:cNvSpPr txBox="1"/>
                      <wps:spPr>
                        <a:xfrm>
                          <a:off x="0" y="0"/>
                          <a:ext cx="2513554" cy="393804"/>
                        </a:xfrm>
                        <a:prstGeom prst="rect">
                          <a:avLst/>
                        </a:prstGeom>
                        <a:noFill/>
                        <a:ln w="6350">
                          <a:noFill/>
                        </a:ln>
                      </wps:spPr>
                      <wps:txbx>
                        <w:txbxContent>
                          <w:p w14:paraId="64EA460B" w14:textId="6ADEBC34" w:rsidR="00776C0C" w:rsidRPr="00776C0C" w:rsidRDefault="00776C0C" w:rsidP="00776C0C">
                            <w:pPr>
                              <w:jc w:val="center"/>
                              <w:rPr>
                                <w:b/>
                                <w:bCs/>
                                <w:sz w:val="28"/>
                                <w:szCs w:val="28"/>
                                <w:lang w:val="vi-VN"/>
                              </w:rPr>
                            </w:pPr>
                            <w:r w:rsidRPr="00776C0C">
                              <w:rPr>
                                <w:b/>
                                <w:bCs/>
                                <w:sz w:val="28"/>
                                <w:szCs w:val="28"/>
                                <w:lang w:val="vi-VN"/>
                              </w:rPr>
                              <w:t>Graph connectivity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51EBB" id="Text Box 311" o:spid="_x0000_s1329" type="#_x0000_t202" style="position:absolute;left:0;text-align:left;margin-left:150.35pt;margin-top:208.5pt;width:197.9pt;height:3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" filled="f" stroked="f" strokeweight=".5pt">
                <v:textbox>
                  <w:txbxContent>
                    <w:p w14:paraId="64EA460B" w14:textId="6ADEBC34" w:rsidR="00776C0C" w:rsidRPr="00776C0C" w:rsidRDefault="00776C0C" w:rsidP="00776C0C">
                      <w:pPr>
                        <w:jc w:val="center"/>
                        <w:rPr>
                          <w:b/>
                          <w:bCs/>
                          <w:sz w:val="28"/>
                          <w:szCs w:val="28"/>
                          <w:lang w:val="vi-VN"/>
                        </w:rPr>
                      </w:pPr>
                      <w:r w:rsidRPr="00776C0C">
                        <w:rPr>
                          <w:b/>
                          <w:bCs/>
                          <w:sz w:val="28"/>
                          <w:szCs w:val="28"/>
                          <w:lang w:val="vi-VN"/>
                        </w:rPr>
                        <w:t>Graph connectivity</w:t>
                      </w:r>
                    </w:p>
                  </w:txbxContent>
                </v:textbox>
              </v:shape>
            </w:pict>
          </mc:Fallback>
        </mc:AlternateContent>
      </w:r>
      <w:r>
        <w:rPr>
          <w:noProof/>
        </w:rPr>
        <mc:AlternateContent>
          <mc:Choice Requires="wpg">
            <w:drawing>
              <wp:anchor distT="0" distB="0" distL="114300" distR="114300" simplePos="0" relativeHeight="251715584" behindDoc="0" locked="0" layoutInCell="1" allowOverlap="1" wp14:anchorId="0A9A1018" wp14:editId="44FC43D3">
                <wp:simplePos x="0" y="0"/>
                <wp:positionH relativeFrom="page">
                  <wp:posOffset>1409700</wp:posOffset>
                </wp:positionH>
                <wp:positionV relativeFrom="paragraph">
                  <wp:posOffset>2594610</wp:posOffset>
                </wp:positionV>
                <wp:extent cx="5360035" cy="3790950"/>
                <wp:effectExtent l="0" t="0" r="12065" b="19050"/>
                <wp:wrapTopAndBottom/>
                <wp:docPr id="215" name="Group 21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360035" cy="3790950"/>
                          <a:chOff x="6007" y="1243"/>
                          <a:chExt cx="4663" cy="3298"/>
                        </a:xfrm>
                      </wpg:grpSpPr>
                      <wps:wsp>
                        <wps:cNvPr id="216" name="Rectangle 196"/>
                        <wps:cNvSpPr>
                          <a:spLocks noChangeArrowheads="1"/>
                        </wps:cNvSpPr>
                        <wps:spPr bwMode="auto">
                          <a:xfrm>
                            <a:off x="6007" y="1243"/>
                            <a:ext cx="4663" cy="329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7" name="Line 197"/>
                        <wps:cNvCnPr>
                          <a:cxnSpLocks noChangeShapeType="1"/>
                        </wps:cNvCnPr>
                        <wps:spPr bwMode="auto">
                          <a:xfrm>
                            <a:off x="6847" y="3284"/>
                            <a:ext cx="3571" cy="0"/>
                          </a:xfrm>
                          <a:prstGeom prst="line">
                            <a:avLst/>
                          </a:prstGeom>
                          <a:noFill/>
                          <a:ln w="1524">
                            <a:solidFill>
                              <a:srgbClr val="969696"/>
                            </a:solidFill>
                            <a:prstDash val="solid"/>
                            <a:round/>
                            <a:headEnd/>
                            <a:tailEnd/>
                          </a:ln>
                          <a:extLst>
                            <a:ext uri="{909E8E84-426E-40DD-AFC4-6F175D3DCCD1}">
                              <a14:hiddenFill xmlns:a14="http://schemas.microsoft.com/office/drawing/2010/main">
                                <a:noFill/>
                              </a14:hiddenFill>
                            </a:ext>
                          </a:extLst>
                        </wps:spPr>
                        <wps:bodyPr/>
                      </wps:wsp>
                      <wps:wsp>
                        <wps:cNvPr id="218" name="Line 198"/>
                        <wps:cNvCnPr>
                          <a:cxnSpLocks noChangeShapeType="1"/>
                        </wps:cNvCnPr>
                        <wps:spPr bwMode="auto">
                          <a:xfrm>
                            <a:off x="6847" y="2655"/>
                            <a:ext cx="3571" cy="0"/>
                          </a:xfrm>
                          <a:prstGeom prst="line">
                            <a:avLst/>
                          </a:prstGeom>
                          <a:noFill/>
                          <a:ln w="1524">
                            <a:solidFill>
                              <a:srgbClr val="969696"/>
                            </a:solidFill>
                            <a:prstDash val="solid"/>
                            <a:round/>
                            <a:headEnd/>
                            <a:tailEnd/>
                          </a:ln>
                          <a:extLst>
                            <a:ext uri="{909E8E84-426E-40DD-AFC4-6F175D3DCCD1}">
                              <a14:hiddenFill xmlns:a14="http://schemas.microsoft.com/office/drawing/2010/main">
                                <a:noFill/>
                              </a14:hiddenFill>
                            </a:ext>
                          </a:extLst>
                        </wps:spPr>
                        <wps:bodyPr/>
                      </wps:wsp>
                      <wps:wsp>
                        <wps:cNvPr id="219" name="Line 199"/>
                        <wps:cNvCnPr>
                          <a:cxnSpLocks noChangeShapeType="1"/>
                        </wps:cNvCnPr>
                        <wps:spPr bwMode="auto">
                          <a:xfrm>
                            <a:off x="6847" y="2024"/>
                            <a:ext cx="3571" cy="0"/>
                          </a:xfrm>
                          <a:prstGeom prst="line">
                            <a:avLst/>
                          </a:prstGeom>
                          <a:noFill/>
                          <a:ln w="1524">
                            <a:solidFill>
                              <a:srgbClr val="969696"/>
                            </a:solidFill>
                            <a:prstDash val="solid"/>
                            <a:round/>
                            <a:headEnd/>
                            <a:tailEnd/>
                          </a:ln>
                          <a:extLst>
                            <a:ext uri="{909E8E84-426E-40DD-AFC4-6F175D3DCCD1}">
                              <a14:hiddenFill xmlns:a14="http://schemas.microsoft.com/office/drawing/2010/main">
                                <a:noFill/>
                              </a14:hiddenFill>
                            </a:ext>
                          </a:extLst>
                        </wps:spPr>
                        <wps:bodyPr/>
                      </wps:wsp>
                      <wps:wsp>
                        <wps:cNvPr id="220" name="AutoShape 200"/>
                        <wps:cNvSpPr>
                          <a:spLocks/>
                        </wps:cNvSpPr>
                        <wps:spPr bwMode="auto">
                          <a:xfrm>
                            <a:off x="6847" y="1395"/>
                            <a:ext cx="3571" cy="2"/>
                          </a:xfrm>
                          <a:custGeom>
                            <a:avLst/>
                            <a:gdLst>
                              <a:gd name="T0" fmla="+- 0 6847 6847"/>
                              <a:gd name="T1" fmla="*/ T0 w 3571"/>
                              <a:gd name="T2" fmla="+- 0 7507 6847"/>
                              <a:gd name="T3" fmla="*/ T2 w 3571"/>
                              <a:gd name="T4" fmla="+- 0 9725 6847"/>
                              <a:gd name="T5" fmla="*/ T4 w 3571"/>
                              <a:gd name="T6" fmla="+- 0 10418 6847"/>
                              <a:gd name="T7" fmla="*/ T6 w 3571"/>
                            </a:gdLst>
                            <a:ahLst/>
                            <a:cxnLst>
                              <a:cxn ang="0">
                                <a:pos x="T1" y="0"/>
                              </a:cxn>
                              <a:cxn ang="0">
                                <a:pos x="T3" y="0"/>
                              </a:cxn>
                              <a:cxn ang="0">
                                <a:pos x="T5" y="0"/>
                              </a:cxn>
                              <a:cxn ang="0">
                                <a:pos x="T7" y="0"/>
                              </a:cxn>
                            </a:cxnLst>
                            <a:rect l="0" t="0" r="r" b="b"/>
                            <a:pathLst>
                              <a:path w="3571">
                                <a:moveTo>
                                  <a:pt x="0" y="0"/>
                                </a:moveTo>
                                <a:lnTo>
                                  <a:pt x="660" y="0"/>
                                </a:lnTo>
                                <a:moveTo>
                                  <a:pt x="2878" y="0"/>
                                </a:moveTo>
                                <a:lnTo>
                                  <a:pt x="3571" y="0"/>
                                </a:lnTo>
                              </a:path>
                            </a:pathLst>
                          </a:custGeom>
                          <a:noFill/>
                          <a:ln w="1524">
                            <a:solidFill>
                              <a:srgbClr val="969696"/>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1" name="Rectangle 201"/>
                        <wps:cNvSpPr>
                          <a:spLocks noChangeArrowheads="1"/>
                        </wps:cNvSpPr>
                        <wps:spPr bwMode="auto">
                          <a:xfrm>
                            <a:off x="6847" y="1395"/>
                            <a:ext cx="3571" cy="2520"/>
                          </a:xfrm>
                          <a:prstGeom prst="rect">
                            <a:avLst/>
                          </a:prstGeom>
                          <a:noFill/>
                          <a:ln w="9518">
                            <a:solidFill>
                              <a:srgbClr val="7E7E7E"/>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2" name="AutoShape 202"/>
                        <wps:cNvSpPr>
                          <a:spLocks/>
                        </wps:cNvSpPr>
                        <wps:spPr bwMode="auto">
                          <a:xfrm>
                            <a:off x="6801" y="1395"/>
                            <a:ext cx="3617" cy="2563"/>
                          </a:xfrm>
                          <a:custGeom>
                            <a:avLst/>
                            <a:gdLst>
                              <a:gd name="T0" fmla="+- 0 6847 6802"/>
                              <a:gd name="T1" fmla="*/ T0 w 3617"/>
                              <a:gd name="T2" fmla="+- 0 1395 1395"/>
                              <a:gd name="T3" fmla="*/ 1395 h 2563"/>
                              <a:gd name="T4" fmla="+- 0 6847 6802"/>
                              <a:gd name="T5" fmla="*/ T4 w 3617"/>
                              <a:gd name="T6" fmla="+- 0 3915 1395"/>
                              <a:gd name="T7" fmla="*/ 3915 h 2563"/>
                              <a:gd name="T8" fmla="+- 0 6802 6802"/>
                              <a:gd name="T9" fmla="*/ T8 w 3617"/>
                              <a:gd name="T10" fmla="+- 0 3915 1395"/>
                              <a:gd name="T11" fmla="*/ 3915 h 2563"/>
                              <a:gd name="T12" fmla="+- 0 6847 6802"/>
                              <a:gd name="T13" fmla="*/ T12 w 3617"/>
                              <a:gd name="T14" fmla="+- 0 3915 1395"/>
                              <a:gd name="T15" fmla="*/ 3915 h 2563"/>
                              <a:gd name="T16" fmla="+- 0 6802 6802"/>
                              <a:gd name="T17" fmla="*/ T16 w 3617"/>
                              <a:gd name="T18" fmla="+- 0 3284 1395"/>
                              <a:gd name="T19" fmla="*/ 3284 h 2563"/>
                              <a:gd name="T20" fmla="+- 0 6847 6802"/>
                              <a:gd name="T21" fmla="*/ T20 w 3617"/>
                              <a:gd name="T22" fmla="+- 0 3284 1395"/>
                              <a:gd name="T23" fmla="*/ 3284 h 2563"/>
                              <a:gd name="T24" fmla="+- 0 6802 6802"/>
                              <a:gd name="T25" fmla="*/ T24 w 3617"/>
                              <a:gd name="T26" fmla="+- 0 2655 1395"/>
                              <a:gd name="T27" fmla="*/ 2655 h 2563"/>
                              <a:gd name="T28" fmla="+- 0 6847 6802"/>
                              <a:gd name="T29" fmla="*/ T28 w 3617"/>
                              <a:gd name="T30" fmla="+- 0 2655 1395"/>
                              <a:gd name="T31" fmla="*/ 2655 h 2563"/>
                              <a:gd name="T32" fmla="+- 0 6802 6802"/>
                              <a:gd name="T33" fmla="*/ T32 w 3617"/>
                              <a:gd name="T34" fmla="+- 0 2024 1395"/>
                              <a:gd name="T35" fmla="*/ 2024 h 2563"/>
                              <a:gd name="T36" fmla="+- 0 6847 6802"/>
                              <a:gd name="T37" fmla="*/ T36 w 3617"/>
                              <a:gd name="T38" fmla="+- 0 2024 1395"/>
                              <a:gd name="T39" fmla="*/ 2024 h 2563"/>
                              <a:gd name="T40" fmla="+- 0 6802 6802"/>
                              <a:gd name="T41" fmla="*/ T40 w 3617"/>
                              <a:gd name="T42" fmla="+- 0 1395 1395"/>
                              <a:gd name="T43" fmla="*/ 1395 h 2563"/>
                              <a:gd name="T44" fmla="+- 0 6847 6802"/>
                              <a:gd name="T45" fmla="*/ T44 w 3617"/>
                              <a:gd name="T46" fmla="+- 0 1395 1395"/>
                              <a:gd name="T47" fmla="*/ 1395 h 2563"/>
                              <a:gd name="T48" fmla="+- 0 6847 6802"/>
                              <a:gd name="T49" fmla="*/ T48 w 3617"/>
                              <a:gd name="T50" fmla="+- 0 3915 1395"/>
                              <a:gd name="T51" fmla="*/ 3915 h 2563"/>
                              <a:gd name="T52" fmla="+- 0 10418 6802"/>
                              <a:gd name="T53" fmla="*/ T52 w 3617"/>
                              <a:gd name="T54" fmla="+- 0 3915 1395"/>
                              <a:gd name="T55" fmla="*/ 3915 h 2563"/>
                              <a:gd name="T56" fmla="+- 0 6847 6802"/>
                              <a:gd name="T57" fmla="*/ T56 w 3617"/>
                              <a:gd name="T58" fmla="+- 0 3958 1395"/>
                              <a:gd name="T59" fmla="*/ 3958 h 2563"/>
                              <a:gd name="T60" fmla="+- 0 6847 6802"/>
                              <a:gd name="T61" fmla="*/ T60 w 3617"/>
                              <a:gd name="T62" fmla="+- 0 3915 1395"/>
                              <a:gd name="T63" fmla="*/ 3915 h 2563"/>
                              <a:gd name="T64" fmla="+- 0 7567 6802"/>
                              <a:gd name="T65" fmla="*/ T64 w 3617"/>
                              <a:gd name="T66" fmla="+- 0 3958 1395"/>
                              <a:gd name="T67" fmla="*/ 3958 h 2563"/>
                              <a:gd name="T68" fmla="+- 0 7567 6802"/>
                              <a:gd name="T69" fmla="*/ T68 w 3617"/>
                              <a:gd name="T70" fmla="+- 0 3915 1395"/>
                              <a:gd name="T71" fmla="*/ 3915 h 2563"/>
                              <a:gd name="T72" fmla="+- 0 8273 6802"/>
                              <a:gd name="T73" fmla="*/ T72 w 3617"/>
                              <a:gd name="T74" fmla="+- 0 3958 1395"/>
                              <a:gd name="T75" fmla="*/ 3958 h 2563"/>
                              <a:gd name="T76" fmla="+- 0 8273 6802"/>
                              <a:gd name="T77" fmla="*/ T76 w 3617"/>
                              <a:gd name="T78" fmla="+- 0 3915 1395"/>
                              <a:gd name="T79" fmla="*/ 3915 h 2563"/>
                              <a:gd name="T80" fmla="+- 0 8993 6802"/>
                              <a:gd name="T81" fmla="*/ T80 w 3617"/>
                              <a:gd name="T82" fmla="+- 0 3958 1395"/>
                              <a:gd name="T83" fmla="*/ 3958 h 2563"/>
                              <a:gd name="T84" fmla="+- 0 8993 6802"/>
                              <a:gd name="T85" fmla="*/ T84 w 3617"/>
                              <a:gd name="T86" fmla="+- 0 3915 1395"/>
                              <a:gd name="T87" fmla="*/ 3915 h 2563"/>
                              <a:gd name="T88" fmla="+- 0 9698 6802"/>
                              <a:gd name="T89" fmla="*/ T88 w 3617"/>
                              <a:gd name="T90" fmla="+- 0 3958 1395"/>
                              <a:gd name="T91" fmla="*/ 3958 h 2563"/>
                              <a:gd name="T92" fmla="+- 0 9698 6802"/>
                              <a:gd name="T93" fmla="*/ T92 w 3617"/>
                              <a:gd name="T94" fmla="+- 0 3915 1395"/>
                              <a:gd name="T95" fmla="*/ 3915 h 2563"/>
                              <a:gd name="T96" fmla="+- 0 10418 6802"/>
                              <a:gd name="T97" fmla="*/ T96 w 3617"/>
                              <a:gd name="T98" fmla="+- 0 3958 1395"/>
                              <a:gd name="T99" fmla="*/ 3958 h 2563"/>
                              <a:gd name="T100" fmla="+- 0 10418 6802"/>
                              <a:gd name="T101" fmla="*/ T100 w 3617"/>
                              <a:gd name="T102" fmla="+- 0 3915 1395"/>
                              <a:gd name="T103" fmla="*/ 3915 h 256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3617" h="2563">
                                <a:moveTo>
                                  <a:pt x="45" y="0"/>
                                </a:moveTo>
                                <a:lnTo>
                                  <a:pt x="45" y="2520"/>
                                </a:lnTo>
                                <a:moveTo>
                                  <a:pt x="0" y="2520"/>
                                </a:moveTo>
                                <a:lnTo>
                                  <a:pt x="45" y="2520"/>
                                </a:lnTo>
                                <a:moveTo>
                                  <a:pt x="0" y="1889"/>
                                </a:moveTo>
                                <a:lnTo>
                                  <a:pt x="45" y="1889"/>
                                </a:lnTo>
                                <a:moveTo>
                                  <a:pt x="0" y="1260"/>
                                </a:moveTo>
                                <a:lnTo>
                                  <a:pt x="45" y="1260"/>
                                </a:lnTo>
                                <a:moveTo>
                                  <a:pt x="0" y="629"/>
                                </a:moveTo>
                                <a:lnTo>
                                  <a:pt x="45" y="629"/>
                                </a:lnTo>
                                <a:moveTo>
                                  <a:pt x="0" y="0"/>
                                </a:moveTo>
                                <a:lnTo>
                                  <a:pt x="45" y="0"/>
                                </a:lnTo>
                                <a:moveTo>
                                  <a:pt x="45" y="2520"/>
                                </a:moveTo>
                                <a:lnTo>
                                  <a:pt x="3616" y="2520"/>
                                </a:lnTo>
                                <a:moveTo>
                                  <a:pt x="45" y="2563"/>
                                </a:moveTo>
                                <a:lnTo>
                                  <a:pt x="45" y="2520"/>
                                </a:lnTo>
                                <a:moveTo>
                                  <a:pt x="765" y="2563"/>
                                </a:moveTo>
                                <a:lnTo>
                                  <a:pt x="765" y="2520"/>
                                </a:lnTo>
                                <a:moveTo>
                                  <a:pt x="1471" y="2563"/>
                                </a:moveTo>
                                <a:lnTo>
                                  <a:pt x="1471" y="2520"/>
                                </a:lnTo>
                                <a:moveTo>
                                  <a:pt x="2191" y="2563"/>
                                </a:moveTo>
                                <a:lnTo>
                                  <a:pt x="2191" y="2520"/>
                                </a:lnTo>
                                <a:moveTo>
                                  <a:pt x="2896" y="2563"/>
                                </a:moveTo>
                                <a:lnTo>
                                  <a:pt x="2896" y="2520"/>
                                </a:lnTo>
                                <a:moveTo>
                                  <a:pt x="3616" y="2563"/>
                                </a:moveTo>
                                <a:lnTo>
                                  <a:pt x="3616" y="2520"/>
                                </a:lnTo>
                              </a:path>
                            </a:pathLst>
                          </a:custGeom>
                          <a:noFill/>
                          <a:ln w="1524">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3" name="Freeform 203"/>
                        <wps:cNvSpPr>
                          <a:spLocks/>
                        </wps:cNvSpPr>
                        <wps:spPr bwMode="auto">
                          <a:xfrm>
                            <a:off x="8421" y="2969"/>
                            <a:ext cx="92" cy="89"/>
                          </a:xfrm>
                          <a:custGeom>
                            <a:avLst/>
                            <a:gdLst>
                              <a:gd name="T0" fmla="+- 0 8467 8422"/>
                              <a:gd name="T1" fmla="*/ T0 w 92"/>
                              <a:gd name="T2" fmla="+- 0 2969 2969"/>
                              <a:gd name="T3" fmla="*/ 2969 h 89"/>
                              <a:gd name="T4" fmla="+- 0 8422 8422"/>
                              <a:gd name="T5" fmla="*/ T4 w 92"/>
                              <a:gd name="T6" fmla="+- 0 3015 2969"/>
                              <a:gd name="T7" fmla="*/ 3015 h 89"/>
                              <a:gd name="T8" fmla="+- 0 8467 8422"/>
                              <a:gd name="T9" fmla="*/ T8 w 92"/>
                              <a:gd name="T10" fmla="+- 0 3058 2969"/>
                              <a:gd name="T11" fmla="*/ 3058 h 89"/>
                              <a:gd name="T12" fmla="+- 0 8513 8422"/>
                              <a:gd name="T13" fmla="*/ T12 w 92"/>
                              <a:gd name="T14" fmla="+- 0 3015 2969"/>
                              <a:gd name="T15" fmla="*/ 3015 h 89"/>
                              <a:gd name="T16" fmla="+- 0 8467 8422"/>
                              <a:gd name="T17" fmla="*/ T16 w 92"/>
                              <a:gd name="T18" fmla="+- 0 2969 2969"/>
                              <a:gd name="T19" fmla="*/ 2969 h 89"/>
                            </a:gdLst>
                            <a:ahLst/>
                            <a:cxnLst>
                              <a:cxn ang="0">
                                <a:pos x="T1" y="T3"/>
                              </a:cxn>
                              <a:cxn ang="0">
                                <a:pos x="T5" y="T7"/>
                              </a:cxn>
                              <a:cxn ang="0">
                                <a:pos x="T9" y="T11"/>
                              </a:cxn>
                              <a:cxn ang="0">
                                <a:pos x="T13" y="T15"/>
                              </a:cxn>
                              <a:cxn ang="0">
                                <a:pos x="T17" y="T19"/>
                              </a:cxn>
                            </a:cxnLst>
                            <a:rect l="0" t="0" r="r" b="b"/>
                            <a:pathLst>
                              <a:path w="92" h="89">
                                <a:moveTo>
                                  <a:pt x="45" y="0"/>
                                </a:moveTo>
                                <a:lnTo>
                                  <a:pt x="0" y="46"/>
                                </a:lnTo>
                                <a:lnTo>
                                  <a:pt x="45" y="89"/>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8" name="Freeform 204"/>
                        <wps:cNvSpPr>
                          <a:spLocks/>
                        </wps:cNvSpPr>
                        <wps:spPr bwMode="auto">
                          <a:xfrm>
                            <a:off x="8421" y="2969"/>
                            <a:ext cx="92" cy="89"/>
                          </a:xfrm>
                          <a:custGeom>
                            <a:avLst/>
                            <a:gdLst>
                              <a:gd name="T0" fmla="+- 0 8467 8422"/>
                              <a:gd name="T1" fmla="*/ T0 w 92"/>
                              <a:gd name="T2" fmla="+- 0 2969 2969"/>
                              <a:gd name="T3" fmla="*/ 2969 h 89"/>
                              <a:gd name="T4" fmla="+- 0 8513 8422"/>
                              <a:gd name="T5" fmla="*/ T4 w 92"/>
                              <a:gd name="T6" fmla="+- 0 3015 2969"/>
                              <a:gd name="T7" fmla="*/ 3015 h 89"/>
                              <a:gd name="T8" fmla="+- 0 8467 8422"/>
                              <a:gd name="T9" fmla="*/ T8 w 92"/>
                              <a:gd name="T10" fmla="+- 0 3058 2969"/>
                              <a:gd name="T11" fmla="*/ 3058 h 89"/>
                              <a:gd name="T12" fmla="+- 0 8422 8422"/>
                              <a:gd name="T13" fmla="*/ T12 w 92"/>
                              <a:gd name="T14" fmla="+- 0 3015 2969"/>
                              <a:gd name="T15" fmla="*/ 3015 h 89"/>
                              <a:gd name="T16" fmla="+- 0 8467 8422"/>
                              <a:gd name="T17" fmla="*/ T16 w 92"/>
                              <a:gd name="T18" fmla="+- 0 2969 2969"/>
                              <a:gd name="T19" fmla="*/ 2969 h 89"/>
                            </a:gdLst>
                            <a:ahLst/>
                            <a:cxnLst>
                              <a:cxn ang="0">
                                <a:pos x="T1" y="T3"/>
                              </a:cxn>
                              <a:cxn ang="0">
                                <a:pos x="T5" y="T7"/>
                              </a:cxn>
                              <a:cxn ang="0">
                                <a:pos x="T9" y="T11"/>
                              </a:cxn>
                              <a:cxn ang="0">
                                <a:pos x="T13" y="T15"/>
                              </a:cxn>
                              <a:cxn ang="0">
                                <a:pos x="T17" y="T19"/>
                              </a:cxn>
                            </a:cxnLst>
                            <a:rect l="0" t="0" r="r" b="b"/>
                            <a:pathLst>
                              <a:path w="92" h="89">
                                <a:moveTo>
                                  <a:pt x="45" y="0"/>
                                </a:moveTo>
                                <a:lnTo>
                                  <a:pt x="91" y="46"/>
                                </a:lnTo>
                                <a:lnTo>
                                  <a:pt x="45" y="89"/>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9" name="Freeform 205"/>
                        <wps:cNvSpPr>
                          <a:spLocks/>
                        </wps:cNvSpPr>
                        <wps:spPr bwMode="auto">
                          <a:xfrm>
                            <a:off x="8347" y="2878"/>
                            <a:ext cx="92" cy="92"/>
                          </a:xfrm>
                          <a:custGeom>
                            <a:avLst/>
                            <a:gdLst>
                              <a:gd name="T0" fmla="+- 0 8393 8347"/>
                              <a:gd name="T1" fmla="*/ T0 w 92"/>
                              <a:gd name="T2" fmla="+- 0 2878 2878"/>
                              <a:gd name="T3" fmla="*/ 2878 h 92"/>
                              <a:gd name="T4" fmla="+- 0 8347 8347"/>
                              <a:gd name="T5" fmla="*/ T4 w 92"/>
                              <a:gd name="T6" fmla="+- 0 2924 2878"/>
                              <a:gd name="T7" fmla="*/ 2924 h 92"/>
                              <a:gd name="T8" fmla="+- 0 8393 8347"/>
                              <a:gd name="T9" fmla="*/ T8 w 92"/>
                              <a:gd name="T10" fmla="+- 0 2969 2878"/>
                              <a:gd name="T11" fmla="*/ 2969 h 92"/>
                              <a:gd name="T12" fmla="+- 0 8439 8347"/>
                              <a:gd name="T13" fmla="*/ T12 w 92"/>
                              <a:gd name="T14" fmla="+- 0 2924 2878"/>
                              <a:gd name="T15" fmla="*/ 2924 h 92"/>
                              <a:gd name="T16" fmla="+- 0 8393 8347"/>
                              <a:gd name="T17" fmla="*/ T16 w 92"/>
                              <a:gd name="T18" fmla="+- 0 2878 2878"/>
                              <a:gd name="T19" fmla="*/ 2878 h 92"/>
                            </a:gdLst>
                            <a:ahLst/>
                            <a:cxnLst>
                              <a:cxn ang="0">
                                <a:pos x="T1" y="T3"/>
                              </a:cxn>
                              <a:cxn ang="0">
                                <a:pos x="T5" y="T7"/>
                              </a:cxn>
                              <a:cxn ang="0">
                                <a:pos x="T9" y="T11"/>
                              </a:cxn>
                              <a:cxn ang="0">
                                <a:pos x="T13" y="T15"/>
                              </a:cxn>
                              <a:cxn ang="0">
                                <a:pos x="T17" y="T19"/>
                              </a:cxn>
                            </a:cxnLst>
                            <a:rect l="0" t="0" r="r" b="b"/>
                            <a:pathLst>
                              <a:path w="92" h="92">
                                <a:moveTo>
                                  <a:pt x="46" y="0"/>
                                </a:moveTo>
                                <a:lnTo>
                                  <a:pt x="0" y="46"/>
                                </a:lnTo>
                                <a:lnTo>
                                  <a:pt x="46" y="91"/>
                                </a:lnTo>
                                <a:lnTo>
                                  <a:pt x="92"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0" name="Freeform 206"/>
                        <wps:cNvSpPr>
                          <a:spLocks/>
                        </wps:cNvSpPr>
                        <wps:spPr bwMode="auto">
                          <a:xfrm>
                            <a:off x="8347" y="2878"/>
                            <a:ext cx="92" cy="92"/>
                          </a:xfrm>
                          <a:custGeom>
                            <a:avLst/>
                            <a:gdLst>
                              <a:gd name="T0" fmla="+- 0 8393 8347"/>
                              <a:gd name="T1" fmla="*/ T0 w 92"/>
                              <a:gd name="T2" fmla="+- 0 2878 2878"/>
                              <a:gd name="T3" fmla="*/ 2878 h 92"/>
                              <a:gd name="T4" fmla="+- 0 8439 8347"/>
                              <a:gd name="T5" fmla="*/ T4 w 92"/>
                              <a:gd name="T6" fmla="+- 0 2924 2878"/>
                              <a:gd name="T7" fmla="*/ 2924 h 92"/>
                              <a:gd name="T8" fmla="+- 0 8393 8347"/>
                              <a:gd name="T9" fmla="*/ T8 w 92"/>
                              <a:gd name="T10" fmla="+- 0 2969 2878"/>
                              <a:gd name="T11" fmla="*/ 2969 h 92"/>
                              <a:gd name="T12" fmla="+- 0 8347 8347"/>
                              <a:gd name="T13" fmla="*/ T12 w 92"/>
                              <a:gd name="T14" fmla="+- 0 2924 2878"/>
                              <a:gd name="T15" fmla="*/ 2924 h 92"/>
                              <a:gd name="T16" fmla="+- 0 8393 8347"/>
                              <a:gd name="T17" fmla="*/ T16 w 92"/>
                              <a:gd name="T18" fmla="+- 0 2878 2878"/>
                              <a:gd name="T19" fmla="*/ 2878 h 92"/>
                            </a:gdLst>
                            <a:ahLst/>
                            <a:cxnLst>
                              <a:cxn ang="0">
                                <a:pos x="T1" y="T3"/>
                              </a:cxn>
                              <a:cxn ang="0">
                                <a:pos x="T5" y="T7"/>
                              </a:cxn>
                              <a:cxn ang="0">
                                <a:pos x="T9" y="T11"/>
                              </a:cxn>
                              <a:cxn ang="0">
                                <a:pos x="T13" y="T15"/>
                              </a:cxn>
                              <a:cxn ang="0">
                                <a:pos x="T17" y="T19"/>
                              </a:cxn>
                            </a:cxnLst>
                            <a:rect l="0" t="0" r="r" b="b"/>
                            <a:pathLst>
                              <a:path w="92" h="92">
                                <a:moveTo>
                                  <a:pt x="46" y="0"/>
                                </a:moveTo>
                                <a:lnTo>
                                  <a:pt x="92"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1" name="Picture 20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9930" y="1910"/>
                            <a:ext cx="104"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2" name="Freeform 208"/>
                        <wps:cNvSpPr>
                          <a:spLocks/>
                        </wps:cNvSpPr>
                        <wps:spPr bwMode="auto">
                          <a:xfrm>
                            <a:off x="9307" y="2383"/>
                            <a:ext cx="92" cy="92"/>
                          </a:xfrm>
                          <a:custGeom>
                            <a:avLst/>
                            <a:gdLst>
                              <a:gd name="T0" fmla="+- 0 9353 9307"/>
                              <a:gd name="T1" fmla="*/ T0 w 92"/>
                              <a:gd name="T2" fmla="+- 0 2384 2384"/>
                              <a:gd name="T3" fmla="*/ 2384 h 92"/>
                              <a:gd name="T4" fmla="+- 0 9307 9307"/>
                              <a:gd name="T5" fmla="*/ T4 w 92"/>
                              <a:gd name="T6" fmla="+- 0 2429 2384"/>
                              <a:gd name="T7" fmla="*/ 2429 h 92"/>
                              <a:gd name="T8" fmla="+- 0 9353 9307"/>
                              <a:gd name="T9" fmla="*/ T8 w 92"/>
                              <a:gd name="T10" fmla="+- 0 2475 2384"/>
                              <a:gd name="T11" fmla="*/ 2475 h 92"/>
                              <a:gd name="T12" fmla="+- 0 9398 9307"/>
                              <a:gd name="T13" fmla="*/ T12 w 92"/>
                              <a:gd name="T14" fmla="+- 0 2429 2384"/>
                              <a:gd name="T15" fmla="*/ 2429 h 92"/>
                              <a:gd name="T16" fmla="+- 0 9353 9307"/>
                              <a:gd name="T17" fmla="*/ T16 w 92"/>
                              <a:gd name="T18" fmla="+- 0 2384 2384"/>
                              <a:gd name="T19" fmla="*/ 2384 h 92"/>
                            </a:gdLst>
                            <a:ahLst/>
                            <a:cxnLst>
                              <a:cxn ang="0">
                                <a:pos x="T1" y="T3"/>
                              </a:cxn>
                              <a:cxn ang="0">
                                <a:pos x="T5" y="T7"/>
                              </a:cxn>
                              <a:cxn ang="0">
                                <a:pos x="T9" y="T11"/>
                              </a:cxn>
                              <a:cxn ang="0">
                                <a:pos x="T13" y="T15"/>
                              </a:cxn>
                              <a:cxn ang="0">
                                <a:pos x="T17" y="T19"/>
                              </a:cxn>
                            </a:cxnLst>
                            <a:rect l="0" t="0" r="r" b="b"/>
                            <a:pathLst>
                              <a:path w="92" h="92">
                                <a:moveTo>
                                  <a:pt x="46" y="0"/>
                                </a:moveTo>
                                <a:lnTo>
                                  <a:pt x="0" y="45"/>
                                </a:lnTo>
                                <a:lnTo>
                                  <a:pt x="46" y="91"/>
                                </a:lnTo>
                                <a:lnTo>
                                  <a:pt x="91" y="45"/>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3" name="Freeform 209"/>
                        <wps:cNvSpPr>
                          <a:spLocks/>
                        </wps:cNvSpPr>
                        <wps:spPr bwMode="auto">
                          <a:xfrm>
                            <a:off x="9307" y="2383"/>
                            <a:ext cx="92" cy="92"/>
                          </a:xfrm>
                          <a:custGeom>
                            <a:avLst/>
                            <a:gdLst>
                              <a:gd name="T0" fmla="+- 0 9353 9307"/>
                              <a:gd name="T1" fmla="*/ T0 w 92"/>
                              <a:gd name="T2" fmla="+- 0 2384 2384"/>
                              <a:gd name="T3" fmla="*/ 2384 h 92"/>
                              <a:gd name="T4" fmla="+- 0 9398 9307"/>
                              <a:gd name="T5" fmla="*/ T4 w 92"/>
                              <a:gd name="T6" fmla="+- 0 2429 2384"/>
                              <a:gd name="T7" fmla="*/ 2429 h 92"/>
                              <a:gd name="T8" fmla="+- 0 9353 9307"/>
                              <a:gd name="T9" fmla="*/ T8 w 92"/>
                              <a:gd name="T10" fmla="+- 0 2475 2384"/>
                              <a:gd name="T11" fmla="*/ 2475 h 92"/>
                              <a:gd name="T12" fmla="+- 0 9307 9307"/>
                              <a:gd name="T13" fmla="*/ T12 w 92"/>
                              <a:gd name="T14" fmla="+- 0 2429 2384"/>
                              <a:gd name="T15" fmla="*/ 2429 h 92"/>
                              <a:gd name="T16" fmla="+- 0 9353 9307"/>
                              <a:gd name="T17" fmla="*/ T16 w 92"/>
                              <a:gd name="T18" fmla="+- 0 2384 2384"/>
                              <a:gd name="T19" fmla="*/ 2384 h 92"/>
                            </a:gdLst>
                            <a:ahLst/>
                            <a:cxnLst>
                              <a:cxn ang="0">
                                <a:pos x="T1" y="T3"/>
                              </a:cxn>
                              <a:cxn ang="0">
                                <a:pos x="T5" y="T7"/>
                              </a:cxn>
                              <a:cxn ang="0">
                                <a:pos x="T9" y="T11"/>
                              </a:cxn>
                              <a:cxn ang="0">
                                <a:pos x="T13" y="T15"/>
                              </a:cxn>
                              <a:cxn ang="0">
                                <a:pos x="T17" y="T19"/>
                              </a:cxn>
                            </a:cxnLst>
                            <a:rect l="0" t="0" r="r" b="b"/>
                            <a:pathLst>
                              <a:path w="92" h="92">
                                <a:moveTo>
                                  <a:pt x="46" y="0"/>
                                </a:moveTo>
                                <a:lnTo>
                                  <a:pt x="91" y="45"/>
                                </a:lnTo>
                                <a:lnTo>
                                  <a:pt x="46" y="91"/>
                                </a:lnTo>
                                <a:lnTo>
                                  <a:pt x="0" y="45"/>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34" name="Picture 2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0230" y="1687"/>
                            <a:ext cx="104" cy="1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35" name="Freeform 211"/>
                        <wps:cNvSpPr>
                          <a:spLocks/>
                        </wps:cNvSpPr>
                        <wps:spPr bwMode="auto">
                          <a:xfrm>
                            <a:off x="9427" y="2323"/>
                            <a:ext cx="92" cy="92"/>
                          </a:xfrm>
                          <a:custGeom>
                            <a:avLst/>
                            <a:gdLst>
                              <a:gd name="T0" fmla="+- 0 9473 9427"/>
                              <a:gd name="T1" fmla="*/ T0 w 92"/>
                              <a:gd name="T2" fmla="+- 0 2324 2324"/>
                              <a:gd name="T3" fmla="*/ 2324 h 92"/>
                              <a:gd name="T4" fmla="+- 0 9427 9427"/>
                              <a:gd name="T5" fmla="*/ T4 w 92"/>
                              <a:gd name="T6" fmla="+- 0 2369 2324"/>
                              <a:gd name="T7" fmla="*/ 2369 h 92"/>
                              <a:gd name="T8" fmla="+- 0 9473 9427"/>
                              <a:gd name="T9" fmla="*/ T8 w 92"/>
                              <a:gd name="T10" fmla="+- 0 2415 2324"/>
                              <a:gd name="T11" fmla="*/ 2415 h 92"/>
                              <a:gd name="T12" fmla="+- 0 9518 9427"/>
                              <a:gd name="T13" fmla="*/ T12 w 92"/>
                              <a:gd name="T14" fmla="+- 0 2369 2324"/>
                              <a:gd name="T15" fmla="*/ 2369 h 92"/>
                              <a:gd name="T16" fmla="+- 0 9473 9427"/>
                              <a:gd name="T17" fmla="*/ T16 w 92"/>
                              <a:gd name="T18" fmla="+- 0 2324 2324"/>
                              <a:gd name="T19" fmla="*/ 2324 h 92"/>
                            </a:gdLst>
                            <a:ahLst/>
                            <a:cxnLst>
                              <a:cxn ang="0">
                                <a:pos x="T1" y="T3"/>
                              </a:cxn>
                              <a:cxn ang="0">
                                <a:pos x="T5" y="T7"/>
                              </a:cxn>
                              <a:cxn ang="0">
                                <a:pos x="T9" y="T11"/>
                              </a:cxn>
                              <a:cxn ang="0">
                                <a:pos x="T13" y="T15"/>
                              </a:cxn>
                              <a:cxn ang="0">
                                <a:pos x="T17" y="T19"/>
                              </a:cxn>
                            </a:cxnLst>
                            <a:rect l="0" t="0" r="r" b="b"/>
                            <a:pathLst>
                              <a:path w="92" h="92">
                                <a:moveTo>
                                  <a:pt x="46" y="0"/>
                                </a:moveTo>
                                <a:lnTo>
                                  <a:pt x="0" y="45"/>
                                </a:lnTo>
                                <a:lnTo>
                                  <a:pt x="46" y="91"/>
                                </a:lnTo>
                                <a:lnTo>
                                  <a:pt x="91" y="45"/>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6" name="Freeform 212"/>
                        <wps:cNvSpPr>
                          <a:spLocks/>
                        </wps:cNvSpPr>
                        <wps:spPr bwMode="auto">
                          <a:xfrm>
                            <a:off x="9427" y="2323"/>
                            <a:ext cx="92" cy="92"/>
                          </a:xfrm>
                          <a:custGeom>
                            <a:avLst/>
                            <a:gdLst>
                              <a:gd name="T0" fmla="+- 0 9473 9427"/>
                              <a:gd name="T1" fmla="*/ T0 w 92"/>
                              <a:gd name="T2" fmla="+- 0 2324 2324"/>
                              <a:gd name="T3" fmla="*/ 2324 h 92"/>
                              <a:gd name="T4" fmla="+- 0 9518 9427"/>
                              <a:gd name="T5" fmla="*/ T4 w 92"/>
                              <a:gd name="T6" fmla="+- 0 2369 2324"/>
                              <a:gd name="T7" fmla="*/ 2369 h 92"/>
                              <a:gd name="T8" fmla="+- 0 9473 9427"/>
                              <a:gd name="T9" fmla="*/ T8 w 92"/>
                              <a:gd name="T10" fmla="+- 0 2415 2324"/>
                              <a:gd name="T11" fmla="*/ 2415 h 92"/>
                              <a:gd name="T12" fmla="+- 0 9427 9427"/>
                              <a:gd name="T13" fmla="*/ T12 w 92"/>
                              <a:gd name="T14" fmla="+- 0 2369 2324"/>
                              <a:gd name="T15" fmla="*/ 2369 h 92"/>
                              <a:gd name="T16" fmla="+- 0 9473 9427"/>
                              <a:gd name="T17" fmla="*/ T16 w 92"/>
                              <a:gd name="T18" fmla="+- 0 2324 2324"/>
                              <a:gd name="T19" fmla="*/ 2324 h 92"/>
                            </a:gdLst>
                            <a:ahLst/>
                            <a:cxnLst>
                              <a:cxn ang="0">
                                <a:pos x="T1" y="T3"/>
                              </a:cxn>
                              <a:cxn ang="0">
                                <a:pos x="T5" y="T7"/>
                              </a:cxn>
                              <a:cxn ang="0">
                                <a:pos x="T9" y="T11"/>
                              </a:cxn>
                              <a:cxn ang="0">
                                <a:pos x="T13" y="T15"/>
                              </a:cxn>
                              <a:cxn ang="0">
                                <a:pos x="T17" y="T19"/>
                              </a:cxn>
                            </a:cxnLst>
                            <a:rect l="0" t="0" r="r" b="b"/>
                            <a:pathLst>
                              <a:path w="92" h="92">
                                <a:moveTo>
                                  <a:pt x="46" y="0"/>
                                </a:moveTo>
                                <a:lnTo>
                                  <a:pt x="91" y="45"/>
                                </a:lnTo>
                                <a:lnTo>
                                  <a:pt x="46" y="91"/>
                                </a:lnTo>
                                <a:lnTo>
                                  <a:pt x="0" y="45"/>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7" name="Freeform 213"/>
                        <wps:cNvSpPr>
                          <a:spLocks/>
                        </wps:cNvSpPr>
                        <wps:spPr bwMode="auto">
                          <a:xfrm>
                            <a:off x="8287" y="3015"/>
                            <a:ext cx="92" cy="89"/>
                          </a:xfrm>
                          <a:custGeom>
                            <a:avLst/>
                            <a:gdLst>
                              <a:gd name="T0" fmla="+- 0 8333 8287"/>
                              <a:gd name="T1" fmla="*/ T0 w 92"/>
                              <a:gd name="T2" fmla="+- 0 3015 3015"/>
                              <a:gd name="T3" fmla="*/ 3015 h 89"/>
                              <a:gd name="T4" fmla="+- 0 8287 8287"/>
                              <a:gd name="T5" fmla="*/ T4 w 92"/>
                              <a:gd name="T6" fmla="+- 0 3058 3015"/>
                              <a:gd name="T7" fmla="*/ 3058 h 89"/>
                              <a:gd name="T8" fmla="+- 0 8333 8287"/>
                              <a:gd name="T9" fmla="*/ T8 w 92"/>
                              <a:gd name="T10" fmla="+- 0 3104 3015"/>
                              <a:gd name="T11" fmla="*/ 3104 h 89"/>
                              <a:gd name="T12" fmla="+- 0 8379 8287"/>
                              <a:gd name="T13" fmla="*/ T12 w 92"/>
                              <a:gd name="T14" fmla="+- 0 3058 3015"/>
                              <a:gd name="T15" fmla="*/ 3058 h 89"/>
                              <a:gd name="T16" fmla="+- 0 8333 8287"/>
                              <a:gd name="T17" fmla="*/ T16 w 92"/>
                              <a:gd name="T18" fmla="+- 0 3015 3015"/>
                              <a:gd name="T19" fmla="*/ 3015 h 89"/>
                            </a:gdLst>
                            <a:ahLst/>
                            <a:cxnLst>
                              <a:cxn ang="0">
                                <a:pos x="T1" y="T3"/>
                              </a:cxn>
                              <a:cxn ang="0">
                                <a:pos x="T5" y="T7"/>
                              </a:cxn>
                              <a:cxn ang="0">
                                <a:pos x="T9" y="T11"/>
                              </a:cxn>
                              <a:cxn ang="0">
                                <a:pos x="T13" y="T15"/>
                              </a:cxn>
                              <a:cxn ang="0">
                                <a:pos x="T17" y="T19"/>
                              </a:cxn>
                            </a:cxnLst>
                            <a:rect l="0" t="0" r="r" b="b"/>
                            <a:pathLst>
                              <a:path w="92" h="89">
                                <a:moveTo>
                                  <a:pt x="46" y="0"/>
                                </a:moveTo>
                                <a:lnTo>
                                  <a:pt x="0" y="43"/>
                                </a:lnTo>
                                <a:lnTo>
                                  <a:pt x="46" y="89"/>
                                </a:lnTo>
                                <a:lnTo>
                                  <a:pt x="92" y="43"/>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38" name="Freeform 214"/>
                        <wps:cNvSpPr>
                          <a:spLocks/>
                        </wps:cNvSpPr>
                        <wps:spPr bwMode="auto">
                          <a:xfrm>
                            <a:off x="8287" y="3015"/>
                            <a:ext cx="92" cy="89"/>
                          </a:xfrm>
                          <a:custGeom>
                            <a:avLst/>
                            <a:gdLst>
                              <a:gd name="T0" fmla="+- 0 8333 8287"/>
                              <a:gd name="T1" fmla="*/ T0 w 92"/>
                              <a:gd name="T2" fmla="+- 0 3015 3015"/>
                              <a:gd name="T3" fmla="*/ 3015 h 89"/>
                              <a:gd name="T4" fmla="+- 0 8379 8287"/>
                              <a:gd name="T5" fmla="*/ T4 w 92"/>
                              <a:gd name="T6" fmla="+- 0 3058 3015"/>
                              <a:gd name="T7" fmla="*/ 3058 h 89"/>
                              <a:gd name="T8" fmla="+- 0 8333 8287"/>
                              <a:gd name="T9" fmla="*/ T8 w 92"/>
                              <a:gd name="T10" fmla="+- 0 3104 3015"/>
                              <a:gd name="T11" fmla="*/ 3104 h 89"/>
                              <a:gd name="T12" fmla="+- 0 8287 8287"/>
                              <a:gd name="T13" fmla="*/ T12 w 92"/>
                              <a:gd name="T14" fmla="+- 0 3058 3015"/>
                              <a:gd name="T15" fmla="*/ 3058 h 89"/>
                              <a:gd name="T16" fmla="+- 0 8333 8287"/>
                              <a:gd name="T17" fmla="*/ T16 w 92"/>
                              <a:gd name="T18" fmla="+- 0 3015 3015"/>
                              <a:gd name="T19" fmla="*/ 3015 h 89"/>
                            </a:gdLst>
                            <a:ahLst/>
                            <a:cxnLst>
                              <a:cxn ang="0">
                                <a:pos x="T1" y="T3"/>
                              </a:cxn>
                              <a:cxn ang="0">
                                <a:pos x="T5" y="T7"/>
                              </a:cxn>
                              <a:cxn ang="0">
                                <a:pos x="T9" y="T11"/>
                              </a:cxn>
                              <a:cxn ang="0">
                                <a:pos x="T13" y="T15"/>
                              </a:cxn>
                              <a:cxn ang="0">
                                <a:pos x="T17" y="T19"/>
                              </a:cxn>
                            </a:cxnLst>
                            <a:rect l="0" t="0" r="r" b="b"/>
                            <a:pathLst>
                              <a:path w="92" h="89">
                                <a:moveTo>
                                  <a:pt x="46" y="0"/>
                                </a:moveTo>
                                <a:lnTo>
                                  <a:pt x="92" y="43"/>
                                </a:lnTo>
                                <a:lnTo>
                                  <a:pt x="46" y="89"/>
                                </a:lnTo>
                                <a:lnTo>
                                  <a:pt x="0" y="43"/>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9" name="Freeform 215"/>
                        <wps:cNvSpPr>
                          <a:spLocks/>
                        </wps:cNvSpPr>
                        <wps:spPr bwMode="auto">
                          <a:xfrm>
                            <a:off x="8301" y="3015"/>
                            <a:ext cx="92" cy="89"/>
                          </a:xfrm>
                          <a:custGeom>
                            <a:avLst/>
                            <a:gdLst>
                              <a:gd name="T0" fmla="+- 0 8347 8302"/>
                              <a:gd name="T1" fmla="*/ T0 w 92"/>
                              <a:gd name="T2" fmla="+- 0 3015 3015"/>
                              <a:gd name="T3" fmla="*/ 3015 h 89"/>
                              <a:gd name="T4" fmla="+- 0 8302 8302"/>
                              <a:gd name="T5" fmla="*/ T4 w 92"/>
                              <a:gd name="T6" fmla="+- 0 3058 3015"/>
                              <a:gd name="T7" fmla="*/ 3058 h 89"/>
                              <a:gd name="T8" fmla="+- 0 8347 8302"/>
                              <a:gd name="T9" fmla="*/ T8 w 92"/>
                              <a:gd name="T10" fmla="+- 0 3104 3015"/>
                              <a:gd name="T11" fmla="*/ 3104 h 89"/>
                              <a:gd name="T12" fmla="+- 0 8393 8302"/>
                              <a:gd name="T13" fmla="*/ T12 w 92"/>
                              <a:gd name="T14" fmla="+- 0 3058 3015"/>
                              <a:gd name="T15" fmla="*/ 3058 h 89"/>
                              <a:gd name="T16" fmla="+- 0 8347 8302"/>
                              <a:gd name="T17" fmla="*/ T16 w 92"/>
                              <a:gd name="T18" fmla="+- 0 3015 3015"/>
                              <a:gd name="T19" fmla="*/ 3015 h 89"/>
                            </a:gdLst>
                            <a:ahLst/>
                            <a:cxnLst>
                              <a:cxn ang="0">
                                <a:pos x="T1" y="T3"/>
                              </a:cxn>
                              <a:cxn ang="0">
                                <a:pos x="T5" y="T7"/>
                              </a:cxn>
                              <a:cxn ang="0">
                                <a:pos x="T9" y="T11"/>
                              </a:cxn>
                              <a:cxn ang="0">
                                <a:pos x="T13" y="T15"/>
                              </a:cxn>
                              <a:cxn ang="0">
                                <a:pos x="T17" y="T19"/>
                              </a:cxn>
                            </a:cxnLst>
                            <a:rect l="0" t="0" r="r" b="b"/>
                            <a:pathLst>
                              <a:path w="92" h="89">
                                <a:moveTo>
                                  <a:pt x="45" y="0"/>
                                </a:moveTo>
                                <a:lnTo>
                                  <a:pt x="0" y="43"/>
                                </a:lnTo>
                                <a:lnTo>
                                  <a:pt x="45" y="89"/>
                                </a:lnTo>
                                <a:lnTo>
                                  <a:pt x="91" y="43"/>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0" name="Freeform 216"/>
                        <wps:cNvSpPr>
                          <a:spLocks/>
                        </wps:cNvSpPr>
                        <wps:spPr bwMode="auto">
                          <a:xfrm>
                            <a:off x="8301" y="3015"/>
                            <a:ext cx="92" cy="89"/>
                          </a:xfrm>
                          <a:custGeom>
                            <a:avLst/>
                            <a:gdLst>
                              <a:gd name="T0" fmla="+- 0 8347 8302"/>
                              <a:gd name="T1" fmla="*/ T0 w 92"/>
                              <a:gd name="T2" fmla="+- 0 3015 3015"/>
                              <a:gd name="T3" fmla="*/ 3015 h 89"/>
                              <a:gd name="T4" fmla="+- 0 8393 8302"/>
                              <a:gd name="T5" fmla="*/ T4 w 92"/>
                              <a:gd name="T6" fmla="+- 0 3058 3015"/>
                              <a:gd name="T7" fmla="*/ 3058 h 89"/>
                              <a:gd name="T8" fmla="+- 0 8347 8302"/>
                              <a:gd name="T9" fmla="*/ T8 w 92"/>
                              <a:gd name="T10" fmla="+- 0 3104 3015"/>
                              <a:gd name="T11" fmla="*/ 3104 h 89"/>
                              <a:gd name="T12" fmla="+- 0 8302 8302"/>
                              <a:gd name="T13" fmla="*/ T12 w 92"/>
                              <a:gd name="T14" fmla="+- 0 3058 3015"/>
                              <a:gd name="T15" fmla="*/ 3058 h 89"/>
                              <a:gd name="T16" fmla="+- 0 8347 8302"/>
                              <a:gd name="T17" fmla="*/ T16 w 92"/>
                              <a:gd name="T18" fmla="+- 0 3015 3015"/>
                              <a:gd name="T19" fmla="*/ 3015 h 89"/>
                            </a:gdLst>
                            <a:ahLst/>
                            <a:cxnLst>
                              <a:cxn ang="0">
                                <a:pos x="T1" y="T3"/>
                              </a:cxn>
                              <a:cxn ang="0">
                                <a:pos x="T5" y="T7"/>
                              </a:cxn>
                              <a:cxn ang="0">
                                <a:pos x="T9" y="T11"/>
                              </a:cxn>
                              <a:cxn ang="0">
                                <a:pos x="T13" y="T15"/>
                              </a:cxn>
                              <a:cxn ang="0">
                                <a:pos x="T17" y="T19"/>
                              </a:cxn>
                            </a:cxnLst>
                            <a:rect l="0" t="0" r="r" b="b"/>
                            <a:pathLst>
                              <a:path w="92" h="89">
                                <a:moveTo>
                                  <a:pt x="45" y="0"/>
                                </a:moveTo>
                                <a:lnTo>
                                  <a:pt x="91" y="43"/>
                                </a:lnTo>
                                <a:lnTo>
                                  <a:pt x="45" y="89"/>
                                </a:lnTo>
                                <a:lnTo>
                                  <a:pt x="0" y="43"/>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1" name="Picture 2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0110" y="1836"/>
                            <a:ext cx="104"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2" name="Freeform 218"/>
                        <wps:cNvSpPr>
                          <a:spLocks/>
                        </wps:cNvSpPr>
                        <wps:spPr bwMode="auto">
                          <a:xfrm>
                            <a:off x="8061" y="3118"/>
                            <a:ext cx="92" cy="92"/>
                          </a:xfrm>
                          <a:custGeom>
                            <a:avLst/>
                            <a:gdLst>
                              <a:gd name="T0" fmla="+- 0 8107 8062"/>
                              <a:gd name="T1" fmla="*/ T0 w 92"/>
                              <a:gd name="T2" fmla="+- 0 3118 3118"/>
                              <a:gd name="T3" fmla="*/ 3118 h 92"/>
                              <a:gd name="T4" fmla="+- 0 8062 8062"/>
                              <a:gd name="T5" fmla="*/ T4 w 92"/>
                              <a:gd name="T6" fmla="+- 0 3164 3118"/>
                              <a:gd name="T7" fmla="*/ 3164 h 92"/>
                              <a:gd name="T8" fmla="+- 0 8107 8062"/>
                              <a:gd name="T9" fmla="*/ T8 w 92"/>
                              <a:gd name="T10" fmla="+- 0 3209 3118"/>
                              <a:gd name="T11" fmla="*/ 3209 h 92"/>
                              <a:gd name="T12" fmla="+- 0 8153 8062"/>
                              <a:gd name="T13" fmla="*/ T12 w 92"/>
                              <a:gd name="T14" fmla="+- 0 3164 3118"/>
                              <a:gd name="T15" fmla="*/ 3164 h 92"/>
                              <a:gd name="T16" fmla="+- 0 8107 8062"/>
                              <a:gd name="T17" fmla="*/ T16 w 92"/>
                              <a:gd name="T18" fmla="+- 0 3118 3118"/>
                              <a:gd name="T19" fmla="*/ 311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3" name="Freeform 219"/>
                        <wps:cNvSpPr>
                          <a:spLocks/>
                        </wps:cNvSpPr>
                        <wps:spPr bwMode="auto">
                          <a:xfrm>
                            <a:off x="8061" y="3118"/>
                            <a:ext cx="92" cy="92"/>
                          </a:xfrm>
                          <a:custGeom>
                            <a:avLst/>
                            <a:gdLst>
                              <a:gd name="T0" fmla="+- 0 8107 8062"/>
                              <a:gd name="T1" fmla="*/ T0 w 92"/>
                              <a:gd name="T2" fmla="+- 0 3118 3118"/>
                              <a:gd name="T3" fmla="*/ 3118 h 92"/>
                              <a:gd name="T4" fmla="+- 0 8153 8062"/>
                              <a:gd name="T5" fmla="*/ T4 w 92"/>
                              <a:gd name="T6" fmla="+- 0 3164 3118"/>
                              <a:gd name="T7" fmla="*/ 3164 h 92"/>
                              <a:gd name="T8" fmla="+- 0 8107 8062"/>
                              <a:gd name="T9" fmla="*/ T8 w 92"/>
                              <a:gd name="T10" fmla="+- 0 3209 3118"/>
                              <a:gd name="T11" fmla="*/ 3209 h 92"/>
                              <a:gd name="T12" fmla="+- 0 8062 8062"/>
                              <a:gd name="T13" fmla="*/ T12 w 92"/>
                              <a:gd name="T14" fmla="+- 0 3164 3118"/>
                              <a:gd name="T15" fmla="*/ 3164 h 92"/>
                              <a:gd name="T16" fmla="+- 0 8107 8062"/>
                              <a:gd name="T17" fmla="*/ T16 w 92"/>
                              <a:gd name="T18" fmla="+- 0 3118 3118"/>
                              <a:gd name="T19" fmla="*/ 311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244" name="Picture 2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8731" y="2810"/>
                            <a:ext cx="104" cy="1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45" name="Freeform 221"/>
                        <wps:cNvSpPr>
                          <a:spLocks/>
                        </wps:cNvSpPr>
                        <wps:spPr bwMode="auto">
                          <a:xfrm>
                            <a:off x="7972" y="3238"/>
                            <a:ext cx="89" cy="92"/>
                          </a:xfrm>
                          <a:custGeom>
                            <a:avLst/>
                            <a:gdLst>
                              <a:gd name="T0" fmla="+- 0 8019 7973"/>
                              <a:gd name="T1" fmla="*/ T0 w 89"/>
                              <a:gd name="T2" fmla="+- 0 3238 3238"/>
                              <a:gd name="T3" fmla="*/ 3238 h 92"/>
                              <a:gd name="T4" fmla="+- 0 7973 7973"/>
                              <a:gd name="T5" fmla="*/ T4 w 89"/>
                              <a:gd name="T6" fmla="+- 0 3284 3238"/>
                              <a:gd name="T7" fmla="*/ 3284 h 92"/>
                              <a:gd name="T8" fmla="+- 0 8019 7973"/>
                              <a:gd name="T9" fmla="*/ T8 w 89"/>
                              <a:gd name="T10" fmla="+- 0 3329 3238"/>
                              <a:gd name="T11" fmla="*/ 3329 h 92"/>
                              <a:gd name="T12" fmla="+- 0 8062 7973"/>
                              <a:gd name="T13" fmla="*/ T12 w 89"/>
                              <a:gd name="T14" fmla="+- 0 3284 3238"/>
                              <a:gd name="T15" fmla="*/ 3284 h 92"/>
                              <a:gd name="T16" fmla="+- 0 8019 7973"/>
                              <a:gd name="T17" fmla="*/ T16 w 89"/>
                              <a:gd name="T18" fmla="+- 0 3238 3238"/>
                              <a:gd name="T19" fmla="*/ 3238 h 92"/>
                            </a:gdLst>
                            <a:ahLst/>
                            <a:cxnLst>
                              <a:cxn ang="0">
                                <a:pos x="T1" y="T3"/>
                              </a:cxn>
                              <a:cxn ang="0">
                                <a:pos x="T5" y="T7"/>
                              </a:cxn>
                              <a:cxn ang="0">
                                <a:pos x="T9" y="T11"/>
                              </a:cxn>
                              <a:cxn ang="0">
                                <a:pos x="T13" y="T15"/>
                              </a:cxn>
                              <a:cxn ang="0">
                                <a:pos x="T17" y="T19"/>
                              </a:cxn>
                            </a:cxnLst>
                            <a:rect l="0" t="0" r="r" b="b"/>
                            <a:pathLst>
                              <a:path w="89" h="92">
                                <a:moveTo>
                                  <a:pt x="46" y="0"/>
                                </a:moveTo>
                                <a:lnTo>
                                  <a:pt x="0" y="46"/>
                                </a:lnTo>
                                <a:lnTo>
                                  <a:pt x="46" y="91"/>
                                </a:lnTo>
                                <a:lnTo>
                                  <a:pt x="89"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6" name="Freeform 222"/>
                        <wps:cNvSpPr>
                          <a:spLocks/>
                        </wps:cNvSpPr>
                        <wps:spPr bwMode="auto">
                          <a:xfrm>
                            <a:off x="7972" y="3238"/>
                            <a:ext cx="89" cy="92"/>
                          </a:xfrm>
                          <a:custGeom>
                            <a:avLst/>
                            <a:gdLst>
                              <a:gd name="T0" fmla="+- 0 8019 7973"/>
                              <a:gd name="T1" fmla="*/ T0 w 89"/>
                              <a:gd name="T2" fmla="+- 0 3238 3238"/>
                              <a:gd name="T3" fmla="*/ 3238 h 92"/>
                              <a:gd name="T4" fmla="+- 0 8062 7973"/>
                              <a:gd name="T5" fmla="*/ T4 w 89"/>
                              <a:gd name="T6" fmla="+- 0 3284 3238"/>
                              <a:gd name="T7" fmla="*/ 3284 h 92"/>
                              <a:gd name="T8" fmla="+- 0 8019 7973"/>
                              <a:gd name="T9" fmla="*/ T8 w 89"/>
                              <a:gd name="T10" fmla="+- 0 3329 3238"/>
                              <a:gd name="T11" fmla="*/ 3329 h 92"/>
                              <a:gd name="T12" fmla="+- 0 7973 7973"/>
                              <a:gd name="T13" fmla="*/ T12 w 89"/>
                              <a:gd name="T14" fmla="+- 0 3284 3238"/>
                              <a:gd name="T15" fmla="*/ 3284 h 92"/>
                              <a:gd name="T16" fmla="+- 0 8019 7973"/>
                              <a:gd name="T17" fmla="*/ T16 w 89"/>
                              <a:gd name="T18" fmla="+- 0 3238 3238"/>
                              <a:gd name="T19" fmla="*/ 3238 h 92"/>
                            </a:gdLst>
                            <a:ahLst/>
                            <a:cxnLst>
                              <a:cxn ang="0">
                                <a:pos x="T1" y="T3"/>
                              </a:cxn>
                              <a:cxn ang="0">
                                <a:pos x="T5" y="T7"/>
                              </a:cxn>
                              <a:cxn ang="0">
                                <a:pos x="T9" y="T11"/>
                              </a:cxn>
                              <a:cxn ang="0">
                                <a:pos x="T13" y="T15"/>
                              </a:cxn>
                              <a:cxn ang="0">
                                <a:pos x="T17" y="T19"/>
                              </a:cxn>
                            </a:cxnLst>
                            <a:rect l="0" t="0" r="r" b="b"/>
                            <a:pathLst>
                              <a:path w="89" h="92">
                                <a:moveTo>
                                  <a:pt x="46" y="0"/>
                                </a:moveTo>
                                <a:lnTo>
                                  <a:pt x="89"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7" name="Freeform 223"/>
                        <wps:cNvSpPr>
                          <a:spLocks/>
                        </wps:cNvSpPr>
                        <wps:spPr bwMode="auto">
                          <a:xfrm>
                            <a:off x="7581" y="3478"/>
                            <a:ext cx="92" cy="92"/>
                          </a:xfrm>
                          <a:custGeom>
                            <a:avLst/>
                            <a:gdLst>
                              <a:gd name="T0" fmla="+- 0 7627 7582"/>
                              <a:gd name="T1" fmla="*/ T0 w 92"/>
                              <a:gd name="T2" fmla="+- 0 3478 3478"/>
                              <a:gd name="T3" fmla="*/ 3478 h 92"/>
                              <a:gd name="T4" fmla="+- 0 7582 7582"/>
                              <a:gd name="T5" fmla="*/ T4 w 92"/>
                              <a:gd name="T6" fmla="+- 0 3524 3478"/>
                              <a:gd name="T7" fmla="*/ 3524 h 92"/>
                              <a:gd name="T8" fmla="+- 0 7627 7582"/>
                              <a:gd name="T9" fmla="*/ T8 w 92"/>
                              <a:gd name="T10" fmla="+- 0 3569 3478"/>
                              <a:gd name="T11" fmla="*/ 3569 h 92"/>
                              <a:gd name="T12" fmla="+- 0 7673 7582"/>
                              <a:gd name="T13" fmla="*/ T12 w 92"/>
                              <a:gd name="T14" fmla="+- 0 3524 3478"/>
                              <a:gd name="T15" fmla="*/ 3524 h 92"/>
                              <a:gd name="T16" fmla="+- 0 7627 7582"/>
                              <a:gd name="T17" fmla="*/ T16 w 92"/>
                              <a:gd name="T18" fmla="+- 0 3478 3478"/>
                              <a:gd name="T19" fmla="*/ 347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8" name="Freeform 224"/>
                        <wps:cNvSpPr>
                          <a:spLocks/>
                        </wps:cNvSpPr>
                        <wps:spPr bwMode="auto">
                          <a:xfrm>
                            <a:off x="7581" y="3478"/>
                            <a:ext cx="92" cy="92"/>
                          </a:xfrm>
                          <a:custGeom>
                            <a:avLst/>
                            <a:gdLst>
                              <a:gd name="T0" fmla="+- 0 7627 7582"/>
                              <a:gd name="T1" fmla="*/ T0 w 92"/>
                              <a:gd name="T2" fmla="+- 0 3478 3478"/>
                              <a:gd name="T3" fmla="*/ 3478 h 92"/>
                              <a:gd name="T4" fmla="+- 0 7673 7582"/>
                              <a:gd name="T5" fmla="*/ T4 w 92"/>
                              <a:gd name="T6" fmla="+- 0 3524 3478"/>
                              <a:gd name="T7" fmla="*/ 3524 h 92"/>
                              <a:gd name="T8" fmla="+- 0 7627 7582"/>
                              <a:gd name="T9" fmla="*/ T8 w 92"/>
                              <a:gd name="T10" fmla="+- 0 3569 3478"/>
                              <a:gd name="T11" fmla="*/ 3569 h 92"/>
                              <a:gd name="T12" fmla="+- 0 7582 7582"/>
                              <a:gd name="T13" fmla="*/ T12 w 92"/>
                              <a:gd name="T14" fmla="+- 0 3524 3478"/>
                              <a:gd name="T15" fmla="*/ 3524 h 92"/>
                              <a:gd name="T16" fmla="+- 0 7627 7582"/>
                              <a:gd name="T17" fmla="*/ T16 w 92"/>
                              <a:gd name="T18" fmla="+- 0 3478 3478"/>
                              <a:gd name="T19" fmla="*/ 347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9" name="Freeform 225"/>
                        <wps:cNvSpPr>
                          <a:spLocks/>
                        </wps:cNvSpPr>
                        <wps:spPr bwMode="auto">
                          <a:xfrm>
                            <a:off x="7747" y="3358"/>
                            <a:ext cx="92" cy="92"/>
                          </a:xfrm>
                          <a:custGeom>
                            <a:avLst/>
                            <a:gdLst>
                              <a:gd name="T0" fmla="+- 0 7793 7747"/>
                              <a:gd name="T1" fmla="*/ T0 w 92"/>
                              <a:gd name="T2" fmla="+- 0 3358 3358"/>
                              <a:gd name="T3" fmla="*/ 3358 h 92"/>
                              <a:gd name="T4" fmla="+- 0 7747 7747"/>
                              <a:gd name="T5" fmla="*/ T4 w 92"/>
                              <a:gd name="T6" fmla="+- 0 3404 3358"/>
                              <a:gd name="T7" fmla="*/ 3404 h 92"/>
                              <a:gd name="T8" fmla="+- 0 7793 7747"/>
                              <a:gd name="T9" fmla="*/ T8 w 92"/>
                              <a:gd name="T10" fmla="+- 0 3449 3358"/>
                              <a:gd name="T11" fmla="*/ 3449 h 92"/>
                              <a:gd name="T12" fmla="+- 0 7839 7747"/>
                              <a:gd name="T13" fmla="*/ T12 w 92"/>
                              <a:gd name="T14" fmla="+- 0 3404 3358"/>
                              <a:gd name="T15" fmla="*/ 3404 h 92"/>
                              <a:gd name="T16" fmla="+- 0 7793 7747"/>
                              <a:gd name="T17" fmla="*/ T16 w 92"/>
                              <a:gd name="T18" fmla="+- 0 3358 3358"/>
                              <a:gd name="T19" fmla="*/ 3358 h 92"/>
                            </a:gdLst>
                            <a:ahLst/>
                            <a:cxnLst>
                              <a:cxn ang="0">
                                <a:pos x="T1" y="T3"/>
                              </a:cxn>
                              <a:cxn ang="0">
                                <a:pos x="T5" y="T7"/>
                              </a:cxn>
                              <a:cxn ang="0">
                                <a:pos x="T9" y="T11"/>
                              </a:cxn>
                              <a:cxn ang="0">
                                <a:pos x="T13" y="T15"/>
                              </a:cxn>
                              <a:cxn ang="0">
                                <a:pos x="T17" y="T19"/>
                              </a:cxn>
                            </a:cxnLst>
                            <a:rect l="0" t="0" r="r" b="b"/>
                            <a:pathLst>
                              <a:path w="92" h="92">
                                <a:moveTo>
                                  <a:pt x="46" y="0"/>
                                </a:moveTo>
                                <a:lnTo>
                                  <a:pt x="0" y="46"/>
                                </a:lnTo>
                                <a:lnTo>
                                  <a:pt x="46" y="91"/>
                                </a:lnTo>
                                <a:lnTo>
                                  <a:pt x="92"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0" name="Freeform 226"/>
                        <wps:cNvSpPr>
                          <a:spLocks/>
                        </wps:cNvSpPr>
                        <wps:spPr bwMode="auto">
                          <a:xfrm>
                            <a:off x="7747" y="3358"/>
                            <a:ext cx="92" cy="92"/>
                          </a:xfrm>
                          <a:custGeom>
                            <a:avLst/>
                            <a:gdLst>
                              <a:gd name="T0" fmla="+- 0 7793 7747"/>
                              <a:gd name="T1" fmla="*/ T0 w 92"/>
                              <a:gd name="T2" fmla="+- 0 3358 3358"/>
                              <a:gd name="T3" fmla="*/ 3358 h 92"/>
                              <a:gd name="T4" fmla="+- 0 7839 7747"/>
                              <a:gd name="T5" fmla="*/ T4 w 92"/>
                              <a:gd name="T6" fmla="+- 0 3404 3358"/>
                              <a:gd name="T7" fmla="*/ 3404 h 92"/>
                              <a:gd name="T8" fmla="+- 0 7793 7747"/>
                              <a:gd name="T9" fmla="*/ T8 w 92"/>
                              <a:gd name="T10" fmla="+- 0 3449 3358"/>
                              <a:gd name="T11" fmla="*/ 3449 h 92"/>
                              <a:gd name="T12" fmla="+- 0 7747 7747"/>
                              <a:gd name="T13" fmla="*/ T12 w 92"/>
                              <a:gd name="T14" fmla="+- 0 3404 3358"/>
                              <a:gd name="T15" fmla="*/ 3404 h 92"/>
                              <a:gd name="T16" fmla="+- 0 7793 7747"/>
                              <a:gd name="T17" fmla="*/ T16 w 92"/>
                              <a:gd name="T18" fmla="+- 0 3358 3358"/>
                              <a:gd name="T19" fmla="*/ 3358 h 92"/>
                            </a:gdLst>
                            <a:ahLst/>
                            <a:cxnLst>
                              <a:cxn ang="0">
                                <a:pos x="T1" y="T3"/>
                              </a:cxn>
                              <a:cxn ang="0">
                                <a:pos x="T5" y="T7"/>
                              </a:cxn>
                              <a:cxn ang="0">
                                <a:pos x="T9" y="T11"/>
                              </a:cxn>
                              <a:cxn ang="0">
                                <a:pos x="T13" y="T15"/>
                              </a:cxn>
                              <a:cxn ang="0">
                                <a:pos x="T17" y="T19"/>
                              </a:cxn>
                            </a:cxnLst>
                            <a:rect l="0" t="0" r="r" b="b"/>
                            <a:pathLst>
                              <a:path w="92" h="92">
                                <a:moveTo>
                                  <a:pt x="46" y="0"/>
                                </a:moveTo>
                                <a:lnTo>
                                  <a:pt x="92"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1" name="Freeform 227"/>
                        <wps:cNvSpPr>
                          <a:spLocks/>
                        </wps:cNvSpPr>
                        <wps:spPr bwMode="auto">
                          <a:xfrm>
                            <a:off x="7641" y="3418"/>
                            <a:ext cx="92" cy="92"/>
                          </a:xfrm>
                          <a:custGeom>
                            <a:avLst/>
                            <a:gdLst>
                              <a:gd name="T0" fmla="+- 0 7687 7642"/>
                              <a:gd name="T1" fmla="*/ T0 w 92"/>
                              <a:gd name="T2" fmla="+- 0 3418 3418"/>
                              <a:gd name="T3" fmla="*/ 3418 h 92"/>
                              <a:gd name="T4" fmla="+- 0 7642 7642"/>
                              <a:gd name="T5" fmla="*/ T4 w 92"/>
                              <a:gd name="T6" fmla="+- 0 3464 3418"/>
                              <a:gd name="T7" fmla="*/ 3464 h 92"/>
                              <a:gd name="T8" fmla="+- 0 7687 7642"/>
                              <a:gd name="T9" fmla="*/ T8 w 92"/>
                              <a:gd name="T10" fmla="+- 0 3509 3418"/>
                              <a:gd name="T11" fmla="*/ 3509 h 92"/>
                              <a:gd name="T12" fmla="+- 0 7733 7642"/>
                              <a:gd name="T13" fmla="*/ T12 w 92"/>
                              <a:gd name="T14" fmla="+- 0 3464 3418"/>
                              <a:gd name="T15" fmla="*/ 3464 h 92"/>
                              <a:gd name="T16" fmla="+- 0 7687 7642"/>
                              <a:gd name="T17" fmla="*/ T16 w 92"/>
                              <a:gd name="T18" fmla="+- 0 3418 3418"/>
                              <a:gd name="T19" fmla="*/ 341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2" name="Freeform 228"/>
                        <wps:cNvSpPr>
                          <a:spLocks/>
                        </wps:cNvSpPr>
                        <wps:spPr bwMode="auto">
                          <a:xfrm>
                            <a:off x="7641" y="3418"/>
                            <a:ext cx="92" cy="92"/>
                          </a:xfrm>
                          <a:custGeom>
                            <a:avLst/>
                            <a:gdLst>
                              <a:gd name="T0" fmla="+- 0 7687 7642"/>
                              <a:gd name="T1" fmla="*/ T0 w 92"/>
                              <a:gd name="T2" fmla="+- 0 3418 3418"/>
                              <a:gd name="T3" fmla="*/ 3418 h 92"/>
                              <a:gd name="T4" fmla="+- 0 7733 7642"/>
                              <a:gd name="T5" fmla="*/ T4 w 92"/>
                              <a:gd name="T6" fmla="+- 0 3464 3418"/>
                              <a:gd name="T7" fmla="*/ 3464 h 92"/>
                              <a:gd name="T8" fmla="+- 0 7687 7642"/>
                              <a:gd name="T9" fmla="*/ T8 w 92"/>
                              <a:gd name="T10" fmla="+- 0 3509 3418"/>
                              <a:gd name="T11" fmla="*/ 3509 h 92"/>
                              <a:gd name="T12" fmla="+- 0 7642 7642"/>
                              <a:gd name="T13" fmla="*/ T12 w 92"/>
                              <a:gd name="T14" fmla="+- 0 3464 3418"/>
                              <a:gd name="T15" fmla="*/ 3464 h 92"/>
                              <a:gd name="T16" fmla="+- 0 7687 7642"/>
                              <a:gd name="T17" fmla="*/ T16 w 92"/>
                              <a:gd name="T18" fmla="+- 0 3418 3418"/>
                              <a:gd name="T19" fmla="*/ 341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3" name="Freeform 229"/>
                        <wps:cNvSpPr>
                          <a:spLocks/>
                        </wps:cNvSpPr>
                        <wps:spPr bwMode="auto">
                          <a:xfrm>
                            <a:off x="7538" y="3478"/>
                            <a:ext cx="89" cy="92"/>
                          </a:xfrm>
                          <a:custGeom>
                            <a:avLst/>
                            <a:gdLst>
                              <a:gd name="T0" fmla="+- 0 7582 7539"/>
                              <a:gd name="T1" fmla="*/ T0 w 89"/>
                              <a:gd name="T2" fmla="+- 0 3478 3478"/>
                              <a:gd name="T3" fmla="*/ 3478 h 92"/>
                              <a:gd name="T4" fmla="+- 0 7539 7539"/>
                              <a:gd name="T5" fmla="*/ T4 w 89"/>
                              <a:gd name="T6" fmla="+- 0 3524 3478"/>
                              <a:gd name="T7" fmla="*/ 3524 h 92"/>
                              <a:gd name="T8" fmla="+- 0 7582 7539"/>
                              <a:gd name="T9" fmla="*/ T8 w 89"/>
                              <a:gd name="T10" fmla="+- 0 3569 3478"/>
                              <a:gd name="T11" fmla="*/ 3569 h 92"/>
                              <a:gd name="T12" fmla="+- 0 7627 7539"/>
                              <a:gd name="T13" fmla="*/ T12 w 89"/>
                              <a:gd name="T14" fmla="+- 0 3524 3478"/>
                              <a:gd name="T15" fmla="*/ 3524 h 92"/>
                              <a:gd name="T16" fmla="+- 0 7582 7539"/>
                              <a:gd name="T17" fmla="*/ T16 w 89"/>
                              <a:gd name="T18" fmla="+- 0 3478 3478"/>
                              <a:gd name="T19" fmla="*/ 3478 h 92"/>
                            </a:gdLst>
                            <a:ahLst/>
                            <a:cxnLst>
                              <a:cxn ang="0">
                                <a:pos x="T1" y="T3"/>
                              </a:cxn>
                              <a:cxn ang="0">
                                <a:pos x="T5" y="T7"/>
                              </a:cxn>
                              <a:cxn ang="0">
                                <a:pos x="T9" y="T11"/>
                              </a:cxn>
                              <a:cxn ang="0">
                                <a:pos x="T13" y="T15"/>
                              </a:cxn>
                              <a:cxn ang="0">
                                <a:pos x="T17" y="T19"/>
                              </a:cxn>
                            </a:cxnLst>
                            <a:rect l="0" t="0" r="r" b="b"/>
                            <a:pathLst>
                              <a:path w="89" h="92">
                                <a:moveTo>
                                  <a:pt x="43" y="0"/>
                                </a:moveTo>
                                <a:lnTo>
                                  <a:pt x="0" y="46"/>
                                </a:lnTo>
                                <a:lnTo>
                                  <a:pt x="43" y="91"/>
                                </a:lnTo>
                                <a:lnTo>
                                  <a:pt x="88" y="46"/>
                                </a:lnTo>
                                <a:lnTo>
                                  <a:pt x="43"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4" name="Freeform 230"/>
                        <wps:cNvSpPr>
                          <a:spLocks/>
                        </wps:cNvSpPr>
                        <wps:spPr bwMode="auto">
                          <a:xfrm>
                            <a:off x="7538" y="3478"/>
                            <a:ext cx="89" cy="92"/>
                          </a:xfrm>
                          <a:custGeom>
                            <a:avLst/>
                            <a:gdLst>
                              <a:gd name="T0" fmla="+- 0 7582 7539"/>
                              <a:gd name="T1" fmla="*/ T0 w 89"/>
                              <a:gd name="T2" fmla="+- 0 3478 3478"/>
                              <a:gd name="T3" fmla="*/ 3478 h 92"/>
                              <a:gd name="T4" fmla="+- 0 7627 7539"/>
                              <a:gd name="T5" fmla="*/ T4 w 89"/>
                              <a:gd name="T6" fmla="+- 0 3524 3478"/>
                              <a:gd name="T7" fmla="*/ 3524 h 92"/>
                              <a:gd name="T8" fmla="+- 0 7582 7539"/>
                              <a:gd name="T9" fmla="*/ T8 w 89"/>
                              <a:gd name="T10" fmla="+- 0 3569 3478"/>
                              <a:gd name="T11" fmla="*/ 3569 h 92"/>
                              <a:gd name="T12" fmla="+- 0 7539 7539"/>
                              <a:gd name="T13" fmla="*/ T12 w 89"/>
                              <a:gd name="T14" fmla="+- 0 3524 3478"/>
                              <a:gd name="T15" fmla="*/ 3524 h 92"/>
                              <a:gd name="T16" fmla="+- 0 7582 7539"/>
                              <a:gd name="T17" fmla="*/ T16 w 89"/>
                              <a:gd name="T18" fmla="+- 0 3478 3478"/>
                              <a:gd name="T19" fmla="*/ 3478 h 92"/>
                            </a:gdLst>
                            <a:ahLst/>
                            <a:cxnLst>
                              <a:cxn ang="0">
                                <a:pos x="T1" y="T3"/>
                              </a:cxn>
                              <a:cxn ang="0">
                                <a:pos x="T5" y="T7"/>
                              </a:cxn>
                              <a:cxn ang="0">
                                <a:pos x="T9" y="T11"/>
                              </a:cxn>
                              <a:cxn ang="0">
                                <a:pos x="T13" y="T15"/>
                              </a:cxn>
                              <a:cxn ang="0">
                                <a:pos x="T17" y="T19"/>
                              </a:cxn>
                            </a:cxnLst>
                            <a:rect l="0" t="0" r="r" b="b"/>
                            <a:pathLst>
                              <a:path w="89" h="92">
                                <a:moveTo>
                                  <a:pt x="43" y="0"/>
                                </a:moveTo>
                                <a:lnTo>
                                  <a:pt x="88" y="46"/>
                                </a:lnTo>
                                <a:lnTo>
                                  <a:pt x="43" y="91"/>
                                </a:lnTo>
                                <a:lnTo>
                                  <a:pt x="0" y="46"/>
                                </a:lnTo>
                                <a:lnTo>
                                  <a:pt x="43"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5" name="Freeform 231"/>
                        <wps:cNvSpPr>
                          <a:spLocks/>
                        </wps:cNvSpPr>
                        <wps:spPr bwMode="auto">
                          <a:xfrm>
                            <a:off x="7672" y="3418"/>
                            <a:ext cx="89" cy="92"/>
                          </a:xfrm>
                          <a:custGeom>
                            <a:avLst/>
                            <a:gdLst>
                              <a:gd name="T0" fmla="+- 0 7719 7673"/>
                              <a:gd name="T1" fmla="*/ T0 w 89"/>
                              <a:gd name="T2" fmla="+- 0 3418 3418"/>
                              <a:gd name="T3" fmla="*/ 3418 h 92"/>
                              <a:gd name="T4" fmla="+- 0 7673 7673"/>
                              <a:gd name="T5" fmla="*/ T4 w 89"/>
                              <a:gd name="T6" fmla="+- 0 3464 3418"/>
                              <a:gd name="T7" fmla="*/ 3464 h 92"/>
                              <a:gd name="T8" fmla="+- 0 7719 7673"/>
                              <a:gd name="T9" fmla="*/ T8 w 89"/>
                              <a:gd name="T10" fmla="+- 0 3509 3418"/>
                              <a:gd name="T11" fmla="*/ 3509 h 92"/>
                              <a:gd name="T12" fmla="+- 0 7762 7673"/>
                              <a:gd name="T13" fmla="*/ T12 w 89"/>
                              <a:gd name="T14" fmla="+- 0 3464 3418"/>
                              <a:gd name="T15" fmla="*/ 3464 h 92"/>
                              <a:gd name="T16" fmla="+- 0 7719 7673"/>
                              <a:gd name="T17" fmla="*/ T16 w 89"/>
                              <a:gd name="T18" fmla="+- 0 3418 3418"/>
                              <a:gd name="T19" fmla="*/ 3418 h 92"/>
                            </a:gdLst>
                            <a:ahLst/>
                            <a:cxnLst>
                              <a:cxn ang="0">
                                <a:pos x="T1" y="T3"/>
                              </a:cxn>
                              <a:cxn ang="0">
                                <a:pos x="T5" y="T7"/>
                              </a:cxn>
                              <a:cxn ang="0">
                                <a:pos x="T9" y="T11"/>
                              </a:cxn>
                              <a:cxn ang="0">
                                <a:pos x="T13" y="T15"/>
                              </a:cxn>
                              <a:cxn ang="0">
                                <a:pos x="T17" y="T19"/>
                              </a:cxn>
                            </a:cxnLst>
                            <a:rect l="0" t="0" r="r" b="b"/>
                            <a:pathLst>
                              <a:path w="89" h="92">
                                <a:moveTo>
                                  <a:pt x="46" y="0"/>
                                </a:moveTo>
                                <a:lnTo>
                                  <a:pt x="0" y="46"/>
                                </a:lnTo>
                                <a:lnTo>
                                  <a:pt x="46" y="91"/>
                                </a:lnTo>
                                <a:lnTo>
                                  <a:pt x="89"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6" name="Freeform 232"/>
                        <wps:cNvSpPr>
                          <a:spLocks/>
                        </wps:cNvSpPr>
                        <wps:spPr bwMode="auto">
                          <a:xfrm>
                            <a:off x="7672" y="3418"/>
                            <a:ext cx="89" cy="92"/>
                          </a:xfrm>
                          <a:custGeom>
                            <a:avLst/>
                            <a:gdLst>
                              <a:gd name="T0" fmla="+- 0 7719 7673"/>
                              <a:gd name="T1" fmla="*/ T0 w 89"/>
                              <a:gd name="T2" fmla="+- 0 3418 3418"/>
                              <a:gd name="T3" fmla="*/ 3418 h 92"/>
                              <a:gd name="T4" fmla="+- 0 7762 7673"/>
                              <a:gd name="T5" fmla="*/ T4 w 89"/>
                              <a:gd name="T6" fmla="+- 0 3464 3418"/>
                              <a:gd name="T7" fmla="*/ 3464 h 92"/>
                              <a:gd name="T8" fmla="+- 0 7719 7673"/>
                              <a:gd name="T9" fmla="*/ T8 w 89"/>
                              <a:gd name="T10" fmla="+- 0 3509 3418"/>
                              <a:gd name="T11" fmla="*/ 3509 h 92"/>
                              <a:gd name="T12" fmla="+- 0 7673 7673"/>
                              <a:gd name="T13" fmla="*/ T12 w 89"/>
                              <a:gd name="T14" fmla="+- 0 3464 3418"/>
                              <a:gd name="T15" fmla="*/ 3464 h 92"/>
                              <a:gd name="T16" fmla="+- 0 7719 7673"/>
                              <a:gd name="T17" fmla="*/ T16 w 89"/>
                              <a:gd name="T18" fmla="+- 0 3418 3418"/>
                              <a:gd name="T19" fmla="*/ 3418 h 92"/>
                            </a:gdLst>
                            <a:ahLst/>
                            <a:cxnLst>
                              <a:cxn ang="0">
                                <a:pos x="T1" y="T3"/>
                              </a:cxn>
                              <a:cxn ang="0">
                                <a:pos x="T5" y="T7"/>
                              </a:cxn>
                              <a:cxn ang="0">
                                <a:pos x="T9" y="T11"/>
                              </a:cxn>
                              <a:cxn ang="0">
                                <a:pos x="T13" y="T15"/>
                              </a:cxn>
                              <a:cxn ang="0">
                                <a:pos x="T17" y="T19"/>
                              </a:cxn>
                            </a:cxnLst>
                            <a:rect l="0" t="0" r="r" b="b"/>
                            <a:pathLst>
                              <a:path w="89" h="92">
                                <a:moveTo>
                                  <a:pt x="46" y="0"/>
                                </a:moveTo>
                                <a:lnTo>
                                  <a:pt x="89"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7" name="Freeform 233"/>
                        <wps:cNvSpPr>
                          <a:spLocks/>
                        </wps:cNvSpPr>
                        <wps:spPr bwMode="auto">
                          <a:xfrm>
                            <a:off x="7701" y="3358"/>
                            <a:ext cx="92" cy="92"/>
                          </a:xfrm>
                          <a:custGeom>
                            <a:avLst/>
                            <a:gdLst>
                              <a:gd name="T0" fmla="+- 0 7747 7702"/>
                              <a:gd name="T1" fmla="*/ T0 w 92"/>
                              <a:gd name="T2" fmla="+- 0 3358 3358"/>
                              <a:gd name="T3" fmla="*/ 3358 h 92"/>
                              <a:gd name="T4" fmla="+- 0 7702 7702"/>
                              <a:gd name="T5" fmla="*/ T4 w 92"/>
                              <a:gd name="T6" fmla="+- 0 3404 3358"/>
                              <a:gd name="T7" fmla="*/ 3404 h 92"/>
                              <a:gd name="T8" fmla="+- 0 7747 7702"/>
                              <a:gd name="T9" fmla="*/ T8 w 92"/>
                              <a:gd name="T10" fmla="+- 0 3449 3358"/>
                              <a:gd name="T11" fmla="*/ 3449 h 92"/>
                              <a:gd name="T12" fmla="+- 0 7793 7702"/>
                              <a:gd name="T13" fmla="*/ T12 w 92"/>
                              <a:gd name="T14" fmla="+- 0 3404 3358"/>
                              <a:gd name="T15" fmla="*/ 3404 h 92"/>
                              <a:gd name="T16" fmla="+- 0 7747 7702"/>
                              <a:gd name="T17" fmla="*/ T16 w 92"/>
                              <a:gd name="T18" fmla="+- 0 3358 3358"/>
                              <a:gd name="T19" fmla="*/ 335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58" name="Freeform 234"/>
                        <wps:cNvSpPr>
                          <a:spLocks/>
                        </wps:cNvSpPr>
                        <wps:spPr bwMode="auto">
                          <a:xfrm>
                            <a:off x="7701" y="3358"/>
                            <a:ext cx="92" cy="92"/>
                          </a:xfrm>
                          <a:custGeom>
                            <a:avLst/>
                            <a:gdLst>
                              <a:gd name="T0" fmla="+- 0 7747 7702"/>
                              <a:gd name="T1" fmla="*/ T0 w 92"/>
                              <a:gd name="T2" fmla="+- 0 3358 3358"/>
                              <a:gd name="T3" fmla="*/ 3358 h 92"/>
                              <a:gd name="T4" fmla="+- 0 7793 7702"/>
                              <a:gd name="T5" fmla="*/ T4 w 92"/>
                              <a:gd name="T6" fmla="+- 0 3404 3358"/>
                              <a:gd name="T7" fmla="*/ 3404 h 92"/>
                              <a:gd name="T8" fmla="+- 0 7747 7702"/>
                              <a:gd name="T9" fmla="*/ T8 w 92"/>
                              <a:gd name="T10" fmla="+- 0 3449 3358"/>
                              <a:gd name="T11" fmla="*/ 3449 h 92"/>
                              <a:gd name="T12" fmla="+- 0 7702 7702"/>
                              <a:gd name="T13" fmla="*/ T12 w 92"/>
                              <a:gd name="T14" fmla="+- 0 3404 3358"/>
                              <a:gd name="T15" fmla="*/ 3404 h 92"/>
                              <a:gd name="T16" fmla="+- 0 7747 7702"/>
                              <a:gd name="T17" fmla="*/ T16 w 92"/>
                              <a:gd name="T18" fmla="+- 0 3358 3358"/>
                              <a:gd name="T19" fmla="*/ 335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Freeform 235"/>
                        <wps:cNvSpPr>
                          <a:spLocks/>
                        </wps:cNvSpPr>
                        <wps:spPr bwMode="auto">
                          <a:xfrm>
                            <a:off x="7493" y="3478"/>
                            <a:ext cx="89" cy="92"/>
                          </a:xfrm>
                          <a:custGeom>
                            <a:avLst/>
                            <a:gdLst>
                              <a:gd name="T0" fmla="+- 0 7539 7493"/>
                              <a:gd name="T1" fmla="*/ T0 w 89"/>
                              <a:gd name="T2" fmla="+- 0 3478 3478"/>
                              <a:gd name="T3" fmla="*/ 3478 h 92"/>
                              <a:gd name="T4" fmla="+- 0 7493 7493"/>
                              <a:gd name="T5" fmla="*/ T4 w 89"/>
                              <a:gd name="T6" fmla="+- 0 3524 3478"/>
                              <a:gd name="T7" fmla="*/ 3524 h 92"/>
                              <a:gd name="T8" fmla="+- 0 7539 7493"/>
                              <a:gd name="T9" fmla="*/ T8 w 89"/>
                              <a:gd name="T10" fmla="+- 0 3569 3478"/>
                              <a:gd name="T11" fmla="*/ 3569 h 92"/>
                              <a:gd name="T12" fmla="+- 0 7582 7493"/>
                              <a:gd name="T13" fmla="*/ T12 w 89"/>
                              <a:gd name="T14" fmla="+- 0 3524 3478"/>
                              <a:gd name="T15" fmla="*/ 3524 h 92"/>
                              <a:gd name="T16" fmla="+- 0 7539 7493"/>
                              <a:gd name="T17" fmla="*/ T16 w 89"/>
                              <a:gd name="T18" fmla="+- 0 3478 3478"/>
                              <a:gd name="T19" fmla="*/ 3478 h 92"/>
                            </a:gdLst>
                            <a:ahLst/>
                            <a:cxnLst>
                              <a:cxn ang="0">
                                <a:pos x="T1" y="T3"/>
                              </a:cxn>
                              <a:cxn ang="0">
                                <a:pos x="T5" y="T7"/>
                              </a:cxn>
                              <a:cxn ang="0">
                                <a:pos x="T9" y="T11"/>
                              </a:cxn>
                              <a:cxn ang="0">
                                <a:pos x="T13" y="T15"/>
                              </a:cxn>
                              <a:cxn ang="0">
                                <a:pos x="T17" y="T19"/>
                              </a:cxn>
                            </a:cxnLst>
                            <a:rect l="0" t="0" r="r" b="b"/>
                            <a:pathLst>
                              <a:path w="89" h="92">
                                <a:moveTo>
                                  <a:pt x="46" y="0"/>
                                </a:moveTo>
                                <a:lnTo>
                                  <a:pt x="0" y="46"/>
                                </a:lnTo>
                                <a:lnTo>
                                  <a:pt x="46" y="91"/>
                                </a:lnTo>
                                <a:lnTo>
                                  <a:pt x="89"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0" name="Freeform 236"/>
                        <wps:cNvSpPr>
                          <a:spLocks/>
                        </wps:cNvSpPr>
                        <wps:spPr bwMode="auto">
                          <a:xfrm>
                            <a:off x="7493" y="3478"/>
                            <a:ext cx="89" cy="92"/>
                          </a:xfrm>
                          <a:custGeom>
                            <a:avLst/>
                            <a:gdLst>
                              <a:gd name="T0" fmla="+- 0 7539 7493"/>
                              <a:gd name="T1" fmla="*/ T0 w 89"/>
                              <a:gd name="T2" fmla="+- 0 3478 3478"/>
                              <a:gd name="T3" fmla="*/ 3478 h 92"/>
                              <a:gd name="T4" fmla="+- 0 7582 7493"/>
                              <a:gd name="T5" fmla="*/ T4 w 89"/>
                              <a:gd name="T6" fmla="+- 0 3524 3478"/>
                              <a:gd name="T7" fmla="*/ 3524 h 92"/>
                              <a:gd name="T8" fmla="+- 0 7539 7493"/>
                              <a:gd name="T9" fmla="*/ T8 w 89"/>
                              <a:gd name="T10" fmla="+- 0 3569 3478"/>
                              <a:gd name="T11" fmla="*/ 3569 h 92"/>
                              <a:gd name="T12" fmla="+- 0 7493 7493"/>
                              <a:gd name="T13" fmla="*/ T12 w 89"/>
                              <a:gd name="T14" fmla="+- 0 3524 3478"/>
                              <a:gd name="T15" fmla="*/ 3524 h 92"/>
                              <a:gd name="T16" fmla="+- 0 7539 7493"/>
                              <a:gd name="T17" fmla="*/ T16 w 89"/>
                              <a:gd name="T18" fmla="+- 0 3478 3478"/>
                              <a:gd name="T19" fmla="*/ 3478 h 92"/>
                            </a:gdLst>
                            <a:ahLst/>
                            <a:cxnLst>
                              <a:cxn ang="0">
                                <a:pos x="T1" y="T3"/>
                              </a:cxn>
                              <a:cxn ang="0">
                                <a:pos x="T5" y="T7"/>
                              </a:cxn>
                              <a:cxn ang="0">
                                <a:pos x="T9" y="T11"/>
                              </a:cxn>
                              <a:cxn ang="0">
                                <a:pos x="T13" y="T15"/>
                              </a:cxn>
                              <a:cxn ang="0">
                                <a:pos x="T17" y="T19"/>
                              </a:cxn>
                            </a:cxnLst>
                            <a:rect l="0" t="0" r="r" b="b"/>
                            <a:pathLst>
                              <a:path w="89" h="92">
                                <a:moveTo>
                                  <a:pt x="46" y="0"/>
                                </a:moveTo>
                                <a:lnTo>
                                  <a:pt x="89"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1" name="Freeform 237"/>
                        <wps:cNvSpPr>
                          <a:spLocks/>
                        </wps:cNvSpPr>
                        <wps:spPr bwMode="auto">
                          <a:xfrm>
                            <a:off x="7821" y="3283"/>
                            <a:ext cx="92" cy="92"/>
                          </a:xfrm>
                          <a:custGeom>
                            <a:avLst/>
                            <a:gdLst>
                              <a:gd name="T0" fmla="+- 0 7867 7822"/>
                              <a:gd name="T1" fmla="*/ T0 w 92"/>
                              <a:gd name="T2" fmla="+- 0 3284 3284"/>
                              <a:gd name="T3" fmla="*/ 3284 h 92"/>
                              <a:gd name="T4" fmla="+- 0 7822 7822"/>
                              <a:gd name="T5" fmla="*/ T4 w 92"/>
                              <a:gd name="T6" fmla="+- 0 3329 3284"/>
                              <a:gd name="T7" fmla="*/ 3329 h 92"/>
                              <a:gd name="T8" fmla="+- 0 7867 7822"/>
                              <a:gd name="T9" fmla="*/ T8 w 92"/>
                              <a:gd name="T10" fmla="+- 0 3375 3284"/>
                              <a:gd name="T11" fmla="*/ 3375 h 92"/>
                              <a:gd name="T12" fmla="+- 0 7913 7822"/>
                              <a:gd name="T13" fmla="*/ T12 w 92"/>
                              <a:gd name="T14" fmla="+- 0 3329 3284"/>
                              <a:gd name="T15" fmla="*/ 3329 h 92"/>
                              <a:gd name="T16" fmla="+- 0 7867 7822"/>
                              <a:gd name="T17" fmla="*/ T16 w 92"/>
                              <a:gd name="T18" fmla="+- 0 3284 3284"/>
                              <a:gd name="T19" fmla="*/ 3284 h 92"/>
                            </a:gdLst>
                            <a:ahLst/>
                            <a:cxnLst>
                              <a:cxn ang="0">
                                <a:pos x="T1" y="T3"/>
                              </a:cxn>
                              <a:cxn ang="0">
                                <a:pos x="T5" y="T7"/>
                              </a:cxn>
                              <a:cxn ang="0">
                                <a:pos x="T9" y="T11"/>
                              </a:cxn>
                              <a:cxn ang="0">
                                <a:pos x="T13" y="T15"/>
                              </a:cxn>
                              <a:cxn ang="0">
                                <a:pos x="T17" y="T19"/>
                              </a:cxn>
                            </a:cxnLst>
                            <a:rect l="0" t="0" r="r" b="b"/>
                            <a:pathLst>
                              <a:path w="92" h="92">
                                <a:moveTo>
                                  <a:pt x="45" y="0"/>
                                </a:moveTo>
                                <a:lnTo>
                                  <a:pt x="0" y="45"/>
                                </a:lnTo>
                                <a:lnTo>
                                  <a:pt x="45" y="91"/>
                                </a:lnTo>
                                <a:lnTo>
                                  <a:pt x="91" y="45"/>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2" name="Freeform 238"/>
                        <wps:cNvSpPr>
                          <a:spLocks/>
                        </wps:cNvSpPr>
                        <wps:spPr bwMode="auto">
                          <a:xfrm>
                            <a:off x="7821" y="3283"/>
                            <a:ext cx="92" cy="92"/>
                          </a:xfrm>
                          <a:custGeom>
                            <a:avLst/>
                            <a:gdLst>
                              <a:gd name="T0" fmla="+- 0 7867 7822"/>
                              <a:gd name="T1" fmla="*/ T0 w 92"/>
                              <a:gd name="T2" fmla="+- 0 3284 3284"/>
                              <a:gd name="T3" fmla="*/ 3284 h 92"/>
                              <a:gd name="T4" fmla="+- 0 7913 7822"/>
                              <a:gd name="T5" fmla="*/ T4 w 92"/>
                              <a:gd name="T6" fmla="+- 0 3329 3284"/>
                              <a:gd name="T7" fmla="*/ 3329 h 92"/>
                              <a:gd name="T8" fmla="+- 0 7867 7822"/>
                              <a:gd name="T9" fmla="*/ T8 w 92"/>
                              <a:gd name="T10" fmla="+- 0 3375 3284"/>
                              <a:gd name="T11" fmla="*/ 3375 h 92"/>
                              <a:gd name="T12" fmla="+- 0 7822 7822"/>
                              <a:gd name="T13" fmla="*/ T12 w 92"/>
                              <a:gd name="T14" fmla="+- 0 3329 3284"/>
                              <a:gd name="T15" fmla="*/ 3329 h 92"/>
                              <a:gd name="T16" fmla="+- 0 7867 7822"/>
                              <a:gd name="T17" fmla="*/ T16 w 92"/>
                              <a:gd name="T18" fmla="+- 0 3284 3284"/>
                              <a:gd name="T19" fmla="*/ 3284 h 92"/>
                            </a:gdLst>
                            <a:ahLst/>
                            <a:cxnLst>
                              <a:cxn ang="0">
                                <a:pos x="T1" y="T3"/>
                              </a:cxn>
                              <a:cxn ang="0">
                                <a:pos x="T5" y="T7"/>
                              </a:cxn>
                              <a:cxn ang="0">
                                <a:pos x="T9" y="T11"/>
                              </a:cxn>
                              <a:cxn ang="0">
                                <a:pos x="T13" y="T15"/>
                              </a:cxn>
                              <a:cxn ang="0">
                                <a:pos x="T17" y="T19"/>
                              </a:cxn>
                            </a:cxnLst>
                            <a:rect l="0" t="0" r="r" b="b"/>
                            <a:pathLst>
                              <a:path w="92" h="92">
                                <a:moveTo>
                                  <a:pt x="45" y="0"/>
                                </a:moveTo>
                                <a:lnTo>
                                  <a:pt x="91" y="45"/>
                                </a:lnTo>
                                <a:lnTo>
                                  <a:pt x="45" y="91"/>
                                </a:lnTo>
                                <a:lnTo>
                                  <a:pt x="0" y="45"/>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3" name="Freeform 239"/>
                        <wps:cNvSpPr>
                          <a:spLocks/>
                        </wps:cNvSpPr>
                        <wps:spPr bwMode="auto">
                          <a:xfrm>
                            <a:off x="7373" y="3555"/>
                            <a:ext cx="89" cy="89"/>
                          </a:xfrm>
                          <a:custGeom>
                            <a:avLst/>
                            <a:gdLst>
                              <a:gd name="T0" fmla="+- 0 7419 7373"/>
                              <a:gd name="T1" fmla="*/ T0 w 89"/>
                              <a:gd name="T2" fmla="+- 0 3555 3555"/>
                              <a:gd name="T3" fmla="*/ 3555 h 89"/>
                              <a:gd name="T4" fmla="+- 0 7373 7373"/>
                              <a:gd name="T5" fmla="*/ T4 w 89"/>
                              <a:gd name="T6" fmla="+- 0 3598 3555"/>
                              <a:gd name="T7" fmla="*/ 3598 h 89"/>
                              <a:gd name="T8" fmla="+- 0 7419 7373"/>
                              <a:gd name="T9" fmla="*/ T8 w 89"/>
                              <a:gd name="T10" fmla="+- 0 3644 3555"/>
                              <a:gd name="T11" fmla="*/ 3644 h 89"/>
                              <a:gd name="T12" fmla="+- 0 7462 7373"/>
                              <a:gd name="T13" fmla="*/ T12 w 89"/>
                              <a:gd name="T14" fmla="+- 0 3598 3555"/>
                              <a:gd name="T15" fmla="*/ 3598 h 89"/>
                              <a:gd name="T16" fmla="+- 0 7419 7373"/>
                              <a:gd name="T17" fmla="*/ T16 w 89"/>
                              <a:gd name="T18" fmla="+- 0 3555 3555"/>
                              <a:gd name="T19" fmla="*/ 3555 h 89"/>
                            </a:gdLst>
                            <a:ahLst/>
                            <a:cxnLst>
                              <a:cxn ang="0">
                                <a:pos x="T1" y="T3"/>
                              </a:cxn>
                              <a:cxn ang="0">
                                <a:pos x="T5" y="T7"/>
                              </a:cxn>
                              <a:cxn ang="0">
                                <a:pos x="T9" y="T11"/>
                              </a:cxn>
                              <a:cxn ang="0">
                                <a:pos x="T13" y="T15"/>
                              </a:cxn>
                              <a:cxn ang="0">
                                <a:pos x="T17" y="T19"/>
                              </a:cxn>
                            </a:cxnLst>
                            <a:rect l="0" t="0" r="r" b="b"/>
                            <a:pathLst>
                              <a:path w="89" h="89">
                                <a:moveTo>
                                  <a:pt x="46" y="0"/>
                                </a:moveTo>
                                <a:lnTo>
                                  <a:pt x="0" y="43"/>
                                </a:lnTo>
                                <a:lnTo>
                                  <a:pt x="46" y="89"/>
                                </a:lnTo>
                                <a:lnTo>
                                  <a:pt x="89" y="43"/>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4" name="Freeform 240"/>
                        <wps:cNvSpPr>
                          <a:spLocks/>
                        </wps:cNvSpPr>
                        <wps:spPr bwMode="auto">
                          <a:xfrm>
                            <a:off x="7373" y="3555"/>
                            <a:ext cx="89" cy="89"/>
                          </a:xfrm>
                          <a:custGeom>
                            <a:avLst/>
                            <a:gdLst>
                              <a:gd name="T0" fmla="+- 0 7419 7373"/>
                              <a:gd name="T1" fmla="*/ T0 w 89"/>
                              <a:gd name="T2" fmla="+- 0 3555 3555"/>
                              <a:gd name="T3" fmla="*/ 3555 h 89"/>
                              <a:gd name="T4" fmla="+- 0 7462 7373"/>
                              <a:gd name="T5" fmla="*/ T4 w 89"/>
                              <a:gd name="T6" fmla="+- 0 3598 3555"/>
                              <a:gd name="T7" fmla="*/ 3598 h 89"/>
                              <a:gd name="T8" fmla="+- 0 7419 7373"/>
                              <a:gd name="T9" fmla="*/ T8 w 89"/>
                              <a:gd name="T10" fmla="+- 0 3644 3555"/>
                              <a:gd name="T11" fmla="*/ 3644 h 89"/>
                              <a:gd name="T12" fmla="+- 0 7373 7373"/>
                              <a:gd name="T13" fmla="*/ T12 w 89"/>
                              <a:gd name="T14" fmla="+- 0 3598 3555"/>
                              <a:gd name="T15" fmla="*/ 3598 h 89"/>
                              <a:gd name="T16" fmla="+- 0 7419 7373"/>
                              <a:gd name="T17" fmla="*/ T16 w 89"/>
                              <a:gd name="T18" fmla="+- 0 3555 3555"/>
                              <a:gd name="T19" fmla="*/ 3555 h 89"/>
                            </a:gdLst>
                            <a:ahLst/>
                            <a:cxnLst>
                              <a:cxn ang="0">
                                <a:pos x="T1" y="T3"/>
                              </a:cxn>
                              <a:cxn ang="0">
                                <a:pos x="T5" y="T7"/>
                              </a:cxn>
                              <a:cxn ang="0">
                                <a:pos x="T9" y="T11"/>
                              </a:cxn>
                              <a:cxn ang="0">
                                <a:pos x="T13" y="T15"/>
                              </a:cxn>
                              <a:cxn ang="0">
                                <a:pos x="T17" y="T19"/>
                              </a:cxn>
                            </a:cxnLst>
                            <a:rect l="0" t="0" r="r" b="b"/>
                            <a:pathLst>
                              <a:path w="89" h="89">
                                <a:moveTo>
                                  <a:pt x="46" y="0"/>
                                </a:moveTo>
                                <a:lnTo>
                                  <a:pt x="89" y="43"/>
                                </a:lnTo>
                                <a:lnTo>
                                  <a:pt x="46" y="89"/>
                                </a:lnTo>
                                <a:lnTo>
                                  <a:pt x="0" y="43"/>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5" name="Freeform 241"/>
                        <wps:cNvSpPr>
                          <a:spLocks/>
                        </wps:cNvSpPr>
                        <wps:spPr bwMode="auto">
                          <a:xfrm>
                            <a:off x="7281" y="3583"/>
                            <a:ext cx="92" cy="92"/>
                          </a:xfrm>
                          <a:custGeom>
                            <a:avLst/>
                            <a:gdLst>
                              <a:gd name="T0" fmla="+- 0 7327 7282"/>
                              <a:gd name="T1" fmla="*/ T0 w 92"/>
                              <a:gd name="T2" fmla="+- 0 3584 3584"/>
                              <a:gd name="T3" fmla="*/ 3584 h 92"/>
                              <a:gd name="T4" fmla="+- 0 7282 7282"/>
                              <a:gd name="T5" fmla="*/ T4 w 92"/>
                              <a:gd name="T6" fmla="+- 0 3629 3584"/>
                              <a:gd name="T7" fmla="*/ 3629 h 92"/>
                              <a:gd name="T8" fmla="+- 0 7327 7282"/>
                              <a:gd name="T9" fmla="*/ T8 w 92"/>
                              <a:gd name="T10" fmla="+- 0 3675 3584"/>
                              <a:gd name="T11" fmla="*/ 3675 h 92"/>
                              <a:gd name="T12" fmla="+- 0 7373 7282"/>
                              <a:gd name="T13" fmla="*/ T12 w 92"/>
                              <a:gd name="T14" fmla="+- 0 3629 3584"/>
                              <a:gd name="T15" fmla="*/ 3629 h 92"/>
                              <a:gd name="T16" fmla="+- 0 7327 7282"/>
                              <a:gd name="T17" fmla="*/ T16 w 92"/>
                              <a:gd name="T18" fmla="+- 0 3584 3584"/>
                              <a:gd name="T19" fmla="*/ 3584 h 92"/>
                            </a:gdLst>
                            <a:ahLst/>
                            <a:cxnLst>
                              <a:cxn ang="0">
                                <a:pos x="T1" y="T3"/>
                              </a:cxn>
                              <a:cxn ang="0">
                                <a:pos x="T5" y="T7"/>
                              </a:cxn>
                              <a:cxn ang="0">
                                <a:pos x="T9" y="T11"/>
                              </a:cxn>
                              <a:cxn ang="0">
                                <a:pos x="T13" y="T15"/>
                              </a:cxn>
                              <a:cxn ang="0">
                                <a:pos x="T17" y="T19"/>
                              </a:cxn>
                            </a:cxnLst>
                            <a:rect l="0" t="0" r="r" b="b"/>
                            <a:pathLst>
                              <a:path w="92" h="92">
                                <a:moveTo>
                                  <a:pt x="45" y="0"/>
                                </a:moveTo>
                                <a:lnTo>
                                  <a:pt x="0" y="45"/>
                                </a:lnTo>
                                <a:lnTo>
                                  <a:pt x="45" y="91"/>
                                </a:lnTo>
                                <a:lnTo>
                                  <a:pt x="91" y="45"/>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242"/>
                        <wps:cNvSpPr>
                          <a:spLocks/>
                        </wps:cNvSpPr>
                        <wps:spPr bwMode="auto">
                          <a:xfrm>
                            <a:off x="7281" y="3583"/>
                            <a:ext cx="92" cy="92"/>
                          </a:xfrm>
                          <a:custGeom>
                            <a:avLst/>
                            <a:gdLst>
                              <a:gd name="T0" fmla="+- 0 7327 7282"/>
                              <a:gd name="T1" fmla="*/ T0 w 92"/>
                              <a:gd name="T2" fmla="+- 0 3584 3584"/>
                              <a:gd name="T3" fmla="*/ 3584 h 92"/>
                              <a:gd name="T4" fmla="+- 0 7373 7282"/>
                              <a:gd name="T5" fmla="*/ T4 w 92"/>
                              <a:gd name="T6" fmla="+- 0 3629 3584"/>
                              <a:gd name="T7" fmla="*/ 3629 h 92"/>
                              <a:gd name="T8" fmla="+- 0 7327 7282"/>
                              <a:gd name="T9" fmla="*/ T8 w 92"/>
                              <a:gd name="T10" fmla="+- 0 3675 3584"/>
                              <a:gd name="T11" fmla="*/ 3675 h 92"/>
                              <a:gd name="T12" fmla="+- 0 7282 7282"/>
                              <a:gd name="T13" fmla="*/ T12 w 92"/>
                              <a:gd name="T14" fmla="+- 0 3629 3584"/>
                              <a:gd name="T15" fmla="*/ 3629 h 92"/>
                              <a:gd name="T16" fmla="+- 0 7327 7282"/>
                              <a:gd name="T17" fmla="*/ T16 w 92"/>
                              <a:gd name="T18" fmla="+- 0 3584 3584"/>
                              <a:gd name="T19" fmla="*/ 3584 h 92"/>
                            </a:gdLst>
                            <a:ahLst/>
                            <a:cxnLst>
                              <a:cxn ang="0">
                                <a:pos x="T1" y="T3"/>
                              </a:cxn>
                              <a:cxn ang="0">
                                <a:pos x="T5" y="T7"/>
                              </a:cxn>
                              <a:cxn ang="0">
                                <a:pos x="T9" y="T11"/>
                              </a:cxn>
                              <a:cxn ang="0">
                                <a:pos x="T13" y="T15"/>
                              </a:cxn>
                              <a:cxn ang="0">
                                <a:pos x="T17" y="T19"/>
                              </a:cxn>
                            </a:cxnLst>
                            <a:rect l="0" t="0" r="r" b="b"/>
                            <a:pathLst>
                              <a:path w="92" h="92">
                                <a:moveTo>
                                  <a:pt x="45" y="0"/>
                                </a:moveTo>
                                <a:lnTo>
                                  <a:pt x="91" y="45"/>
                                </a:lnTo>
                                <a:lnTo>
                                  <a:pt x="45" y="91"/>
                                </a:lnTo>
                                <a:lnTo>
                                  <a:pt x="0" y="45"/>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7" name="Freeform 243"/>
                        <wps:cNvSpPr>
                          <a:spLocks/>
                        </wps:cNvSpPr>
                        <wps:spPr bwMode="auto">
                          <a:xfrm>
                            <a:off x="7221" y="3598"/>
                            <a:ext cx="92" cy="92"/>
                          </a:xfrm>
                          <a:custGeom>
                            <a:avLst/>
                            <a:gdLst>
                              <a:gd name="T0" fmla="+- 0 7267 7222"/>
                              <a:gd name="T1" fmla="*/ T0 w 92"/>
                              <a:gd name="T2" fmla="+- 0 3598 3598"/>
                              <a:gd name="T3" fmla="*/ 3598 h 92"/>
                              <a:gd name="T4" fmla="+- 0 7222 7222"/>
                              <a:gd name="T5" fmla="*/ T4 w 92"/>
                              <a:gd name="T6" fmla="+- 0 3644 3598"/>
                              <a:gd name="T7" fmla="*/ 3644 h 92"/>
                              <a:gd name="T8" fmla="+- 0 7267 7222"/>
                              <a:gd name="T9" fmla="*/ T8 w 92"/>
                              <a:gd name="T10" fmla="+- 0 3689 3598"/>
                              <a:gd name="T11" fmla="*/ 3689 h 92"/>
                              <a:gd name="T12" fmla="+- 0 7313 7222"/>
                              <a:gd name="T13" fmla="*/ T12 w 92"/>
                              <a:gd name="T14" fmla="+- 0 3644 3598"/>
                              <a:gd name="T15" fmla="*/ 3644 h 92"/>
                              <a:gd name="T16" fmla="+- 0 7267 7222"/>
                              <a:gd name="T17" fmla="*/ T16 w 92"/>
                              <a:gd name="T18" fmla="+- 0 3598 3598"/>
                              <a:gd name="T19" fmla="*/ 359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244"/>
                        <wps:cNvSpPr>
                          <a:spLocks/>
                        </wps:cNvSpPr>
                        <wps:spPr bwMode="auto">
                          <a:xfrm>
                            <a:off x="7221" y="3598"/>
                            <a:ext cx="92" cy="92"/>
                          </a:xfrm>
                          <a:custGeom>
                            <a:avLst/>
                            <a:gdLst>
                              <a:gd name="T0" fmla="+- 0 7267 7222"/>
                              <a:gd name="T1" fmla="*/ T0 w 92"/>
                              <a:gd name="T2" fmla="+- 0 3598 3598"/>
                              <a:gd name="T3" fmla="*/ 3598 h 92"/>
                              <a:gd name="T4" fmla="+- 0 7313 7222"/>
                              <a:gd name="T5" fmla="*/ T4 w 92"/>
                              <a:gd name="T6" fmla="+- 0 3644 3598"/>
                              <a:gd name="T7" fmla="*/ 3644 h 92"/>
                              <a:gd name="T8" fmla="+- 0 7267 7222"/>
                              <a:gd name="T9" fmla="*/ T8 w 92"/>
                              <a:gd name="T10" fmla="+- 0 3689 3598"/>
                              <a:gd name="T11" fmla="*/ 3689 h 92"/>
                              <a:gd name="T12" fmla="+- 0 7222 7222"/>
                              <a:gd name="T13" fmla="*/ T12 w 92"/>
                              <a:gd name="T14" fmla="+- 0 3644 3598"/>
                              <a:gd name="T15" fmla="*/ 3644 h 92"/>
                              <a:gd name="T16" fmla="+- 0 7267 7222"/>
                              <a:gd name="T17" fmla="*/ T16 w 92"/>
                              <a:gd name="T18" fmla="+- 0 3598 3598"/>
                              <a:gd name="T19" fmla="*/ 359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9" name="Freeform 245"/>
                        <wps:cNvSpPr>
                          <a:spLocks/>
                        </wps:cNvSpPr>
                        <wps:spPr bwMode="auto">
                          <a:xfrm>
                            <a:off x="7267" y="3583"/>
                            <a:ext cx="92" cy="92"/>
                          </a:xfrm>
                          <a:custGeom>
                            <a:avLst/>
                            <a:gdLst>
                              <a:gd name="T0" fmla="+- 0 7313 7267"/>
                              <a:gd name="T1" fmla="*/ T0 w 92"/>
                              <a:gd name="T2" fmla="+- 0 3584 3584"/>
                              <a:gd name="T3" fmla="*/ 3584 h 92"/>
                              <a:gd name="T4" fmla="+- 0 7267 7267"/>
                              <a:gd name="T5" fmla="*/ T4 w 92"/>
                              <a:gd name="T6" fmla="+- 0 3629 3584"/>
                              <a:gd name="T7" fmla="*/ 3629 h 92"/>
                              <a:gd name="T8" fmla="+- 0 7313 7267"/>
                              <a:gd name="T9" fmla="*/ T8 w 92"/>
                              <a:gd name="T10" fmla="+- 0 3675 3584"/>
                              <a:gd name="T11" fmla="*/ 3675 h 92"/>
                              <a:gd name="T12" fmla="+- 0 7359 7267"/>
                              <a:gd name="T13" fmla="*/ T12 w 92"/>
                              <a:gd name="T14" fmla="+- 0 3629 3584"/>
                              <a:gd name="T15" fmla="*/ 3629 h 92"/>
                              <a:gd name="T16" fmla="+- 0 7313 7267"/>
                              <a:gd name="T17" fmla="*/ T16 w 92"/>
                              <a:gd name="T18" fmla="+- 0 3584 3584"/>
                              <a:gd name="T19" fmla="*/ 3584 h 92"/>
                            </a:gdLst>
                            <a:ahLst/>
                            <a:cxnLst>
                              <a:cxn ang="0">
                                <a:pos x="T1" y="T3"/>
                              </a:cxn>
                              <a:cxn ang="0">
                                <a:pos x="T5" y="T7"/>
                              </a:cxn>
                              <a:cxn ang="0">
                                <a:pos x="T9" y="T11"/>
                              </a:cxn>
                              <a:cxn ang="0">
                                <a:pos x="T13" y="T15"/>
                              </a:cxn>
                              <a:cxn ang="0">
                                <a:pos x="T17" y="T19"/>
                              </a:cxn>
                            </a:cxnLst>
                            <a:rect l="0" t="0" r="r" b="b"/>
                            <a:pathLst>
                              <a:path w="92" h="92">
                                <a:moveTo>
                                  <a:pt x="46" y="0"/>
                                </a:moveTo>
                                <a:lnTo>
                                  <a:pt x="0" y="45"/>
                                </a:lnTo>
                                <a:lnTo>
                                  <a:pt x="46" y="91"/>
                                </a:lnTo>
                                <a:lnTo>
                                  <a:pt x="92" y="45"/>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246"/>
                        <wps:cNvSpPr>
                          <a:spLocks/>
                        </wps:cNvSpPr>
                        <wps:spPr bwMode="auto">
                          <a:xfrm>
                            <a:off x="7267" y="3583"/>
                            <a:ext cx="92" cy="92"/>
                          </a:xfrm>
                          <a:custGeom>
                            <a:avLst/>
                            <a:gdLst>
                              <a:gd name="T0" fmla="+- 0 7313 7267"/>
                              <a:gd name="T1" fmla="*/ T0 w 92"/>
                              <a:gd name="T2" fmla="+- 0 3584 3584"/>
                              <a:gd name="T3" fmla="*/ 3584 h 92"/>
                              <a:gd name="T4" fmla="+- 0 7359 7267"/>
                              <a:gd name="T5" fmla="*/ T4 w 92"/>
                              <a:gd name="T6" fmla="+- 0 3629 3584"/>
                              <a:gd name="T7" fmla="*/ 3629 h 92"/>
                              <a:gd name="T8" fmla="+- 0 7313 7267"/>
                              <a:gd name="T9" fmla="*/ T8 w 92"/>
                              <a:gd name="T10" fmla="+- 0 3675 3584"/>
                              <a:gd name="T11" fmla="*/ 3675 h 92"/>
                              <a:gd name="T12" fmla="+- 0 7267 7267"/>
                              <a:gd name="T13" fmla="*/ T12 w 92"/>
                              <a:gd name="T14" fmla="+- 0 3629 3584"/>
                              <a:gd name="T15" fmla="*/ 3629 h 92"/>
                              <a:gd name="T16" fmla="+- 0 7313 7267"/>
                              <a:gd name="T17" fmla="*/ T16 w 92"/>
                              <a:gd name="T18" fmla="+- 0 3584 3584"/>
                              <a:gd name="T19" fmla="*/ 3584 h 92"/>
                            </a:gdLst>
                            <a:ahLst/>
                            <a:cxnLst>
                              <a:cxn ang="0">
                                <a:pos x="T1" y="T3"/>
                              </a:cxn>
                              <a:cxn ang="0">
                                <a:pos x="T5" y="T7"/>
                              </a:cxn>
                              <a:cxn ang="0">
                                <a:pos x="T9" y="T11"/>
                              </a:cxn>
                              <a:cxn ang="0">
                                <a:pos x="T13" y="T15"/>
                              </a:cxn>
                              <a:cxn ang="0">
                                <a:pos x="T17" y="T19"/>
                              </a:cxn>
                            </a:cxnLst>
                            <a:rect l="0" t="0" r="r" b="b"/>
                            <a:pathLst>
                              <a:path w="92" h="92">
                                <a:moveTo>
                                  <a:pt x="46" y="0"/>
                                </a:moveTo>
                                <a:lnTo>
                                  <a:pt x="92" y="45"/>
                                </a:lnTo>
                                <a:lnTo>
                                  <a:pt x="46" y="91"/>
                                </a:lnTo>
                                <a:lnTo>
                                  <a:pt x="0" y="45"/>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1" name="Freeform 247"/>
                        <wps:cNvSpPr>
                          <a:spLocks/>
                        </wps:cNvSpPr>
                        <wps:spPr bwMode="auto">
                          <a:xfrm>
                            <a:off x="7161" y="3629"/>
                            <a:ext cx="92" cy="89"/>
                          </a:xfrm>
                          <a:custGeom>
                            <a:avLst/>
                            <a:gdLst>
                              <a:gd name="T0" fmla="+- 0 7207 7162"/>
                              <a:gd name="T1" fmla="*/ T0 w 92"/>
                              <a:gd name="T2" fmla="+- 0 3629 3629"/>
                              <a:gd name="T3" fmla="*/ 3629 h 89"/>
                              <a:gd name="T4" fmla="+- 0 7162 7162"/>
                              <a:gd name="T5" fmla="*/ T4 w 92"/>
                              <a:gd name="T6" fmla="+- 0 3675 3629"/>
                              <a:gd name="T7" fmla="*/ 3675 h 89"/>
                              <a:gd name="T8" fmla="+- 0 7207 7162"/>
                              <a:gd name="T9" fmla="*/ T8 w 92"/>
                              <a:gd name="T10" fmla="+- 0 3718 3629"/>
                              <a:gd name="T11" fmla="*/ 3718 h 89"/>
                              <a:gd name="T12" fmla="+- 0 7253 7162"/>
                              <a:gd name="T13" fmla="*/ T12 w 92"/>
                              <a:gd name="T14" fmla="+- 0 3675 3629"/>
                              <a:gd name="T15" fmla="*/ 3675 h 89"/>
                              <a:gd name="T16" fmla="+- 0 7207 7162"/>
                              <a:gd name="T17" fmla="*/ T16 w 92"/>
                              <a:gd name="T18" fmla="+- 0 3629 3629"/>
                              <a:gd name="T19" fmla="*/ 3629 h 89"/>
                            </a:gdLst>
                            <a:ahLst/>
                            <a:cxnLst>
                              <a:cxn ang="0">
                                <a:pos x="T1" y="T3"/>
                              </a:cxn>
                              <a:cxn ang="0">
                                <a:pos x="T5" y="T7"/>
                              </a:cxn>
                              <a:cxn ang="0">
                                <a:pos x="T9" y="T11"/>
                              </a:cxn>
                              <a:cxn ang="0">
                                <a:pos x="T13" y="T15"/>
                              </a:cxn>
                              <a:cxn ang="0">
                                <a:pos x="T17" y="T19"/>
                              </a:cxn>
                            </a:cxnLst>
                            <a:rect l="0" t="0" r="r" b="b"/>
                            <a:pathLst>
                              <a:path w="92" h="89">
                                <a:moveTo>
                                  <a:pt x="45" y="0"/>
                                </a:moveTo>
                                <a:lnTo>
                                  <a:pt x="0" y="46"/>
                                </a:lnTo>
                                <a:lnTo>
                                  <a:pt x="45" y="89"/>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248"/>
                        <wps:cNvSpPr>
                          <a:spLocks/>
                        </wps:cNvSpPr>
                        <wps:spPr bwMode="auto">
                          <a:xfrm>
                            <a:off x="7161" y="3629"/>
                            <a:ext cx="92" cy="89"/>
                          </a:xfrm>
                          <a:custGeom>
                            <a:avLst/>
                            <a:gdLst>
                              <a:gd name="T0" fmla="+- 0 7207 7162"/>
                              <a:gd name="T1" fmla="*/ T0 w 92"/>
                              <a:gd name="T2" fmla="+- 0 3629 3629"/>
                              <a:gd name="T3" fmla="*/ 3629 h 89"/>
                              <a:gd name="T4" fmla="+- 0 7253 7162"/>
                              <a:gd name="T5" fmla="*/ T4 w 92"/>
                              <a:gd name="T6" fmla="+- 0 3675 3629"/>
                              <a:gd name="T7" fmla="*/ 3675 h 89"/>
                              <a:gd name="T8" fmla="+- 0 7207 7162"/>
                              <a:gd name="T9" fmla="*/ T8 w 92"/>
                              <a:gd name="T10" fmla="+- 0 3718 3629"/>
                              <a:gd name="T11" fmla="*/ 3718 h 89"/>
                              <a:gd name="T12" fmla="+- 0 7162 7162"/>
                              <a:gd name="T13" fmla="*/ T12 w 92"/>
                              <a:gd name="T14" fmla="+- 0 3675 3629"/>
                              <a:gd name="T15" fmla="*/ 3675 h 89"/>
                              <a:gd name="T16" fmla="+- 0 7207 7162"/>
                              <a:gd name="T17" fmla="*/ T16 w 92"/>
                              <a:gd name="T18" fmla="+- 0 3629 3629"/>
                              <a:gd name="T19" fmla="*/ 3629 h 89"/>
                            </a:gdLst>
                            <a:ahLst/>
                            <a:cxnLst>
                              <a:cxn ang="0">
                                <a:pos x="T1" y="T3"/>
                              </a:cxn>
                              <a:cxn ang="0">
                                <a:pos x="T5" y="T7"/>
                              </a:cxn>
                              <a:cxn ang="0">
                                <a:pos x="T9" y="T11"/>
                              </a:cxn>
                              <a:cxn ang="0">
                                <a:pos x="T13" y="T15"/>
                              </a:cxn>
                              <a:cxn ang="0">
                                <a:pos x="T17" y="T19"/>
                              </a:cxn>
                            </a:cxnLst>
                            <a:rect l="0" t="0" r="r" b="b"/>
                            <a:pathLst>
                              <a:path w="92" h="89">
                                <a:moveTo>
                                  <a:pt x="45" y="0"/>
                                </a:moveTo>
                                <a:lnTo>
                                  <a:pt x="91" y="46"/>
                                </a:lnTo>
                                <a:lnTo>
                                  <a:pt x="45" y="89"/>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3" name="Freeform 249"/>
                        <wps:cNvSpPr>
                          <a:spLocks/>
                        </wps:cNvSpPr>
                        <wps:spPr bwMode="auto">
                          <a:xfrm>
                            <a:off x="7193" y="3629"/>
                            <a:ext cx="89" cy="89"/>
                          </a:xfrm>
                          <a:custGeom>
                            <a:avLst/>
                            <a:gdLst>
                              <a:gd name="T0" fmla="+- 0 7239 7193"/>
                              <a:gd name="T1" fmla="*/ T0 w 89"/>
                              <a:gd name="T2" fmla="+- 0 3629 3629"/>
                              <a:gd name="T3" fmla="*/ 3629 h 89"/>
                              <a:gd name="T4" fmla="+- 0 7193 7193"/>
                              <a:gd name="T5" fmla="*/ T4 w 89"/>
                              <a:gd name="T6" fmla="+- 0 3675 3629"/>
                              <a:gd name="T7" fmla="*/ 3675 h 89"/>
                              <a:gd name="T8" fmla="+- 0 7239 7193"/>
                              <a:gd name="T9" fmla="*/ T8 w 89"/>
                              <a:gd name="T10" fmla="+- 0 3718 3629"/>
                              <a:gd name="T11" fmla="*/ 3718 h 89"/>
                              <a:gd name="T12" fmla="+- 0 7282 7193"/>
                              <a:gd name="T13" fmla="*/ T12 w 89"/>
                              <a:gd name="T14" fmla="+- 0 3675 3629"/>
                              <a:gd name="T15" fmla="*/ 3675 h 89"/>
                              <a:gd name="T16" fmla="+- 0 7239 7193"/>
                              <a:gd name="T17" fmla="*/ T16 w 89"/>
                              <a:gd name="T18" fmla="+- 0 3629 3629"/>
                              <a:gd name="T19" fmla="*/ 3629 h 89"/>
                            </a:gdLst>
                            <a:ahLst/>
                            <a:cxnLst>
                              <a:cxn ang="0">
                                <a:pos x="T1" y="T3"/>
                              </a:cxn>
                              <a:cxn ang="0">
                                <a:pos x="T5" y="T7"/>
                              </a:cxn>
                              <a:cxn ang="0">
                                <a:pos x="T9" y="T11"/>
                              </a:cxn>
                              <a:cxn ang="0">
                                <a:pos x="T13" y="T15"/>
                              </a:cxn>
                              <a:cxn ang="0">
                                <a:pos x="T17" y="T19"/>
                              </a:cxn>
                            </a:cxnLst>
                            <a:rect l="0" t="0" r="r" b="b"/>
                            <a:pathLst>
                              <a:path w="89" h="89">
                                <a:moveTo>
                                  <a:pt x="46" y="0"/>
                                </a:moveTo>
                                <a:lnTo>
                                  <a:pt x="0" y="46"/>
                                </a:lnTo>
                                <a:lnTo>
                                  <a:pt x="46" y="89"/>
                                </a:lnTo>
                                <a:lnTo>
                                  <a:pt x="89"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250"/>
                        <wps:cNvSpPr>
                          <a:spLocks/>
                        </wps:cNvSpPr>
                        <wps:spPr bwMode="auto">
                          <a:xfrm>
                            <a:off x="7193" y="3629"/>
                            <a:ext cx="89" cy="89"/>
                          </a:xfrm>
                          <a:custGeom>
                            <a:avLst/>
                            <a:gdLst>
                              <a:gd name="T0" fmla="+- 0 7239 7193"/>
                              <a:gd name="T1" fmla="*/ T0 w 89"/>
                              <a:gd name="T2" fmla="+- 0 3629 3629"/>
                              <a:gd name="T3" fmla="*/ 3629 h 89"/>
                              <a:gd name="T4" fmla="+- 0 7282 7193"/>
                              <a:gd name="T5" fmla="*/ T4 w 89"/>
                              <a:gd name="T6" fmla="+- 0 3675 3629"/>
                              <a:gd name="T7" fmla="*/ 3675 h 89"/>
                              <a:gd name="T8" fmla="+- 0 7239 7193"/>
                              <a:gd name="T9" fmla="*/ T8 w 89"/>
                              <a:gd name="T10" fmla="+- 0 3718 3629"/>
                              <a:gd name="T11" fmla="*/ 3718 h 89"/>
                              <a:gd name="T12" fmla="+- 0 7193 7193"/>
                              <a:gd name="T13" fmla="*/ T12 w 89"/>
                              <a:gd name="T14" fmla="+- 0 3675 3629"/>
                              <a:gd name="T15" fmla="*/ 3675 h 89"/>
                              <a:gd name="T16" fmla="+- 0 7239 7193"/>
                              <a:gd name="T17" fmla="*/ T16 w 89"/>
                              <a:gd name="T18" fmla="+- 0 3629 3629"/>
                              <a:gd name="T19" fmla="*/ 3629 h 89"/>
                            </a:gdLst>
                            <a:ahLst/>
                            <a:cxnLst>
                              <a:cxn ang="0">
                                <a:pos x="T1" y="T3"/>
                              </a:cxn>
                              <a:cxn ang="0">
                                <a:pos x="T5" y="T7"/>
                              </a:cxn>
                              <a:cxn ang="0">
                                <a:pos x="T9" y="T11"/>
                              </a:cxn>
                              <a:cxn ang="0">
                                <a:pos x="T13" y="T15"/>
                              </a:cxn>
                              <a:cxn ang="0">
                                <a:pos x="T17" y="T19"/>
                              </a:cxn>
                            </a:cxnLst>
                            <a:rect l="0" t="0" r="r" b="b"/>
                            <a:pathLst>
                              <a:path w="89" h="89">
                                <a:moveTo>
                                  <a:pt x="46" y="0"/>
                                </a:moveTo>
                                <a:lnTo>
                                  <a:pt x="89" y="46"/>
                                </a:lnTo>
                                <a:lnTo>
                                  <a:pt x="46" y="89"/>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Freeform 251"/>
                        <wps:cNvSpPr>
                          <a:spLocks/>
                        </wps:cNvSpPr>
                        <wps:spPr bwMode="auto">
                          <a:xfrm>
                            <a:off x="7178" y="3643"/>
                            <a:ext cx="89" cy="92"/>
                          </a:xfrm>
                          <a:custGeom>
                            <a:avLst/>
                            <a:gdLst>
                              <a:gd name="T0" fmla="+- 0 7222 7179"/>
                              <a:gd name="T1" fmla="*/ T0 w 89"/>
                              <a:gd name="T2" fmla="+- 0 3644 3644"/>
                              <a:gd name="T3" fmla="*/ 3644 h 92"/>
                              <a:gd name="T4" fmla="+- 0 7179 7179"/>
                              <a:gd name="T5" fmla="*/ T4 w 89"/>
                              <a:gd name="T6" fmla="+- 0 3689 3644"/>
                              <a:gd name="T7" fmla="*/ 3689 h 92"/>
                              <a:gd name="T8" fmla="+- 0 7222 7179"/>
                              <a:gd name="T9" fmla="*/ T8 w 89"/>
                              <a:gd name="T10" fmla="+- 0 3735 3644"/>
                              <a:gd name="T11" fmla="*/ 3735 h 92"/>
                              <a:gd name="T12" fmla="+- 0 7267 7179"/>
                              <a:gd name="T13" fmla="*/ T12 w 89"/>
                              <a:gd name="T14" fmla="+- 0 3689 3644"/>
                              <a:gd name="T15" fmla="*/ 3689 h 92"/>
                              <a:gd name="T16" fmla="+- 0 7222 7179"/>
                              <a:gd name="T17" fmla="*/ T16 w 89"/>
                              <a:gd name="T18" fmla="+- 0 3644 3644"/>
                              <a:gd name="T19" fmla="*/ 3644 h 92"/>
                            </a:gdLst>
                            <a:ahLst/>
                            <a:cxnLst>
                              <a:cxn ang="0">
                                <a:pos x="T1" y="T3"/>
                              </a:cxn>
                              <a:cxn ang="0">
                                <a:pos x="T5" y="T7"/>
                              </a:cxn>
                              <a:cxn ang="0">
                                <a:pos x="T9" y="T11"/>
                              </a:cxn>
                              <a:cxn ang="0">
                                <a:pos x="T13" y="T15"/>
                              </a:cxn>
                              <a:cxn ang="0">
                                <a:pos x="T17" y="T19"/>
                              </a:cxn>
                            </a:cxnLst>
                            <a:rect l="0" t="0" r="r" b="b"/>
                            <a:pathLst>
                              <a:path w="89" h="92">
                                <a:moveTo>
                                  <a:pt x="43" y="0"/>
                                </a:moveTo>
                                <a:lnTo>
                                  <a:pt x="0" y="45"/>
                                </a:lnTo>
                                <a:lnTo>
                                  <a:pt x="43" y="91"/>
                                </a:lnTo>
                                <a:lnTo>
                                  <a:pt x="88" y="45"/>
                                </a:lnTo>
                                <a:lnTo>
                                  <a:pt x="43"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252"/>
                        <wps:cNvSpPr>
                          <a:spLocks/>
                        </wps:cNvSpPr>
                        <wps:spPr bwMode="auto">
                          <a:xfrm>
                            <a:off x="7178" y="3643"/>
                            <a:ext cx="89" cy="92"/>
                          </a:xfrm>
                          <a:custGeom>
                            <a:avLst/>
                            <a:gdLst>
                              <a:gd name="T0" fmla="+- 0 7222 7179"/>
                              <a:gd name="T1" fmla="*/ T0 w 89"/>
                              <a:gd name="T2" fmla="+- 0 3644 3644"/>
                              <a:gd name="T3" fmla="*/ 3644 h 92"/>
                              <a:gd name="T4" fmla="+- 0 7267 7179"/>
                              <a:gd name="T5" fmla="*/ T4 w 89"/>
                              <a:gd name="T6" fmla="+- 0 3689 3644"/>
                              <a:gd name="T7" fmla="*/ 3689 h 92"/>
                              <a:gd name="T8" fmla="+- 0 7222 7179"/>
                              <a:gd name="T9" fmla="*/ T8 w 89"/>
                              <a:gd name="T10" fmla="+- 0 3735 3644"/>
                              <a:gd name="T11" fmla="*/ 3735 h 92"/>
                              <a:gd name="T12" fmla="+- 0 7179 7179"/>
                              <a:gd name="T13" fmla="*/ T12 w 89"/>
                              <a:gd name="T14" fmla="+- 0 3689 3644"/>
                              <a:gd name="T15" fmla="*/ 3689 h 92"/>
                              <a:gd name="T16" fmla="+- 0 7222 7179"/>
                              <a:gd name="T17" fmla="*/ T16 w 89"/>
                              <a:gd name="T18" fmla="+- 0 3644 3644"/>
                              <a:gd name="T19" fmla="*/ 3644 h 92"/>
                            </a:gdLst>
                            <a:ahLst/>
                            <a:cxnLst>
                              <a:cxn ang="0">
                                <a:pos x="T1" y="T3"/>
                              </a:cxn>
                              <a:cxn ang="0">
                                <a:pos x="T5" y="T7"/>
                              </a:cxn>
                              <a:cxn ang="0">
                                <a:pos x="T9" y="T11"/>
                              </a:cxn>
                              <a:cxn ang="0">
                                <a:pos x="T13" y="T15"/>
                              </a:cxn>
                              <a:cxn ang="0">
                                <a:pos x="T17" y="T19"/>
                              </a:cxn>
                            </a:cxnLst>
                            <a:rect l="0" t="0" r="r" b="b"/>
                            <a:pathLst>
                              <a:path w="89" h="92">
                                <a:moveTo>
                                  <a:pt x="43" y="0"/>
                                </a:moveTo>
                                <a:lnTo>
                                  <a:pt x="88" y="45"/>
                                </a:lnTo>
                                <a:lnTo>
                                  <a:pt x="43" y="91"/>
                                </a:lnTo>
                                <a:lnTo>
                                  <a:pt x="0" y="45"/>
                                </a:lnTo>
                                <a:lnTo>
                                  <a:pt x="43"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7" name="Freeform 253"/>
                        <wps:cNvSpPr>
                          <a:spLocks/>
                        </wps:cNvSpPr>
                        <wps:spPr bwMode="auto">
                          <a:xfrm>
                            <a:off x="7087" y="3689"/>
                            <a:ext cx="92" cy="89"/>
                          </a:xfrm>
                          <a:custGeom>
                            <a:avLst/>
                            <a:gdLst>
                              <a:gd name="T0" fmla="+- 0 7133 7087"/>
                              <a:gd name="T1" fmla="*/ T0 w 92"/>
                              <a:gd name="T2" fmla="+- 0 3689 3689"/>
                              <a:gd name="T3" fmla="*/ 3689 h 89"/>
                              <a:gd name="T4" fmla="+- 0 7087 7087"/>
                              <a:gd name="T5" fmla="*/ T4 w 92"/>
                              <a:gd name="T6" fmla="+- 0 3735 3689"/>
                              <a:gd name="T7" fmla="*/ 3735 h 89"/>
                              <a:gd name="T8" fmla="+- 0 7133 7087"/>
                              <a:gd name="T9" fmla="*/ T8 w 92"/>
                              <a:gd name="T10" fmla="+- 0 3778 3689"/>
                              <a:gd name="T11" fmla="*/ 3778 h 89"/>
                              <a:gd name="T12" fmla="+- 0 7179 7087"/>
                              <a:gd name="T13" fmla="*/ T12 w 92"/>
                              <a:gd name="T14" fmla="+- 0 3735 3689"/>
                              <a:gd name="T15" fmla="*/ 3735 h 89"/>
                              <a:gd name="T16" fmla="+- 0 7133 7087"/>
                              <a:gd name="T17" fmla="*/ T16 w 92"/>
                              <a:gd name="T18" fmla="+- 0 3689 3689"/>
                              <a:gd name="T19" fmla="*/ 3689 h 89"/>
                            </a:gdLst>
                            <a:ahLst/>
                            <a:cxnLst>
                              <a:cxn ang="0">
                                <a:pos x="T1" y="T3"/>
                              </a:cxn>
                              <a:cxn ang="0">
                                <a:pos x="T5" y="T7"/>
                              </a:cxn>
                              <a:cxn ang="0">
                                <a:pos x="T9" y="T11"/>
                              </a:cxn>
                              <a:cxn ang="0">
                                <a:pos x="T13" y="T15"/>
                              </a:cxn>
                              <a:cxn ang="0">
                                <a:pos x="T17" y="T19"/>
                              </a:cxn>
                            </a:cxnLst>
                            <a:rect l="0" t="0" r="r" b="b"/>
                            <a:pathLst>
                              <a:path w="92" h="89">
                                <a:moveTo>
                                  <a:pt x="46" y="0"/>
                                </a:moveTo>
                                <a:lnTo>
                                  <a:pt x="0" y="46"/>
                                </a:lnTo>
                                <a:lnTo>
                                  <a:pt x="46" y="89"/>
                                </a:lnTo>
                                <a:lnTo>
                                  <a:pt x="92"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254"/>
                        <wps:cNvSpPr>
                          <a:spLocks/>
                        </wps:cNvSpPr>
                        <wps:spPr bwMode="auto">
                          <a:xfrm>
                            <a:off x="7087" y="3689"/>
                            <a:ext cx="92" cy="89"/>
                          </a:xfrm>
                          <a:custGeom>
                            <a:avLst/>
                            <a:gdLst>
                              <a:gd name="T0" fmla="+- 0 7133 7087"/>
                              <a:gd name="T1" fmla="*/ T0 w 92"/>
                              <a:gd name="T2" fmla="+- 0 3689 3689"/>
                              <a:gd name="T3" fmla="*/ 3689 h 89"/>
                              <a:gd name="T4" fmla="+- 0 7179 7087"/>
                              <a:gd name="T5" fmla="*/ T4 w 92"/>
                              <a:gd name="T6" fmla="+- 0 3735 3689"/>
                              <a:gd name="T7" fmla="*/ 3735 h 89"/>
                              <a:gd name="T8" fmla="+- 0 7133 7087"/>
                              <a:gd name="T9" fmla="*/ T8 w 92"/>
                              <a:gd name="T10" fmla="+- 0 3778 3689"/>
                              <a:gd name="T11" fmla="*/ 3778 h 89"/>
                              <a:gd name="T12" fmla="+- 0 7087 7087"/>
                              <a:gd name="T13" fmla="*/ T12 w 92"/>
                              <a:gd name="T14" fmla="+- 0 3735 3689"/>
                              <a:gd name="T15" fmla="*/ 3735 h 89"/>
                              <a:gd name="T16" fmla="+- 0 7133 7087"/>
                              <a:gd name="T17" fmla="*/ T16 w 92"/>
                              <a:gd name="T18" fmla="+- 0 3689 3689"/>
                              <a:gd name="T19" fmla="*/ 3689 h 89"/>
                            </a:gdLst>
                            <a:ahLst/>
                            <a:cxnLst>
                              <a:cxn ang="0">
                                <a:pos x="T1" y="T3"/>
                              </a:cxn>
                              <a:cxn ang="0">
                                <a:pos x="T5" y="T7"/>
                              </a:cxn>
                              <a:cxn ang="0">
                                <a:pos x="T9" y="T11"/>
                              </a:cxn>
                              <a:cxn ang="0">
                                <a:pos x="T13" y="T15"/>
                              </a:cxn>
                              <a:cxn ang="0">
                                <a:pos x="T17" y="T19"/>
                              </a:cxn>
                            </a:cxnLst>
                            <a:rect l="0" t="0" r="r" b="b"/>
                            <a:pathLst>
                              <a:path w="92" h="89">
                                <a:moveTo>
                                  <a:pt x="46" y="0"/>
                                </a:moveTo>
                                <a:lnTo>
                                  <a:pt x="92" y="46"/>
                                </a:lnTo>
                                <a:lnTo>
                                  <a:pt x="46" y="89"/>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9" name="Freeform 255"/>
                        <wps:cNvSpPr>
                          <a:spLocks/>
                        </wps:cNvSpPr>
                        <wps:spPr bwMode="auto">
                          <a:xfrm>
                            <a:off x="7101" y="3689"/>
                            <a:ext cx="92" cy="89"/>
                          </a:xfrm>
                          <a:custGeom>
                            <a:avLst/>
                            <a:gdLst>
                              <a:gd name="T0" fmla="+- 0 7147 7102"/>
                              <a:gd name="T1" fmla="*/ T0 w 92"/>
                              <a:gd name="T2" fmla="+- 0 3689 3689"/>
                              <a:gd name="T3" fmla="*/ 3689 h 89"/>
                              <a:gd name="T4" fmla="+- 0 7102 7102"/>
                              <a:gd name="T5" fmla="*/ T4 w 92"/>
                              <a:gd name="T6" fmla="+- 0 3735 3689"/>
                              <a:gd name="T7" fmla="*/ 3735 h 89"/>
                              <a:gd name="T8" fmla="+- 0 7147 7102"/>
                              <a:gd name="T9" fmla="*/ T8 w 92"/>
                              <a:gd name="T10" fmla="+- 0 3778 3689"/>
                              <a:gd name="T11" fmla="*/ 3778 h 89"/>
                              <a:gd name="T12" fmla="+- 0 7193 7102"/>
                              <a:gd name="T13" fmla="*/ T12 w 92"/>
                              <a:gd name="T14" fmla="+- 0 3735 3689"/>
                              <a:gd name="T15" fmla="*/ 3735 h 89"/>
                              <a:gd name="T16" fmla="+- 0 7147 7102"/>
                              <a:gd name="T17" fmla="*/ T16 w 92"/>
                              <a:gd name="T18" fmla="+- 0 3689 3689"/>
                              <a:gd name="T19" fmla="*/ 3689 h 89"/>
                            </a:gdLst>
                            <a:ahLst/>
                            <a:cxnLst>
                              <a:cxn ang="0">
                                <a:pos x="T1" y="T3"/>
                              </a:cxn>
                              <a:cxn ang="0">
                                <a:pos x="T5" y="T7"/>
                              </a:cxn>
                              <a:cxn ang="0">
                                <a:pos x="T9" y="T11"/>
                              </a:cxn>
                              <a:cxn ang="0">
                                <a:pos x="T13" y="T15"/>
                              </a:cxn>
                              <a:cxn ang="0">
                                <a:pos x="T17" y="T19"/>
                              </a:cxn>
                            </a:cxnLst>
                            <a:rect l="0" t="0" r="r" b="b"/>
                            <a:pathLst>
                              <a:path w="92" h="89">
                                <a:moveTo>
                                  <a:pt x="45" y="0"/>
                                </a:moveTo>
                                <a:lnTo>
                                  <a:pt x="0" y="46"/>
                                </a:lnTo>
                                <a:lnTo>
                                  <a:pt x="45" y="89"/>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256"/>
                        <wps:cNvSpPr>
                          <a:spLocks/>
                        </wps:cNvSpPr>
                        <wps:spPr bwMode="auto">
                          <a:xfrm>
                            <a:off x="7101" y="3689"/>
                            <a:ext cx="92" cy="89"/>
                          </a:xfrm>
                          <a:custGeom>
                            <a:avLst/>
                            <a:gdLst>
                              <a:gd name="T0" fmla="+- 0 7147 7102"/>
                              <a:gd name="T1" fmla="*/ T0 w 92"/>
                              <a:gd name="T2" fmla="+- 0 3689 3689"/>
                              <a:gd name="T3" fmla="*/ 3689 h 89"/>
                              <a:gd name="T4" fmla="+- 0 7193 7102"/>
                              <a:gd name="T5" fmla="*/ T4 w 92"/>
                              <a:gd name="T6" fmla="+- 0 3735 3689"/>
                              <a:gd name="T7" fmla="*/ 3735 h 89"/>
                              <a:gd name="T8" fmla="+- 0 7147 7102"/>
                              <a:gd name="T9" fmla="*/ T8 w 92"/>
                              <a:gd name="T10" fmla="+- 0 3778 3689"/>
                              <a:gd name="T11" fmla="*/ 3778 h 89"/>
                              <a:gd name="T12" fmla="+- 0 7102 7102"/>
                              <a:gd name="T13" fmla="*/ T12 w 92"/>
                              <a:gd name="T14" fmla="+- 0 3735 3689"/>
                              <a:gd name="T15" fmla="*/ 3735 h 89"/>
                              <a:gd name="T16" fmla="+- 0 7147 7102"/>
                              <a:gd name="T17" fmla="*/ T16 w 92"/>
                              <a:gd name="T18" fmla="+- 0 3689 3689"/>
                              <a:gd name="T19" fmla="*/ 3689 h 89"/>
                            </a:gdLst>
                            <a:ahLst/>
                            <a:cxnLst>
                              <a:cxn ang="0">
                                <a:pos x="T1" y="T3"/>
                              </a:cxn>
                              <a:cxn ang="0">
                                <a:pos x="T5" y="T7"/>
                              </a:cxn>
                              <a:cxn ang="0">
                                <a:pos x="T9" y="T11"/>
                              </a:cxn>
                              <a:cxn ang="0">
                                <a:pos x="T13" y="T15"/>
                              </a:cxn>
                              <a:cxn ang="0">
                                <a:pos x="T17" y="T19"/>
                              </a:cxn>
                            </a:cxnLst>
                            <a:rect l="0" t="0" r="r" b="b"/>
                            <a:pathLst>
                              <a:path w="92" h="89">
                                <a:moveTo>
                                  <a:pt x="45" y="0"/>
                                </a:moveTo>
                                <a:lnTo>
                                  <a:pt x="91" y="46"/>
                                </a:lnTo>
                                <a:lnTo>
                                  <a:pt x="45" y="89"/>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1" name="Freeform 257"/>
                        <wps:cNvSpPr>
                          <a:spLocks/>
                        </wps:cNvSpPr>
                        <wps:spPr bwMode="auto">
                          <a:xfrm>
                            <a:off x="7027" y="3718"/>
                            <a:ext cx="92" cy="92"/>
                          </a:xfrm>
                          <a:custGeom>
                            <a:avLst/>
                            <a:gdLst>
                              <a:gd name="T0" fmla="+- 0 7073 7027"/>
                              <a:gd name="T1" fmla="*/ T0 w 92"/>
                              <a:gd name="T2" fmla="+- 0 3718 3718"/>
                              <a:gd name="T3" fmla="*/ 3718 h 92"/>
                              <a:gd name="T4" fmla="+- 0 7027 7027"/>
                              <a:gd name="T5" fmla="*/ T4 w 92"/>
                              <a:gd name="T6" fmla="+- 0 3764 3718"/>
                              <a:gd name="T7" fmla="*/ 3764 h 92"/>
                              <a:gd name="T8" fmla="+- 0 7073 7027"/>
                              <a:gd name="T9" fmla="*/ T8 w 92"/>
                              <a:gd name="T10" fmla="+- 0 3809 3718"/>
                              <a:gd name="T11" fmla="*/ 3809 h 92"/>
                              <a:gd name="T12" fmla="+- 0 7119 7027"/>
                              <a:gd name="T13" fmla="*/ T12 w 92"/>
                              <a:gd name="T14" fmla="+- 0 3764 3718"/>
                              <a:gd name="T15" fmla="*/ 3764 h 92"/>
                              <a:gd name="T16" fmla="+- 0 7073 7027"/>
                              <a:gd name="T17" fmla="*/ T16 w 92"/>
                              <a:gd name="T18" fmla="+- 0 3718 3718"/>
                              <a:gd name="T19" fmla="*/ 3718 h 92"/>
                            </a:gdLst>
                            <a:ahLst/>
                            <a:cxnLst>
                              <a:cxn ang="0">
                                <a:pos x="T1" y="T3"/>
                              </a:cxn>
                              <a:cxn ang="0">
                                <a:pos x="T5" y="T7"/>
                              </a:cxn>
                              <a:cxn ang="0">
                                <a:pos x="T9" y="T11"/>
                              </a:cxn>
                              <a:cxn ang="0">
                                <a:pos x="T13" y="T15"/>
                              </a:cxn>
                              <a:cxn ang="0">
                                <a:pos x="T17" y="T19"/>
                              </a:cxn>
                            </a:cxnLst>
                            <a:rect l="0" t="0" r="r" b="b"/>
                            <a:pathLst>
                              <a:path w="92" h="92">
                                <a:moveTo>
                                  <a:pt x="46" y="0"/>
                                </a:moveTo>
                                <a:lnTo>
                                  <a:pt x="0" y="46"/>
                                </a:lnTo>
                                <a:lnTo>
                                  <a:pt x="46" y="91"/>
                                </a:lnTo>
                                <a:lnTo>
                                  <a:pt x="92" y="46"/>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58"/>
                        <wps:cNvSpPr>
                          <a:spLocks/>
                        </wps:cNvSpPr>
                        <wps:spPr bwMode="auto">
                          <a:xfrm>
                            <a:off x="7027" y="3718"/>
                            <a:ext cx="92" cy="92"/>
                          </a:xfrm>
                          <a:custGeom>
                            <a:avLst/>
                            <a:gdLst>
                              <a:gd name="T0" fmla="+- 0 7073 7027"/>
                              <a:gd name="T1" fmla="*/ T0 w 92"/>
                              <a:gd name="T2" fmla="+- 0 3718 3718"/>
                              <a:gd name="T3" fmla="*/ 3718 h 92"/>
                              <a:gd name="T4" fmla="+- 0 7119 7027"/>
                              <a:gd name="T5" fmla="*/ T4 w 92"/>
                              <a:gd name="T6" fmla="+- 0 3764 3718"/>
                              <a:gd name="T7" fmla="*/ 3764 h 92"/>
                              <a:gd name="T8" fmla="+- 0 7073 7027"/>
                              <a:gd name="T9" fmla="*/ T8 w 92"/>
                              <a:gd name="T10" fmla="+- 0 3809 3718"/>
                              <a:gd name="T11" fmla="*/ 3809 h 92"/>
                              <a:gd name="T12" fmla="+- 0 7027 7027"/>
                              <a:gd name="T13" fmla="*/ T12 w 92"/>
                              <a:gd name="T14" fmla="+- 0 3764 3718"/>
                              <a:gd name="T15" fmla="*/ 3764 h 92"/>
                              <a:gd name="T16" fmla="+- 0 7073 7027"/>
                              <a:gd name="T17" fmla="*/ T16 w 92"/>
                              <a:gd name="T18" fmla="+- 0 3718 3718"/>
                              <a:gd name="T19" fmla="*/ 3718 h 92"/>
                            </a:gdLst>
                            <a:ahLst/>
                            <a:cxnLst>
                              <a:cxn ang="0">
                                <a:pos x="T1" y="T3"/>
                              </a:cxn>
                              <a:cxn ang="0">
                                <a:pos x="T5" y="T7"/>
                              </a:cxn>
                              <a:cxn ang="0">
                                <a:pos x="T9" y="T11"/>
                              </a:cxn>
                              <a:cxn ang="0">
                                <a:pos x="T13" y="T15"/>
                              </a:cxn>
                              <a:cxn ang="0">
                                <a:pos x="T17" y="T19"/>
                              </a:cxn>
                            </a:cxnLst>
                            <a:rect l="0" t="0" r="r" b="b"/>
                            <a:pathLst>
                              <a:path w="92" h="92">
                                <a:moveTo>
                                  <a:pt x="46" y="0"/>
                                </a:moveTo>
                                <a:lnTo>
                                  <a:pt x="92" y="46"/>
                                </a:lnTo>
                                <a:lnTo>
                                  <a:pt x="46" y="91"/>
                                </a:lnTo>
                                <a:lnTo>
                                  <a:pt x="0" y="46"/>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3" name="Freeform 259"/>
                        <wps:cNvSpPr>
                          <a:spLocks/>
                        </wps:cNvSpPr>
                        <wps:spPr bwMode="auto">
                          <a:xfrm>
                            <a:off x="7087" y="3674"/>
                            <a:ext cx="92" cy="89"/>
                          </a:xfrm>
                          <a:custGeom>
                            <a:avLst/>
                            <a:gdLst>
                              <a:gd name="T0" fmla="+- 0 7133 7087"/>
                              <a:gd name="T1" fmla="*/ T0 w 92"/>
                              <a:gd name="T2" fmla="+- 0 3675 3675"/>
                              <a:gd name="T3" fmla="*/ 3675 h 89"/>
                              <a:gd name="T4" fmla="+- 0 7087 7087"/>
                              <a:gd name="T5" fmla="*/ T4 w 92"/>
                              <a:gd name="T6" fmla="+- 0 3718 3675"/>
                              <a:gd name="T7" fmla="*/ 3718 h 89"/>
                              <a:gd name="T8" fmla="+- 0 7133 7087"/>
                              <a:gd name="T9" fmla="*/ T8 w 92"/>
                              <a:gd name="T10" fmla="+- 0 3764 3675"/>
                              <a:gd name="T11" fmla="*/ 3764 h 89"/>
                              <a:gd name="T12" fmla="+- 0 7179 7087"/>
                              <a:gd name="T13" fmla="*/ T12 w 92"/>
                              <a:gd name="T14" fmla="+- 0 3718 3675"/>
                              <a:gd name="T15" fmla="*/ 3718 h 89"/>
                              <a:gd name="T16" fmla="+- 0 7133 7087"/>
                              <a:gd name="T17" fmla="*/ T16 w 92"/>
                              <a:gd name="T18" fmla="+- 0 3675 3675"/>
                              <a:gd name="T19" fmla="*/ 3675 h 89"/>
                            </a:gdLst>
                            <a:ahLst/>
                            <a:cxnLst>
                              <a:cxn ang="0">
                                <a:pos x="T1" y="T3"/>
                              </a:cxn>
                              <a:cxn ang="0">
                                <a:pos x="T5" y="T7"/>
                              </a:cxn>
                              <a:cxn ang="0">
                                <a:pos x="T9" y="T11"/>
                              </a:cxn>
                              <a:cxn ang="0">
                                <a:pos x="T13" y="T15"/>
                              </a:cxn>
                              <a:cxn ang="0">
                                <a:pos x="T17" y="T19"/>
                              </a:cxn>
                            </a:cxnLst>
                            <a:rect l="0" t="0" r="r" b="b"/>
                            <a:pathLst>
                              <a:path w="92" h="89">
                                <a:moveTo>
                                  <a:pt x="46" y="0"/>
                                </a:moveTo>
                                <a:lnTo>
                                  <a:pt x="0" y="43"/>
                                </a:lnTo>
                                <a:lnTo>
                                  <a:pt x="46" y="89"/>
                                </a:lnTo>
                                <a:lnTo>
                                  <a:pt x="92" y="43"/>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260"/>
                        <wps:cNvSpPr>
                          <a:spLocks/>
                        </wps:cNvSpPr>
                        <wps:spPr bwMode="auto">
                          <a:xfrm>
                            <a:off x="7087" y="3674"/>
                            <a:ext cx="92" cy="89"/>
                          </a:xfrm>
                          <a:custGeom>
                            <a:avLst/>
                            <a:gdLst>
                              <a:gd name="T0" fmla="+- 0 7133 7087"/>
                              <a:gd name="T1" fmla="*/ T0 w 92"/>
                              <a:gd name="T2" fmla="+- 0 3675 3675"/>
                              <a:gd name="T3" fmla="*/ 3675 h 89"/>
                              <a:gd name="T4" fmla="+- 0 7179 7087"/>
                              <a:gd name="T5" fmla="*/ T4 w 92"/>
                              <a:gd name="T6" fmla="+- 0 3718 3675"/>
                              <a:gd name="T7" fmla="*/ 3718 h 89"/>
                              <a:gd name="T8" fmla="+- 0 7133 7087"/>
                              <a:gd name="T9" fmla="*/ T8 w 92"/>
                              <a:gd name="T10" fmla="+- 0 3764 3675"/>
                              <a:gd name="T11" fmla="*/ 3764 h 89"/>
                              <a:gd name="T12" fmla="+- 0 7087 7087"/>
                              <a:gd name="T13" fmla="*/ T12 w 92"/>
                              <a:gd name="T14" fmla="+- 0 3718 3675"/>
                              <a:gd name="T15" fmla="*/ 3718 h 89"/>
                              <a:gd name="T16" fmla="+- 0 7133 7087"/>
                              <a:gd name="T17" fmla="*/ T16 w 92"/>
                              <a:gd name="T18" fmla="+- 0 3675 3675"/>
                              <a:gd name="T19" fmla="*/ 3675 h 89"/>
                            </a:gdLst>
                            <a:ahLst/>
                            <a:cxnLst>
                              <a:cxn ang="0">
                                <a:pos x="T1" y="T3"/>
                              </a:cxn>
                              <a:cxn ang="0">
                                <a:pos x="T5" y="T7"/>
                              </a:cxn>
                              <a:cxn ang="0">
                                <a:pos x="T9" y="T11"/>
                              </a:cxn>
                              <a:cxn ang="0">
                                <a:pos x="T13" y="T15"/>
                              </a:cxn>
                              <a:cxn ang="0">
                                <a:pos x="T17" y="T19"/>
                              </a:cxn>
                            </a:cxnLst>
                            <a:rect l="0" t="0" r="r" b="b"/>
                            <a:pathLst>
                              <a:path w="92" h="89">
                                <a:moveTo>
                                  <a:pt x="46" y="0"/>
                                </a:moveTo>
                                <a:lnTo>
                                  <a:pt x="92" y="43"/>
                                </a:lnTo>
                                <a:lnTo>
                                  <a:pt x="46" y="89"/>
                                </a:lnTo>
                                <a:lnTo>
                                  <a:pt x="0" y="43"/>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5" name="Freeform 261"/>
                        <wps:cNvSpPr>
                          <a:spLocks/>
                        </wps:cNvSpPr>
                        <wps:spPr bwMode="auto">
                          <a:xfrm>
                            <a:off x="7147" y="3614"/>
                            <a:ext cx="92" cy="89"/>
                          </a:xfrm>
                          <a:custGeom>
                            <a:avLst/>
                            <a:gdLst>
                              <a:gd name="T0" fmla="+- 0 7193 7147"/>
                              <a:gd name="T1" fmla="*/ T0 w 92"/>
                              <a:gd name="T2" fmla="+- 0 3615 3615"/>
                              <a:gd name="T3" fmla="*/ 3615 h 89"/>
                              <a:gd name="T4" fmla="+- 0 7147 7147"/>
                              <a:gd name="T5" fmla="*/ T4 w 92"/>
                              <a:gd name="T6" fmla="+- 0 3658 3615"/>
                              <a:gd name="T7" fmla="*/ 3658 h 89"/>
                              <a:gd name="T8" fmla="+- 0 7193 7147"/>
                              <a:gd name="T9" fmla="*/ T8 w 92"/>
                              <a:gd name="T10" fmla="+- 0 3704 3615"/>
                              <a:gd name="T11" fmla="*/ 3704 h 89"/>
                              <a:gd name="T12" fmla="+- 0 7239 7147"/>
                              <a:gd name="T13" fmla="*/ T12 w 92"/>
                              <a:gd name="T14" fmla="+- 0 3658 3615"/>
                              <a:gd name="T15" fmla="*/ 3658 h 89"/>
                              <a:gd name="T16" fmla="+- 0 7193 7147"/>
                              <a:gd name="T17" fmla="*/ T16 w 92"/>
                              <a:gd name="T18" fmla="+- 0 3615 3615"/>
                              <a:gd name="T19" fmla="*/ 3615 h 89"/>
                            </a:gdLst>
                            <a:ahLst/>
                            <a:cxnLst>
                              <a:cxn ang="0">
                                <a:pos x="T1" y="T3"/>
                              </a:cxn>
                              <a:cxn ang="0">
                                <a:pos x="T5" y="T7"/>
                              </a:cxn>
                              <a:cxn ang="0">
                                <a:pos x="T9" y="T11"/>
                              </a:cxn>
                              <a:cxn ang="0">
                                <a:pos x="T13" y="T15"/>
                              </a:cxn>
                              <a:cxn ang="0">
                                <a:pos x="T17" y="T19"/>
                              </a:cxn>
                            </a:cxnLst>
                            <a:rect l="0" t="0" r="r" b="b"/>
                            <a:pathLst>
                              <a:path w="92" h="89">
                                <a:moveTo>
                                  <a:pt x="46" y="0"/>
                                </a:moveTo>
                                <a:lnTo>
                                  <a:pt x="0" y="43"/>
                                </a:lnTo>
                                <a:lnTo>
                                  <a:pt x="46" y="89"/>
                                </a:lnTo>
                                <a:lnTo>
                                  <a:pt x="92" y="43"/>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262"/>
                        <wps:cNvSpPr>
                          <a:spLocks/>
                        </wps:cNvSpPr>
                        <wps:spPr bwMode="auto">
                          <a:xfrm>
                            <a:off x="7147" y="3614"/>
                            <a:ext cx="92" cy="89"/>
                          </a:xfrm>
                          <a:custGeom>
                            <a:avLst/>
                            <a:gdLst>
                              <a:gd name="T0" fmla="+- 0 7193 7147"/>
                              <a:gd name="T1" fmla="*/ T0 w 92"/>
                              <a:gd name="T2" fmla="+- 0 3615 3615"/>
                              <a:gd name="T3" fmla="*/ 3615 h 89"/>
                              <a:gd name="T4" fmla="+- 0 7239 7147"/>
                              <a:gd name="T5" fmla="*/ T4 w 92"/>
                              <a:gd name="T6" fmla="+- 0 3658 3615"/>
                              <a:gd name="T7" fmla="*/ 3658 h 89"/>
                              <a:gd name="T8" fmla="+- 0 7193 7147"/>
                              <a:gd name="T9" fmla="*/ T8 w 92"/>
                              <a:gd name="T10" fmla="+- 0 3704 3615"/>
                              <a:gd name="T11" fmla="*/ 3704 h 89"/>
                              <a:gd name="T12" fmla="+- 0 7147 7147"/>
                              <a:gd name="T13" fmla="*/ T12 w 92"/>
                              <a:gd name="T14" fmla="+- 0 3658 3615"/>
                              <a:gd name="T15" fmla="*/ 3658 h 89"/>
                              <a:gd name="T16" fmla="+- 0 7193 7147"/>
                              <a:gd name="T17" fmla="*/ T16 w 92"/>
                              <a:gd name="T18" fmla="+- 0 3615 3615"/>
                              <a:gd name="T19" fmla="*/ 3615 h 89"/>
                            </a:gdLst>
                            <a:ahLst/>
                            <a:cxnLst>
                              <a:cxn ang="0">
                                <a:pos x="T1" y="T3"/>
                              </a:cxn>
                              <a:cxn ang="0">
                                <a:pos x="T5" y="T7"/>
                              </a:cxn>
                              <a:cxn ang="0">
                                <a:pos x="T9" y="T11"/>
                              </a:cxn>
                              <a:cxn ang="0">
                                <a:pos x="T13" y="T15"/>
                              </a:cxn>
                              <a:cxn ang="0">
                                <a:pos x="T17" y="T19"/>
                              </a:cxn>
                            </a:cxnLst>
                            <a:rect l="0" t="0" r="r" b="b"/>
                            <a:pathLst>
                              <a:path w="92" h="89">
                                <a:moveTo>
                                  <a:pt x="46" y="0"/>
                                </a:moveTo>
                                <a:lnTo>
                                  <a:pt x="92" y="43"/>
                                </a:lnTo>
                                <a:lnTo>
                                  <a:pt x="46" y="89"/>
                                </a:lnTo>
                                <a:lnTo>
                                  <a:pt x="0" y="43"/>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7" name="Freeform 263"/>
                        <wps:cNvSpPr>
                          <a:spLocks/>
                        </wps:cNvSpPr>
                        <wps:spPr bwMode="auto">
                          <a:xfrm>
                            <a:off x="7101" y="3658"/>
                            <a:ext cx="92" cy="92"/>
                          </a:xfrm>
                          <a:custGeom>
                            <a:avLst/>
                            <a:gdLst>
                              <a:gd name="T0" fmla="+- 0 7147 7102"/>
                              <a:gd name="T1" fmla="*/ T0 w 92"/>
                              <a:gd name="T2" fmla="+- 0 3658 3658"/>
                              <a:gd name="T3" fmla="*/ 3658 h 92"/>
                              <a:gd name="T4" fmla="+- 0 7102 7102"/>
                              <a:gd name="T5" fmla="*/ T4 w 92"/>
                              <a:gd name="T6" fmla="+- 0 3704 3658"/>
                              <a:gd name="T7" fmla="*/ 3704 h 92"/>
                              <a:gd name="T8" fmla="+- 0 7147 7102"/>
                              <a:gd name="T9" fmla="*/ T8 w 92"/>
                              <a:gd name="T10" fmla="+- 0 3749 3658"/>
                              <a:gd name="T11" fmla="*/ 3749 h 92"/>
                              <a:gd name="T12" fmla="+- 0 7193 7102"/>
                              <a:gd name="T13" fmla="*/ T12 w 92"/>
                              <a:gd name="T14" fmla="+- 0 3704 3658"/>
                              <a:gd name="T15" fmla="*/ 3704 h 92"/>
                              <a:gd name="T16" fmla="+- 0 7147 7102"/>
                              <a:gd name="T17" fmla="*/ T16 w 92"/>
                              <a:gd name="T18" fmla="+- 0 3658 3658"/>
                              <a:gd name="T19" fmla="*/ 3658 h 92"/>
                            </a:gdLst>
                            <a:ahLst/>
                            <a:cxnLst>
                              <a:cxn ang="0">
                                <a:pos x="T1" y="T3"/>
                              </a:cxn>
                              <a:cxn ang="0">
                                <a:pos x="T5" y="T7"/>
                              </a:cxn>
                              <a:cxn ang="0">
                                <a:pos x="T9" y="T11"/>
                              </a:cxn>
                              <a:cxn ang="0">
                                <a:pos x="T13" y="T15"/>
                              </a:cxn>
                              <a:cxn ang="0">
                                <a:pos x="T17" y="T19"/>
                              </a:cxn>
                            </a:cxnLst>
                            <a:rect l="0" t="0" r="r" b="b"/>
                            <a:pathLst>
                              <a:path w="92" h="92">
                                <a:moveTo>
                                  <a:pt x="45" y="0"/>
                                </a:moveTo>
                                <a:lnTo>
                                  <a:pt x="0" y="46"/>
                                </a:lnTo>
                                <a:lnTo>
                                  <a:pt x="45" y="91"/>
                                </a:lnTo>
                                <a:lnTo>
                                  <a:pt x="91" y="46"/>
                                </a:lnTo>
                                <a:lnTo>
                                  <a:pt x="45"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264"/>
                        <wps:cNvSpPr>
                          <a:spLocks/>
                        </wps:cNvSpPr>
                        <wps:spPr bwMode="auto">
                          <a:xfrm>
                            <a:off x="7101" y="3658"/>
                            <a:ext cx="92" cy="92"/>
                          </a:xfrm>
                          <a:custGeom>
                            <a:avLst/>
                            <a:gdLst>
                              <a:gd name="T0" fmla="+- 0 7147 7102"/>
                              <a:gd name="T1" fmla="*/ T0 w 92"/>
                              <a:gd name="T2" fmla="+- 0 3658 3658"/>
                              <a:gd name="T3" fmla="*/ 3658 h 92"/>
                              <a:gd name="T4" fmla="+- 0 7193 7102"/>
                              <a:gd name="T5" fmla="*/ T4 w 92"/>
                              <a:gd name="T6" fmla="+- 0 3704 3658"/>
                              <a:gd name="T7" fmla="*/ 3704 h 92"/>
                              <a:gd name="T8" fmla="+- 0 7147 7102"/>
                              <a:gd name="T9" fmla="*/ T8 w 92"/>
                              <a:gd name="T10" fmla="+- 0 3749 3658"/>
                              <a:gd name="T11" fmla="*/ 3749 h 92"/>
                              <a:gd name="T12" fmla="+- 0 7102 7102"/>
                              <a:gd name="T13" fmla="*/ T12 w 92"/>
                              <a:gd name="T14" fmla="+- 0 3704 3658"/>
                              <a:gd name="T15" fmla="*/ 3704 h 92"/>
                              <a:gd name="T16" fmla="+- 0 7147 7102"/>
                              <a:gd name="T17" fmla="*/ T16 w 92"/>
                              <a:gd name="T18" fmla="+- 0 3658 3658"/>
                              <a:gd name="T19" fmla="*/ 3658 h 92"/>
                            </a:gdLst>
                            <a:ahLst/>
                            <a:cxnLst>
                              <a:cxn ang="0">
                                <a:pos x="T1" y="T3"/>
                              </a:cxn>
                              <a:cxn ang="0">
                                <a:pos x="T5" y="T7"/>
                              </a:cxn>
                              <a:cxn ang="0">
                                <a:pos x="T9" y="T11"/>
                              </a:cxn>
                              <a:cxn ang="0">
                                <a:pos x="T13" y="T15"/>
                              </a:cxn>
                              <a:cxn ang="0">
                                <a:pos x="T17" y="T19"/>
                              </a:cxn>
                            </a:cxnLst>
                            <a:rect l="0" t="0" r="r" b="b"/>
                            <a:pathLst>
                              <a:path w="92" h="92">
                                <a:moveTo>
                                  <a:pt x="45" y="0"/>
                                </a:moveTo>
                                <a:lnTo>
                                  <a:pt x="91" y="46"/>
                                </a:lnTo>
                                <a:lnTo>
                                  <a:pt x="45" y="91"/>
                                </a:lnTo>
                                <a:lnTo>
                                  <a:pt x="0" y="46"/>
                                </a:lnTo>
                                <a:lnTo>
                                  <a:pt x="45"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9" name="Freeform 265"/>
                        <wps:cNvSpPr>
                          <a:spLocks/>
                        </wps:cNvSpPr>
                        <wps:spPr bwMode="auto">
                          <a:xfrm>
                            <a:off x="7193" y="3583"/>
                            <a:ext cx="89" cy="92"/>
                          </a:xfrm>
                          <a:custGeom>
                            <a:avLst/>
                            <a:gdLst>
                              <a:gd name="T0" fmla="+- 0 7239 7193"/>
                              <a:gd name="T1" fmla="*/ T0 w 89"/>
                              <a:gd name="T2" fmla="+- 0 3584 3584"/>
                              <a:gd name="T3" fmla="*/ 3584 h 92"/>
                              <a:gd name="T4" fmla="+- 0 7193 7193"/>
                              <a:gd name="T5" fmla="*/ T4 w 89"/>
                              <a:gd name="T6" fmla="+- 0 3629 3584"/>
                              <a:gd name="T7" fmla="*/ 3629 h 92"/>
                              <a:gd name="T8" fmla="+- 0 7239 7193"/>
                              <a:gd name="T9" fmla="*/ T8 w 89"/>
                              <a:gd name="T10" fmla="+- 0 3675 3584"/>
                              <a:gd name="T11" fmla="*/ 3675 h 92"/>
                              <a:gd name="T12" fmla="+- 0 7282 7193"/>
                              <a:gd name="T13" fmla="*/ T12 w 89"/>
                              <a:gd name="T14" fmla="+- 0 3629 3584"/>
                              <a:gd name="T15" fmla="*/ 3629 h 92"/>
                              <a:gd name="T16" fmla="+- 0 7239 7193"/>
                              <a:gd name="T17" fmla="*/ T16 w 89"/>
                              <a:gd name="T18" fmla="+- 0 3584 3584"/>
                              <a:gd name="T19" fmla="*/ 3584 h 92"/>
                            </a:gdLst>
                            <a:ahLst/>
                            <a:cxnLst>
                              <a:cxn ang="0">
                                <a:pos x="T1" y="T3"/>
                              </a:cxn>
                              <a:cxn ang="0">
                                <a:pos x="T5" y="T7"/>
                              </a:cxn>
                              <a:cxn ang="0">
                                <a:pos x="T9" y="T11"/>
                              </a:cxn>
                              <a:cxn ang="0">
                                <a:pos x="T13" y="T15"/>
                              </a:cxn>
                              <a:cxn ang="0">
                                <a:pos x="T17" y="T19"/>
                              </a:cxn>
                            </a:cxnLst>
                            <a:rect l="0" t="0" r="r" b="b"/>
                            <a:pathLst>
                              <a:path w="89" h="92">
                                <a:moveTo>
                                  <a:pt x="46" y="0"/>
                                </a:moveTo>
                                <a:lnTo>
                                  <a:pt x="0" y="45"/>
                                </a:lnTo>
                                <a:lnTo>
                                  <a:pt x="46" y="91"/>
                                </a:lnTo>
                                <a:lnTo>
                                  <a:pt x="89" y="45"/>
                                </a:lnTo>
                                <a:lnTo>
                                  <a:pt x="46" y="0"/>
                                </a:lnTo>
                                <a:close/>
                              </a:path>
                            </a:pathLst>
                          </a:custGeom>
                          <a:solidFill>
                            <a:srgbClr val="00007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266"/>
                        <wps:cNvSpPr>
                          <a:spLocks/>
                        </wps:cNvSpPr>
                        <wps:spPr bwMode="auto">
                          <a:xfrm>
                            <a:off x="7193" y="3583"/>
                            <a:ext cx="89" cy="92"/>
                          </a:xfrm>
                          <a:custGeom>
                            <a:avLst/>
                            <a:gdLst>
                              <a:gd name="T0" fmla="+- 0 7239 7193"/>
                              <a:gd name="T1" fmla="*/ T0 w 89"/>
                              <a:gd name="T2" fmla="+- 0 3584 3584"/>
                              <a:gd name="T3" fmla="*/ 3584 h 92"/>
                              <a:gd name="T4" fmla="+- 0 7282 7193"/>
                              <a:gd name="T5" fmla="*/ T4 w 89"/>
                              <a:gd name="T6" fmla="+- 0 3629 3584"/>
                              <a:gd name="T7" fmla="*/ 3629 h 92"/>
                              <a:gd name="T8" fmla="+- 0 7239 7193"/>
                              <a:gd name="T9" fmla="*/ T8 w 89"/>
                              <a:gd name="T10" fmla="+- 0 3675 3584"/>
                              <a:gd name="T11" fmla="*/ 3675 h 92"/>
                              <a:gd name="T12" fmla="+- 0 7193 7193"/>
                              <a:gd name="T13" fmla="*/ T12 w 89"/>
                              <a:gd name="T14" fmla="+- 0 3629 3584"/>
                              <a:gd name="T15" fmla="*/ 3629 h 92"/>
                              <a:gd name="T16" fmla="+- 0 7239 7193"/>
                              <a:gd name="T17" fmla="*/ T16 w 89"/>
                              <a:gd name="T18" fmla="+- 0 3584 3584"/>
                              <a:gd name="T19" fmla="*/ 3584 h 92"/>
                            </a:gdLst>
                            <a:ahLst/>
                            <a:cxnLst>
                              <a:cxn ang="0">
                                <a:pos x="T1" y="T3"/>
                              </a:cxn>
                              <a:cxn ang="0">
                                <a:pos x="T5" y="T7"/>
                              </a:cxn>
                              <a:cxn ang="0">
                                <a:pos x="T9" y="T11"/>
                              </a:cxn>
                              <a:cxn ang="0">
                                <a:pos x="T13" y="T15"/>
                              </a:cxn>
                              <a:cxn ang="0">
                                <a:pos x="T17" y="T19"/>
                              </a:cxn>
                            </a:cxnLst>
                            <a:rect l="0" t="0" r="r" b="b"/>
                            <a:pathLst>
                              <a:path w="89" h="92">
                                <a:moveTo>
                                  <a:pt x="46" y="0"/>
                                </a:moveTo>
                                <a:lnTo>
                                  <a:pt x="89" y="45"/>
                                </a:lnTo>
                                <a:lnTo>
                                  <a:pt x="46" y="91"/>
                                </a:lnTo>
                                <a:lnTo>
                                  <a:pt x="0" y="45"/>
                                </a:lnTo>
                                <a:lnTo>
                                  <a:pt x="46" y="0"/>
                                </a:lnTo>
                                <a:close/>
                              </a:path>
                            </a:pathLst>
                          </a:custGeom>
                          <a:noFill/>
                          <a:ln w="9518">
                            <a:solidFill>
                              <a:srgbClr val="00007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1" name="Rectangle 267"/>
                        <wps:cNvSpPr>
                          <a:spLocks noChangeArrowheads="1"/>
                        </wps:cNvSpPr>
                        <wps:spPr bwMode="auto">
                          <a:xfrm>
                            <a:off x="7507" y="1260"/>
                            <a:ext cx="2218" cy="3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68"/>
                        <wps:cNvSpPr>
                          <a:spLocks noChangeArrowheads="1"/>
                        </wps:cNvSpPr>
                        <wps:spPr bwMode="auto">
                          <a:xfrm>
                            <a:off x="6007" y="1243"/>
                            <a:ext cx="4663" cy="3298"/>
                          </a:xfrm>
                          <a:prstGeom prst="rect">
                            <a:avLst/>
                          </a:prstGeom>
                          <a:noFill/>
                          <a:ln w="1524">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95" name="Text Box 271"/>
                        <wps:cNvSpPr txBox="1">
                          <a:spLocks noChangeArrowheads="1"/>
                        </wps:cNvSpPr>
                        <wps:spPr bwMode="auto">
                          <a:xfrm>
                            <a:off x="9652" y="1470"/>
                            <a:ext cx="32" cy="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893343" w14:textId="77777777" w:rsidR="00776C0C" w:rsidRDefault="00776C0C" w:rsidP="00776C0C">
                              <w:pPr>
                                <w:spacing w:before="2"/>
                                <w:rPr>
                                  <w:b/>
                                  <w:sz w:val="4"/>
                                </w:rPr>
                              </w:pPr>
                              <w:r>
                                <w:rPr>
                                  <w:b/>
                                  <w:w w:val="112"/>
                                  <w:sz w:val="4"/>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A9A1018" id="Group 215" o:spid="_x0000_s1330" style="position:absolute;left:0;text-align:left;margin-left:111pt;margin-top:204.3pt;width:422.05pt;height:298.5pt;z-index:251715584;mso-position-horizontal-relative:page" coordorigin="6007,1243" coordsize="4663,3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">
                <o:lock v:ext="edit" aspectratio="t"/>
                <v:rect id="Rectangle 196" o:spid="_x0000_s1331" style="position:absolute;left:6007;top:1243;width:4663;height: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" filled="f" strokeweight=".12pt"/>
                <v:line id="Line 197" o:spid="_x0000_s1332" style="position:absolute;visibility:visible;mso-wrap-style:square" from="6847,3284" to="10418,3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" strokecolor="#969696" strokeweight=".12pt"/>
                <v:line id="Line 198" o:spid="_x0000_s1333" style="position:absolute;visibility:visible;mso-wrap-style:square" from="6847,2655" to="10418,2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" strokecolor="#969696" strokeweight=".12pt"/>
                <v:line id="Line 199" o:spid="_x0000_s1334" style="position:absolute;visibility:visible;mso-wrap-style:square" from="6847,2024" to="10418,20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" strokecolor="#969696" strokeweight=".12pt"/>
                <v:shape id="AutoShape 200" o:spid="_x0000_s1335" style="position:absolute;left:6847;top:1395;width:3571;height:2;visibility:visible;mso-wrap-style:square;v-text-anchor:top" coordsize="35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" path="m,l660,m2878,r693,e" filled="f" strokecolor="#969696" strokeweight=".12pt">
                  <v:path arrowok="t" o:connecttype="custom" o:connectlocs="0,0;660,0;2878,0;3571,0" o:connectangles="0,0,0,0"/>
                </v:shape>
                <v:rect id="Rectangle 201" o:spid="_x0000_s1336" style="position:absolute;left:6847;top:1395;width:3571;height: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" filled="f" strokecolor="#7e7e7e" strokeweight=".26439mm"/>
                <v:shape id="AutoShape 202" o:spid="_x0000_s1337" style="position:absolute;left:6801;top:1395;width:3617;height:2563;visibility:visible;mso-wrap-style:square;v-text-anchor:top" coordsize="3617,2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" path="m45,r,2520m,2520r45,m,1889r45,m,1260r45,m,629r45,m,l45,t,2520l3616,2520m45,2563r,-43m765,2563r,-43m1471,2563r,-43m2191,2563r,-43m2896,2563r,-43m3616,2563r,-43e" filled="f" strokeweight=".12pt">
                  <v:path arrowok="t" o:connecttype="custom" o:connectlocs="45,1395;45,3915;0,3915;45,3915;0,3284;45,3284;0,2655;45,2655;0,2024;45,2024;0,1395;45,1395;45,3915;3616,3915;45,3958;45,3915;765,3958;765,3915;1471,3958;1471,3915;2191,3958;2191,3915;2896,3958;2896,3915;3616,3958;3616,3915" o:connectangles="0,0,0,0,0,0,0,0,0,0,0,0,0,0,0,0,0,0,0,0,0,0,0,0,0,0"/>
                </v:shape>
                <v:shape id="Freeform 203" o:spid="_x0000_s1338" style="position:absolute;left:8421;top:296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" path="m45,l,46,45,89,91,46,45,xe" fillcolor="#00007e" stroked="f">
                  <v:path arrowok="t" o:connecttype="custom" o:connectlocs="45,2969;0,3015;45,3058;91,3015;45,2969" o:connectangles="0,0,0,0,0"/>
                </v:shape>
                <v:shape id="Freeform 204" o:spid="_x0000_s1339" style="position:absolute;left:8421;top:296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" path="m45,l91,46,45,89,,46,45,xe" filled="f" strokecolor="#00007e" strokeweight=".26439mm">
                  <v:path arrowok="t" o:connecttype="custom" o:connectlocs="45,2969;91,3015;45,3058;0,3015;45,2969" o:connectangles="0,0,0,0,0"/>
                </v:shape>
                <v:shape id="Freeform 205" o:spid="_x0000_s1340" style="position:absolute;left:8347;top:287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" path="m46,l,46,46,91,92,46,46,xe" fillcolor="#00007e" stroked="f">
                  <v:path arrowok="t" o:connecttype="custom" o:connectlocs="46,2878;0,2924;46,2969;92,2924;46,2878" o:connectangles="0,0,0,0,0"/>
                </v:shape>
                <v:shape id="Freeform 206" o:spid="_x0000_s1341" style="position:absolute;left:8347;top:287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" path="m46,l92,46,46,91,,46,46,xe" filled="f" strokecolor="#00007e" strokeweight=".26439mm">
                  <v:path arrowok="t" o:connecttype="custom" o:connectlocs="46,2878;92,2924;46,2969;0,2924;46,2878" o:connectangles="0,0,0,0,0"/>
                </v:shape>
                <v:shape id="Picture 207" o:spid="_x0000_s1342" type="#_x0000_t75" style="position:absolute;left:9930;top:1910;width:104;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">
                  <v:imagedata r:id="rId28" o:title=""/>
                </v:shape>
                <v:shape id="Freeform 208" o:spid="_x0000_s1343" style="position:absolute;left:9307;top:23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" path="m46,l,45,46,91,91,45,46,xe" fillcolor="#00007e" stroked="f">
                  <v:path arrowok="t" o:connecttype="custom" o:connectlocs="46,2384;0,2429;46,2475;91,2429;46,2384" o:connectangles="0,0,0,0,0"/>
                </v:shape>
                <v:shape id="Freeform 209" o:spid="_x0000_s1344" style="position:absolute;left:9307;top:23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" path="m46,l91,45,46,91,,45,46,xe" filled="f" strokecolor="#00007e" strokeweight=".26439mm">
                  <v:path arrowok="t" o:connecttype="custom" o:connectlocs="46,2384;91,2429;46,2475;0,2429;46,2384" o:connectangles="0,0,0,0,0"/>
                </v:shape>
                <v:shape id="Picture 210" o:spid="_x0000_s1345" type="#_x0000_t75" style="position:absolute;left:10230;top:1687;width:104;height: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">
                  <v:imagedata r:id="rId29" o:title=""/>
                </v:shape>
                <v:shape id="Freeform 211" o:spid="_x0000_s1346" style="position:absolute;left:9427;top:232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" path="m46,l,45,46,91,91,45,46,xe" fillcolor="#00007e" stroked="f">
                  <v:path arrowok="t" o:connecttype="custom" o:connectlocs="46,2324;0,2369;46,2415;91,2369;46,2324" o:connectangles="0,0,0,0,0"/>
                </v:shape>
                <v:shape id="Freeform 212" o:spid="_x0000_s1347" style="position:absolute;left:9427;top:232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" path="m46,l91,45,46,91,,45,46,xe" filled="f" strokecolor="#00007e" strokeweight=".26439mm">
                  <v:path arrowok="t" o:connecttype="custom" o:connectlocs="46,2324;91,2369;46,2415;0,2369;46,2324" o:connectangles="0,0,0,0,0"/>
                </v:shape>
                <v:shape id="Freeform 213" o:spid="_x0000_s1348" style="position:absolute;left:8287;top:3015;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" path="m46,l,43,46,89,92,43,46,xe" fillcolor="#00007e" stroked="f">
                  <v:path arrowok="t" o:connecttype="custom" o:connectlocs="46,3015;0,3058;46,3104;92,3058;46,3015" o:connectangles="0,0,0,0,0"/>
                </v:shape>
                <v:shape id="Freeform 214" o:spid="_x0000_s1349" style="position:absolute;left:8287;top:3015;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" path="m46,l92,43,46,89,,43,46,xe" filled="f" strokecolor="#00007e" strokeweight=".26439mm">
                  <v:path arrowok="t" o:connecttype="custom" o:connectlocs="46,3015;92,3058;46,3104;0,3058;46,3015" o:connectangles="0,0,0,0,0"/>
                </v:shape>
                <v:shape id="Freeform 215" o:spid="_x0000_s1350" style="position:absolute;left:8301;top:3015;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" path="m45,l,43,45,89,91,43,45,xe" fillcolor="#00007e" stroked="f">
                  <v:path arrowok="t" o:connecttype="custom" o:connectlocs="45,3015;0,3058;45,3104;91,3058;45,3015" o:connectangles="0,0,0,0,0"/>
                </v:shape>
                <v:shape id="Freeform 216" o:spid="_x0000_s1351" style="position:absolute;left:8301;top:3015;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" path="m45,l91,43,45,89,,43,45,xe" filled="f" strokecolor="#00007e" strokeweight=".26439mm">
                  <v:path arrowok="t" o:connecttype="custom" o:connectlocs="45,3015;91,3058;45,3104;0,3058;45,3015" o:connectangles="0,0,0,0,0"/>
                </v:shape>
                <v:shape id="Picture 217" o:spid="_x0000_s1352" type="#_x0000_t75" style="position:absolute;left:10110;top:1836;width:104;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">
                  <v:imagedata r:id="rId30" o:title=""/>
                </v:shape>
                <v:shape id="Freeform 218" o:spid="_x0000_s1353" style="position:absolute;left:8061;top:31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" path="m45,l,46,45,91,91,46,45,xe" fillcolor="#00007e" stroked="f">
                  <v:path arrowok="t" o:connecttype="custom" o:connectlocs="45,3118;0,3164;45,3209;91,3164;45,3118" o:connectangles="0,0,0,0,0"/>
                </v:shape>
                <v:shape id="Freeform 219" o:spid="_x0000_s1354" style="position:absolute;left:8061;top:31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" path="m45,l91,46,45,91,,46,45,xe" filled="f" strokecolor="#00007e" strokeweight=".26439mm">
                  <v:path arrowok="t" o:connecttype="custom" o:connectlocs="45,3118;91,3164;45,3209;0,3164;45,3118" o:connectangles="0,0,0,0,0"/>
                </v:shape>
                <v:shape id="Picture 220" o:spid="_x0000_s1355" type="#_x0000_t75" style="position:absolute;left:8731;top:2810;width:104;height: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">
                  <v:imagedata r:id="rId31" o:title=""/>
                </v:shape>
                <v:shape id="Freeform 221" o:spid="_x0000_s1356" style="position:absolute;left:7972;top:323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" path="m46,l,46,46,91,89,46,46,xe" fillcolor="#00007e" stroked="f">
                  <v:path arrowok="t" o:connecttype="custom" o:connectlocs="46,3238;0,3284;46,3329;89,3284;46,3238" o:connectangles="0,0,0,0,0"/>
                </v:shape>
                <v:shape id="Freeform 222" o:spid="_x0000_s1357" style="position:absolute;left:7972;top:323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" path="m46,l89,46,46,91,,46,46,xe" filled="f" strokecolor="#00007e" strokeweight=".26439mm">
                  <v:path arrowok="t" o:connecttype="custom" o:connectlocs="46,3238;89,3284;46,3329;0,3284;46,3238" o:connectangles="0,0,0,0,0"/>
                </v:shape>
                <v:shape id="Freeform 223" o:spid="_x0000_s1358" style="position:absolute;left:7581;top:347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" path="m45,l,46,45,91,91,46,45,xe" fillcolor="#00007e" stroked="f">
                  <v:path arrowok="t" o:connecttype="custom" o:connectlocs="45,3478;0,3524;45,3569;91,3524;45,3478" o:connectangles="0,0,0,0,0"/>
                </v:shape>
                <v:shape id="Freeform 224" o:spid="_x0000_s1359" style="position:absolute;left:7581;top:347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" path="m45,l91,46,45,91,,46,45,xe" filled="f" strokecolor="#00007e" strokeweight=".26439mm">
                  <v:path arrowok="t" o:connecttype="custom" o:connectlocs="45,3478;91,3524;45,3569;0,3524;45,3478" o:connectangles="0,0,0,0,0"/>
                </v:shape>
                <v:shape id="Freeform 225" o:spid="_x0000_s1360" style="position:absolute;left:7747;top:33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" path="m46,l,46,46,91,92,46,46,xe" fillcolor="#00007e" stroked="f">
                  <v:path arrowok="t" o:connecttype="custom" o:connectlocs="46,3358;0,3404;46,3449;92,3404;46,3358" o:connectangles="0,0,0,0,0"/>
                </v:shape>
                <v:shape id="Freeform 226" o:spid="_x0000_s1361" style="position:absolute;left:7747;top:33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" path="m46,l92,46,46,91,,46,46,xe" filled="f" strokecolor="#00007e" strokeweight=".26439mm">
                  <v:path arrowok="t" o:connecttype="custom" o:connectlocs="46,3358;92,3404;46,3449;0,3404;46,3358" o:connectangles="0,0,0,0,0"/>
                </v:shape>
                <v:shape id="Freeform 227" o:spid="_x0000_s1362" style="position:absolute;left:7641;top:34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" path="m45,l,46,45,91,91,46,45,xe" fillcolor="#00007e" stroked="f">
                  <v:path arrowok="t" o:connecttype="custom" o:connectlocs="45,3418;0,3464;45,3509;91,3464;45,3418" o:connectangles="0,0,0,0,0"/>
                </v:shape>
                <v:shape id="Freeform 228" o:spid="_x0000_s1363" style="position:absolute;left:7641;top:34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" path="m45,l91,46,45,91,,46,45,xe" filled="f" strokecolor="#00007e" strokeweight=".26439mm">
                  <v:path arrowok="t" o:connecttype="custom" o:connectlocs="45,3418;91,3464;45,3509;0,3464;45,3418" o:connectangles="0,0,0,0,0"/>
                </v:shape>
                <v:shape id="Freeform 229" o:spid="_x0000_s1364" style="position:absolute;left:7538;top:347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" path="m43,l,46,43,91,88,46,43,xe" fillcolor="#00007e" stroked="f">
                  <v:path arrowok="t" o:connecttype="custom" o:connectlocs="43,3478;0,3524;43,3569;88,3524;43,3478" o:connectangles="0,0,0,0,0"/>
                </v:shape>
                <v:shape id="Freeform 230" o:spid="_x0000_s1365" style="position:absolute;left:7538;top:347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" path="m43,l88,46,43,91,,46,43,xe" filled="f" strokecolor="#00007e" strokeweight=".26439mm">
                  <v:path arrowok="t" o:connecttype="custom" o:connectlocs="43,3478;88,3524;43,3569;0,3524;43,3478" o:connectangles="0,0,0,0,0"/>
                </v:shape>
                <v:shape id="Freeform 231" o:spid="_x0000_s1366" style="position:absolute;left:7672;top:341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" path="m46,l,46,46,91,89,46,46,xe" fillcolor="#00007e" stroked="f">
                  <v:path arrowok="t" o:connecttype="custom" o:connectlocs="46,3418;0,3464;46,3509;89,3464;46,3418" o:connectangles="0,0,0,0,0"/>
                </v:shape>
                <v:shape id="Freeform 232" o:spid="_x0000_s1367" style="position:absolute;left:7672;top:341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" path="m46,l89,46,46,91,,46,46,xe" filled="f" strokecolor="#00007e" strokeweight=".26439mm">
                  <v:path arrowok="t" o:connecttype="custom" o:connectlocs="46,3418;89,3464;46,3509;0,3464;46,3418" o:connectangles="0,0,0,0,0"/>
                </v:shape>
                <v:shape id="Freeform 233" o:spid="_x0000_s1368" style="position:absolute;left:7701;top:33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" path="m45,l,46,45,91,91,46,45,xe" fillcolor="#00007e" stroked="f">
                  <v:path arrowok="t" o:connecttype="custom" o:connectlocs="45,3358;0,3404;45,3449;91,3404;45,3358" o:connectangles="0,0,0,0,0"/>
                </v:shape>
                <v:shape id="Freeform 234" o:spid="_x0000_s1369" style="position:absolute;left:7701;top:33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" path="m45,l91,46,45,91,,46,45,xe" filled="f" strokecolor="#00007e" strokeweight=".26439mm">
                  <v:path arrowok="t" o:connecttype="custom" o:connectlocs="45,3358;91,3404;45,3449;0,3404;45,3358" o:connectangles="0,0,0,0,0"/>
                </v:shape>
                <v:shape id="Freeform 235" o:spid="_x0000_s1370" style="position:absolute;left:7493;top:347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" path="m46,l,46,46,91,89,46,46,xe" fillcolor="#00007e" stroked="f">
                  <v:path arrowok="t" o:connecttype="custom" o:connectlocs="46,3478;0,3524;46,3569;89,3524;46,3478" o:connectangles="0,0,0,0,0"/>
                </v:shape>
                <v:shape id="Freeform 236" o:spid="_x0000_s1371" style="position:absolute;left:7493;top:3478;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" path="m46,l89,46,46,91,,46,46,xe" filled="f" strokecolor="#00007e" strokeweight=".26439mm">
                  <v:path arrowok="t" o:connecttype="custom" o:connectlocs="46,3478;89,3524;46,3569;0,3524;46,3478" o:connectangles="0,0,0,0,0"/>
                </v:shape>
                <v:shape id="Freeform 237" o:spid="_x0000_s1372" style="position:absolute;left:7821;top:32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" path="m45,l,45,45,91,91,45,45,xe" fillcolor="#00007e" stroked="f">
                  <v:path arrowok="t" o:connecttype="custom" o:connectlocs="45,3284;0,3329;45,3375;91,3329;45,3284" o:connectangles="0,0,0,0,0"/>
                </v:shape>
                <v:shape id="Freeform 238" o:spid="_x0000_s1373" style="position:absolute;left:7821;top:32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" path="m45,l91,45,45,91,,45,45,xe" filled="f" strokecolor="#00007e" strokeweight=".26439mm">
                  <v:path arrowok="t" o:connecttype="custom" o:connectlocs="45,3284;91,3329;45,3375;0,3329;45,3284" o:connectangles="0,0,0,0,0"/>
                </v:shape>
                <v:shape id="Freeform 239" o:spid="_x0000_s1374" style="position:absolute;left:7373;top:3555;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" path="m46,l,43,46,89,89,43,46,xe" fillcolor="#00007e" stroked="f">
                  <v:path arrowok="t" o:connecttype="custom" o:connectlocs="46,3555;0,3598;46,3644;89,3598;46,3555" o:connectangles="0,0,0,0,0"/>
                </v:shape>
                <v:shape id="Freeform 240" o:spid="_x0000_s1375" style="position:absolute;left:7373;top:3555;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" path="m46,l89,43,46,89,,43,46,xe" filled="f" strokecolor="#00007e" strokeweight=".26439mm">
                  <v:path arrowok="t" o:connecttype="custom" o:connectlocs="46,3555;89,3598;46,3644;0,3598;46,3555" o:connectangles="0,0,0,0,0"/>
                </v:shape>
                <v:shape id="Freeform 241" o:spid="_x0000_s1376" style="position:absolute;left:7281;top:35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" path="m45,l,45,45,91,91,45,45,xe" fillcolor="#00007e" stroked="f">
                  <v:path arrowok="t" o:connecttype="custom" o:connectlocs="45,3584;0,3629;45,3675;91,3629;45,3584" o:connectangles="0,0,0,0,0"/>
                </v:shape>
                <v:shape id="Freeform 242" o:spid="_x0000_s1377" style="position:absolute;left:7281;top:35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" path="m45,l91,45,45,91,,45,45,xe" filled="f" strokecolor="#00007e" strokeweight=".26439mm">
                  <v:path arrowok="t" o:connecttype="custom" o:connectlocs="45,3584;91,3629;45,3675;0,3629;45,3584" o:connectangles="0,0,0,0,0"/>
                </v:shape>
                <v:shape id="Freeform 243" o:spid="_x0000_s1378" style="position:absolute;left:7221;top:359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" path="m45,l,46,45,91,91,46,45,xe" fillcolor="#00007e" stroked="f">
                  <v:path arrowok="t" o:connecttype="custom" o:connectlocs="45,3598;0,3644;45,3689;91,3644;45,3598" o:connectangles="0,0,0,0,0"/>
                </v:shape>
                <v:shape id="Freeform 244" o:spid="_x0000_s1379" style="position:absolute;left:7221;top:359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" path="m45,l91,46,45,91,,46,45,xe" filled="f" strokecolor="#00007e" strokeweight=".26439mm">
                  <v:path arrowok="t" o:connecttype="custom" o:connectlocs="45,3598;91,3644;45,3689;0,3644;45,3598" o:connectangles="0,0,0,0,0"/>
                </v:shape>
                <v:shape id="Freeform 245" o:spid="_x0000_s1380" style="position:absolute;left:7267;top:35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" path="m46,l,45,46,91,92,45,46,xe" fillcolor="#00007e" stroked="f">
                  <v:path arrowok="t" o:connecttype="custom" o:connectlocs="46,3584;0,3629;46,3675;92,3629;46,3584" o:connectangles="0,0,0,0,0"/>
                </v:shape>
                <v:shape id="Freeform 246" o:spid="_x0000_s1381" style="position:absolute;left:7267;top:3583;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" path="m46,l92,45,46,91,,45,46,xe" filled="f" strokecolor="#00007e" strokeweight=".26439mm">
                  <v:path arrowok="t" o:connecttype="custom" o:connectlocs="46,3584;92,3629;46,3675;0,3629;46,3584" o:connectangles="0,0,0,0,0"/>
                </v:shape>
                <v:shape id="Freeform 247" o:spid="_x0000_s1382" style="position:absolute;left:7161;top:362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" path="m45,l,46,45,89,91,46,45,xe" fillcolor="#00007e" stroked="f">
                  <v:path arrowok="t" o:connecttype="custom" o:connectlocs="45,3629;0,3675;45,3718;91,3675;45,3629" o:connectangles="0,0,0,0,0"/>
                </v:shape>
                <v:shape id="Freeform 248" o:spid="_x0000_s1383" style="position:absolute;left:7161;top:362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" path="m45,l91,46,45,89,,46,45,xe" filled="f" strokecolor="#00007e" strokeweight=".26439mm">
                  <v:path arrowok="t" o:connecttype="custom" o:connectlocs="45,3629;91,3675;45,3718;0,3675;45,3629" o:connectangles="0,0,0,0,0"/>
                </v:shape>
                <v:shape id="Freeform 249" o:spid="_x0000_s1384" style="position:absolute;left:7193;top:362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" path="m46,l,46,46,89,89,46,46,xe" fillcolor="#00007e" stroked="f">
                  <v:path arrowok="t" o:connecttype="custom" o:connectlocs="46,3629;0,3675;46,3718;89,3675;46,3629" o:connectangles="0,0,0,0,0"/>
                </v:shape>
                <v:shape id="Freeform 250" o:spid="_x0000_s1385" style="position:absolute;left:7193;top:3629;width:89;height:89;visibility:visible;mso-wrap-style:square;v-text-anchor:top" coordsize="8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" path="m46,l89,46,46,89,,46,46,xe" filled="f" strokecolor="#00007e" strokeweight=".26439mm">
                  <v:path arrowok="t" o:connecttype="custom" o:connectlocs="46,3629;89,3675;46,3718;0,3675;46,3629" o:connectangles="0,0,0,0,0"/>
                </v:shape>
                <v:shape id="Freeform 251" o:spid="_x0000_s1386" style="position:absolute;left:7178;top:3643;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" path="m43,l,45,43,91,88,45,43,xe" fillcolor="#00007e" stroked="f">
                  <v:path arrowok="t" o:connecttype="custom" o:connectlocs="43,3644;0,3689;43,3735;88,3689;43,3644" o:connectangles="0,0,0,0,0"/>
                </v:shape>
                <v:shape id="Freeform 252" o:spid="_x0000_s1387" style="position:absolute;left:7178;top:3643;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" path="m43,l88,45,43,91,,45,43,xe" filled="f" strokecolor="#00007e" strokeweight=".26439mm">
                  <v:path arrowok="t" o:connecttype="custom" o:connectlocs="43,3644;88,3689;43,3735;0,3689;43,3644" o:connectangles="0,0,0,0,0"/>
                </v:shape>
                <v:shape id="Freeform 253" o:spid="_x0000_s1388" style="position:absolute;left:7087;top:368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" path="m46,l,46,46,89,92,46,46,xe" fillcolor="#00007e" stroked="f">
                  <v:path arrowok="t" o:connecttype="custom" o:connectlocs="46,3689;0,3735;46,3778;92,3735;46,3689" o:connectangles="0,0,0,0,0"/>
                </v:shape>
                <v:shape id="Freeform 254" o:spid="_x0000_s1389" style="position:absolute;left:7087;top:368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" path="m46,l92,46,46,89,,46,46,xe" filled="f" strokecolor="#00007e" strokeweight=".26439mm">
                  <v:path arrowok="t" o:connecttype="custom" o:connectlocs="46,3689;92,3735;46,3778;0,3735;46,3689" o:connectangles="0,0,0,0,0"/>
                </v:shape>
                <v:shape id="Freeform 255" o:spid="_x0000_s1390" style="position:absolute;left:7101;top:368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" path="m45,l,46,45,89,91,46,45,xe" fillcolor="#00007e" stroked="f">
                  <v:path arrowok="t" o:connecttype="custom" o:connectlocs="45,3689;0,3735;45,3778;91,3735;45,3689" o:connectangles="0,0,0,0,0"/>
                </v:shape>
                <v:shape id="Freeform 256" o:spid="_x0000_s1391" style="position:absolute;left:7101;top:3689;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" path="m45,l91,46,45,89,,46,45,xe" filled="f" strokecolor="#00007e" strokeweight=".26439mm">
                  <v:path arrowok="t" o:connecttype="custom" o:connectlocs="45,3689;91,3735;45,3778;0,3735;45,3689" o:connectangles="0,0,0,0,0"/>
                </v:shape>
                <v:shape id="Freeform 257" o:spid="_x0000_s1392" style="position:absolute;left:7027;top:37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" path="m46,l,46,46,91,92,46,46,xe" fillcolor="#00007e" stroked="f">
                  <v:path arrowok="t" o:connecttype="custom" o:connectlocs="46,3718;0,3764;46,3809;92,3764;46,3718" o:connectangles="0,0,0,0,0"/>
                </v:shape>
                <v:shape id="Freeform 258" o:spid="_x0000_s1393" style="position:absolute;left:7027;top:371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" path="m46,l92,46,46,91,,46,46,xe" filled="f" strokecolor="#00007e" strokeweight=".26439mm">
                  <v:path arrowok="t" o:connecttype="custom" o:connectlocs="46,3718;92,3764;46,3809;0,3764;46,3718" o:connectangles="0,0,0,0,0"/>
                </v:shape>
                <v:shape id="Freeform 259" o:spid="_x0000_s1394" style="position:absolute;left:7087;top:3674;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" path="m46,l,43,46,89,92,43,46,xe" fillcolor="#00007e" stroked="f">
                  <v:path arrowok="t" o:connecttype="custom" o:connectlocs="46,3675;0,3718;46,3764;92,3718;46,3675" o:connectangles="0,0,0,0,0"/>
                </v:shape>
                <v:shape id="Freeform 260" o:spid="_x0000_s1395" style="position:absolute;left:7087;top:3674;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" path="m46,l92,43,46,89,,43,46,xe" filled="f" strokecolor="#00007e" strokeweight=".26439mm">
                  <v:path arrowok="t" o:connecttype="custom" o:connectlocs="46,3675;92,3718;46,3764;0,3718;46,3675" o:connectangles="0,0,0,0,0"/>
                </v:shape>
                <v:shape id="Freeform 261" o:spid="_x0000_s1396" style="position:absolute;left:7147;top:3614;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" path="m46,l,43,46,89,92,43,46,xe" fillcolor="#00007e" stroked="f">
                  <v:path arrowok="t" o:connecttype="custom" o:connectlocs="46,3615;0,3658;46,3704;92,3658;46,3615" o:connectangles="0,0,0,0,0"/>
                </v:shape>
                <v:shape id="Freeform 262" o:spid="_x0000_s1397" style="position:absolute;left:7147;top:3614;width:92;height:89;visibility:visible;mso-wrap-style:square;v-text-anchor:top" coordsize="9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" path="m46,l92,43,46,89,,43,46,xe" filled="f" strokecolor="#00007e" strokeweight=".26439mm">
                  <v:path arrowok="t" o:connecttype="custom" o:connectlocs="46,3615;92,3658;46,3704;0,3658;46,3615" o:connectangles="0,0,0,0,0"/>
                </v:shape>
                <v:shape id="Freeform 263" o:spid="_x0000_s1398" style="position:absolute;left:7101;top:36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" path="m45,l,46,45,91,91,46,45,xe" fillcolor="#00007e" stroked="f">
                  <v:path arrowok="t" o:connecttype="custom" o:connectlocs="45,3658;0,3704;45,3749;91,3704;45,3658" o:connectangles="0,0,0,0,0"/>
                </v:shape>
                <v:shape id="Freeform 264" o:spid="_x0000_s1399" style="position:absolute;left:7101;top:3658;width:92;height:92;visibility:visible;mso-wrap-style:square;v-text-anchor:top" coordsize="9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" path="m45,l91,46,45,91,,46,45,xe" filled="f" strokecolor="#00007e" strokeweight=".26439mm">
                  <v:path arrowok="t" o:connecttype="custom" o:connectlocs="45,3658;91,3704;45,3749;0,3704;45,3658" o:connectangles="0,0,0,0,0"/>
                </v:shape>
                <v:shape id="Freeform 265" o:spid="_x0000_s1400" style="position:absolute;left:7193;top:3583;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" path="m46,l,45,46,91,89,45,46,xe" fillcolor="#00007e" stroked="f">
                  <v:path arrowok="t" o:connecttype="custom" o:connectlocs="46,3584;0,3629;46,3675;89,3629;46,3584" o:connectangles="0,0,0,0,0"/>
                </v:shape>
                <v:shape id="Freeform 266" o:spid="_x0000_s1401" style="position:absolute;left:7193;top:3583;width:89;height:92;visibility:visible;mso-wrap-style:square;v-text-anchor:top" coordsize="8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" path="m46,l89,45,46,91,,45,46,xe" filled="f" strokecolor="#00007e" strokeweight=".26439mm">
                  <v:path arrowok="t" o:connecttype="custom" o:connectlocs="46,3584;89,3629;46,3675;0,3629;46,3584" o:connectangles="0,0,0,0,0"/>
                </v:shape>
                <v:rect id="Rectangle 267" o:spid="_x0000_s1402" style="position:absolute;left:7507;top:1260;width:2218;height: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" stroked="f"/>
                <v:rect id="Rectangle 268" o:spid="_x0000_s1403" style="position:absolute;left:6007;top:1243;width:4663;height:3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" filled="f" strokeweight=".12pt"/>
                <v:shape id="Text Box 271" o:spid="_x0000_s1404" type="#_x0000_t202" style="position:absolute;left:9652;top:1470;width:32;height: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" filled="f" stroked="f">
                  <v:textbox inset="0,0,0,0">
                    <w:txbxContent>
                      <w:p w14:paraId="5C893343" w14:textId="77777777" w:rsidR="00776C0C" w:rsidRDefault="00776C0C" w:rsidP="00776C0C">
                        <w:pPr>
                          <w:spacing w:before="2"/>
                          <w:rPr>
                            <w:b/>
                            <w:sz w:val="4"/>
                          </w:rPr>
                        </w:pPr>
                        <w:r>
                          <w:rPr>
                            <w:b/>
                            <w:w w:val="112"/>
                            <w:sz w:val="4"/>
                          </w:rPr>
                          <w:t>.</w:t>
                        </w:r>
                      </w:p>
                    </w:txbxContent>
                  </v:textbox>
                </v:shape>
                <w10:wrap type="topAndBottom" anchorx="page"/>
              </v:group>
            </w:pict>
          </mc:Fallback>
        </mc:AlternateContent>
      </w:r>
      <w:r>
        <w:rPr>
          <w:noProof/>
          <w:lang w:val="vi-VN"/>
        </w:rPr>
        <mc:AlternateContent>
          <mc:Choice Requires="wps">
            <w:drawing>
              <wp:anchor distT="0" distB="0" distL="114300" distR="114300" simplePos="0" relativeHeight="251731968" behindDoc="0" locked="0" layoutInCell="1" allowOverlap="1" wp14:anchorId="6108856D" wp14:editId="29BD6981">
                <wp:simplePos x="0" y="0"/>
                <wp:positionH relativeFrom="column">
                  <wp:posOffset>-1173321</wp:posOffset>
                </wp:positionH>
                <wp:positionV relativeFrom="paragraph">
                  <wp:posOffset>4206716</wp:posOffset>
                </wp:positionV>
                <wp:extent cx="3147378" cy="273050"/>
                <wp:effectExtent l="0" t="0" r="4445" b="0"/>
                <wp:wrapNone/>
                <wp:docPr id="310" name="Text Box 310"/>
                <wp:cNvGraphicFramePr/>
                <a:graphic xmlns:a="http://schemas.openxmlformats.org/drawingml/2006/main">
                  <a:graphicData uri="http://schemas.microsoft.com/office/word/2010/wordprocessingShape">
                    <wps:wsp>
                      <wps:cNvSpPr txBox="1"/>
                      <wps:spPr>
                        <a:xfrm rot="16200000">
                          <a:off x="0" y="0"/>
                          <a:ext cx="3147378" cy="273050"/>
                        </a:xfrm>
                        <a:prstGeom prst="rect">
                          <a:avLst/>
                        </a:prstGeom>
                        <a:noFill/>
                        <a:ln w="6350">
                          <a:noFill/>
                        </a:ln>
                      </wps:spPr>
                      <wps:txbx>
                        <w:txbxContent>
                          <w:p w14:paraId="35D89378" w14:textId="0305F3E7" w:rsidR="00776C0C" w:rsidRPr="00776C0C" w:rsidRDefault="00776C0C" w:rsidP="00776C0C">
                            <w:pPr>
                              <w:jc w:val="center"/>
                              <w:rPr>
                                <w:lang w:val="vi-VN"/>
                              </w:rPr>
                            </w:pPr>
                            <w:r w:rsidRPr="00776C0C">
                              <w:rPr>
                                <w:lang w:val="vi-VN"/>
                              </w:rPr>
                              <w:t>Number of links ('000)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108856D" id="Text Box 310" o:spid="_x0000_s1405" type="#_x0000_t202" style="position:absolute;left:0;text-align:left;margin-left:-92.4pt;margin-top:331.25pt;width:247.85pt;height:21.5pt;rotation:-90;z-index:25173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" filled="f" stroked="f" strokeweight=".5pt">
                <v:textbox>
                  <w:txbxContent>
                    <w:p w14:paraId="35D89378" w14:textId="0305F3E7" w:rsidR="00776C0C" w:rsidRPr="00776C0C" w:rsidRDefault="00776C0C" w:rsidP="00776C0C">
                      <w:pPr>
                        <w:jc w:val="center"/>
                        <w:rPr>
                          <w:lang w:val="vi-VN"/>
                        </w:rPr>
                      </w:pPr>
                      <w:r w:rsidRPr="00776C0C">
                        <w:rPr>
                          <w:lang w:val="vi-VN"/>
                        </w:rPr>
                        <w:t>Number of links ('000)</w:t>
                      </w:r>
                    </w:p>
                  </w:txbxContent>
                </v:textbox>
              </v:shape>
            </w:pict>
          </mc:Fallback>
        </mc:AlternateContent>
      </w:r>
      <w:r>
        <w:rPr>
          <w:noProof/>
          <w:lang w:val="vi-VN"/>
        </w:rPr>
        <mc:AlternateContent>
          <mc:Choice Requires="wps">
            <w:drawing>
              <wp:anchor distT="0" distB="0" distL="114300" distR="114300" simplePos="0" relativeHeight="251729920" behindDoc="0" locked="0" layoutInCell="1" allowOverlap="1" wp14:anchorId="53C9E80C" wp14:editId="01DC0A65">
                <wp:simplePos x="0" y="0"/>
                <wp:positionH relativeFrom="column">
                  <wp:posOffset>972185</wp:posOffset>
                </wp:positionH>
                <wp:positionV relativeFrom="paragraph">
                  <wp:posOffset>6084570</wp:posOffset>
                </wp:positionV>
                <wp:extent cx="4297680" cy="273050"/>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4297680" cy="273050"/>
                        </a:xfrm>
                        <a:prstGeom prst="rect">
                          <a:avLst/>
                        </a:prstGeom>
                        <a:noFill/>
                        <a:ln w="6350">
                          <a:noFill/>
                        </a:ln>
                      </wps:spPr>
                      <wps:txbx>
                        <w:txbxContent>
                          <w:p w14:paraId="68FBAA98" w14:textId="418701CE" w:rsidR="00776C0C" w:rsidRPr="00776C0C" w:rsidRDefault="00776C0C" w:rsidP="00776C0C">
                            <w:pPr>
                              <w:jc w:val="center"/>
                              <w:rPr>
                                <w:lang w:val="vi-VN"/>
                              </w:rPr>
                            </w:pPr>
                            <w:r w:rsidRPr="00776C0C">
                              <w:rPr>
                                <w:lang w:val="vi-VN"/>
                              </w:rPr>
                              <w:t>Number of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3C9E80C" id="Text Box 309" o:spid="_x0000_s1406" type="#_x0000_t202" style="position:absolute;left:0;text-align:left;margin-left:76.55pt;margin-top:479.1pt;width:338.4pt;height:21.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" filled="f" stroked="f" strokeweight=".5pt">
                <v:textbox>
                  <w:txbxContent>
                    <w:p w14:paraId="68FBAA98" w14:textId="418701CE" w:rsidR="00776C0C" w:rsidRPr="00776C0C" w:rsidRDefault="00776C0C" w:rsidP="00776C0C">
                      <w:pPr>
                        <w:jc w:val="center"/>
                        <w:rPr>
                          <w:lang w:val="vi-VN"/>
                        </w:rPr>
                      </w:pPr>
                      <w:r w:rsidRPr="00776C0C">
                        <w:rPr>
                          <w:lang w:val="vi-VN"/>
                        </w:rPr>
                        <w:t>Number of nodes</w:t>
                      </w:r>
                    </w:p>
                  </w:txbxContent>
                </v:textbox>
              </v:shape>
            </w:pict>
          </mc:Fallback>
        </mc:AlternateContent>
      </w:r>
      <w:r>
        <w:rPr>
          <w:noProof/>
          <w:lang w:val="vi-VN"/>
        </w:rPr>
        <mc:AlternateContent>
          <mc:Choice Requires="wps">
            <w:drawing>
              <wp:anchor distT="0" distB="0" distL="114300" distR="114300" simplePos="0" relativeHeight="251727872" behindDoc="0" locked="0" layoutInCell="1" allowOverlap="1" wp14:anchorId="35FC554D" wp14:editId="30D806DF">
                <wp:simplePos x="0" y="0"/>
                <wp:positionH relativeFrom="column">
                  <wp:posOffset>995045</wp:posOffset>
                </wp:positionH>
                <wp:positionV relativeFrom="paragraph">
                  <wp:posOffset>5726849</wp:posOffset>
                </wp:positionV>
                <wp:extent cx="4709160" cy="2730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4709160" cy="273050"/>
                        </a:xfrm>
                        <a:prstGeom prst="rect">
                          <a:avLst/>
                        </a:prstGeom>
                        <a:noFill/>
                        <a:ln w="6350">
                          <a:noFill/>
                        </a:ln>
                      </wps:spPr>
                      <wps:txbx>
                        <w:txbxContent>
                          <w:p w14:paraId="6DCFA50A" w14:textId="7617050D" w:rsidR="00776C0C" w:rsidRPr="00776C0C" w:rsidRDefault="00776C0C">
                            <w:pPr>
                              <w:rPr>
                                <w:lang w:val="vi-VN"/>
                              </w:rPr>
                            </w:pPr>
                            <w:r>
                              <w:rPr>
                                <w:lang w:val="vi-VN"/>
                              </w:rPr>
                              <w:t xml:space="preserve">0                </w:t>
                            </w:r>
                            <w:r w:rsidRPr="00776C0C">
                              <w:rPr>
                                <w:lang w:val="vi-VN"/>
                              </w:rPr>
                              <w:t>10000</w:t>
                            </w:r>
                            <w:r w:rsidRPr="00776C0C">
                              <w:rPr>
                                <w:lang w:val="vi-VN"/>
                              </w:rPr>
                              <w:tab/>
                            </w:r>
                            <w:r>
                              <w:rPr>
                                <w:lang w:val="vi-VN"/>
                              </w:rPr>
                              <w:t xml:space="preserve">    </w:t>
                            </w:r>
                            <w:r w:rsidRPr="00776C0C">
                              <w:rPr>
                                <w:lang w:val="vi-VN"/>
                              </w:rPr>
                              <w:t>20000</w:t>
                            </w:r>
                            <w:r w:rsidRPr="00776C0C">
                              <w:rPr>
                                <w:lang w:val="vi-VN"/>
                              </w:rPr>
                              <w:tab/>
                              <w:t>30000</w:t>
                            </w:r>
                            <w:r w:rsidRPr="00776C0C">
                              <w:rPr>
                                <w:lang w:val="vi-VN"/>
                              </w:rPr>
                              <w:tab/>
                            </w:r>
                            <w:r>
                              <w:rPr>
                                <w:lang w:val="vi-VN"/>
                              </w:rPr>
                              <w:t xml:space="preserve">         </w:t>
                            </w:r>
                            <w:r w:rsidRPr="00776C0C">
                              <w:rPr>
                                <w:lang w:val="vi-VN"/>
                              </w:rPr>
                              <w:t>40000</w:t>
                            </w:r>
                            <w:r w:rsidRPr="00776C0C">
                              <w:rPr>
                                <w:lang w:val="vi-VN"/>
                              </w:rPr>
                              <w:tab/>
                            </w:r>
                            <w:r>
                              <w:rPr>
                                <w:lang w:val="vi-VN"/>
                              </w:rPr>
                              <w:t xml:space="preserve">      </w:t>
                            </w:r>
                            <w:r w:rsidRPr="00776C0C">
                              <w:rPr>
                                <w:lang w:val="vi-VN"/>
                              </w:rPr>
                              <w:t>50000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FC554D" id="Text Box 308" o:spid="_x0000_s1407" type="#_x0000_t202" style="position:absolute;left:0;text-align:left;margin-left:78.35pt;margin-top:450.95pt;width:370.8pt;height:21.5pt;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" filled="f" stroked="f" strokeweight=".5pt">
                <v:textbox>
                  <w:txbxContent>
                    <w:p w14:paraId="6DCFA50A" w14:textId="7617050D" w:rsidR="00776C0C" w:rsidRPr="00776C0C" w:rsidRDefault="00776C0C">
                      <w:pPr>
                        <w:rPr>
                          <w:lang w:val="vi-VN"/>
                        </w:rPr>
                      </w:pPr>
                      <w:r>
                        <w:rPr>
                          <w:lang w:val="vi-VN"/>
                        </w:rPr>
                        <w:t xml:space="preserve">0                </w:t>
                      </w:r>
                      <w:r w:rsidRPr="00776C0C">
                        <w:rPr>
                          <w:lang w:val="vi-VN"/>
                        </w:rPr>
                        <w:t>10000</w:t>
                      </w:r>
                      <w:r w:rsidRPr="00776C0C">
                        <w:rPr>
                          <w:lang w:val="vi-VN"/>
                        </w:rPr>
                        <w:tab/>
                      </w:r>
                      <w:r>
                        <w:rPr>
                          <w:lang w:val="vi-VN"/>
                        </w:rPr>
                        <w:t xml:space="preserve">    </w:t>
                      </w:r>
                      <w:r w:rsidRPr="00776C0C">
                        <w:rPr>
                          <w:lang w:val="vi-VN"/>
                        </w:rPr>
                        <w:t>20000</w:t>
                      </w:r>
                      <w:r w:rsidRPr="00776C0C">
                        <w:rPr>
                          <w:lang w:val="vi-VN"/>
                        </w:rPr>
                        <w:tab/>
                        <w:t>30000</w:t>
                      </w:r>
                      <w:r w:rsidRPr="00776C0C">
                        <w:rPr>
                          <w:lang w:val="vi-VN"/>
                        </w:rPr>
                        <w:tab/>
                      </w:r>
                      <w:r>
                        <w:rPr>
                          <w:lang w:val="vi-VN"/>
                        </w:rPr>
                        <w:t xml:space="preserve">         </w:t>
                      </w:r>
                      <w:r w:rsidRPr="00776C0C">
                        <w:rPr>
                          <w:lang w:val="vi-VN"/>
                        </w:rPr>
                        <w:t>40000</w:t>
                      </w:r>
                      <w:r w:rsidRPr="00776C0C">
                        <w:rPr>
                          <w:lang w:val="vi-VN"/>
                        </w:rPr>
                        <w:tab/>
                      </w:r>
                      <w:r>
                        <w:rPr>
                          <w:lang w:val="vi-VN"/>
                        </w:rPr>
                        <w:t xml:space="preserve">      </w:t>
                      </w:r>
                      <w:r w:rsidRPr="00776C0C">
                        <w:rPr>
                          <w:lang w:val="vi-VN"/>
                        </w:rPr>
                        <w:t>50000</w:t>
                      </w:r>
                    </w:p>
                  </w:txbxContent>
                </v:textbox>
              </v:shape>
            </w:pict>
          </mc:Fallback>
        </mc:AlternateContent>
      </w:r>
      <w:r>
        <w:rPr>
          <w:noProof/>
          <w:lang w:val="vi-VN"/>
        </w:rPr>
        <mc:AlternateContent>
          <mc:Choice Requires="wps">
            <w:drawing>
              <wp:anchor distT="0" distB="0" distL="114300" distR="114300" simplePos="0" relativeHeight="251725824" behindDoc="0" locked="0" layoutInCell="1" allowOverlap="1" wp14:anchorId="3B56916D" wp14:editId="5F580690">
                <wp:simplePos x="0" y="0"/>
                <wp:positionH relativeFrom="column">
                  <wp:posOffset>865505</wp:posOffset>
                </wp:positionH>
                <wp:positionV relativeFrom="paragraph">
                  <wp:posOffset>5520690</wp:posOffset>
                </wp:positionV>
                <wp:extent cx="460375" cy="273050"/>
                <wp:effectExtent l="0" t="0" r="0" b="0"/>
                <wp:wrapNone/>
                <wp:docPr id="307" name="Text Box 307"/>
                <wp:cNvGraphicFramePr/>
                <a:graphic xmlns:a="http://schemas.openxmlformats.org/drawingml/2006/main">
                  <a:graphicData uri="http://schemas.microsoft.com/office/word/2010/wordprocessingShape">
                    <wps:wsp>
                      <wps:cNvSpPr txBox="1"/>
                      <wps:spPr>
                        <a:xfrm>
                          <a:off x="0" y="0"/>
                          <a:ext cx="460375" cy="273050"/>
                        </a:xfrm>
                        <a:prstGeom prst="rect">
                          <a:avLst/>
                        </a:prstGeom>
                        <a:noFill/>
                        <a:ln w="6350">
                          <a:noFill/>
                        </a:ln>
                      </wps:spPr>
                      <wps:txbx>
                        <w:txbxContent>
                          <w:p w14:paraId="0E7769E1" w14:textId="77AA28C7" w:rsidR="00776C0C" w:rsidRPr="00776C0C" w:rsidRDefault="00776C0C">
                            <w:pPr>
                              <w:rPr>
                                <w:lang w:val="vi-VN"/>
                              </w:rPr>
                            </w:pPr>
                            <w:r>
                              <w:rPr>
                                <w:lang w:val="vi-VN"/>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56916D" id="Text Box 307" o:spid="_x0000_s1408" type="#_x0000_t202" style="position:absolute;left:0;text-align:left;margin-left:68.15pt;margin-top:434.7pt;width:36.25pt;height:21.5pt;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" filled="f" stroked="f" strokeweight=".5pt">
                <v:textbox>
                  <w:txbxContent>
                    <w:p w14:paraId="0E7769E1" w14:textId="77AA28C7" w:rsidR="00776C0C" w:rsidRPr="00776C0C" w:rsidRDefault="00776C0C">
                      <w:pPr>
                        <w:rPr>
                          <w:lang w:val="vi-VN"/>
                        </w:rPr>
                      </w:pPr>
                      <w:r>
                        <w:rPr>
                          <w:lang w:val="vi-VN"/>
                        </w:rPr>
                        <w:t>0</w:t>
                      </w:r>
                    </w:p>
                  </w:txbxContent>
                </v:textbox>
              </v:shape>
            </w:pict>
          </mc:Fallback>
        </mc:AlternateContent>
      </w:r>
      <w:r>
        <w:rPr>
          <w:noProof/>
          <w:lang w:val="vi-VN"/>
        </w:rPr>
        <mc:AlternateContent>
          <mc:Choice Requires="wps">
            <w:drawing>
              <wp:anchor distT="0" distB="0" distL="114300" distR="114300" simplePos="0" relativeHeight="251723776" behindDoc="0" locked="0" layoutInCell="1" allowOverlap="1" wp14:anchorId="5ABAF044" wp14:editId="609EA6B9">
                <wp:simplePos x="0" y="0"/>
                <wp:positionH relativeFrom="column">
                  <wp:posOffset>787400</wp:posOffset>
                </wp:positionH>
                <wp:positionV relativeFrom="paragraph">
                  <wp:posOffset>4801870</wp:posOffset>
                </wp:positionV>
                <wp:extent cx="544520" cy="273050"/>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544520" cy="273050"/>
                        </a:xfrm>
                        <a:prstGeom prst="rect">
                          <a:avLst/>
                        </a:prstGeom>
                        <a:noFill/>
                        <a:ln w="6350">
                          <a:noFill/>
                        </a:ln>
                      </wps:spPr>
                      <wps:txbx>
                        <w:txbxContent>
                          <w:p w14:paraId="30814717" w14:textId="74A293C1" w:rsidR="00776C0C" w:rsidRPr="00776C0C" w:rsidRDefault="00776C0C">
                            <w:pPr>
                              <w:rPr>
                                <w:lang w:val="vi-VN"/>
                              </w:rPr>
                            </w:pPr>
                            <w:r>
                              <w:rPr>
                                <w:lang w:val="vi-VN"/>
                              </w:rPr>
                              <w:t xml:space="preserve">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BAF044" id="Text Box 306" o:spid="_x0000_s1409" type="#_x0000_t202" style="position:absolute;left:0;text-align:left;margin-left:62pt;margin-top:378.1pt;width:42.9pt;height:21.5pt;z-index:25172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" filled="f" stroked="f" strokeweight=".5pt">
                <v:textbox>
                  <w:txbxContent>
                    <w:p w14:paraId="30814717" w14:textId="74A293C1" w:rsidR="00776C0C" w:rsidRPr="00776C0C" w:rsidRDefault="00776C0C">
                      <w:pPr>
                        <w:rPr>
                          <w:lang w:val="vi-VN"/>
                        </w:rPr>
                      </w:pPr>
                      <w:r>
                        <w:rPr>
                          <w:lang w:val="vi-VN"/>
                        </w:rPr>
                        <w:t xml:space="preserve">50 </w:t>
                      </w:r>
                    </w:p>
                  </w:txbxContent>
                </v:textbox>
              </v:shape>
            </w:pict>
          </mc:Fallback>
        </mc:AlternateContent>
      </w:r>
      <w:r>
        <w:rPr>
          <w:noProof/>
          <w:lang w:val="vi-VN"/>
        </w:rPr>
        <mc:AlternateContent>
          <mc:Choice Requires="wps">
            <w:drawing>
              <wp:anchor distT="0" distB="0" distL="114300" distR="114300" simplePos="0" relativeHeight="251721728" behindDoc="0" locked="0" layoutInCell="1" allowOverlap="1" wp14:anchorId="0A0DBCBC" wp14:editId="66CAA1AC">
                <wp:simplePos x="0" y="0"/>
                <wp:positionH relativeFrom="column">
                  <wp:posOffset>713105</wp:posOffset>
                </wp:positionH>
                <wp:positionV relativeFrom="paragraph">
                  <wp:posOffset>4054475</wp:posOffset>
                </wp:positionV>
                <wp:extent cx="544520" cy="273050"/>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544520" cy="273050"/>
                        </a:xfrm>
                        <a:prstGeom prst="rect">
                          <a:avLst/>
                        </a:prstGeom>
                        <a:noFill/>
                        <a:ln w="6350">
                          <a:noFill/>
                        </a:ln>
                      </wps:spPr>
                      <wps:txbx>
                        <w:txbxContent>
                          <w:p w14:paraId="3329DDD3" w14:textId="749DB9C2" w:rsidR="00776C0C" w:rsidRPr="00776C0C" w:rsidRDefault="00776C0C">
                            <w:pPr>
                              <w:rPr>
                                <w:lang w:val="vi-VN"/>
                              </w:rPr>
                            </w:pPr>
                            <w:r>
                              <w:rPr>
                                <w:lang w:val="vi-VN"/>
                              </w:rPr>
                              <w:t xml:space="preserve">100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0DBCBC" id="Text Box 305" o:spid="_x0000_s1410" type="#_x0000_t202" style="position:absolute;left:0;text-align:left;margin-left:56.15pt;margin-top:319.25pt;width:42.9pt;height:2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" filled="f" stroked="f" strokeweight=".5pt">
                <v:textbox>
                  <w:txbxContent>
                    <w:p w14:paraId="3329DDD3" w14:textId="749DB9C2" w:rsidR="00776C0C" w:rsidRPr="00776C0C" w:rsidRDefault="00776C0C">
                      <w:pPr>
                        <w:rPr>
                          <w:lang w:val="vi-VN"/>
                        </w:rPr>
                      </w:pPr>
                      <w:r>
                        <w:rPr>
                          <w:lang w:val="vi-VN"/>
                        </w:rPr>
                        <w:t xml:space="preserve">100 </w:t>
                      </w:r>
                    </w:p>
                  </w:txbxContent>
                </v:textbox>
              </v:shape>
            </w:pict>
          </mc:Fallback>
        </mc:AlternateContent>
      </w:r>
      <w:r>
        <w:rPr>
          <w:noProof/>
          <w:lang w:val="vi-VN"/>
        </w:rPr>
        <mc:AlternateContent>
          <mc:Choice Requires="wps">
            <w:drawing>
              <wp:anchor distT="0" distB="0" distL="114300" distR="114300" simplePos="0" relativeHeight="251719680" behindDoc="0" locked="0" layoutInCell="1" allowOverlap="1" wp14:anchorId="09B5FB90" wp14:editId="65D3B7EE">
                <wp:simplePos x="0" y="0"/>
                <wp:positionH relativeFrom="column">
                  <wp:posOffset>667385</wp:posOffset>
                </wp:positionH>
                <wp:positionV relativeFrom="paragraph">
                  <wp:posOffset>3353686</wp:posOffset>
                </wp:positionV>
                <wp:extent cx="544520" cy="273050"/>
                <wp:effectExtent l="0" t="0" r="0" b="0"/>
                <wp:wrapNone/>
                <wp:docPr id="304" name="Text Box 304"/>
                <wp:cNvGraphicFramePr/>
                <a:graphic xmlns:a="http://schemas.openxmlformats.org/drawingml/2006/main">
                  <a:graphicData uri="http://schemas.microsoft.com/office/word/2010/wordprocessingShape">
                    <wps:wsp>
                      <wps:cNvSpPr txBox="1"/>
                      <wps:spPr>
                        <a:xfrm>
                          <a:off x="0" y="0"/>
                          <a:ext cx="544520" cy="273050"/>
                        </a:xfrm>
                        <a:prstGeom prst="rect">
                          <a:avLst/>
                        </a:prstGeom>
                        <a:noFill/>
                        <a:ln w="6350">
                          <a:noFill/>
                        </a:ln>
                      </wps:spPr>
                      <wps:txbx>
                        <w:txbxContent>
                          <w:p w14:paraId="27BEF763" w14:textId="39284156" w:rsidR="00776C0C" w:rsidRPr="00776C0C" w:rsidRDefault="00776C0C">
                            <w:pPr>
                              <w:rPr>
                                <w:lang w:val="vi-VN"/>
                              </w:rPr>
                            </w:pPr>
                            <w:r>
                              <w:rPr>
                                <w:lang w:val="vi-VN"/>
                              </w:rPr>
                              <w:t xml:space="preserve">150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B5FB90" id="Text Box 304" o:spid="_x0000_s1411" type="#_x0000_t202" style="position:absolute;left:0;text-align:left;margin-left:52.55pt;margin-top:264.05pt;width:42.9pt;height:21.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" filled="f" stroked="f" strokeweight=".5pt">
                <v:textbox>
                  <w:txbxContent>
                    <w:p w14:paraId="27BEF763" w14:textId="39284156" w:rsidR="00776C0C" w:rsidRPr="00776C0C" w:rsidRDefault="00776C0C">
                      <w:pPr>
                        <w:rPr>
                          <w:lang w:val="vi-VN"/>
                        </w:rPr>
                      </w:pPr>
                      <w:r>
                        <w:rPr>
                          <w:lang w:val="vi-VN"/>
                        </w:rPr>
                        <w:t xml:space="preserve">150 </w:t>
                      </w:r>
                    </w:p>
                  </w:txbxContent>
                </v:textbox>
              </v:shape>
            </w:pict>
          </mc:Fallback>
        </mc:AlternateContent>
      </w:r>
      <w:r>
        <w:rPr>
          <w:noProof/>
          <w:lang w:val="vi-VN"/>
        </w:rPr>
        <mc:AlternateContent>
          <mc:Choice Requires="wps">
            <w:drawing>
              <wp:anchor distT="0" distB="0" distL="114300" distR="114300" simplePos="0" relativeHeight="251717632" behindDoc="0" locked="0" layoutInCell="1" allowOverlap="1" wp14:anchorId="4A5E4E9C" wp14:editId="588CCA67">
                <wp:simplePos x="0" y="0"/>
                <wp:positionH relativeFrom="column">
                  <wp:posOffset>667641</wp:posOffset>
                </wp:positionH>
                <wp:positionV relativeFrom="paragraph">
                  <wp:posOffset>2663190</wp:posOffset>
                </wp:positionV>
                <wp:extent cx="544520" cy="27305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544520" cy="273050"/>
                        </a:xfrm>
                        <a:prstGeom prst="rect">
                          <a:avLst/>
                        </a:prstGeom>
                        <a:noFill/>
                        <a:ln w="6350">
                          <a:noFill/>
                        </a:ln>
                      </wps:spPr>
                      <wps:txbx>
                        <w:txbxContent>
                          <w:p w14:paraId="5690E3FA" w14:textId="67D9EA51" w:rsidR="00776C0C" w:rsidRPr="00776C0C" w:rsidRDefault="00776C0C">
                            <w:pPr>
                              <w:rPr>
                                <w:lang w:val="vi-VN"/>
                              </w:rPr>
                            </w:pPr>
                            <w:r>
                              <w:rPr>
                                <w:lang w:val="vi-VN"/>
                              </w:rPr>
                              <w:t xml:space="preserve">200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5E4E9C" id="Text Box 303" o:spid="_x0000_s1412" type="#_x0000_t202" style="position:absolute;left:0;text-align:left;margin-left:52.55pt;margin-top:209.7pt;width:42.9pt;height:21.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" filled="f" stroked="f" strokeweight=".5pt">
                <v:textbox>
                  <w:txbxContent>
                    <w:p w14:paraId="5690E3FA" w14:textId="67D9EA51" w:rsidR="00776C0C" w:rsidRPr="00776C0C" w:rsidRDefault="00776C0C">
                      <w:pPr>
                        <w:rPr>
                          <w:lang w:val="vi-VN"/>
                        </w:rPr>
                      </w:pPr>
                      <w:r>
                        <w:rPr>
                          <w:lang w:val="vi-VN"/>
                        </w:rPr>
                        <w:t xml:space="preserve">200 </w:t>
                      </w:r>
                    </w:p>
                  </w:txbxContent>
                </v:textbox>
              </v:shape>
            </w:pict>
          </mc:Fallback>
        </mc:AlternateContent>
      </w:r>
      <w:r w:rsidR="001620B6">
        <w:t>Nhận thấy rằng hầu hết các liên kết hỗ trợ lưu lượng truy cập một cách tương đồng. Điều này đã được xác minh thông qua việc đo lượng truy cập tại nhiều nút được chọn ngẫu nhiên. Kết quả cho thấy tổng lưu lượng truy cập tạo ra bởi Gnutella tỷ lệ</w:t>
      </w:r>
      <w:r w:rsidR="00C05852">
        <w:rPr>
          <w:lang w:val="vi-VN"/>
        </w:rPr>
        <w:t xml:space="preserve"> </w:t>
      </w:r>
      <w:r w:rsidR="00C05852">
        <w:t xml:space="preserve">thuận với số lượng kết nối trong mạng. Đặt lưu lượng truy cập này vào bối cảnh, nhận thấy rằng nó chiếm khoảng 1,7% tổng lưu lượng truy cập trên Internet của Hoa Kỳ vào tháng 12 năm 2000. </w:t>
      </w:r>
      <w:r w:rsidR="00833047">
        <w:t>Các</w:t>
      </w:r>
      <w:r w:rsidR="00833047">
        <w:rPr>
          <w:lang w:val="vi-VN"/>
        </w:rPr>
        <w:t xml:space="preserve"> nhà nghiên cứu đã</w:t>
      </w:r>
      <w:r w:rsidR="00C05852">
        <w:t xml:space="preserve"> kết luận rằng khối lượng lưu lượng truy cập được tạo ra là một rào cản quan trọng đối với sự mở rộng và việc sử dụng hiệu quả cơ sở hạ tầng mạng cơ bản là rất quan trọng để mở rộng và triển khai rộng lớn hơn.</w:t>
      </w:r>
    </w:p>
    <w:p w14:paraId="0B5115AD" w14:textId="59C6AEE1" w:rsidR="00833047" w:rsidRDefault="00833047" w:rsidP="00833047">
      <w:pPr>
        <w:pStyle w:val="Nidungvnbn"/>
        <w:ind w:firstLine="0"/>
        <w:jc w:val="center"/>
      </w:pPr>
    </w:p>
    <w:p w14:paraId="1A853CC6" w14:textId="0BF5A730" w:rsidR="00833047" w:rsidRPr="00833047" w:rsidRDefault="00833047" w:rsidP="00833047">
      <w:pPr>
        <w:pStyle w:val="Caption"/>
        <w:rPr>
          <w:lang w:val="vi-VN"/>
        </w:rPr>
      </w:pPr>
      <w:bookmarkStart w:id="53" w:name="_Toc168603977"/>
      <w:r>
        <w:t>Hình</w:t>
      </w:r>
      <w:r>
        <w:rPr>
          <w:lang w:val="vi-VN"/>
        </w:rPr>
        <w:t xml:space="preserve"> 4.2.2. </w:t>
      </w:r>
      <w:r w:rsidRPr="00833047">
        <w:rPr>
          <w:lang w:val="vi-VN"/>
        </w:rPr>
        <w:t>Số lượng kết nối trung bình.</w:t>
      </w:r>
      <w:bookmarkEnd w:id="53"/>
    </w:p>
    <w:p w14:paraId="16C90002" w14:textId="6A251318" w:rsidR="00C05852" w:rsidRDefault="00740AB4" w:rsidP="00C05852">
      <w:pPr>
        <w:pStyle w:val="Nidungvnbn"/>
      </w:pPr>
      <w:r>
        <w:lastRenderedPageBreak/>
        <w:t>Biểu</w:t>
      </w:r>
      <w:r>
        <w:rPr>
          <w:lang w:val="vi-VN"/>
        </w:rPr>
        <w:t xml:space="preserve"> đồ </w:t>
      </w:r>
      <w:r>
        <w:t>hình</w:t>
      </w:r>
      <w:r>
        <w:rPr>
          <w:lang w:val="vi-VN"/>
        </w:rPr>
        <w:t xml:space="preserve"> 4.2.2 </w:t>
      </w:r>
      <w:r w:rsidR="00C05852">
        <w:t xml:space="preserve"> trình bày một mô hình về kết nối nút trung bình trong mạng Gnutella. Mỗi điểm trên đồ thị đại diện cho một lần thu thập dữ liệu từ mạng Gnutella. Điều đáng chú ý là, khi mạng phát triển, số lượng kết nối trung bình trên mỗi nút không đổi và được ước tính là khoảng 3,4 kết nối trên mỗi nút.</w:t>
      </w:r>
      <w:r w:rsidR="00C05852">
        <w:rPr>
          <w:lang w:val="vi-VN"/>
        </w:rPr>
        <w:t xml:space="preserve"> </w:t>
      </w:r>
    </w:p>
    <w:p w14:paraId="77233791" w14:textId="7E7AFF43" w:rsidR="0092722C" w:rsidRDefault="002311EA" w:rsidP="0092722C">
      <w:pPr>
        <w:pStyle w:val="Tiumccp1"/>
      </w:pPr>
      <w:bookmarkStart w:id="54" w:name="_Toc168604218"/>
      <w:r>
        <w:rPr>
          <w:noProof/>
        </w:rPr>
        <mc:AlternateContent>
          <mc:Choice Requires="wps">
            <w:drawing>
              <wp:anchor distT="0" distB="0" distL="114300" distR="114300" simplePos="0" relativeHeight="251678720" behindDoc="0" locked="0" layoutInCell="1" allowOverlap="1" wp14:anchorId="57A989A9" wp14:editId="7BD5D56F">
                <wp:simplePos x="0" y="0"/>
                <wp:positionH relativeFrom="column">
                  <wp:posOffset>2819400</wp:posOffset>
                </wp:positionH>
                <wp:positionV relativeFrom="paragraph">
                  <wp:posOffset>2277168</wp:posOffset>
                </wp:positionV>
                <wp:extent cx="2759710" cy="581660"/>
                <wp:effectExtent l="0" t="0" r="2540" b="8890"/>
                <wp:wrapTopAndBottom/>
                <wp:docPr id="332740871" name="Text Box 332740871"/>
                <wp:cNvGraphicFramePr/>
                <a:graphic xmlns:a="http://schemas.openxmlformats.org/drawingml/2006/main">
                  <a:graphicData uri="http://schemas.microsoft.com/office/word/2010/wordprocessingShape">
                    <wps:wsp>
                      <wps:cNvSpPr txBox="1"/>
                      <wps:spPr>
                        <a:xfrm>
                          <a:off x="0" y="0"/>
                          <a:ext cx="2759710" cy="581660"/>
                        </a:xfrm>
                        <a:prstGeom prst="rect">
                          <a:avLst/>
                        </a:prstGeom>
                        <a:solidFill>
                          <a:schemeClr val="lt1"/>
                        </a:solidFill>
                        <a:ln w="6350">
                          <a:noFill/>
                        </a:ln>
                      </wps:spPr>
                      <wps:txbx>
                        <w:txbxContent>
                          <w:p w14:paraId="2A56DEC9" w14:textId="5E576A2F" w:rsidR="0092722C" w:rsidRPr="0032339A" w:rsidRDefault="0092722C" w:rsidP="0032339A">
                            <w:pPr>
                              <w:pStyle w:val="Caption"/>
                              <w:spacing w:line="360" w:lineRule="auto"/>
                            </w:pPr>
                            <w:bookmarkStart w:id="55" w:name="_Toc168603978"/>
                            <w:r w:rsidRPr="0032339A">
                              <w:t xml:space="preserve">Hình 4.3.2 Phân phối kết nối trong tháng </w:t>
                            </w:r>
                            <w:r w:rsidR="002311EA" w:rsidRPr="0032339A">
                              <w:t>3</w:t>
                            </w:r>
                            <w:r w:rsidRPr="0032339A">
                              <w:t>/2001</w:t>
                            </w:r>
                            <w:bookmarkEnd w:id="5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A989A9" id="Text Box 332740871" o:spid="_x0000_s1413" type="#_x0000_t202" style="position:absolute;margin-left:222pt;margin-top:179.3pt;width:217.3pt;height:45.8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" fillcolor="white [3201]" stroked="f" strokeweight=".5pt">
                <v:textbox>
                  <w:txbxContent>
                    <w:p w14:paraId="2A56DEC9" w14:textId="5E576A2F" w:rsidR="0092722C" w:rsidRPr="0032339A" w:rsidRDefault="0092722C" w:rsidP="0032339A">
                      <w:pPr>
                        <w:pStyle w:val="Caption"/>
                        <w:spacing w:line="360" w:lineRule="auto"/>
                      </w:pPr>
                      <w:bookmarkStart w:id="56" w:name="_Toc168603978"/>
                      <w:r w:rsidRPr="0032339A">
                        <w:t xml:space="preserve">Hình 4.3.2 Phân phối kết nối trong tháng </w:t>
                      </w:r>
                      <w:r w:rsidR="002311EA" w:rsidRPr="0032339A">
                        <w:t>3</w:t>
                      </w:r>
                      <w:r w:rsidRPr="0032339A">
                        <w:t>/2001</w:t>
                      </w:r>
                      <w:bookmarkEnd w:id="56"/>
                    </w:p>
                  </w:txbxContent>
                </v:textbox>
                <w10:wrap type="topAndBottom"/>
              </v:shape>
            </w:pict>
          </mc:Fallback>
        </mc:AlternateContent>
      </w:r>
      <w:r>
        <w:rPr>
          <w:noProof/>
        </w:rPr>
        <mc:AlternateContent>
          <mc:Choice Requires="wps">
            <w:drawing>
              <wp:anchor distT="0" distB="0" distL="114300" distR="114300" simplePos="0" relativeHeight="251676672" behindDoc="0" locked="0" layoutInCell="1" allowOverlap="1" wp14:anchorId="2B5C6D1B" wp14:editId="5BB7CA96">
                <wp:simplePos x="0" y="0"/>
                <wp:positionH relativeFrom="column">
                  <wp:posOffset>0</wp:posOffset>
                </wp:positionH>
                <wp:positionV relativeFrom="paragraph">
                  <wp:posOffset>2277168</wp:posOffset>
                </wp:positionV>
                <wp:extent cx="2735580" cy="581660"/>
                <wp:effectExtent l="0" t="0" r="7620" b="8890"/>
                <wp:wrapTopAndBottom/>
                <wp:docPr id="332740870" name="Text Box 332740870"/>
                <wp:cNvGraphicFramePr/>
                <a:graphic xmlns:a="http://schemas.openxmlformats.org/drawingml/2006/main">
                  <a:graphicData uri="http://schemas.microsoft.com/office/word/2010/wordprocessingShape">
                    <wps:wsp>
                      <wps:cNvSpPr txBox="1"/>
                      <wps:spPr>
                        <a:xfrm>
                          <a:off x="0" y="0"/>
                          <a:ext cx="2735580" cy="581660"/>
                        </a:xfrm>
                        <a:prstGeom prst="rect">
                          <a:avLst/>
                        </a:prstGeom>
                        <a:solidFill>
                          <a:schemeClr val="lt1"/>
                        </a:solidFill>
                        <a:ln w="6350">
                          <a:noFill/>
                        </a:ln>
                      </wps:spPr>
                      <wps:txbx>
                        <w:txbxContent>
                          <w:p w14:paraId="0D06BB58" w14:textId="46C1BB1D" w:rsidR="0092722C" w:rsidRDefault="0092722C" w:rsidP="002311EA">
                            <w:pPr>
                              <w:pStyle w:val="Caption"/>
                              <w:spacing w:line="360" w:lineRule="auto"/>
                            </w:pPr>
                            <w:bookmarkStart w:id="57" w:name="_Toc168603979"/>
                            <w:r>
                              <w:rPr>
                                <w:lang w:val="vi-VN"/>
                              </w:rPr>
                              <w:t xml:space="preserve">Hình 4.3.1 </w:t>
                            </w:r>
                            <w:r w:rsidRPr="0092722C">
                              <w:t>Phân phối kết nối trong tháng 11/2000</w:t>
                            </w:r>
                            <w:bookmarkEnd w:id="5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C6D1B" id="Text Box 332740870" o:spid="_x0000_s1414" type="#_x0000_t202" style="position:absolute;margin-left:0;margin-top:179.3pt;width:215.4pt;height:4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" fillcolor="white [3201]" stroked="f" strokeweight=".5pt">
                <v:textbox>
                  <w:txbxContent>
                    <w:p w14:paraId="0D06BB58" w14:textId="46C1BB1D" w:rsidR="0092722C" w:rsidRDefault="0092722C" w:rsidP="002311EA">
                      <w:pPr>
                        <w:pStyle w:val="Caption"/>
                        <w:spacing w:line="360" w:lineRule="auto"/>
                      </w:pPr>
                      <w:bookmarkStart w:id="58" w:name="_Toc168603979"/>
                      <w:r>
                        <w:rPr>
                          <w:lang w:val="vi-VN"/>
                        </w:rPr>
                        <w:t xml:space="preserve">Hình 4.3.1 </w:t>
                      </w:r>
                      <w:r w:rsidRPr="0092722C">
                        <w:t>Phân phối kết nối trong tháng 11/2000</w:t>
                      </w:r>
                      <w:bookmarkEnd w:id="58"/>
                    </w:p>
                  </w:txbxContent>
                </v:textbox>
                <w10:wrap type="topAndBottom"/>
              </v:shape>
            </w:pict>
          </mc:Fallback>
        </mc:AlternateContent>
      </w:r>
      <w:r w:rsidR="00C05852" w:rsidRPr="007F2405">
        <w:rPr>
          <w:noProof/>
        </w:rPr>
        <w:drawing>
          <wp:anchor distT="0" distB="0" distL="114300" distR="114300" simplePos="0" relativeHeight="251668480" behindDoc="0" locked="0" layoutInCell="1" allowOverlap="1" wp14:anchorId="5E1005BC" wp14:editId="722A4E42">
            <wp:simplePos x="0" y="0"/>
            <wp:positionH relativeFrom="column">
              <wp:posOffset>2820035</wp:posOffset>
            </wp:positionH>
            <wp:positionV relativeFrom="paragraph">
              <wp:posOffset>302260</wp:posOffset>
            </wp:positionV>
            <wp:extent cx="2761200" cy="1943067"/>
            <wp:effectExtent l="0" t="0" r="1270" b="635"/>
            <wp:wrapThrough wrapText="bothSides">
              <wp:wrapPolygon edited="0">
                <wp:start x="0" y="0"/>
                <wp:lineTo x="0" y="21395"/>
                <wp:lineTo x="21461" y="21395"/>
                <wp:lineTo x="21461" y="0"/>
                <wp:lineTo x="0" y="0"/>
              </wp:wrapPolygon>
            </wp:wrapThrough>
            <wp:docPr id="14" name="Picture 23">
              <a:extLst xmlns:a="http://schemas.openxmlformats.org/drawingml/2006/main">
                <a:ext uri="{FF2B5EF4-FFF2-40B4-BE49-F238E27FC236}">
                  <a16:creationId xmlns:a16="http://schemas.microsoft.com/office/drawing/2014/main" id="{69356642-916A-4C49-A933-8C7EFC26F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3">
                      <a:extLst>
                        <a:ext uri="{FF2B5EF4-FFF2-40B4-BE49-F238E27FC236}">
                          <a16:creationId xmlns:a16="http://schemas.microsoft.com/office/drawing/2014/main" id="{69356642-916A-4C49-A933-8C7EFC26F821}"/>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61200" cy="1943067"/>
                    </a:xfrm>
                    <a:prstGeom prst="rect">
                      <a:avLst/>
                    </a:prstGeom>
                  </pic:spPr>
                </pic:pic>
              </a:graphicData>
            </a:graphic>
            <wp14:sizeRelH relativeFrom="margin">
              <wp14:pctWidth>0</wp14:pctWidth>
            </wp14:sizeRelH>
            <wp14:sizeRelV relativeFrom="margin">
              <wp14:pctHeight>0</wp14:pctHeight>
            </wp14:sizeRelV>
          </wp:anchor>
        </w:drawing>
      </w:r>
      <w:r w:rsidR="00C05852" w:rsidRPr="007F2405">
        <w:rPr>
          <w:noProof/>
        </w:rPr>
        <w:drawing>
          <wp:anchor distT="0" distB="0" distL="114300" distR="114300" simplePos="0" relativeHeight="251669504" behindDoc="0" locked="0" layoutInCell="1" allowOverlap="1" wp14:anchorId="7B69B121" wp14:editId="20BD4629">
            <wp:simplePos x="0" y="0"/>
            <wp:positionH relativeFrom="column">
              <wp:posOffset>635</wp:posOffset>
            </wp:positionH>
            <wp:positionV relativeFrom="paragraph">
              <wp:posOffset>302260</wp:posOffset>
            </wp:positionV>
            <wp:extent cx="2759710" cy="1948180"/>
            <wp:effectExtent l="0" t="0" r="2540" b="0"/>
            <wp:wrapThrough wrapText="bothSides">
              <wp:wrapPolygon edited="0">
                <wp:start x="0" y="0"/>
                <wp:lineTo x="0" y="21332"/>
                <wp:lineTo x="21471" y="21332"/>
                <wp:lineTo x="21471" y="0"/>
                <wp:lineTo x="0" y="0"/>
              </wp:wrapPolygon>
            </wp:wrapThrough>
            <wp:docPr id="25" name="Picture 24">
              <a:extLst xmlns:a="http://schemas.openxmlformats.org/drawingml/2006/main">
                <a:ext uri="{FF2B5EF4-FFF2-40B4-BE49-F238E27FC236}">
                  <a16:creationId xmlns:a16="http://schemas.microsoft.com/office/drawing/2014/main" id="{5D898440-FE24-47F3-AF7F-D3D89324D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5D898440-FE24-47F3-AF7F-D3D89324DF5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59710" cy="1948180"/>
                    </a:xfrm>
                    <a:prstGeom prst="rect">
                      <a:avLst/>
                    </a:prstGeom>
                  </pic:spPr>
                </pic:pic>
              </a:graphicData>
            </a:graphic>
            <wp14:sizeRelH relativeFrom="margin">
              <wp14:pctWidth>0</wp14:pctWidth>
            </wp14:sizeRelH>
            <wp14:sizeRelV relativeFrom="margin">
              <wp14:pctHeight>0</wp14:pctHeight>
            </wp14:sizeRelV>
          </wp:anchor>
        </w:drawing>
      </w:r>
      <w:r w:rsidR="00C05852" w:rsidRPr="001620B6">
        <w:t>4.3 Khả năng kết nối và độ tin cậy</w:t>
      </w:r>
      <w:bookmarkEnd w:id="54"/>
    </w:p>
    <w:p w14:paraId="29F70A84" w14:textId="5535419E" w:rsidR="00C05852" w:rsidRDefault="00C05852" w:rsidP="00C05852">
      <w:pPr>
        <w:pStyle w:val="Nidungvnbn"/>
      </w:pPr>
      <w:r>
        <w:t>Gnutella là một mạng lưới tự tổ chức, nơi người dùng giới hạn tối đa sự kết nối và các nút tự quyết định kết nối với nhau. Tương tự như các mạng lưới luật quyền lực, Gnutella có những đặc điểm sau:</w:t>
      </w:r>
    </w:p>
    <w:p w14:paraId="055B2D64" w14:textId="77777777" w:rsidR="00C05852" w:rsidRDefault="00C05852" w:rsidP="00C05852">
      <w:pPr>
        <w:pStyle w:val="Nidungvnbn"/>
        <w:numPr>
          <w:ilvl w:val="0"/>
          <w:numId w:val="36"/>
        </w:numPr>
        <w:ind w:left="709"/>
      </w:pPr>
      <w:r>
        <w:t>Rất ổn định và đàn hồi, nhưng dễ bị hỏng hóc thường xuyên</w:t>
      </w:r>
    </w:p>
    <w:p w14:paraId="15E91B17" w14:textId="77777777" w:rsidR="00C05852" w:rsidRDefault="00C05852" w:rsidP="00C05852">
      <w:pPr>
        <w:pStyle w:val="Nidungvnbn"/>
        <w:numPr>
          <w:ilvl w:val="0"/>
          <w:numId w:val="36"/>
        </w:numPr>
        <w:ind w:left="709"/>
      </w:pPr>
      <w:r>
        <w:t>Rất ít nút có khả năng kết nối cao và nhiều nút có kết nối thấp</w:t>
      </w:r>
    </w:p>
    <w:p w14:paraId="2AC0F8F4" w14:textId="77777777" w:rsidR="00C05852" w:rsidRDefault="00C05852" w:rsidP="00C05852">
      <w:pPr>
        <w:pStyle w:val="Nidungvnbn"/>
        <w:numPr>
          <w:ilvl w:val="0"/>
          <w:numId w:val="36"/>
        </w:numPr>
        <w:ind w:left="709"/>
      </w:pPr>
      <w:r>
        <w:t>Cực kỳ mạnh mẽ đối với lỗi nút ngẫu nhiên, nhưng dễ bị tấn công theo kế hoạch.</w:t>
      </w:r>
    </w:p>
    <w:p w14:paraId="481B79F0" w14:textId="77777777" w:rsidR="00C05852" w:rsidRDefault="00C05852" w:rsidP="00C05852">
      <w:pPr>
        <w:pStyle w:val="Nidungvnbn"/>
      </w:pPr>
      <w:r>
        <w:t>Những đặc điểm này đều ảnh hưởng đến tính linh hoạt và sự ổn định của mạng Gnutella, và cung cấp cơ sở cho việc nghiên cứu và cải tiến hiệu suất của nó.</w:t>
      </w:r>
    </w:p>
    <w:p w14:paraId="6121C919" w14:textId="5A3F29C6" w:rsidR="00C05852" w:rsidRDefault="0092722C" w:rsidP="00C05852">
      <w:pPr>
        <w:pStyle w:val="Nidungvnbn"/>
      </w:pPr>
      <w:r>
        <w:t>Biểu</w:t>
      </w:r>
      <w:r>
        <w:rPr>
          <w:lang w:val="vi-VN"/>
        </w:rPr>
        <w:t xml:space="preserve"> đồ </w:t>
      </w:r>
      <w:r>
        <w:t>h</w:t>
      </w:r>
      <w:r w:rsidR="00C05852">
        <w:t xml:space="preserve">ình </w:t>
      </w:r>
      <w:r w:rsidR="002311EA">
        <w:t>4</w:t>
      </w:r>
      <w:r w:rsidR="002311EA">
        <w:rPr>
          <w:lang w:val="vi-VN"/>
        </w:rPr>
        <w:t>.3.1</w:t>
      </w:r>
      <w:r w:rsidR="00C05852">
        <w:t xml:space="preserve"> và </w:t>
      </w:r>
      <w:r>
        <w:t>và</w:t>
      </w:r>
      <w:r>
        <w:rPr>
          <w:lang w:val="vi-VN"/>
        </w:rPr>
        <w:t xml:space="preserve"> biểu đồ h</w:t>
      </w:r>
      <w:r w:rsidR="00C05852">
        <w:t xml:space="preserve">ình </w:t>
      </w:r>
      <w:r w:rsidR="002311EA">
        <w:t>4</w:t>
      </w:r>
      <w:r w:rsidR="002311EA">
        <w:rPr>
          <w:lang w:val="vi-VN"/>
        </w:rPr>
        <w:t>.3.2</w:t>
      </w:r>
      <w:r w:rsidR="00C05852">
        <w:t xml:space="preserve"> trình bày phân bố kết nối trong mạng Gnutella vào tháng 11 năm 2000 và tháng 3 năm 2001. Mỗi chuỗi điểm đại diện cho một cấu trúc liên kết mạng Gnutella được phát hiện vào các thời điểm khác nhau trong từng tháng. Ở cả hai hình</w:t>
      </w:r>
      <w:r w:rsidR="002311EA">
        <w:rPr>
          <w:lang w:val="vi-VN"/>
        </w:rPr>
        <w:t xml:space="preserve"> biểu đồ</w:t>
      </w:r>
      <w:r w:rsidR="00C05852">
        <w:t xml:space="preserve">, chúng ta có thể thấy một biểu hiện rõ ràng của tỷ lệ nhất ký trên cả hai trục. Điều này ám chỉ rằng các nút trong mạng Gnutella tự tổ chức thành một mạng lưới luật quyền lực, trong đó một số nút có số lượng kết nối lớn hơn so với các nút khác. </w:t>
      </w:r>
      <w:r w:rsidR="002311EA">
        <w:t>Biểu</w:t>
      </w:r>
      <w:r w:rsidR="002311EA">
        <w:rPr>
          <w:lang w:val="vi-VN"/>
        </w:rPr>
        <w:t xml:space="preserve"> đồ </w:t>
      </w:r>
      <w:r w:rsidR="002311EA">
        <w:t>hình 4</w:t>
      </w:r>
      <w:r w:rsidR="002311EA">
        <w:rPr>
          <w:lang w:val="vi-VN"/>
        </w:rPr>
        <w:t>.3.1</w:t>
      </w:r>
      <w:r w:rsidR="00C05852">
        <w:t xml:space="preserve"> cho thấy phân phối gần </w:t>
      </w:r>
      <w:r w:rsidR="00C05852">
        <w:lastRenderedPageBreak/>
        <w:t xml:space="preserve">như tuyến tính, trong đó ít phụ thuộc vào các nút được kết nối cao. Điều này có nghĩa là mạng có khả năng chịu lỗi cao hơn. Tuy nhiên, </w:t>
      </w:r>
      <w:r w:rsidR="002311EA">
        <w:t>biểu</w:t>
      </w:r>
      <w:r w:rsidR="002311EA">
        <w:rPr>
          <w:lang w:val="vi-VN"/>
        </w:rPr>
        <w:t xml:space="preserve"> đồ </w:t>
      </w:r>
      <w:r w:rsidR="002311EA">
        <w:t>hình 4</w:t>
      </w:r>
      <w:r w:rsidR="002311EA">
        <w:rPr>
          <w:lang w:val="vi-VN"/>
        </w:rPr>
        <w:t>.3.2</w:t>
      </w:r>
      <w:r w:rsidR="002311EA">
        <w:t xml:space="preserve"> </w:t>
      </w:r>
      <w:r w:rsidR="00C05852">
        <w:t xml:space="preserve">không cho thấy đặc điểm của mạng lưới luật quyền lực cho các nút có ít hơn 10 liên kết, mà thay vào đó, nó hiển thị một biểu đồ đuôi nặng cho các nút có hơn 10 liên kết. Lý do là rất ít nút có kết nối cao, hoạt động giống như máy chủ và có khả năng được kết nối bởi nút mới cao hơn 50%. Vì thế, trong </w:t>
      </w:r>
      <w:r w:rsidR="002311EA">
        <w:t>biểu</w:t>
      </w:r>
      <w:r w:rsidR="002311EA">
        <w:rPr>
          <w:lang w:val="vi-VN"/>
        </w:rPr>
        <w:t xml:space="preserve"> đồ </w:t>
      </w:r>
      <w:r w:rsidR="002311EA">
        <w:t>hình 4</w:t>
      </w:r>
      <w:r w:rsidR="002311EA">
        <w:rPr>
          <w:lang w:val="vi-VN"/>
        </w:rPr>
        <w:t>.3.2</w:t>
      </w:r>
      <w:r w:rsidR="00C05852">
        <w:t>, mạng phụ thuộc nhiều hơn vào các nút được kết nối cao, dẫn đến sự giảm độ tin cậy của mạng.</w:t>
      </w:r>
    </w:p>
    <w:p w14:paraId="682CA6E9" w14:textId="6CE6B570" w:rsidR="00C05852" w:rsidRDefault="00C05852" w:rsidP="00C05852">
      <w:pPr>
        <w:pStyle w:val="Nidungvnbn"/>
      </w:pPr>
      <w:r>
        <w:t>Sự tự tổ chức này có thể là kết quả của cơ chế tự tổ chức của giao thức Gnutella, nơi các nút tự động kết nối với nhau để tạo thành một mạng phân phối không cần sự điều phối từ máy chủ trung tâm. Mô hình này có thể giúp mạng Gnutella tồn tại và hoạt động một cách hiệu quả, vì các nút có thể giao tiếp trực tiếp với nhau mà không cần thông qua trung gian, từ đó tạo ra một môi trường chia sẻ tệp đáng tin cậy và linh hoạt.</w:t>
      </w:r>
    </w:p>
    <w:p w14:paraId="7C2CD4EA" w14:textId="77777777" w:rsidR="00D768C8" w:rsidRPr="00D768C8" w:rsidRDefault="00D768C8" w:rsidP="00D768C8">
      <w:pPr>
        <w:pStyle w:val="Tiumccp1"/>
        <w:rPr>
          <w:lang w:val="vi-VN"/>
        </w:rPr>
      </w:pPr>
      <w:bookmarkStart w:id="59" w:name="_Toc168604219"/>
      <w:r>
        <w:t>4</w:t>
      </w:r>
      <w:r>
        <w:rPr>
          <w:lang w:val="vi-VN"/>
        </w:rPr>
        <w:t xml:space="preserve">.4 </w:t>
      </w:r>
      <w:r w:rsidRPr="00D768C8">
        <w:rPr>
          <w:lang w:val="vi-VN"/>
        </w:rPr>
        <w:t>Cơ sở hạ tầng internet và mạng Gnutella</w:t>
      </w:r>
      <w:bookmarkEnd w:id="59"/>
    </w:p>
    <w:p w14:paraId="098F668C" w14:textId="16507581" w:rsidR="00D768C8" w:rsidRDefault="00776C0C" w:rsidP="00D768C8">
      <w:pPr>
        <w:pStyle w:val="Nidungvnbn"/>
        <w:rPr>
          <w:lang w:val="vi-VN"/>
        </w:rPr>
      </w:pPr>
      <w:r w:rsidRPr="00BE4C18">
        <w:rPr>
          <w:noProof/>
        </w:rPr>
        <mc:AlternateContent>
          <mc:Choice Requires="wpg">
            <w:drawing>
              <wp:anchor distT="0" distB="0" distL="114300" distR="114300" simplePos="0" relativeHeight="251741184" behindDoc="0" locked="0" layoutInCell="1" allowOverlap="1" wp14:anchorId="622E9C18" wp14:editId="36958C30">
                <wp:simplePos x="0" y="0"/>
                <wp:positionH relativeFrom="column">
                  <wp:posOffset>19685</wp:posOffset>
                </wp:positionH>
                <wp:positionV relativeFrom="paragraph">
                  <wp:posOffset>1748790</wp:posOffset>
                </wp:positionV>
                <wp:extent cx="5253990" cy="1367790"/>
                <wp:effectExtent l="0" t="0" r="22860" b="137160"/>
                <wp:wrapTopAndBottom/>
                <wp:docPr id="332740872" name="Group 20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253990" cy="1367790"/>
                          <a:chOff x="-47910" y="-202591"/>
                          <a:chExt cx="11625996" cy="3044693"/>
                        </a:xfrm>
                      </wpg:grpSpPr>
                      <wps:wsp>
                        <wps:cNvPr id="332740873" name="Oval 332740873"/>
                        <wps:cNvSpPr/>
                        <wps:spPr>
                          <a:xfrm>
                            <a:off x="0" y="1286301"/>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4" name="Oval 332740874"/>
                        <wps:cNvSpPr/>
                        <wps:spPr>
                          <a:xfrm>
                            <a:off x="502920" y="292388"/>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5" name="Oval 332740875"/>
                        <wps:cNvSpPr/>
                        <wps:spPr>
                          <a:xfrm>
                            <a:off x="502920" y="2280214"/>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6" name="Oval 332740876"/>
                        <wps:cNvSpPr/>
                        <wps:spPr>
                          <a:xfrm>
                            <a:off x="1874851" y="1352559"/>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7" name="Oval 332740877"/>
                        <wps:cNvSpPr/>
                        <wps:spPr>
                          <a:xfrm>
                            <a:off x="3280242" y="1352558"/>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8" name="Oval 332740878"/>
                        <wps:cNvSpPr/>
                        <wps:spPr>
                          <a:xfrm>
                            <a:off x="4671722" y="292388"/>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79" name="Oval 332740879"/>
                        <wps:cNvSpPr/>
                        <wps:spPr>
                          <a:xfrm>
                            <a:off x="4671722" y="2280213"/>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80" name="Oval 332740880"/>
                        <wps:cNvSpPr/>
                        <wps:spPr>
                          <a:xfrm>
                            <a:off x="5155093" y="1352558"/>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881" name="Straight Connector 332740881"/>
                        <wps:cNvCnPr>
                          <a:cxnSpLocks/>
                        </wps:cNvCnPr>
                        <wps:spPr>
                          <a:xfrm flipH="1" flipV="1">
                            <a:off x="932189" y="722223"/>
                            <a:ext cx="1016313" cy="704084"/>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2" name="Straight Connector 332740882"/>
                        <wps:cNvCnPr>
                          <a:cxnSpLocks/>
                        </wps:cNvCnPr>
                        <wps:spPr>
                          <a:xfrm flipH="1" flipV="1">
                            <a:off x="502920" y="1538093"/>
                            <a:ext cx="1371931" cy="6625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3" name="Straight Connector 332740883"/>
                        <wps:cNvCnPr>
                          <a:cxnSpLocks/>
                        </wps:cNvCnPr>
                        <wps:spPr>
                          <a:xfrm flipH="1">
                            <a:off x="932189" y="1782394"/>
                            <a:ext cx="1016313" cy="57156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4" name="Straight Connector 332740884"/>
                        <wps:cNvCnPr>
                          <a:cxnSpLocks/>
                        </wps:cNvCnPr>
                        <wps:spPr>
                          <a:xfrm>
                            <a:off x="3709511" y="1782393"/>
                            <a:ext cx="1035862" cy="57156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5" name="Straight Connector 332740885"/>
                        <wps:cNvCnPr>
                          <a:cxnSpLocks/>
                        </wps:cNvCnPr>
                        <wps:spPr>
                          <a:xfrm>
                            <a:off x="3783162" y="1604350"/>
                            <a:ext cx="1371931" cy="0"/>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6" name="Straight Connector 332740886"/>
                        <wps:cNvCnPr>
                          <a:cxnSpLocks/>
                        </wps:cNvCnPr>
                        <wps:spPr>
                          <a:xfrm flipV="1">
                            <a:off x="3709511" y="722223"/>
                            <a:ext cx="1035862" cy="704083"/>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7" name="Straight Connector 332740887"/>
                        <wps:cNvCnPr>
                          <a:cxnSpLocks/>
                        </wps:cNvCnPr>
                        <wps:spPr>
                          <a:xfrm flipV="1">
                            <a:off x="2377771" y="1604350"/>
                            <a:ext cx="902471" cy="1"/>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889" name="TextBox 40"/>
                        <wps:cNvSpPr txBox="1"/>
                        <wps:spPr>
                          <a:xfrm>
                            <a:off x="-47910" y="805020"/>
                            <a:ext cx="502919" cy="665698"/>
                          </a:xfrm>
                          <a:prstGeom prst="rect">
                            <a:avLst/>
                          </a:prstGeom>
                          <a:noFill/>
                        </wps:spPr>
                        <wps:txbx>
                          <w:txbxContent>
                            <w:p w14:paraId="27B922AB"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B</w:t>
                              </w:r>
                            </w:p>
                          </w:txbxContent>
                        </wps:txbx>
                        <wps:bodyPr wrap="square" rtlCol="0">
                          <a:noAutofit/>
                        </wps:bodyPr>
                      </wps:wsp>
                      <wps:wsp>
                        <wps:cNvPr id="332740890" name="TextBox 41"/>
                        <wps:cNvSpPr txBox="1"/>
                        <wps:spPr>
                          <a:xfrm>
                            <a:off x="474172" y="1793665"/>
                            <a:ext cx="502920" cy="563960"/>
                          </a:xfrm>
                          <a:prstGeom prst="rect">
                            <a:avLst/>
                          </a:prstGeom>
                          <a:noFill/>
                        </wps:spPr>
                        <wps:txbx>
                          <w:txbxContent>
                            <w:p w14:paraId="0473CBA6"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C</w:t>
                              </w:r>
                            </w:p>
                          </w:txbxContent>
                        </wps:txbx>
                        <wps:bodyPr wrap="square" rtlCol="0">
                          <a:noAutofit/>
                        </wps:bodyPr>
                      </wps:wsp>
                      <wps:wsp>
                        <wps:cNvPr id="332740891" name="TextBox 42"/>
                        <wps:cNvSpPr txBox="1"/>
                        <wps:spPr>
                          <a:xfrm>
                            <a:off x="1826928" y="882522"/>
                            <a:ext cx="502920" cy="541185"/>
                          </a:xfrm>
                          <a:prstGeom prst="rect">
                            <a:avLst/>
                          </a:prstGeom>
                          <a:noFill/>
                        </wps:spPr>
                        <wps:txbx>
                          <w:txbxContent>
                            <w:p w14:paraId="6958446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D</w:t>
                              </w:r>
                            </w:p>
                          </w:txbxContent>
                        </wps:txbx>
                        <wps:bodyPr wrap="square" rtlCol="0">
                          <a:noAutofit/>
                        </wps:bodyPr>
                      </wps:wsp>
                      <wps:wsp>
                        <wps:cNvPr id="332740892" name="TextBox 43"/>
                        <wps:cNvSpPr txBox="1"/>
                        <wps:spPr>
                          <a:xfrm>
                            <a:off x="3251461" y="873871"/>
                            <a:ext cx="502920" cy="622886"/>
                          </a:xfrm>
                          <a:prstGeom prst="rect">
                            <a:avLst/>
                          </a:prstGeom>
                          <a:noFill/>
                        </wps:spPr>
                        <wps:txbx>
                          <w:txbxContent>
                            <w:p w14:paraId="7A44AD2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E</w:t>
                              </w:r>
                            </w:p>
                          </w:txbxContent>
                        </wps:txbx>
                        <wps:bodyPr wrap="square" rtlCol="0">
                          <a:noAutofit/>
                        </wps:bodyPr>
                      </wps:wsp>
                      <wps:wsp>
                        <wps:cNvPr id="332740893" name="TextBox 44"/>
                        <wps:cNvSpPr txBox="1"/>
                        <wps:spPr>
                          <a:xfrm>
                            <a:off x="4662143" y="-194928"/>
                            <a:ext cx="502920" cy="540472"/>
                          </a:xfrm>
                          <a:prstGeom prst="rect">
                            <a:avLst/>
                          </a:prstGeom>
                          <a:noFill/>
                        </wps:spPr>
                        <wps:txbx>
                          <w:txbxContent>
                            <w:p w14:paraId="37B3C8E6"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F</w:t>
                              </w:r>
                            </w:p>
                          </w:txbxContent>
                        </wps:txbx>
                        <wps:bodyPr wrap="square" rtlCol="0">
                          <a:noAutofit/>
                        </wps:bodyPr>
                      </wps:wsp>
                      <wps:wsp>
                        <wps:cNvPr id="332740894" name="TextBox 45"/>
                        <wps:cNvSpPr txBox="1"/>
                        <wps:spPr>
                          <a:xfrm>
                            <a:off x="5116713" y="870056"/>
                            <a:ext cx="502920" cy="549141"/>
                          </a:xfrm>
                          <a:prstGeom prst="rect">
                            <a:avLst/>
                          </a:prstGeom>
                          <a:noFill/>
                        </wps:spPr>
                        <wps:txbx>
                          <w:txbxContent>
                            <w:p w14:paraId="072EF2A7"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G</w:t>
                              </w:r>
                            </w:p>
                          </w:txbxContent>
                        </wps:txbx>
                        <wps:bodyPr wrap="square" rtlCol="0">
                          <a:noAutofit/>
                        </wps:bodyPr>
                      </wps:wsp>
                      <wps:wsp>
                        <wps:cNvPr id="332740895" name="TextBox 46"/>
                        <wps:cNvSpPr txBox="1"/>
                        <wps:spPr>
                          <a:xfrm>
                            <a:off x="4623762" y="1793188"/>
                            <a:ext cx="502920" cy="556471"/>
                          </a:xfrm>
                          <a:prstGeom prst="rect">
                            <a:avLst/>
                          </a:prstGeom>
                          <a:noFill/>
                        </wps:spPr>
                        <wps:txbx>
                          <w:txbxContent>
                            <w:p w14:paraId="2F1FB501"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H</w:t>
                              </w:r>
                            </w:p>
                          </w:txbxContent>
                        </wps:txbx>
                        <wps:bodyPr wrap="square" rtlCol="0">
                          <a:noAutofit/>
                        </wps:bodyPr>
                      </wps:wsp>
                      <wps:wsp>
                        <wps:cNvPr id="332740897" name="Connector: Curved 332740897"/>
                        <wps:cNvCnPr>
                          <a:cxnSpLocks/>
                        </wps:cNvCnPr>
                        <wps:spPr>
                          <a:xfrm>
                            <a:off x="1005840" y="146194"/>
                            <a:ext cx="1120471" cy="906024"/>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898" name="Connector: Curved 332740898"/>
                        <wps:cNvCnPr>
                          <a:cxnSpLocks/>
                        </wps:cNvCnPr>
                        <wps:spPr>
                          <a:xfrm rot="5400000">
                            <a:off x="2829006" y="1184920"/>
                            <a:ext cx="1" cy="1405391"/>
                          </a:xfrm>
                          <a:prstGeom prst="curvedConnector3">
                            <a:avLst>
                              <a:gd name="adj1" fmla="val 22860100000"/>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899" name="Connector: Curved 332740899"/>
                        <wps:cNvCnPr>
                          <a:cxnSpLocks/>
                        </wps:cNvCnPr>
                        <wps:spPr>
                          <a:xfrm rot="5400000">
                            <a:off x="4109402" y="612525"/>
                            <a:ext cx="630334" cy="997227"/>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900" name="Connector: Curved 332740900"/>
                        <wps:cNvCnPr>
                          <a:cxnSpLocks/>
                        </wps:cNvCnPr>
                        <wps:spPr>
                          <a:xfrm rot="10800000">
                            <a:off x="4015072" y="1538092"/>
                            <a:ext cx="1051328" cy="2"/>
                          </a:xfrm>
                          <a:prstGeom prst="curvedConnector3">
                            <a:avLst>
                              <a:gd name="adj1" fmla="val 50000"/>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901" name="Connector: Curved 332740901"/>
                        <wps:cNvCnPr>
                          <a:cxnSpLocks/>
                        </wps:cNvCnPr>
                        <wps:spPr>
                          <a:xfrm rot="16200000" flipV="1">
                            <a:off x="4046108" y="1611450"/>
                            <a:ext cx="610040" cy="819412"/>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902" name="Connector: Curved 332740902"/>
                        <wps:cNvCnPr>
                          <a:cxnSpLocks/>
                        </wps:cNvCnPr>
                        <wps:spPr>
                          <a:xfrm rot="10800000">
                            <a:off x="147067" y="1814958"/>
                            <a:ext cx="301987" cy="653104"/>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903" name="Connector: Curved 332740903"/>
                        <wps:cNvCnPr>
                          <a:cxnSpLocks/>
                        </wps:cNvCnPr>
                        <wps:spPr>
                          <a:xfrm rot="5400000">
                            <a:off x="1219169" y="1744759"/>
                            <a:ext cx="717936" cy="1066604"/>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32740904" name="Oval 332740904"/>
                        <wps:cNvSpPr/>
                        <wps:spPr>
                          <a:xfrm>
                            <a:off x="5920073" y="1344606"/>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05" name="Oval 332740905"/>
                        <wps:cNvSpPr/>
                        <wps:spPr>
                          <a:xfrm>
                            <a:off x="6422993" y="350693"/>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06" name="Oval 332740906"/>
                        <wps:cNvSpPr/>
                        <wps:spPr>
                          <a:xfrm>
                            <a:off x="6422993" y="2338519"/>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07" name="Oval 332740907"/>
                        <wps:cNvSpPr/>
                        <wps:spPr>
                          <a:xfrm>
                            <a:off x="7794924" y="1410864"/>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08" name="Oval 332740908"/>
                        <wps:cNvSpPr/>
                        <wps:spPr>
                          <a:xfrm>
                            <a:off x="9200315" y="1410863"/>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09" name="Oval 332740909"/>
                        <wps:cNvSpPr/>
                        <wps:spPr>
                          <a:xfrm>
                            <a:off x="10591795" y="350693"/>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10" name="Oval 332740910"/>
                        <wps:cNvSpPr/>
                        <wps:spPr>
                          <a:xfrm>
                            <a:off x="10591795" y="2338518"/>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11" name="Oval 332740911"/>
                        <wps:cNvSpPr/>
                        <wps:spPr>
                          <a:xfrm>
                            <a:off x="11075166" y="1410863"/>
                            <a:ext cx="502920" cy="503583"/>
                          </a:xfrm>
                          <a:prstGeom prst="ellipse">
                            <a:avLst/>
                          </a:prstGeom>
                          <a:noFill/>
                          <a:ln w="12700">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2740912" name="Straight Connector 332740912"/>
                        <wps:cNvCnPr>
                          <a:cxnSpLocks/>
                        </wps:cNvCnPr>
                        <wps:spPr>
                          <a:xfrm flipH="1" flipV="1">
                            <a:off x="6852262" y="780528"/>
                            <a:ext cx="1016313" cy="704084"/>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3" name="Straight Connector 332740913"/>
                        <wps:cNvCnPr>
                          <a:cxnSpLocks/>
                        </wps:cNvCnPr>
                        <wps:spPr>
                          <a:xfrm flipH="1" flipV="1">
                            <a:off x="6422993" y="1596398"/>
                            <a:ext cx="1371931" cy="6625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4" name="Straight Connector 332740914"/>
                        <wps:cNvCnPr>
                          <a:cxnSpLocks/>
                        </wps:cNvCnPr>
                        <wps:spPr>
                          <a:xfrm flipH="1">
                            <a:off x="6852262" y="1840699"/>
                            <a:ext cx="1016313" cy="57156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5" name="Straight Connector 332740915"/>
                        <wps:cNvCnPr>
                          <a:cxnSpLocks/>
                        </wps:cNvCnPr>
                        <wps:spPr>
                          <a:xfrm>
                            <a:off x="9629584" y="1840698"/>
                            <a:ext cx="1035862" cy="571568"/>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6" name="Straight Connector 332740916"/>
                        <wps:cNvCnPr>
                          <a:cxnSpLocks/>
                        </wps:cNvCnPr>
                        <wps:spPr>
                          <a:xfrm>
                            <a:off x="9703235" y="1662655"/>
                            <a:ext cx="1371931" cy="0"/>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7" name="Straight Connector 332740917"/>
                        <wps:cNvCnPr>
                          <a:cxnSpLocks/>
                        </wps:cNvCnPr>
                        <wps:spPr>
                          <a:xfrm flipV="1">
                            <a:off x="9629584" y="780528"/>
                            <a:ext cx="1035862" cy="704083"/>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8" name="Straight Connector 332740918"/>
                        <wps:cNvCnPr>
                          <a:cxnSpLocks/>
                        </wps:cNvCnPr>
                        <wps:spPr>
                          <a:xfrm flipV="1">
                            <a:off x="8297844" y="1662655"/>
                            <a:ext cx="902471" cy="1"/>
                          </a:xfrm>
                          <a:prstGeom prst="line">
                            <a:avLst/>
                          </a:prstGeom>
                          <a:ln w="12700">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wps:wsp>
                        <wps:cNvPr id="332740919" name="TextBox 163"/>
                        <wps:cNvSpPr txBox="1"/>
                        <wps:spPr>
                          <a:xfrm>
                            <a:off x="6372797" y="-131908"/>
                            <a:ext cx="502920" cy="538339"/>
                          </a:xfrm>
                          <a:prstGeom prst="rect">
                            <a:avLst/>
                          </a:prstGeom>
                          <a:noFill/>
                        </wps:spPr>
                        <wps:txbx>
                          <w:txbxContent>
                            <w:p w14:paraId="6E6FB403"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A</w:t>
                              </w:r>
                            </w:p>
                          </w:txbxContent>
                        </wps:txbx>
                        <wps:bodyPr wrap="square" rtlCol="0">
                          <a:noAutofit/>
                        </wps:bodyPr>
                      </wps:wsp>
                      <wps:wsp>
                        <wps:cNvPr id="332740920" name="TextBox 164"/>
                        <wps:cNvSpPr txBox="1"/>
                        <wps:spPr>
                          <a:xfrm>
                            <a:off x="5882414" y="858991"/>
                            <a:ext cx="502920" cy="541186"/>
                          </a:xfrm>
                          <a:prstGeom prst="rect">
                            <a:avLst/>
                          </a:prstGeom>
                          <a:noFill/>
                        </wps:spPr>
                        <wps:txbx>
                          <w:txbxContent>
                            <w:p w14:paraId="4E59D053"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B</w:t>
                              </w:r>
                            </w:p>
                          </w:txbxContent>
                        </wps:txbx>
                        <wps:bodyPr wrap="square" rtlCol="0">
                          <a:noAutofit/>
                        </wps:bodyPr>
                      </wps:wsp>
                      <wps:wsp>
                        <wps:cNvPr id="332740921" name="TextBox 165"/>
                        <wps:cNvSpPr txBox="1"/>
                        <wps:spPr>
                          <a:xfrm>
                            <a:off x="6372797" y="1854777"/>
                            <a:ext cx="502920" cy="622259"/>
                          </a:xfrm>
                          <a:prstGeom prst="rect">
                            <a:avLst/>
                          </a:prstGeom>
                          <a:noFill/>
                        </wps:spPr>
                        <wps:txbx>
                          <w:txbxContent>
                            <w:p w14:paraId="6699D61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C</w:t>
                              </w:r>
                            </w:p>
                          </w:txbxContent>
                        </wps:txbx>
                        <wps:bodyPr wrap="square" rtlCol="0">
                          <a:noAutofit/>
                        </wps:bodyPr>
                      </wps:wsp>
                      <wps:wsp>
                        <wps:cNvPr id="332740922" name="TextBox 166"/>
                        <wps:cNvSpPr txBox="1"/>
                        <wps:spPr>
                          <a:xfrm>
                            <a:off x="7757244" y="918455"/>
                            <a:ext cx="502920" cy="590432"/>
                          </a:xfrm>
                          <a:prstGeom prst="rect">
                            <a:avLst/>
                          </a:prstGeom>
                          <a:noFill/>
                        </wps:spPr>
                        <wps:txbx>
                          <w:txbxContent>
                            <w:p w14:paraId="36B73DAC"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D</w:t>
                              </w:r>
                            </w:p>
                          </w:txbxContent>
                        </wps:txbx>
                        <wps:bodyPr wrap="square" rtlCol="0">
                          <a:noAutofit/>
                        </wps:bodyPr>
                      </wps:wsp>
                      <wps:wsp>
                        <wps:cNvPr id="332740923" name="TextBox 167"/>
                        <wps:cNvSpPr txBox="1"/>
                        <wps:spPr>
                          <a:xfrm>
                            <a:off x="9162620" y="917298"/>
                            <a:ext cx="502920" cy="549126"/>
                          </a:xfrm>
                          <a:prstGeom prst="rect">
                            <a:avLst/>
                          </a:prstGeom>
                          <a:noFill/>
                        </wps:spPr>
                        <wps:txbx>
                          <w:txbxContent>
                            <w:p w14:paraId="2EC5B8FE"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E</w:t>
                              </w:r>
                            </w:p>
                          </w:txbxContent>
                        </wps:txbx>
                        <wps:bodyPr wrap="square" rtlCol="0">
                          <a:noAutofit/>
                        </wps:bodyPr>
                      </wps:wsp>
                      <wps:wsp>
                        <wps:cNvPr id="332740924" name="TextBox 168"/>
                        <wps:cNvSpPr txBox="1"/>
                        <wps:spPr>
                          <a:xfrm>
                            <a:off x="10591676" y="-144512"/>
                            <a:ext cx="502920" cy="538339"/>
                          </a:xfrm>
                          <a:prstGeom prst="rect">
                            <a:avLst/>
                          </a:prstGeom>
                          <a:noFill/>
                        </wps:spPr>
                        <wps:txbx>
                          <w:txbxContent>
                            <w:p w14:paraId="7256A30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F</w:t>
                              </w:r>
                            </w:p>
                          </w:txbxContent>
                        </wps:txbx>
                        <wps:bodyPr wrap="square" rtlCol="0">
                          <a:noAutofit/>
                        </wps:bodyPr>
                      </wps:wsp>
                      <wps:wsp>
                        <wps:cNvPr id="332740925" name="TextBox 169"/>
                        <wps:cNvSpPr txBox="1"/>
                        <wps:spPr>
                          <a:xfrm>
                            <a:off x="11037449" y="920472"/>
                            <a:ext cx="502920" cy="533346"/>
                          </a:xfrm>
                          <a:prstGeom prst="rect">
                            <a:avLst/>
                          </a:prstGeom>
                          <a:noFill/>
                        </wps:spPr>
                        <wps:txbx>
                          <w:txbxContent>
                            <w:p w14:paraId="00B8B9E2"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G</w:t>
                              </w:r>
                            </w:p>
                          </w:txbxContent>
                        </wps:txbx>
                        <wps:bodyPr wrap="square" rtlCol="0">
                          <a:noAutofit/>
                        </wps:bodyPr>
                      </wps:wsp>
                      <wps:wsp>
                        <wps:cNvPr id="332740926" name="TextBox 170"/>
                        <wps:cNvSpPr txBox="1"/>
                        <wps:spPr>
                          <a:xfrm>
                            <a:off x="10516494" y="1850064"/>
                            <a:ext cx="502920" cy="556460"/>
                          </a:xfrm>
                          <a:prstGeom prst="rect">
                            <a:avLst/>
                          </a:prstGeom>
                          <a:noFill/>
                        </wps:spPr>
                        <wps:txbx>
                          <w:txbxContent>
                            <w:p w14:paraId="49BFB61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H</w:t>
                              </w:r>
                            </w:p>
                          </w:txbxContent>
                        </wps:txbx>
                        <wps:bodyPr wrap="square" rtlCol="0">
                          <a:noAutofit/>
                        </wps:bodyPr>
                      </wps:wsp>
                      <wps:wsp>
                        <wps:cNvPr id="332740927" name="Connector: Curved 332740927"/>
                        <wps:cNvCnPr>
                          <a:cxnSpLocks/>
                        </wps:cNvCnPr>
                        <wps:spPr>
                          <a:xfrm>
                            <a:off x="6925913" y="204499"/>
                            <a:ext cx="2525862" cy="913976"/>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4" name="Connector: Curved 64"/>
                        <wps:cNvCnPr>
                          <a:cxnSpLocks/>
                        </wps:cNvCnPr>
                        <wps:spPr>
                          <a:xfrm rot="5400000" flipH="1">
                            <a:off x="8928962" y="1031869"/>
                            <a:ext cx="853906" cy="2619062"/>
                          </a:xfrm>
                          <a:prstGeom prst="curvedConnector3">
                            <a:avLst>
                              <a:gd name="adj1" fmla="val -35408"/>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5" name="Connector: Curved 65"/>
                        <wps:cNvCnPr>
                          <a:cxnSpLocks/>
                        </wps:cNvCnPr>
                        <wps:spPr>
                          <a:xfrm rot="5400000">
                            <a:off x="10029475" y="670830"/>
                            <a:ext cx="630334" cy="997227"/>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 name="Connector: Curved 66"/>
                        <wps:cNvCnPr>
                          <a:cxnSpLocks/>
                        </wps:cNvCnPr>
                        <wps:spPr>
                          <a:xfrm rot="10800000">
                            <a:off x="9935145" y="1596397"/>
                            <a:ext cx="1051328" cy="2"/>
                          </a:xfrm>
                          <a:prstGeom prst="curvedConnector3">
                            <a:avLst>
                              <a:gd name="adj1" fmla="val 50000"/>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7" name="Connector: Curved 67"/>
                        <wps:cNvCnPr>
                          <a:cxnSpLocks/>
                        </wps:cNvCnPr>
                        <wps:spPr>
                          <a:xfrm rot="16200000" flipV="1">
                            <a:off x="9966181" y="1669755"/>
                            <a:ext cx="610040" cy="819412"/>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8" name="Connector: Curved 68"/>
                        <wps:cNvCnPr>
                          <a:cxnSpLocks/>
                        </wps:cNvCnPr>
                        <wps:spPr>
                          <a:xfrm rot="10800000">
                            <a:off x="6067140" y="1873263"/>
                            <a:ext cx="301987" cy="653104"/>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9" name="Connector: Curved 69"/>
                        <wps:cNvCnPr>
                          <a:cxnSpLocks/>
                        </wps:cNvCnPr>
                        <wps:spPr>
                          <a:xfrm rot="5400000">
                            <a:off x="7725065" y="1041644"/>
                            <a:ext cx="853908" cy="2599513"/>
                          </a:xfrm>
                          <a:prstGeom prst="curvedConnector3">
                            <a:avLst>
                              <a:gd name="adj1" fmla="val 135408"/>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0" name="Connector: Curved 70"/>
                        <wps:cNvCnPr>
                          <a:cxnSpLocks/>
                        </wps:cNvCnPr>
                        <wps:spPr>
                          <a:xfrm rot="5400000" flipH="1" flipV="1">
                            <a:off x="8866079" y="-615192"/>
                            <a:ext cx="906021" cy="2545411"/>
                          </a:xfrm>
                          <a:prstGeom prst="curvedConnector2">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1" name="Connector: Curved 71"/>
                        <wps:cNvCnPr>
                          <a:cxnSpLocks/>
                        </wps:cNvCnPr>
                        <wps:spPr>
                          <a:xfrm rot="5400000" flipH="1" flipV="1">
                            <a:off x="8749078" y="1315812"/>
                            <a:ext cx="1" cy="1049773"/>
                          </a:xfrm>
                          <a:prstGeom prst="curvedConnector3">
                            <a:avLst>
                              <a:gd name="adj1" fmla="val -30234800000"/>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2" name="Connector: Curved 72"/>
                        <wps:cNvCnPr>
                          <a:cxnSpLocks/>
                        </wps:cNvCnPr>
                        <wps:spPr>
                          <a:xfrm rot="16200000" flipH="1">
                            <a:off x="9736630" y="-474818"/>
                            <a:ext cx="7952" cy="3280242"/>
                          </a:xfrm>
                          <a:prstGeom prst="curvedConnector3">
                            <a:avLst>
                              <a:gd name="adj1" fmla="val -2874748"/>
                            </a:avLst>
                          </a:prstGeom>
                          <a:ln>
                            <a:prstDash val="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40" name="TextBox 44"/>
                        <wps:cNvSpPr txBox="1"/>
                        <wps:spPr>
                          <a:xfrm>
                            <a:off x="464598" y="-202591"/>
                            <a:ext cx="502920" cy="540472"/>
                          </a:xfrm>
                          <a:prstGeom prst="rect">
                            <a:avLst/>
                          </a:prstGeom>
                          <a:noFill/>
                        </wps:spPr>
                        <wps:txbx>
                          <w:txbxContent>
                            <w:p w14:paraId="5AB989E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A</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22E9C18" id="Group 202" o:spid="_x0000_s1415" style="position:absolute;left:0;text-align:left;margin-left:1.55pt;margin-top:137.7pt;width:413.7pt;height:107.7pt;z-index:251741184;mso-width-relative:margin;mso-height-relative:margin" coordorigin="-479,-2025" coordsize="116259,3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">
                <o:lock v:ext="edit" aspectratio="t"/>
                <v:oval id="Oval 332740873" o:spid="_x0000_s1416" style="position:absolute;top:12863;width:5029;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" filled="f" strokecolor="#272727 [2749]" strokeweight="1pt"/>
                <v:oval id="Oval 332740874" o:spid="_x0000_s1417" style="position:absolute;left:5029;top:2923;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" filled="f" strokecolor="#272727 [2749]" strokeweight="1pt"/>
                <v:oval id="Oval 332740875" o:spid="_x0000_s1418" style="position:absolute;left:5029;top:22802;width:5029;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" filled="f" strokecolor="#272727 [2749]" strokeweight="1pt"/>
                <v:oval id="Oval 332740876" o:spid="_x0000_s1419" style="position:absolute;left:18748;top:13525;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" filled="f" strokecolor="#272727 [2749]" strokeweight="1pt"/>
                <v:oval id="Oval 332740877" o:spid="_x0000_s1420" style="position:absolute;left:32802;top:13525;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" filled="f" strokecolor="#272727 [2749]" strokeweight="1pt"/>
                <v:oval id="Oval 332740878" o:spid="_x0000_s1421" style="position:absolute;left:46717;top:2923;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" filled="f" strokecolor="#272727 [2749]" strokeweight="1pt"/>
                <v:oval id="Oval 332740879" o:spid="_x0000_s1422" style="position:absolute;left:46717;top:22802;width:5029;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" filled="f" strokecolor="#272727 [2749]" strokeweight="1pt"/>
                <v:oval id="Oval 332740880" o:spid="_x0000_s1423" style="position:absolute;left:51550;top:13525;width:50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" filled="f" strokecolor="#272727 [2749]" strokeweight="1pt"/>
                <v:line id="Straight Connector 332740881" o:spid="_x0000_s1424" style="position:absolute;flip:x y;visibility:visible;mso-wrap-style:square" from="9321,7222" to="19485,1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" strokecolor="#272727 [2749]" strokeweight="1pt">
                  <o:lock v:ext="edit" shapetype="f"/>
                </v:line>
                <v:line id="Straight Connector 332740882" o:spid="_x0000_s1425" style="position:absolute;flip:x y;visibility:visible;mso-wrap-style:square" from="5029,15380" to="18748,1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" strokecolor="#272727 [2749]" strokeweight="1pt">
                  <o:lock v:ext="edit" shapetype="f"/>
                </v:line>
                <v:line id="Straight Connector 332740883" o:spid="_x0000_s1426" style="position:absolute;flip:x;visibility:visible;mso-wrap-style:square" from="9321,17823" to="19485,2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" strokecolor="#272727 [2749]" strokeweight="1pt">
                  <o:lock v:ext="edit" shapetype="f"/>
                </v:line>
                <v:line id="Straight Connector 332740884" o:spid="_x0000_s1427" style="position:absolute;visibility:visible;mso-wrap-style:square" from="37095,17823" to="47453,23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" strokecolor="#272727 [2749]" strokeweight="1pt">
                  <o:lock v:ext="edit" shapetype="f"/>
                </v:line>
                <v:line id="Straight Connector 332740885" o:spid="_x0000_s1428" style="position:absolute;visibility:visible;mso-wrap-style:square" from="37831,16043" to="51550,1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" strokecolor="#272727 [2749]" strokeweight="1pt">
                  <o:lock v:ext="edit" shapetype="f"/>
                </v:line>
                <v:line id="Straight Connector 332740886" o:spid="_x0000_s1429" style="position:absolute;flip:y;visibility:visible;mso-wrap-style:square" from="37095,7222" to="47453,142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" strokecolor="#272727 [2749]" strokeweight="1pt">
                  <o:lock v:ext="edit" shapetype="f"/>
                </v:line>
                <v:line id="Straight Connector 332740887" o:spid="_x0000_s1430" style="position:absolute;flip:y;visibility:visible;mso-wrap-style:square" from="23777,16043" to="32802,160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" strokecolor="#272727 [2749]" strokeweight="1pt">
                  <o:lock v:ext="edit" shapetype="f"/>
                </v:line>
                <v:shape id="TextBox 40" o:spid="_x0000_s1431" type="#_x0000_t202" style="position:absolute;left:-479;top:8050;width:5029;height:6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" filled="f" stroked="f">
                  <v:textbox>
                    <w:txbxContent>
                      <w:p w14:paraId="27B922AB"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B</w:t>
                        </w:r>
                      </w:p>
                    </w:txbxContent>
                  </v:textbox>
                </v:shape>
                <v:shape id="TextBox 41" o:spid="_x0000_s1432" type="#_x0000_t202" style="position:absolute;left:4741;top:17936;width:5029;height:5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" filled="f" stroked="f">
                  <v:textbox>
                    <w:txbxContent>
                      <w:p w14:paraId="0473CBA6"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C</w:t>
                        </w:r>
                      </w:p>
                    </w:txbxContent>
                  </v:textbox>
                </v:shape>
                <v:shape id="TextBox 42" o:spid="_x0000_s1433" type="#_x0000_t202" style="position:absolute;left:18269;top:8825;width:5029;height:5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" filled="f" stroked="f">
                  <v:textbox>
                    <w:txbxContent>
                      <w:p w14:paraId="6958446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D</w:t>
                        </w:r>
                      </w:p>
                    </w:txbxContent>
                  </v:textbox>
                </v:shape>
                <v:shape id="TextBox 43" o:spid="_x0000_s1434" type="#_x0000_t202" style="position:absolute;left:32514;top:8738;width:5029;height:6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" filled="f" stroked="f">
                  <v:textbox>
                    <w:txbxContent>
                      <w:p w14:paraId="7A44AD2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E</w:t>
                        </w:r>
                      </w:p>
                    </w:txbxContent>
                  </v:textbox>
                </v:shape>
                <v:shape id="TextBox 44" o:spid="_x0000_s1435" type="#_x0000_t202" style="position:absolute;left:46621;top:-1949;width:5029;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" filled="f" stroked="f">
                  <v:textbox>
                    <w:txbxContent>
                      <w:p w14:paraId="37B3C8E6"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F</w:t>
                        </w:r>
                      </w:p>
                    </w:txbxContent>
                  </v:textbox>
                </v:shape>
                <v:shape id="TextBox 45" o:spid="_x0000_s1436" type="#_x0000_t202" style="position:absolute;left:51167;top:8700;width:5029;height:54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" filled="f" stroked="f">
                  <v:textbox>
                    <w:txbxContent>
                      <w:p w14:paraId="072EF2A7"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G</w:t>
                        </w:r>
                      </w:p>
                    </w:txbxContent>
                  </v:textbox>
                </v:shape>
                <v:shape id="TextBox 46" o:spid="_x0000_s1437" type="#_x0000_t202" style="position:absolute;left:46237;top:17931;width:5029;height:5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" filled="f" stroked="f">
                  <v:textbox>
                    <w:txbxContent>
                      <w:p w14:paraId="2F1FB501"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H</w:t>
                        </w:r>
                      </w:p>
                    </w:txbxContent>
                  </v:textbox>
                </v:shape>
                <v:shapetype id="_x0000_t37" coordsize="21600,21600" o:spt="37" o:oned="t" path="m,c10800,,21600,10800,21600,21600e" filled="f">
                  <v:path arrowok="t" fillok="f" o:connecttype="none"/>
                  <o:lock v:ext="edit" shapetype="t"/>
                </v:shapetype>
                <v:shape id="Connector: Curved 332740897" o:spid="_x0000_s1438" type="#_x0000_t37" style="position:absolute;left:10058;top:1461;width:11205;height:9061;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" strokecolor="#4579b8 [3044]">
                  <v:stroke dashstyle="dash" startarrow="block" endarrow="block"/>
                  <o:lock v:ext="edit" shapetype="f"/>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332740898" o:spid="_x0000_s1439" type="#_x0000_t38" style="position:absolute;left:28290;top:11849;width:0;height:14054;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" adj="-2147483648" strokecolor="#4579b8 [3044]">
                  <v:stroke dashstyle="dash" startarrow="block" endarrow="block"/>
                  <o:lock v:ext="edit" shapetype="f"/>
                </v:shape>
                <v:shape id="Connector: Curved 332740899" o:spid="_x0000_s1440" type="#_x0000_t37" style="position:absolute;left:41093;top:6125;width:6304;height:997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" strokecolor="#4579b8 [3044]">
                  <v:stroke dashstyle="dash" startarrow="block" endarrow="block"/>
                  <o:lock v:ext="edit" shapetype="f"/>
                </v:shape>
                <v:shape id="Connector: Curved 332740900" o:spid="_x0000_s1441" type="#_x0000_t38" style="position:absolute;left:40150;top:15380;width:10514;height: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" adj="10800" strokecolor="#4579b8 [3044]">
                  <v:stroke dashstyle="dash" startarrow="block" endarrow="block"/>
                  <o:lock v:ext="edit" shapetype="f"/>
                </v:shape>
                <v:shape id="Connector: Curved 332740901" o:spid="_x0000_s1442" type="#_x0000_t37" style="position:absolute;left:40461;top:16114;width:6100;height:8194;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" strokecolor="#4579b8 [3044]">
                  <v:stroke dashstyle="dash" startarrow="block" endarrow="block"/>
                  <o:lock v:ext="edit" shapetype="f"/>
                </v:shape>
                <v:shape id="Connector: Curved 332740902" o:spid="_x0000_s1443" type="#_x0000_t37" style="position:absolute;left:1470;top:18149;width:3020;height:653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" strokecolor="#4579b8 [3044]">
                  <v:stroke dashstyle="dash" startarrow="block" endarrow="block"/>
                  <o:lock v:ext="edit" shapetype="f"/>
                </v:shape>
                <v:shape id="Connector: Curved 332740903" o:spid="_x0000_s1444" type="#_x0000_t37" style="position:absolute;left:12191;top:17447;width:7180;height:10666;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" strokecolor="#4579b8 [3044]">
                  <v:stroke dashstyle="dash" startarrow="block" endarrow="block"/>
                  <o:lock v:ext="edit" shapetype="f"/>
                </v:shape>
                <v:oval id="Oval 332740904" o:spid="_x0000_s1445" style="position:absolute;left:59200;top:13446;width:5029;height:50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" filled="f" strokecolor="#272727 [2749]" strokeweight="1pt"/>
                <v:oval id="Oval 332740905" o:spid="_x0000_s1446" style="position:absolute;left:64229;top:3506;width:50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" filled="f" strokecolor="#272727 [2749]" strokeweight="1pt"/>
                <v:oval id="Oval 332740906" o:spid="_x0000_s1447" style="position:absolute;left:64229;top:23385;width:50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" filled="f" strokecolor="#272727 [2749]" strokeweight="1pt"/>
                <v:oval id="Oval 332740907" o:spid="_x0000_s1448" style="position:absolute;left:77949;top:14108;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" filled="f" strokecolor="#272727 [2749]" strokeweight="1pt"/>
                <v:oval id="Oval 332740908" o:spid="_x0000_s1449" style="position:absolute;left:92003;top:14108;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" filled="f" strokecolor="#272727 [2749]" strokeweight="1pt"/>
                <v:oval id="Oval 332740909" o:spid="_x0000_s1450" style="position:absolute;left:105917;top:3506;width:50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" filled="f" strokecolor="#272727 [2749]" strokeweight="1pt"/>
                <v:oval id="Oval 332740910" o:spid="_x0000_s1451" style="position:absolute;left:105917;top:23385;width:5030;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" filled="f" strokecolor="#272727 [2749]" strokeweight="1pt"/>
                <v:oval id="Oval 332740911" o:spid="_x0000_s1452" style="position:absolute;left:110751;top:14108;width:5029;height:50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" filled="f" strokecolor="#272727 [2749]" strokeweight="1pt"/>
                <v:line id="Straight Connector 332740912" o:spid="_x0000_s1453" style="position:absolute;flip:x y;visibility:visible;mso-wrap-style:square" from="68522,7805" to="78685,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" strokecolor="#272727 [2749]" strokeweight="1pt">
                  <o:lock v:ext="edit" shapetype="f"/>
                </v:line>
                <v:line id="Straight Connector 332740913" o:spid="_x0000_s1454" style="position:absolute;flip:x y;visibility:visible;mso-wrap-style:square" from="64229,15963" to="77949,16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" strokecolor="#272727 [2749]" strokeweight="1pt">
                  <o:lock v:ext="edit" shapetype="f"/>
                </v:line>
                <v:line id="Straight Connector 332740914" o:spid="_x0000_s1455" style="position:absolute;flip:x;visibility:visible;mso-wrap-style:square" from="68522,18406" to="78685,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" strokecolor="#272727 [2749]" strokeweight="1pt">
                  <o:lock v:ext="edit" shapetype="f"/>
                </v:line>
                <v:line id="Straight Connector 332740915" o:spid="_x0000_s1456" style="position:absolute;visibility:visible;mso-wrap-style:square" from="96295,18406" to="106654,2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" strokecolor="#272727 [2749]" strokeweight="1pt">
                  <o:lock v:ext="edit" shapetype="f"/>
                </v:line>
                <v:line id="Straight Connector 332740916" o:spid="_x0000_s1457" style="position:absolute;visibility:visible;mso-wrap-style:square" from="97032,16626" to="110751,16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" strokecolor="#272727 [2749]" strokeweight="1pt">
                  <o:lock v:ext="edit" shapetype="f"/>
                </v:line>
                <v:line id="Straight Connector 332740917" o:spid="_x0000_s1458" style="position:absolute;flip:y;visibility:visible;mso-wrap-style:square" from="96295,7805" to="106654,148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" strokecolor="#272727 [2749]" strokeweight="1pt">
                  <o:lock v:ext="edit" shapetype="f"/>
                </v:line>
                <v:line id="Straight Connector 332740918" o:spid="_x0000_s1459" style="position:absolute;flip:y;visibility:visible;mso-wrap-style:square" from="82978,16626" to="92003,166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" strokecolor="#272727 [2749]" strokeweight="1pt">
                  <o:lock v:ext="edit" shapetype="f"/>
                </v:line>
                <v:shape id="TextBox 163" o:spid="_x0000_s1460" type="#_x0000_t202" style="position:absolute;left:63727;top:-1319;width:5030;height:5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" filled="f" stroked="f">
                  <v:textbox>
                    <w:txbxContent>
                      <w:p w14:paraId="6E6FB403"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A</w:t>
                        </w:r>
                      </w:p>
                    </w:txbxContent>
                  </v:textbox>
                </v:shape>
                <v:shape id="TextBox 164" o:spid="_x0000_s1461" type="#_x0000_t202" style="position:absolute;left:58824;top:8589;width:5029;height:54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" filled="f" stroked="f">
                  <v:textbox>
                    <w:txbxContent>
                      <w:p w14:paraId="4E59D053"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B</w:t>
                        </w:r>
                      </w:p>
                    </w:txbxContent>
                  </v:textbox>
                </v:shape>
                <v:shape id="TextBox 165" o:spid="_x0000_s1462" type="#_x0000_t202" style="position:absolute;left:63727;top:18547;width:5030;height:62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" filled="f" stroked="f">
                  <v:textbox>
                    <w:txbxContent>
                      <w:p w14:paraId="6699D61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C</w:t>
                        </w:r>
                      </w:p>
                    </w:txbxContent>
                  </v:textbox>
                </v:shape>
                <v:shape id="TextBox 166" o:spid="_x0000_s1463" type="#_x0000_t202" style="position:absolute;left:77572;top:9184;width:5029;height:5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" filled="f" stroked="f">
                  <v:textbox>
                    <w:txbxContent>
                      <w:p w14:paraId="36B73DAC"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D</w:t>
                        </w:r>
                      </w:p>
                    </w:txbxContent>
                  </v:textbox>
                </v:shape>
                <v:shape id="TextBox 167" o:spid="_x0000_s1464" type="#_x0000_t202" style="position:absolute;left:91626;top:9172;width:5029;height:5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" filled="f" stroked="f">
                  <v:textbox>
                    <w:txbxContent>
                      <w:p w14:paraId="2EC5B8FE"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E</w:t>
                        </w:r>
                      </w:p>
                    </w:txbxContent>
                  </v:textbox>
                </v:shape>
                <v:shape id="TextBox 168" o:spid="_x0000_s1465" type="#_x0000_t202" style="position:absolute;left:105916;top:-1445;width:5029;height:5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" filled="f" stroked="f">
                  <v:textbox>
                    <w:txbxContent>
                      <w:p w14:paraId="7256A30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F</w:t>
                        </w:r>
                      </w:p>
                    </w:txbxContent>
                  </v:textbox>
                </v:shape>
                <v:shape id="TextBox 169" o:spid="_x0000_s1466" type="#_x0000_t202" style="position:absolute;left:110374;top:9204;width:5029;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" filled="f" stroked="f">
                  <v:textbox>
                    <w:txbxContent>
                      <w:p w14:paraId="00B8B9E2"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G</w:t>
                        </w:r>
                      </w:p>
                    </w:txbxContent>
                  </v:textbox>
                </v:shape>
                <v:shape id="TextBox 170" o:spid="_x0000_s1467" type="#_x0000_t202" style="position:absolute;left:105164;top:18500;width:5030;height:5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" filled="f" stroked="f">
                  <v:textbox>
                    <w:txbxContent>
                      <w:p w14:paraId="49BFB618"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H</w:t>
                        </w:r>
                      </w:p>
                    </w:txbxContent>
                  </v:textbox>
                </v:shape>
                <v:shape id="Connector: Curved 332740927" o:spid="_x0000_s1468" type="#_x0000_t37" style="position:absolute;left:69259;top:2044;width:25258;height:914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" strokecolor="#4579b8 [3044]">
                  <v:stroke dashstyle="dash" startarrow="block" endarrow="block"/>
                  <o:lock v:ext="edit" shapetype="f"/>
                </v:shape>
                <v:shape id="Connector: Curved 64" o:spid="_x0000_s1469" type="#_x0000_t38" style="position:absolute;left:89289;top:10318;width:8539;height:2619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" adj="-7648" strokecolor="#4579b8 [3044]">
                  <v:stroke dashstyle="dash" startarrow="block" endarrow="block"/>
                  <o:lock v:ext="edit" shapetype="f"/>
                </v:shape>
                <v:shape id="Connector: Curved 65" o:spid="_x0000_s1470" type="#_x0000_t37" style="position:absolute;left:100294;top:6708;width:6304;height:9972;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" strokecolor="#4579b8 [3044]">
                  <v:stroke dashstyle="dash" startarrow="block" endarrow="block"/>
                  <o:lock v:ext="edit" shapetype="f"/>
                </v:shape>
                <v:shape id="Connector: Curved 66" o:spid="_x0000_s1471" type="#_x0000_t38" style="position:absolute;left:99351;top:15963;width:10513;height:0;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" adj="10800" strokecolor="#4579b8 [3044]">
                  <v:stroke dashstyle="dash" startarrow="block" endarrow="block"/>
                  <o:lock v:ext="edit" shapetype="f"/>
                </v:shape>
                <v:shape id="Connector: Curved 67" o:spid="_x0000_s1472" type="#_x0000_t37" style="position:absolute;left:99662;top:16696;width:6100;height:819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" strokecolor="#4579b8 [3044]">
                  <v:stroke dashstyle="dash" startarrow="block" endarrow="block"/>
                  <o:lock v:ext="edit" shapetype="f"/>
                </v:shape>
                <v:shape id="Connector: Curved 68" o:spid="_x0000_s1473" type="#_x0000_t37" style="position:absolute;left:60671;top:18732;width:3020;height:6531;rotation:18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" strokecolor="#4579b8 [3044]">
                  <v:stroke dashstyle="dash" startarrow="block" endarrow="block"/>
                  <o:lock v:ext="edit" shapetype="f"/>
                </v:shape>
                <v:shape id="Connector: Curved 69" o:spid="_x0000_s1474" type="#_x0000_t38" style="position:absolute;left:77250;top:10416;width:8539;height:25995;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" adj="29248" strokecolor="#4579b8 [3044]">
                  <v:stroke dashstyle="dash" startarrow="block" endarrow="block"/>
                  <o:lock v:ext="edit" shapetype="f"/>
                </v:shape>
                <v:shape id="Connector: Curved 70" o:spid="_x0000_s1475" type="#_x0000_t37" style="position:absolute;left:88660;top:-6152;width:9060;height:25454;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" strokecolor="#4579b8 [3044]">
                  <v:stroke dashstyle="dash" startarrow="block" endarrow="block"/>
                  <o:lock v:ext="edit" shapetype="f"/>
                </v:shape>
                <v:shape id="Connector: Curved 71" o:spid="_x0000_s1476" type="#_x0000_t38" style="position:absolute;left:87490;top:13157;width:0;height:10498;rotation:90;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" adj="-2147483648" strokecolor="#4579b8 [3044]">
                  <v:stroke dashstyle="dash" startarrow="block" endarrow="block"/>
                  <o:lock v:ext="edit" shapetype="f"/>
                </v:shape>
                <v:shape id="Connector: Curved 72" o:spid="_x0000_s1477" type="#_x0000_t38" style="position:absolute;left:97366;top:-4749;width:79;height:32803;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" adj="-620946" strokecolor="#4579b8 [3044]">
                  <v:stroke dashstyle="dash" startarrow="block" endarrow="block"/>
                  <o:lock v:ext="edit" shapetype="f"/>
                </v:shape>
                <v:shape id="TextBox 44" o:spid="_x0000_s1478" type="#_x0000_t202" style="position:absolute;left:4645;top:-2025;width:5030;height:5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" filled="f" stroked="f">
                  <v:textbox>
                    <w:txbxContent>
                      <w:p w14:paraId="5AB989E4" w14:textId="77777777" w:rsidR="00776C0C" w:rsidRDefault="00776C0C" w:rsidP="00776C0C">
                        <w:pPr>
                          <w:jc w:val="center"/>
                          <w:rPr>
                            <w:rFonts w:asciiTheme="majorHAnsi" w:cstheme="minorBidi"/>
                            <w:b/>
                            <w:bCs/>
                            <w:color w:val="000000" w:themeColor="text1"/>
                            <w:kern w:val="24"/>
                            <w:sz w:val="26"/>
                            <w:szCs w:val="26"/>
                            <w:lang w:val="vi-VN"/>
                          </w:rPr>
                        </w:pPr>
                        <w:r>
                          <w:rPr>
                            <w:rFonts w:asciiTheme="majorHAnsi" w:cstheme="minorBidi"/>
                            <w:b/>
                            <w:bCs/>
                            <w:color w:val="000000" w:themeColor="text1"/>
                            <w:kern w:val="24"/>
                            <w:sz w:val="26"/>
                            <w:szCs w:val="26"/>
                            <w:lang w:val="vi-VN"/>
                          </w:rPr>
                          <w:t>A</w:t>
                        </w:r>
                      </w:p>
                    </w:txbxContent>
                  </v:textbox>
                </v:shape>
                <w10:wrap type="topAndBottom"/>
              </v:group>
            </w:pict>
          </mc:Fallback>
        </mc:AlternateContent>
      </w:r>
      <w:r w:rsidR="00D768C8" w:rsidRPr="00D768C8">
        <w:rPr>
          <w:lang w:val="vi-VN"/>
        </w:rPr>
        <w:t>Mạng ngang hàng cho phép các máy tính ở rìa mạng hoạt động ở cả vai trò máy</w:t>
      </w:r>
      <w:r w:rsidR="00D768C8">
        <w:rPr>
          <w:lang w:val="vi-VN"/>
        </w:rPr>
        <w:t xml:space="preserve"> </w:t>
      </w:r>
      <w:r w:rsidR="00D768C8" w:rsidRPr="00D768C8">
        <w:rPr>
          <w:lang w:val="vi-VN"/>
        </w:rPr>
        <w:t>khách lẫn máy chủ. Dẫn đến các ứng dụng P2P thay đổi hoàn toàn lượng băng thông mà</w:t>
      </w:r>
      <w:r w:rsidR="00D768C8">
        <w:rPr>
          <w:lang w:val="vi-VN"/>
        </w:rPr>
        <w:t xml:space="preserve"> </w:t>
      </w:r>
      <w:r w:rsidR="00D768C8" w:rsidRPr="00D768C8">
        <w:rPr>
          <w:lang w:val="vi-VN"/>
        </w:rPr>
        <w:t>người dùng internet trung bình tiêu thụ. Điều này khiến cho các nhà cung cấp dịch vụ</w:t>
      </w:r>
      <w:r w:rsidR="00D768C8">
        <w:rPr>
          <w:lang w:val="vi-VN"/>
        </w:rPr>
        <w:t xml:space="preserve"> </w:t>
      </w:r>
      <w:r w:rsidR="00D768C8" w:rsidRPr="00D768C8">
        <w:rPr>
          <w:lang w:val="vi-VN"/>
        </w:rPr>
        <w:t>internet (ISP) có thể phải chỉnh lại mô hình kinh doanh và lên một kế hoạch định giá</w:t>
      </w:r>
      <w:r w:rsidR="00D768C8">
        <w:rPr>
          <w:lang w:val="vi-VN"/>
        </w:rPr>
        <w:t xml:space="preserve"> </w:t>
      </w:r>
      <w:r w:rsidR="00D768C8" w:rsidRPr="00D768C8">
        <w:rPr>
          <w:lang w:val="vi-VN"/>
        </w:rPr>
        <w:t>khác do họ đang sử dụng một mức giá cố định dựa trên lượng băng thông để tính chi phí</w:t>
      </w:r>
      <w:r w:rsidR="00D768C8">
        <w:rPr>
          <w:lang w:val="vi-VN"/>
        </w:rPr>
        <w:t xml:space="preserve"> </w:t>
      </w:r>
      <w:r w:rsidR="00D768C8" w:rsidRPr="00D768C8">
        <w:rPr>
          <w:lang w:val="vi-VN"/>
        </w:rPr>
        <w:t>internet cho khách hàng của họ.</w:t>
      </w:r>
    </w:p>
    <w:p w14:paraId="27B894F4" w14:textId="4F153C33" w:rsidR="00776C0C" w:rsidRPr="00D768C8" w:rsidRDefault="00776C0C" w:rsidP="00776C0C">
      <w:pPr>
        <w:pStyle w:val="Caption"/>
        <w:spacing w:before="60" w:after="0" w:line="360" w:lineRule="auto"/>
        <w:ind w:left="1418" w:right="1416"/>
        <w:rPr>
          <w:lang w:val="vi-VN"/>
        </w:rPr>
      </w:pPr>
      <w:bookmarkStart w:id="60" w:name="_Toc168603980"/>
      <w:r w:rsidRPr="00911BFA">
        <w:rPr>
          <w:lang w:val="vi-VN"/>
        </w:rPr>
        <w:t xml:space="preserve">Hình </w:t>
      </w:r>
      <w:r>
        <w:rPr>
          <w:lang w:val="vi-VN"/>
        </w:rPr>
        <w:t>4.4</w:t>
      </w:r>
      <w:r w:rsidRPr="00911BFA">
        <w:rPr>
          <w:lang w:val="vi-VN"/>
        </w:rPr>
        <w:t xml:space="preserve"> Hai ánh xạ khác nhau của cấu trúc liên kết mạng Gnutella với cơ sở hạ tầng</w:t>
      </w:r>
      <w:bookmarkEnd w:id="60"/>
    </w:p>
    <w:p w14:paraId="67D66A2B" w14:textId="711D7D21" w:rsidR="00776C0C" w:rsidRDefault="00D768C8" w:rsidP="00776C0C">
      <w:pPr>
        <w:pStyle w:val="Nidungvnbn"/>
        <w:rPr>
          <w:lang w:val="vi-VN"/>
        </w:rPr>
      </w:pPr>
      <w:r w:rsidRPr="00D768C8">
        <w:rPr>
          <w:lang w:val="vi-VN"/>
        </w:rPr>
        <w:t xml:space="preserve">Kiến trúc lưu trữ và chuyển tiếp của Gnutella làm cho cấu trúc liên kết mạng </w:t>
      </w:r>
      <w:r>
        <w:rPr>
          <w:lang w:val="vi-VN"/>
        </w:rPr>
        <w:t xml:space="preserve">ảo </w:t>
      </w:r>
      <w:r w:rsidRPr="00D768C8">
        <w:rPr>
          <w:lang w:val="vi-VN"/>
        </w:rPr>
        <w:t xml:space="preserve">trở nên cực kỳ quan trọng. Sự không tương thích giữa cơ sở hạ tầng mạng và cấu </w:t>
      </w:r>
      <w:r w:rsidRPr="00D768C8">
        <w:rPr>
          <w:lang w:val="vi-VN"/>
        </w:rPr>
        <w:lastRenderedPageBreak/>
        <w:t>trúc</w:t>
      </w:r>
      <w:r>
        <w:rPr>
          <w:lang w:val="vi-VN"/>
        </w:rPr>
        <w:t xml:space="preserve"> </w:t>
      </w:r>
      <w:r w:rsidRPr="00D768C8">
        <w:rPr>
          <w:lang w:val="vi-VN"/>
        </w:rPr>
        <w:t xml:space="preserve">liên kết ảo của ứng dụng P2P càng lớn thì </w:t>
      </w:r>
      <w:r w:rsidR="00BD2967">
        <w:rPr>
          <w:lang w:val="vi-VN"/>
        </w:rPr>
        <w:t>“</w:t>
      </w:r>
      <w:r w:rsidRPr="00D768C8">
        <w:rPr>
          <w:lang w:val="vi-VN"/>
        </w:rPr>
        <w:t>áp lực</w:t>
      </w:r>
      <w:r w:rsidR="00BD2967">
        <w:rPr>
          <w:lang w:val="vi-VN"/>
        </w:rPr>
        <w:t>”</w:t>
      </w:r>
      <w:r w:rsidRPr="00D768C8">
        <w:rPr>
          <w:lang w:val="vi-VN"/>
        </w:rPr>
        <w:t xml:space="preserve"> đối với cơ sở hạ tầng </w:t>
      </w:r>
      <w:r w:rsidR="00776C0C">
        <w:rPr>
          <w:lang w:val="vi-VN"/>
        </w:rPr>
        <w:t xml:space="preserve">càng </w:t>
      </w:r>
      <w:r w:rsidRPr="00D768C8">
        <w:rPr>
          <w:lang w:val="vi-VN"/>
        </w:rPr>
        <w:t>lớn. Trong</w:t>
      </w:r>
      <w:r>
        <w:rPr>
          <w:lang w:val="vi-VN"/>
        </w:rPr>
        <w:t xml:space="preserve"> </w:t>
      </w:r>
      <w:r w:rsidRPr="00D768C8">
        <w:rPr>
          <w:lang w:val="vi-VN"/>
        </w:rPr>
        <w:t>phần này, ta sẽ xem liệu cấu trúc liên kết mạng Gnutella tự tổ chức có ánh xạ tốt với cơ</w:t>
      </w:r>
      <w:r>
        <w:rPr>
          <w:lang w:val="vi-VN"/>
        </w:rPr>
        <w:t xml:space="preserve"> </w:t>
      </w:r>
      <w:r w:rsidRPr="00D768C8">
        <w:rPr>
          <w:lang w:val="vi-VN"/>
        </w:rPr>
        <w:t>sở hạ tầng vật lý hay không.</w:t>
      </w:r>
    </w:p>
    <w:p w14:paraId="7FB6498A" w14:textId="5F75BF5F" w:rsidR="00C05852" w:rsidRDefault="00C05852" w:rsidP="00911BFA">
      <w:pPr>
        <w:pStyle w:val="Nidungvnbn"/>
      </w:pPr>
      <w:r>
        <w:t>Trong Hình 7, tám máy chủ tham gia vào một mạng giống như Gnutella. Các đường màu đen, liền mạch để đại diện cho cơ sở hạ tầng mạng bên dưới và các đường màu xanh lam, chấm chấm để biểu thị cấu trúc liên kết ảo của ứng dụng. Trong hình bên trái, cấu trúc liên kết ảo phản ánh chặt chẽ cơ sở hạ tầng, cho phép một thông điệp được phân phối từ nút A đến tất cả các nút khác chỉ thông qua một liên kết vật lý. Tuy nhiên, trong hình bên phải, mặc dù cấu trúc liên kết ảo có chức năng tương tự, nhưng không phản ánh chính xác cơ sở hạ tầng, dẫn đến cùng một phân phối thông điệp yêu cầu sáu lần truyền qua cùng một liên kết.</w:t>
      </w:r>
    </w:p>
    <w:p w14:paraId="029C1954" w14:textId="1DAEEB4E" w:rsidR="00911BFA" w:rsidRPr="00911BFA" w:rsidRDefault="00911BFA" w:rsidP="00911BFA">
      <w:pPr>
        <w:pStyle w:val="Nidungvnbn"/>
        <w:rPr>
          <w:lang w:val="vi-VN"/>
        </w:rPr>
      </w:pPr>
      <w:r>
        <w:t>Tuy</w:t>
      </w:r>
      <w:r>
        <w:rPr>
          <w:lang w:val="vi-VN"/>
        </w:rPr>
        <w:t xml:space="preserve"> vậy, </w:t>
      </w:r>
      <w:r w:rsidRPr="00911BFA">
        <w:rPr>
          <w:lang w:val="vi-VN"/>
        </w:rPr>
        <w:t>việc tính toán chính xác ánh xạ của Gnutella lên cấu trúc liên kết</w:t>
      </w:r>
      <w:r w:rsidRPr="00911BFA">
        <w:rPr>
          <w:lang w:val="vi-VN"/>
        </w:rPr>
        <w:cr/>
        <w:t>internet là cực kỳ tốn kém, do khó khăn trong việc trích xuất cấu trúc liên kết internet và</w:t>
      </w:r>
      <w:r>
        <w:rPr>
          <w:lang w:val="vi-VN"/>
        </w:rPr>
        <w:t xml:space="preserve"> </w:t>
      </w:r>
      <w:r w:rsidRPr="00911BFA">
        <w:rPr>
          <w:lang w:val="vi-VN"/>
        </w:rPr>
        <w:t>quy mô tính toán của vấn đề. Thay vào đó thì hai thử nghiệm cấp cao làm nổi bật sự</w:t>
      </w:r>
      <w:r>
        <w:rPr>
          <w:lang w:val="vi-VN"/>
        </w:rPr>
        <w:t xml:space="preserve"> </w:t>
      </w:r>
      <w:r w:rsidRPr="00911BFA">
        <w:rPr>
          <w:lang w:val="vi-VN"/>
        </w:rPr>
        <w:t>không phù hợp giữa các cấu trúc liên kết của hai mạng đã được tiến hành.</w:t>
      </w:r>
    </w:p>
    <w:p w14:paraId="6D62A039" w14:textId="77777777" w:rsidR="00911BFA" w:rsidRDefault="00911BFA" w:rsidP="00911BFA">
      <w:pPr>
        <w:pStyle w:val="Nidungvnbn"/>
        <w:rPr>
          <w:lang w:val="vi-VN"/>
        </w:rPr>
      </w:pPr>
      <w:r w:rsidRPr="00911BFA">
        <w:rPr>
          <w:lang w:val="vi-VN"/>
        </w:rPr>
        <w:t>Internet là một tập hợp các hệ thống tự trị (AS) được kết nối bởi các bộ định tuyến.</w:t>
      </w:r>
      <w:r>
        <w:rPr>
          <w:lang w:val="vi-VN"/>
        </w:rPr>
        <w:t xml:space="preserve"> </w:t>
      </w:r>
      <w:r w:rsidRPr="00911BFA">
        <w:rPr>
          <w:lang w:val="vi-VN"/>
        </w:rPr>
        <w:t>Các AS là tập hợp các mạng cục bộ dưới một cơ quan quản lý kỹ thuật duy nhất. Theo</w:t>
      </w:r>
      <w:r>
        <w:rPr>
          <w:lang w:val="vi-VN"/>
        </w:rPr>
        <w:t xml:space="preserve"> </w:t>
      </w:r>
      <w:r w:rsidRPr="00911BFA">
        <w:rPr>
          <w:lang w:val="vi-VN"/>
        </w:rPr>
        <w:t>quan điểm của ISP, lưu lượng mạng qua biên giới AS đắt hơn lưu lượng mạng cục bộ.</w:t>
      </w:r>
      <w:r>
        <w:rPr>
          <w:lang w:val="vi-VN"/>
        </w:rPr>
        <w:t xml:space="preserve"> </w:t>
      </w:r>
      <w:r w:rsidRPr="00911BFA">
        <w:rPr>
          <w:lang w:val="vi-VN"/>
        </w:rPr>
        <w:t>Các nhà nghiên cứu nhận thấy rằng chỉ có 2-5% kết nối Gnutella liên kết các nút nằm</w:t>
      </w:r>
      <w:r>
        <w:rPr>
          <w:lang w:val="vi-VN"/>
        </w:rPr>
        <w:t xml:space="preserve"> </w:t>
      </w:r>
      <w:r w:rsidRPr="00911BFA">
        <w:rPr>
          <w:lang w:val="vi-VN"/>
        </w:rPr>
        <w:t>trong cùng một AS, mặc dù hơn 40% các nút này nằm trong top mười AS hàng đầu. Kết</w:t>
      </w:r>
      <w:r>
        <w:rPr>
          <w:lang w:val="vi-VN"/>
        </w:rPr>
        <w:t xml:space="preserve"> </w:t>
      </w:r>
      <w:r w:rsidRPr="00911BFA">
        <w:rPr>
          <w:lang w:val="vi-VN"/>
        </w:rPr>
        <w:t>quả này chỉ ra rằng hầu hết lưu lượng do Gnutella tạo ra đều vượt qua biên giới AS, do</w:t>
      </w:r>
      <w:r>
        <w:rPr>
          <w:lang w:val="vi-VN"/>
        </w:rPr>
        <w:t xml:space="preserve"> </w:t>
      </w:r>
      <w:r w:rsidRPr="00911BFA">
        <w:rPr>
          <w:lang w:val="vi-VN"/>
        </w:rPr>
        <w:t>đó làm tăng chi phí một cách không cần thiết.</w:t>
      </w:r>
    </w:p>
    <w:p w14:paraId="1FF9C8B0" w14:textId="657FE71D" w:rsidR="00911BFA" w:rsidRDefault="00911BFA" w:rsidP="00911BFA">
      <w:pPr>
        <w:pStyle w:val="Nidungvnbn"/>
        <w:rPr>
          <w:lang w:val="vi-VN"/>
        </w:rPr>
      </w:pPr>
      <w:r w:rsidRPr="00911BFA">
        <w:rPr>
          <w:lang w:val="vi-VN"/>
        </w:rPr>
        <w:t>Trong thử nghiệm thứ hai, các nhà nghiên cứu giả định rằng tổ chức phân cấp của</w:t>
      </w:r>
      <w:r>
        <w:rPr>
          <w:lang w:val="vi-VN"/>
        </w:rPr>
        <w:t xml:space="preserve"> </w:t>
      </w:r>
      <w:r w:rsidRPr="00911BFA">
        <w:rPr>
          <w:lang w:val="vi-VN"/>
        </w:rPr>
        <w:t>tên miền phản ánh cấu trúc phân cấp của cơ sở hạ tầng Internet. Ví dụ: có khả năng chi</w:t>
      </w:r>
      <w:r>
        <w:rPr>
          <w:lang w:val="vi-VN"/>
        </w:rPr>
        <w:t xml:space="preserve"> </w:t>
      </w:r>
      <w:r w:rsidRPr="00911BFA">
        <w:rPr>
          <w:lang w:val="vi-VN"/>
        </w:rPr>
        <w:t xml:space="preserve">phí giao tiếp giữa hai máy chủ trong miền </w:t>
      </w:r>
      <w:r w:rsidR="00BD2967">
        <w:rPr>
          <w:lang w:val="vi-VN"/>
        </w:rPr>
        <w:t>“</w:t>
      </w:r>
      <w:r w:rsidRPr="00911BFA">
        <w:rPr>
          <w:lang w:val="vi-VN"/>
        </w:rPr>
        <w:t>uchi Chicago.edu</w:t>
      </w:r>
      <w:r w:rsidR="00BD2967">
        <w:rPr>
          <w:lang w:val="vi-VN"/>
        </w:rPr>
        <w:t>”</w:t>
      </w:r>
      <w:r w:rsidRPr="00911BFA">
        <w:rPr>
          <w:lang w:val="vi-VN"/>
        </w:rPr>
        <w:t xml:space="preserve"> sẽ nhỏ hơn đáng kể so với</w:t>
      </w:r>
      <w:r>
        <w:rPr>
          <w:lang w:val="vi-VN"/>
        </w:rPr>
        <w:t xml:space="preserve"> </w:t>
      </w:r>
      <w:r w:rsidRPr="00911BFA">
        <w:rPr>
          <w:lang w:val="vi-VN"/>
        </w:rPr>
        <w:t xml:space="preserve">giữa </w:t>
      </w:r>
      <w:r w:rsidR="00BD2967">
        <w:rPr>
          <w:lang w:val="vi-VN"/>
        </w:rPr>
        <w:t>“</w:t>
      </w:r>
      <w:r w:rsidRPr="00911BFA">
        <w:rPr>
          <w:lang w:val="vi-VN"/>
        </w:rPr>
        <w:t>uchi Chicago.edu</w:t>
      </w:r>
      <w:r w:rsidR="00BD2967">
        <w:rPr>
          <w:lang w:val="vi-VN"/>
        </w:rPr>
        <w:t>”</w:t>
      </w:r>
      <w:r w:rsidRPr="00911BFA">
        <w:rPr>
          <w:lang w:val="vi-VN"/>
        </w:rPr>
        <w:t xml:space="preserve"> và </w:t>
      </w:r>
      <w:r w:rsidR="00BD2967">
        <w:rPr>
          <w:lang w:val="vi-VN"/>
        </w:rPr>
        <w:t>“</w:t>
      </w:r>
      <w:r w:rsidRPr="00911BFA">
        <w:rPr>
          <w:lang w:val="vi-VN"/>
        </w:rPr>
        <w:t>sdsc.edu</w:t>
      </w:r>
      <w:r w:rsidR="00BD2967">
        <w:rPr>
          <w:lang w:val="vi-VN"/>
        </w:rPr>
        <w:t>”</w:t>
      </w:r>
      <w:r w:rsidRPr="00911BFA">
        <w:rPr>
          <w:lang w:val="vi-VN"/>
        </w:rPr>
        <w:t>. Giả định cơ bản ở đây là tên miền thể hiện một</w:t>
      </w:r>
      <w:r>
        <w:rPr>
          <w:lang w:val="vi-VN"/>
        </w:rPr>
        <w:t xml:space="preserve"> </w:t>
      </w:r>
      <w:r w:rsidRPr="00911BFA">
        <w:rPr>
          <w:lang w:val="vi-VN"/>
        </w:rPr>
        <w:t>số loại phân cấp tổ chức và các tổ chức có xu hướng xây dựng mạng khai thác cục bộ</w:t>
      </w:r>
      <w:r>
        <w:rPr>
          <w:lang w:val="vi-VN"/>
        </w:rPr>
        <w:t xml:space="preserve"> </w:t>
      </w:r>
      <w:r w:rsidRPr="00911BFA">
        <w:rPr>
          <w:lang w:val="vi-VN"/>
        </w:rPr>
        <w:t>trong phân cấp đó.</w:t>
      </w:r>
    </w:p>
    <w:p w14:paraId="11FC5B97" w14:textId="1CBCC618" w:rsidR="006D7919" w:rsidRPr="006D7919" w:rsidRDefault="006D7919" w:rsidP="006D7919">
      <w:pPr>
        <w:pStyle w:val="Nidungvnbn"/>
        <w:rPr>
          <w:lang w:val="vi-VN"/>
        </w:rPr>
      </w:pPr>
      <w:r w:rsidRPr="006D7919">
        <w:rPr>
          <w:lang w:val="vi-VN"/>
        </w:rPr>
        <w:t>Để nghiên cứu mức độ ánh xạ của cấu trúc liên kết ảo Gnutella với phân vùng</w:t>
      </w:r>
      <w:r w:rsidRPr="006D7919">
        <w:rPr>
          <w:lang w:val="vi-VN"/>
        </w:rPr>
        <w:cr/>
        <w:t xml:space="preserve">Internet được định nghĩa bởi các tên miền, các nhà nghiên cứu chia sơ đồ cấu trúc </w:t>
      </w:r>
      <w:r w:rsidRPr="006D7919">
        <w:rPr>
          <w:lang w:val="vi-VN"/>
        </w:rPr>
        <w:lastRenderedPageBreak/>
        <w:t>liên</w:t>
      </w:r>
      <w:r>
        <w:rPr>
          <w:lang w:val="vi-VN"/>
        </w:rPr>
        <w:t xml:space="preserve"> </w:t>
      </w:r>
      <w:r w:rsidRPr="006D7919">
        <w:rPr>
          <w:lang w:val="vi-VN"/>
        </w:rPr>
        <w:t>kết ảo Gnutella thành các cụm (cluster), tức là các đồ thị con có kết nối nội bộ cao. Với</w:t>
      </w:r>
      <w:r>
        <w:rPr>
          <w:lang w:val="vi-VN"/>
        </w:rPr>
        <w:t xml:space="preserve"> </w:t>
      </w:r>
      <w:r w:rsidRPr="006D7919">
        <w:rPr>
          <w:lang w:val="vi-VN"/>
        </w:rPr>
        <w:t>thuật toán định tuyến flooding-like được sử dụng bởi Gnutella, chính trong các cụm này,</w:t>
      </w:r>
      <w:r>
        <w:rPr>
          <w:lang w:val="vi-VN"/>
        </w:rPr>
        <w:t xml:space="preserve"> </w:t>
      </w:r>
      <w:r w:rsidRPr="006D7919">
        <w:rPr>
          <w:lang w:val="vi-VN"/>
        </w:rPr>
        <w:t>phần lớn lượng dữ liệu trong mạng được tạo ra. Do đó, các nhà nghiên cứu muốn xem</w:t>
      </w:r>
      <w:r>
        <w:rPr>
          <w:lang w:val="vi-VN"/>
        </w:rPr>
        <w:t xml:space="preserve"> </w:t>
      </w:r>
      <w:r w:rsidRPr="006D7919">
        <w:rPr>
          <w:lang w:val="vi-VN"/>
        </w:rPr>
        <w:t>các cụm này ánh xạ tốt như thế nào trên phân vùng được xác định bởi lược đồ đặt tên</w:t>
      </w:r>
      <w:r>
        <w:rPr>
          <w:lang w:val="vi-VN"/>
        </w:rPr>
        <w:t xml:space="preserve"> </w:t>
      </w:r>
      <w:r w:rsidRPr="006D7919">
        <w:rPr>
          <w:lang w:val="vi-VN"/>
        </w:rPr>
        <w:t>miền.</w:t>
      </w:r>
    </w:p>
    <w:p w14:paraId="510B626E" w14:textId="543CE152" w:rsidR="006D7919" w:rsidRDefault="006D7919" w:rsidP="006D7919">
      <w:pPr>
        <w:pStyle w:val="Nidungvnbn"/>
        <w:rPr>
          <w:lang w:val="vi-VN"/>
        </w:rPr>
      </w:pPr>
      <w:r w:rsidRPr="006D7919">
        <w:rPr>
          <w:lang w:val="vi-VN"/>
        </w:rPr>
        <w:t>Một thuật toán phân cụm đơn giản được sử dụng dựa trên phân phối kết nối được</w:t>
      </w:r>
      <w:r>
        <w:rPr>
          <w:lang w:val="vi-VN"/>
        </w:rPr>
        <w:t xml:space="preserve"> </w:t>
      </w:r>
      <w:r w:rsidRPr="006D7919">
        <w:rPr>
          <w:lang w:val="vi-VN"/>
        </w:rPr>
        <w:t>mô tả trước đó: các nhà nghiên cứu định nghĩa là các đồ thị con của các cụm được tạo</w:t>
      </w:r>
      <w:r>
        <w:rPr>
          <w:lang w:val="vi-VN"/>
        </w:rPr>
        <w:t xml:space="preserve"> </w:t>
      </w:r>
      <w:r w:rsidRPr="006D7919">
        <w:rPr>
          <w:lang w:val="vi-VN"/>
        </w:rPr>
        <w:t>thành bởi một trung tâm với các nút lân cận của nó. Nếu hai cụm có hơn 25% nút chung</w:t>
      </w:r>
      <w:r>
        <w:rPr>
          <w:lang w:val="vi-VN"/>
        </w:rPr>
        <w:t xml:space="preserve"> </w:t>
      </w:r>
      <w:r w:rsidRPr="006D7919">
        <w:rPr>
          <w:lang w:val="vi-VN"/>
        </w:rPr>
        <w:t>thì hợp nhất chúng lại. Sau khi phân nhóm được thực hiện:</w:t>
      </w:r>
    </w:p>
    <w:p w14:paraId="372395A8" w14:textId="06764914" w:rsidR="006D7919" w:rsidRPr="006D7919" w:rsidRDefault="006D7919" w:rsidP="00C44863">
      <w:pPr>
        <w:pStyle w:val="Nidungvnbn"/>
        <w:numPr>
          <w:ilvl w:val="0"/>
          <w:numId w:val="46"/>
        </w:numPr>
        <w:ind w:left="426"/>
        <w:rPr>
          <w:lang w:val="vi-VN"/>
        </w:rPr>
      </w:pPr>
      <w:r w:rsidRPr="006D7919">
        <w:rPr>
          <w:lang w:val="vi-VN"/>
        </w:rPr>
        <w:t>Chỉ định các nút có trong nhiều hơn một cụm vào thành một cụm lớn</w:t>
      </w:r>
      <w:r>
        <w:rPr>
          <w:lang w:val="vi-VN"/>
        </w:rPr>
        <w:t xml:space="preserve"> </w:t>
      </w:r>
      <w:r w:rsidRPr="006D7919">
        <w:rPr>
          <w:lang w:val="vi-VN"/>
        </w:rPr>
        <w:t>nhất.</w:t>
      </w:r>
    </w:p>
    <w:p w14:paraId="3E9CF66F" w14:textId="0E3ADA8B" w:rsidR="006D7919" w:rsidRDefault="006D7919" w:rsidP="00C44863">
      <w:pPr>
        <w:pStyle w:val="Nidungvnbn"/>
        <w:numPr>
          <w:ilvl w:val="0"/>
          <w:numId w:val="46"/>
        </w:numPr>
        <w:ind w:left="426"/>
        <w:rPr>
          <w:lang w:val="vi-VN"/>
        </w:rPr>
      </w:pPr>
      <w:r w:rsidRPr="006D7919">
        <w:rPr>
          <w:lang w:val="vi-VN"/>
        </w:rPr>
        <w:t xml:space="preserve">Tạo thành một cụm cuối cùng với các nút không còn lại không </w:t>
      </w:r>
      <w:r>
        <w:rPr>
          <w:lang w:val="vi-VN"/>
        </w:rPr>
        <w:t xml:space="preserve">thuộc </w:t>
      </w:r>
      <w:r w:rsidRPr="006D7919">
        <w:rPr>
          <w:lang w:val="vi-VN"/>
        </w:rPr>
        <w:t>trong bất kỳ cụm nào khác.</w:t>
      </w:r>
    </w:p>
    <w:p w14:paraId="02DEC0F2" w14:textId="6C033FDA" w:rsidR="00C44863" w:rsidRPr="00C80993" w:rsidRDefault="003E531B" w:rsidP="00C44863">
      <w:pPr>
        <w:pStyle w:val="Nidungvnbn"/>
        <w:rPr>
          <w:lang w:val="vi-VN"/>
        </w:rPr>
      </w:pPr>
      <w:r w:rsidRPr="00C80993">
        <w:rPr>
          <w:noProof/>
          <w:lang w:val="vi-VN"/>
        </w:rPr>
        <mc:AlternateContent>
          <mc:Choice Requires="wps">
            <w:drawing>
              <wp:anchor distT="0" distB="0" distL="114300" distR="114300" simplePos="0" relativeHeight="251681792" behindDoc="0" locked="0" layoutInCell="1" allowOverlap="1" wp14:anchorId="28634EE8" wp14:editId="76921752">
                <wp:simplePos x="0" y="0"/>
                <wp:positionH relativeFrom="column">
                  <wp:posOffset>5294207</wp:posOffset>
                </wp:positionH>
                <wp:positionV relativeFrom="paragraph">
                  <wp:posOffset>714375</wp:posOffset>
                </wp:positionV>
                <wp:extent cx="423333" cy="313267"/>
                <wp:effectExtent l="0" t="0" r="0" b="0"/>
                <wp:wrapNone/>
                <wp:docPr id="74" name="Text Box 74"/>
                <wp:cNvGraphicFramePr/>
                <a:graphic xmlns:a="http://schemas.openxmlformats.org/drawingml/2006/main">
                  <a:graphicData uri="http://schemas.microsoft.com/office/word/2010/wordprocessingShape">
                    <wps:wsp>
                      <wps:cNvSpPr txBox="1"/>
                      <wps:spPr>
                        <a:xfrm>
                          <a:off x="0" y="0"/>
                          <a:ext cx="423333" cy="313267"/>
                        </a:xfrm>
                        <a:prstGeom prst="rect">
                          <a:avLst/>
                        </a:prstGeom>
                        <a:solidFill>
                          <a:schemeClr val="lt1"/>
                        </a:solidFill>
                        <a:ln w="6350">
                          <a:noFill/>
                        </a:ln>
                      </wps:spPr>
                      <wps:txbx>
                        <w:txbxContent>
                          <w:p w14:paraId="5221C74A" w14:textId="368F66EF" w:rsidR="003E531B" w:rsidRPr="003E531B" w:rsidRDefault="003E531B">
                            <w:pPr>
                              <w:rPr>
                                <w:sz w:val="26"/>
                                <w:szCs w:val="26"/>
                                <w:lang w:val="vi-VN"/>
                              </w:rPr>
                            </w:pPr>
                            <w:r w:rsidRPr="003E531B">
                              <w:rPr>
                                <w:sz w:val="26"/>
                                <w:szCs w:val="26"/>
                                <w:lang w:val="vi-VN"/>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634EE8" id="Text Box 74" o:spid="_x0000_s1479" type="#_x0000_t202" style="position:absolute;left:0;text-align:left;margin-left:416.85pt;margin-top:56.25pt;width:33.35pt;height:24.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" fillcolor="white [3201]" stroked="f" strokeweight=".5pt">
                <v:textbox>
                  <w:txbxContent>
                    <w:p w14:paraId="5221C74A" w14:textId="368F66EF" w:rsidR="003E531B" w:rsidRPr="003E531B" w:rsidRDefault="003E531B">
                      <w:pPr>
                        <w:rPr>
                          <w:sz w:val="26"/>
                          <w:szCs w:val="26"/>
                          <w:lang w:val="vi-VN"/>
                        </w:rPr>
                      </w:pPr>
                      <w:r w:rsidRPr="003E531B">
                        <w:rPr>
                          <w:sz w:val="26"/>
                          <w:szCs w:val="26"/>
                          <w:lang w:val="vi-VN"/>
                        </w:rPr>
                        <w:t>(1)</w:t>
                      </w:r>
                    </w:p>
                  </w:txbxContent>
                </v:textbox>
              </v:shape>
            </w:pict>
          </mc:Fallback>
        </mc:AlternateContent>
      </w:r>
      <w:r w:rsidR="00C44863" w:rsidRPr="00C80993">
        <w:rPr>
          <w:lang w:val="vi-VN"/>
        </w:rPr>
        <w:t xml:space="preserve">Ta xác định entropy của một tập C, chứa </w:t>
      </w:r>
      <m:oMath>
        <m:r>
          <m:rPr>
            <m:sty m:val="p"/>
          </m:rPr>
          <w:rPr>
            <w:rFonts w:ascii="Cambria Math" w:hAnsi="Cambria Math"/>
            <w:lang w:val="vi-VN"/>
          </w:rPr>
          <m:t>|C|</m:t>
        </m:r>
      </m:oMath>
      <w:r w:rsidR="00C44863" w:rsidRPr="00C80993">
        <w:rPr>
          <w:lang w:val="vi-VN"/>
        </w:rPr>
        <w:t xml:space="preserve"> host, mỗi máy được gán nhãn bằng một trong </w:t>
      </w:r>
      <m:oMath>
        <m:r>
          <m:rPr>
            <m:sty m:val="p"/>
          </m:rPr>
          <w:rPr>
            <w:rFonts w:ascii="Cambria Math" w:hAnsi="Cambria Math"/>
            <w:lang w:val="vi-VN"/>
          </w:rPr>
          <m:t>n</m:t>
        </m:r>
      </m:oMath>
      <w:r w:rsidR="00C44863" w:rsidRPr="00C80993">
        <w:rPr>
          <w:lang w:val="vi-VN"/>
        </w:rPr>
        <w:t xml:space="preserve"> tên miền riêng biệt như sau:</w:t>
      </w:r>
    </w:p>
    <w:p w14:paraId="61762CA8" w14:textId="5FD927ED" w:rsidR="003E531B" w:rsidRPr="00C80993" w:rsidRDefault="00C80993" w:rsidP="00C44863">
      <w:pPr>
        <w:pStyle w:val="Nidungvnbn"/>
      </w:pPr>
      <m:oMathPara>
        <m:oMath>
          <m:r>
            <m:rPr>
              <m:sty m:val="p"/>
            </m:rPr>
            <w:rPr>
              <w:rFonts w:ascii="Cambria Math" w:hAnsi="Cambria Math"/>
            </w:rPr>
            <m:t>E</m:t>
          </m:r>
          <m:d>
            <m:dPr>
              <m:ctrlPr>
                <w:rPr>
                  <w:rFonts w:ascii="Cambria Math" w:hAnsi="Cambria Math"/>
                </w:rPr>
              </m:ctrlPr>
            </m:dPr>
            <m:e>
              <m:r>
                <m:rPr>
                  <m:sty m:val="p"/>
                </m:rPr>
                <w:rPr>
                  <w:rFonts w:ascii="Cambria Math" w:hAnsi="Cambria Math"/>
                </w:rPr>
                <m:t>C</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d>
                <m:dPr>
                  <m:ctrlPr>
                    <w:rPr>
                      <w:rFonts w:ascii="Cambria Math" w:hAnsi="Cambria Math"/>
                    </w:rPr>
                  </m:ctrlPr>
                </m:dPr>
                <m:e>
                  <m:r>
                    <m:rPr>
                      <m:sty m:val="p"/>
                    </m:rPr>
                    <w:rPr>
                      <w:rFonts w:ascii="Cambria Math" w:hAnsi="Cambria Math"/>
                    </w:rPr>
                    <m:t>-</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
                                <m:sSubPr>
                                  <m:ctrlPr>
                                    <w:rPr>
                                      <w:rFonts w:ascii="Cambria Math" w:hAnsi="Cambria Math"/>
                                    </w:rPr>
                                  </m:ctrlPr>
                                </m:sSubPr>
                                <m:e>
                                  <m:r>
                                    <m:rPr>
                                      <m:sty m:val="p"/>
                                    </m:rPr>
                                    <w:rPr>
                                      <w:rFonts w:ascii="Cambria Math" w:hAnsi="Cambria Math"/>
                                    </w:rPr>
                                    <m:t>1-p</m:t>
                                  </m:r>
                                </m:e>
                                <m:sub>
                                  <m:r>
                                    <m:rPr>
                                      <m:sty m:val="p"/>
                                    </m:rPr>
                                    <w:rPr>
                                      <w:rFonts w:ascii="Cambria Math" w:hAnsi="Cambria Math"/>
                                    </w:rPr>
                                    <m:t>i</m:t>
                                  </m:r>
                                </m:sub>
                              </m:sSub>
                            </m:e>
                          </m:d>
                        </m:e>
                      </m:func>
                    </m:e>
                  </m:func>
                </m:e>
              </m:d>
            </m:e>
          </m:nary>
        </m:oMath>
      </m:oMathPara>
    </w:p>
    <w:p w14:paraId="767CD6BB" w14:textId="53B58A93" w:rsidR="003E531B" w:rsidRDefault="00C80993" w:rsidP="00C80993">
      <w:pPr>
        <w:pStyle w:val="Nidungvnbn"/>
        <w:ind w:firstLine="0"/>
        <w:rPr>
          <w:lang w:val="vi-VN"/>
        </w:rPr>
      </w:pPr>
      <w:r w:rsidRPr="00C80993">
        <w:rPr>
          <w:noProof/>
          <w:lang w:val="vi-VN"/>
        </w:rPr>
        <mc:AlternateContent>
          <mc:Choice Requires="wps">
            <w:drawing>
              <wp:anchor distT="0" distB="0" distL="114300" distR="114300" simplePos="0" relativeHeight="251683840" behindDoc="0" locked="0" layoutInCell="1" allowOverlap="1" wp14:anchorId="3F96EA87" wp14:editId="0EA21579">
                <wp:simplePos x="0" y="0"/>
                <wp:positionH relativeFrom="column">
                  <wp:posOffset>5297805</wp:posOffset>
                </wp:positionH>
                <wp:positionV relativeFrom="paragraph">
                  <wp:posOffset>1259628</wp:posOffset>
                </wp:positionV>
                <wp:extent cx="422910" cy="313055"/>
                <wp:effectExtent l="0" t="0" r="0" b="0"/>
                <wp:wrapNone/>
                <wp:docPr id="75" name="Text Box 75"/>
                <wp:cNvGraphicFramePr/>
                <a:graphic xmlns:a="http://schemas.openxmlformats.org/drawingml/2006/main">
                  <a:graphicData uri="http://schemas.microsoft.com/office/word/2010/wordprocessingShape">
                    <wps:wsp>
                      <wps:cNvSpPr txBox="1"/>
                      <wps:spPr>
                        <a:xfrm>
                          <a:off x="0" y="0"/>
                          <a:ext cx="422910" cy="313055"/>
                        </a:xfrm>
                        <a:prstGeom prst="rect">
                          <a:avLst/>
                        </a:prstGeom>
                        <a:solidFill>
                          <a:schemeClr val="lt1"/>
                        </a:solidFill>
                        <a:ln w="6350">
                          <a:noFill/>
                        </a:ln>
                      </wps:spPr>
                      <wps:txbx>
                        <w:txbxContent>
                          <w:p w14:paraId="6CEEEA92" w14:textId="0F99BC9A" w:rsidR="00C80993" w:rsidRPr="003E531B" w:rsidRDefault="00C80993">
                            <w:pPr>
                              <w:rPr>
                                <w:sz w:val="26"/>
                                <w:szCs w:val="26"/>
                                <w:lang w:val="vi-VN"/>
                              </w:rPr>
                            </w:pPr>
                            <w:r w:rsidRPr="003E531B">
                              <w:rPr>
                                <w:sz w:val="26"/>
                                <w:szCs w:val="26"/>
                                <w:lang w:val="vi-VN"/>
                              </w:rPr>
                              <w:t>(</w:t>
                            </w:r>
                            <w:r>
                              <w:rPr>
                                <w:sz w:val="26"/>
                                <w:szCs w:val="26"/>
                                <w:lang w:val="vi-VN"/>
                              </w:rPr>
                              <w:t>2</w:t>
                            </w:r>
                            <w:r w:rsidRPr="003E531B">
                              <w:rPr>
                                <w:sz w:val="26"/>
                                <w:szCs w:val="26"/>
                                <w:lang w:val="vi-V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6EA87" id="Text Box 75" o:spid="_x0000_s1480" type="#_x0000_t202" style="position:absolute;left:0;text-align:left;margin-left:417.15pt;margin-top:99.2pt;width:33.3pt;height:24.6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" fillcolor="white [3201]" stroked="f" strokeweight=".5pt">
                <v:textbox>
                  <w:txbxContent>
                    <w:p w14:paraId="6CEEEA92" w14:textId="0F99BC9A" w:rsidR="00C80993" w:rsidRPr="003E531B" w:rsidRDefault="00C80993">
                      <w:pPr>
                        <w:rPr>
                          <w:sz w:val="26"/>
                          <w:szCs w:val="26"/>
                          <w:lang w:val="vi-VN"/>
                        </w:rPr>
                      </w:pPr>
                      <w:r w:rsidRPr="003E531B">
                        <w:rPr>
                          <w:sz w:val="26"/>
                          <w:szCs w:val="26"/>
                          <w:lang w:val="vi-VN"/>
                        </w:rPr>
                        <w:t>(</w:t>
                      </w:r>
                      <w:r>
                        <w:rPr>
                          <w:sz w:val="26"/>
                          <w:szCs w:val="26"/>
                          <w:lang w:val="vi-VN"/>
                        </w:rPr>
                        <w:t>2</w:t>
                      </w:r>
                      <w:r w:rsidRPr="003E531B">
                        <w:rPr>
                          <w:sz w:val="26"/>
                          <w:szCs w:val="26"/>
                          <w:lang w:val="vi-VN"/>
                        </w:rPr>
                        <w:t>)</w:t>
                      </w:r>
                    </w:p>
                  </w:txbxContent>
                </v:textbox>
              </v:shape>
            </w:pict>
          </mc:Fallback>
        </mc:AlternateContent>
      </w:r>
      <w:r w:rsidRPr="00C80993">
        <w:t xml:space="preserve">Với </w:t>
      </w:r>
      <m:oMath>
        <m:sSub>
          <m:sSubPr>
            <m:ctrlPr>
              <w:rPr>
                <w:rFonts w:ascii="Cambria Math" w:hAnsi="Cambria Math"/>
              </w:rPr>
            </m:ctrlPr>
          </m:sSubPr>
          <m:e>
            <m:r>
              <m:rPr>
                <m:sty m:val="p"/>
              </m:rPr>
              <w:rPr>
                <w:rFonts w:ascii="Cambria Math" w:hAnsi="Cambria Math"/>
              </w:rPr>
              <m:t>p</m:t>
            </m:r>
          </m:e>
          <m:sub>
            <m:r>
              <m:rPr>
                <m:sty m:val="p"/>
              </m:rPr>
              <w:rPr>
                <w:rFonts w:ascii="Cambria Math" w:hAnsi="Cambria Math"/>
              </w:rPr>
              <m:t>i</m:t>
            </m:r>
          </m:sub>
        </m:sSub>
      </m:oMath>
      <w:r w:rsidRPr="00C80993">
        <w:rPr>
          <w:lang w:val="vi-VN"/>
        </w:rPr>
        <w:t xml:space="preserve"> </w:t>
      </w:r>
      <w:r w:rsidRPr="00C80993">
        <w:t xml:space="preserve">là xác suất chọn ngẫu nhiên một máy chủ có tên miền </w:t>
      </w:r>
      <m:oMath>
        <m:r>
          <m:rPr>
            <m:sty m:val="p"/>
          </m:rPr>
          <w:rPr>
            <w:rFonts w:ascii="Cambria Math" w:hAnsi="Cambria Math"/>
          </w:rPr>
          <m:t>i.</m:t>
        </m:r>
      </m:oMath>
      <w:r w:rsidRPr="00C80993">
        <w:rPr>
          <w:lang w:val="vi-VN"/>
        </w:rPr>
        <w:t xml:space="preserve"> </w:t>
      </w:r>
      <w:r w:rsidRPr="00C80993">
        <w:t xml:space="preserve">Sau đó, ta xác định entropy của một nhóm đồ thị có kích thước </w:t>
      </w:r>
      <m:oMath>
        <m:r>
          <m:rPr>
            <m:sty m:val="p"/>
          </m:rPr>
          <w:rPr>
            <w:rFonts w:ascii="Cambria Math" w:hAnsi="Cambria Math"/>
            <w:lang w:val="vi-VN"/>
          </w:rPr>
          <m:t>|C|</m:t>
        </m:r>
      </m:oMath>
      <w:r w:rsidRPr="00C80993">
        <w:t>, được nhóm</w:t>
      </w:r>
      <w:r w:rsidRPr="00C80993">
        <w:rPr>
          <w:lang w:val="vi-VN"/>
        </w:rPr>
        <w:t xml:space="preserve"> </w:t>
      </w:r>
      <w:r w:rsidRPr="00C80993">
        <w:t xml:space="preserve">lại trong </w:t>
      </w:r>
      <m:oMath>
        <m:r>
          <m:rPr>
            <m:sty m:val="p"/>
          </m:rPr>
          <w:rPr>
            <w:rFonts w:ascii="Cambria Math" w:hAnsi="Cambria Math"/>
          </w:rPr>
          <m:t>k</m:t>
        </m:r>
      </m:oMath>
      <w:r w:rsidRPr="00C80993">
        <w:t xml:space="preserve"> cụm</w:t>
      </w:r>
      <w:r w:rsidRPr="00C80993">
        <w:rPr>
          <w:lang w:val="vi-VN"/>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rsidRPr="00C80993">
        <w:rPr>
          <w:lang w:val="vi-VN"/>
        </w:rPr>
        <w:t xml:space="preserve"> có kích thước </w:t>
      </w:r>
      <m:oMath>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e>
        </m:d>
        <m:r>
          <m:rPr>
            <m:sty m:val="p"/>
          </m:rPr>
          <w:rPr>
            <w:rFonts w:ascii="Cambria Math" w:hAnsi="Cambria Math"/>
            <w:lang w:val="vi-VN"/>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lang w:val="vi-VN"/>
          </w:rPr>
          <m:t>|</m:t>
        </m:r>
      </m:oMath>
      <w:r w:rsidRPr="00C80993">
        <w:rPr>
          <w:lang w:val="vi-VN"/>
        </w:rPr>
        <w:t xml:space="preserve"> với </w:t>
      </w:r>
      <m:oMath>
        <m:d>
          <m:dPr>
            <m:begChr m:val="|"/>
            <m:endChr m:val="|"/>
            <m:ctrlPr>
              <w:rPr>
                <w:rFonts w:ascii="Cambria Math" w:hAnsi="Cambria Math"/>
                <w:lang w:val="vi-VN"/>
              </w:rPr>
            </m:ctrlPr>
          </m:dPr>
          <m:e>
            <m:r>
              <m:rPr>
                <m:sty m:val="p"/>
              </m:rPr>
              <w:rPr>
                <w:rFonts w:ascii="Cambria Math" w:hAnsi="Cambria Math"/>
                <w:lang w:val="vi-VN"/>
              </w:rPr>
              <m:t>C</m:t>
            </m:r>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e>
        </m:d>
        <m:r>
          <m:rPr>
            <m:sty m:val="p"/>
          </m:rPr>
          <w:rPr>
            <w:rFonts w:ascii="Cambria Math" w:hAnsi="Cambria Math"/>
            <w:lang w:val="vi-VN"/>
          </w:rPr>
          <m:t xml:space="preserve"> </m:t>
        </m:r>
      </m:oMath>
      <w:r w:rsidRPr="00C80993">
        <w:rPr>
          <w:lang w:val="vi-VN"/>
        </w:rPr>
        <w:t>như sau:</w:t>
      </w:r>
    </w:p>
    <w:p w14:paraId="773E87DF" w14:textId="29FB7FF7" w:rsidR="00C80993" w:rsidRPr="00C80993" w:rsidRDefault="00C80993" w:rsidP="00C80993">
      <w:pPr>
        <w:pStyle w:val="Nidungvnbn"/>
      </w:pPr>
      <m:oMathPara>
        <m:oMath>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lang w:val="vi-VN"/>
                </w:rPr>
                <m:t xml:space="preserve"> </m:t>
              </m:r>
            </m:e>
          </m:d>
          <m:r>
            <m:rPr>
              <m:sty m:val="p"/>
            </m:rPr>
            <w:rPr>
              <w:rFonts w:ascii="Cambria Math" w:hAnsi="Cambria Math"/>
            </w:rPr>
            <m:t>=</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f>
                <m:fPr>
                  <m:ctrlPr>
                    <w:rPr>
                      <w:rFonts w:ascii="Cambria Math" w:hAnsi="Cambria Math"/>
                    </w:rPr>
                  </m:ctrlPr>
                </m:fPr>
                <m:num>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d>
                </m:num>
                <m:den>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e>
                  </m:d>
                  <m:r>
                    <m:rPr>
                      <m:sty m:val="p"/>
                    </m:rPr>
                    <w:rPr>
                      <w:rFonts w:ascii="Cambria Math" w:hAnsi="Cambria Math"/>
                      <w:lang w:val="vi-VN"/>
                    </w:rPr>
                    <m:t>+…+</m:t>
                  </m:r>
                  <m:d>
                    <m:dPr>
                      <m:begChr m:val="|"/>
                      <m:endChr m:val="|"/>
                      <m:ctrlPr>
                        <w:rPr>
                          <w:rFonts w:ascii="Cambria Math" w:hAnsi="Cambria Math"/>
                          <w:lang w:val="vi-VN"/>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e>
                  </m:d>
                </m:den>
              </m:f>
              <m:r>
                <w:rPr>
                  <w:rFonts w:ascii="Cambria Math" w:hAnsi="Cambria Math"/>
                </w:rPr>
                <m:t>×</m:t>
              </m:r>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i</m:t>
                      </m:r>
                    </m:sub>
                  </m:sSub>
                </m:e>
              </m:d>
            </m:e>
          </m:nary>
        </m:oMath>
      </m:oMathPara>
    </w:p>
    <w:p w14:paraId="1FF51685" w14:textId="77777777" w:rsidR="001D12E7" w:rsidRDefault="001D12E7" w:rsidP="001D12E7">
      <w:pPr>
        <w:pStyle w:val="Nidungvnbn"/>
      </w:pPr>
      <w:r>
        <w:t xml:space="preserve">Dựa trên những lý do đã trình bày ở trên thì </w:t>
      </w:r>
      <m:oMath>
        <m:r>
          <m:rPr>
            <m:sty m:val="p"/>
          </m:rPr>
          <w:rPr>
            <w:rFonts w:ascii="Cambria Math" w:hAnsi="Cambria Math"/>
          </w:rPr>
          <m:t>E</m:t>
        </m:r>
        <m:d>
          <m:dPr>
            <m:ctrlPr>
              <w:rPr>
                <w:rFonts w:ascii="Cambria Math" w:hAnsi="Cambria Math"/>
              </w:rPr>
            </m:ctrlPr>
          </m:dPr>
          <m:e>
            <m:r>
              <m:rPr>
                <m:sty m:val="p"/>
              </m:rPr>
              <w:rPr>
                <w:rFonts w:ascii="Cambria Math" w:hAnsi="Cambria Math"/>
              </w:rPr>
              <m:t>C</m:t>
            </m:r>
          </m:e>
        </m:d>
        <m:r>
          <w:rPr>
            <w:rFonts w:ascii="Cambria Math" w:hAnsi="Cambria Math"/>
          </w:rPr>
          <m:t>≥</m:t>
        </m:r>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lang w:val="vi-VN"/>
              </w:rPr>
              <m:t xml:space="preserve"> </m:t>
            </m:r>
          </m:e>
        </m:d>
      </m:oMath>
      <w:r>
        <w:t xml:space="preserve"> bất kể</w:t>
      </w:r>
      <w:r>
        <w:cr/>
        <w:t xml:space="preserve">cụm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oMath>
      <w:r>
        <w:t xml:space="preserve"> được chọn như thế nào. Nếu phân cụm khớp với phân vùng của miền</w:t>
      </w:r>
      <w:r>
        <w:rPr>
          <w:lang w:val="vi-VN"/>
        </w:rPr>
        <w:t xml:space="preserve"> </w:t>
      </w:r>
      <w:r>
        <w:t xml:space="preserve">thì ta thấy rằng: </w:t>
      </w:r>
      <w:r>
        <w:rPr>
          <w:rFonts w:ascii="Cambria Math" w:hAnsi="Cambria Math" w:cs="Cambria Math"/>
        </w:rPr>
        <w:t>𝐸</w:t>
      </w:r>
      <w:r w:rsidRPr="001D12E7">
        <w:rPr>
          <w:rFonts w:ascii="Cambria Math" w:hAnsi="Cambria Math"/>
        </w:rPr>
        <w:t xml:space="preserve"> </w:t>
      </w:r>
      <m:oMath>
        <m:r>
          <m:rPr>
            <m:sty m:val="p"/>
          </m:rPr>
          <w:rPr>
            <w:rFonts w:ascii="Cambria Math" w:hAnsi="Cambria Math"/>
          </w:rPr>
          <m:t>E</m:t>
        </m:r>
        <m:d>
          <m:dPr>
            <m:ctrlPr>
              <w:rPr>
                <w:rFonts w:ascii="Cambria Math" w:hAnsi="Cambria Math"/>
              </w:rPr>
            </m:ctrlPr>
          </m:dPr>
          <m:e>
            <m:r>
              <m:rPr>
                <m:sty m:val="p"/>
              </m:rPr>
              <w:rPr>
                <w:rFonts w:ascii="Cambria Math" w:hAnsi="Cambria Math"/>
              </w:rPr>
              <m:t>C</m:t>
            </m:r>
          </m:e>
        </m:d>
        <m:r>
          <w:rPr>
            <w:rFonts w:ascii="Cambria Math" w:hAnsi="Cambria Math"/>
          </w:rPr>
          <m:t>≫</m:t>
        </m:r>
        <m:r>
          <m:rPr>
            <m:sty m:val="p"/>
          </m:rPr>
          <w:rPr>
            <w:rFonts w:ascii="Cambria Math" w:hAnsi="Cambria Math"/>
          </w:rPr>
          <m:t>E</m:t>
        </m:r>
        <m:d>
          <m:dPr>
            <m:ctrlPr>
              <w:rPr>
                <w:rFonts w:ascii="Cambria Math" w:hAnsi="Cambria Math"/>
              </w:rPr>
            </m:ctrlPr>
          </m:dPr>
          <m:e>
            <m:sSub>
              <m:sSubPr>
                <m:ctrlPr>
                  <w:rPr>
                    <w:rFonts w:ascii="Cambria Math" w:hAnsi="Cambria Math"/>
                  </w:rPr>
                </m:ctrlPr>
              </m:sSubPr>
              <m:e>
                <m:r>
                  <m:rPr>
                    <m:sty m:val="p"/>
                  </m:rPr>
                  <w:rPr>
                    <w:rFonts w:ascii="Cambria Math" w:hAnsi="Cambria Math"/>
                  </w:rPr>
                  <m:t>C</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2</m:t>
                </m:r>
              </m:sub>
            </m:sSub>
            <m:r>
              <m:rPr>
                <m:sty m:val="p"/>
              </m:rPr>
              <w:rPr>
                <w:rFonts w:ascii="Cambria Math" w:hAnsi="Cambria Math"/>
              </w:rPr>
              <m:t>, …,</m:t>
            </m:r>
            <m:sSub>
              <m:sSubPr>
                <m:ctrlPr>
                  <w:rPr>
                    <w:rFonts w:ascii="Cambria Math" w:hAnsi="Cambria Math"/>
                  </w:rPr>
                </m:ctrlPr>
              </m:sSubPr>
              <m:e>
                <m:r>
                  <m:rPr>
                    <m:sty m:val="p"/>
                  </m:rPr>
                  <w:rPr>
                    <w:rFonts w:ascii="Cambria Math" w:hAnsi="Cambria Math"/>
                  </w:rPr>
                  <m:t>C</m:t>
                </m:r>
              </m:e>
              <m:sub>
                <m:r>
                  <m:rPr>
                    <m:sty m:val="p"/>
                  </m:rPr>
                  <w:rPr>
                    <w:rFonts w:ascii="Cambria Math" w:hAnsi="Cambria Math"/>
                  </w:rPr>
                  <m:t>k</m:t>
                </m:r>
              </m:sub>
            </m:sSub>
            <m:r>
              <m:rPr>
                <m:sty m:val="p"/>
              </m:rPr>
              <w:rPr>
                <w:rFonts w:ascii="Cambria Math" w:hAnsi="Cambria Math"/>
                <w:lang w:val="vi-VN"/>
              </w:rPr>
              <m:t xml:space="preserve"> </m:t>
            </m:r>
          </m:e>
        </m:d>
      </m:oMath>
      <w:r>
        <w:t>. Ngược lại, nếu phân cụm C có cùng mức độ</w:t>
      </w:r>
      <w:r>
        <w:rPr>
          <w:lang w:val="vi-VN"/>
        </w:rPr>
        <w:t xml:space="preserve"> </w:t>
      </w:r>
      <w:r>
        <w:t>ngẫu nhiên như trong tập C ban đầu, thì entropy phần lớn sẽ không thay đổi. Về cơ</w:t>
      </w:r>
      <w:r>
        <w:rPr>
          <w:lang w:val="vi-VN"/>
        </w:rPr>
        <w:t xml:space="preserve"> </w:t>
      </w:r>
      <w:r>
        <w:t>bản, hàm entropy được sử dụng ở đây để đo lường mức độ phù hợp của hai phân vùng</w:t>
      </w:r>
      <w:r>
        <w:rPr>
          <w:lang w:val="vi-VN"/>
        </w:rPr>
        <w:t xml:space="preserve"> </w:t>
      </w:r>
      <w:r>
        <w:t>được áp dụng để thiết lập các nút: phân vùng đầu tiên sử dụng thông tin có trong tên</w:t>
      </w:r>
      <w:r>
        <w:rPr>
          <w:lang w:val="vi-VN"/>
        </w:rPr>
        <w:t xml:space="preserve"> </w:t>
      </w:r>
      <w:r>
        <w:t>miền, trong khi phân vùng thứ hai sử dụng phương pháp phân nhóm.</w:t>
      </w:r>
    </w:p>
    <w:p w14:paraId="45F621CC" w14:textId="0560BBBA" w:rsidR="00C80993" w:rsidRPr="00C80993" w:rsidRDefault="001D12E7" w:rsidP="001D12E7">
      <w:pPr>
        <w:pStyle w:val="Nidungvnbn"/>
      </w:pPr>
      <w:r>
        <w:lastRenderedPageBreak/>
        <w:t>Các phân tích này được thực hiện trên 10 đồ thị cấu trúc liên kết được thu thập</w:t>
      </w:r>
      <w:r>
        <w:cr/>
        <w:t>trong tháng 2/2001 và 3/2001. Các nhà nghiêng cứu không phát hiện thấy entropy giảm</w:t>
      </w:r>
      <w:r>
        <w:rPr>
          <w:lang w:val="vi-VN"/>
        </w:rPr>
        <w:t xml:space="preserve"> </w:t>
      </w:r>
      <w:r>
        <w:t>nghiêm trọng sau khi thực hiện phân nhóm (tất cả các mức giảm đều nằm trong khoảng</w:t>
      </w:r>
      <w:r>
        <w:rPr>
          <w:lang w:val="vi-VN"/>
        </w:rPr>
        <w:t xml:space="preserve"> </w:t>
      </w:r>
      <w:r>
        <w:t>dưới 8% so với giá trị entropy ban đầu). Do đó, ta kết luận rằng các nút Gntuella tập</w:t>
      </w:r>
      <w:r>
        <w:rPr>
          <w:lang w:val="vi-VN"/>
        </w:rPr>
        <w:t xml:space="preserve"> </w:t>
      </w:r>
      <w:r>
        <w:t>hợp theo cách hoàn toàn độc lập với cấu trúc internet. Giả sử rằng cấu trúc tên miền</w:t>
      </w:r>
      <w:r>
        <w:rPr>
          <w:lang w:val="vi-VN"/>
        </w:rPr>
        <w:t xml:space="preserve"> </w:t>
      </w:r>
      <w:r>
        <w:t>Internet gần như khớp với cấu trúc liên kết cơ bản (chi phí gửi dữ liệu trong một miền</w:t>
      </w:r>
      <w:r>
        <w:rPr>
          <w:lang w:val="vi-VN"/>
        </w:rPr>
        <w:t xml:space="preserve"> </w:t>
      </w:r>
      <w:r>
        <w:t>nhỏ hơn chi phí gửi dữ liệu giữa các miền), có thể kết luận rằng mạng Gnutella tự tổ</w:t>
      </w:r>
      <w:r>
        <w:rPr>
          <w:lang w:val="vi-VN"/>
        </w:rPr>
        <w:t xml:space="preserve"> c</w:t>
      </w:r>
      <w:r>
        <w:t>hức không sử dụng một cách hiệu quả cơ sở hạ tầng vật lý bên dưới.</w:t>
      </w:r>
    </w:p>
    <w:p w14:paraId="0F3024A7" w14:textId="44F1CC3D" w:rsidR="005A7935" w:rsidRDefault="00C05852" w:rsidP="00C05852">
      <w:pPr>
        <w:pStyle w:val="Nidungvnbn"/>
        <w:ind w:firstLine="0"/>
      </w:pPr>
      <w:r w:rsidRPr="00C80993">
        <w:br w:type="page"/>
      </w:r>
    </w:p>
    <w:p w14:paraId="2BEA26FE" w14:textId="72D3B2EA" w:rsidR="005A7935" w:rsidRDefault="005A7935" w:rsidP="005A7935">
      <w:pPr>
        <w:pStyle w:val="Chng"/>
        <w:tabs>
          <w:tab w:val="clear" w:pos="6379"/>
        </w:tabs>
        <w:rPr>
          <w:lang w:val="vi-VN"/>
        </w:rPr>
      </w:pPr>
      <w:bookmarkStart w:id="61" w:name="_Toc168604220"/>
      <w:bookmarkStart w:id="62" w:name="_Toc153039783"/>
      <w:r>
        <w:lastRenderedPageBreak/>
        <w:t>CHƯƠNG</w:t>
      </w:r>
      <w:r>
        <w:rPr>
          <w:lang w:val="vi-VN"/>
        </w:rPr>
        <w:t xml:space="preserve"> 5 – </w:t>
      </w:r>
      <w:r w:rsidR="00A77726">
        <w:rPr>
          <w:lang w:val="vi-VN"/>
        </w:rPr>
        <w:t xml:space="preserve">ỨNG DỤNG </w:t>
      </w:r>
      <w:r>
        <w:t>GTK</w:t>
      </w:r>
      <w:r>
        <w:rPr>
          <w:lang w:val="vi-VN"/>
        </w:rPr>
        <w:t xml:space="preserve"> </w:t>
      </w:r>
      <w:r w:rsidR="00A77726">
        <w:rPr>
          <w:lang w:val="vi-VN"/>
        </w:rPr>
        <w:t xml:space="preserve">- </w:t>
      </w:r>
      <w:r>
        <w:rPr>
          <w:lang w:val="vi-VN"/>
        </w:rPr>
        <w:t>GNUTELLA</w:t>
      </w:r>
      <w:bookmarkEnd w:id="61"/>
    </w:p>
    <w:p w14:paraId="25A86786" w14:textId="6CBD8C28" w:rsidR="005A7935" w:rsidRPr="005A7935" w:rsidRDefault="005A7935" w:rsidP="005A7935">
      <w:pPr>
        <w:pStyle w:val="Nidungvnbn"/>
        <w:rPr>
          <w:lang w:val="vi-VN"/>
        </w:rPr>
      </w:pPr>
      <w:r>
        <w:rPr>
          <w:lang w:val="vi-VN"/>
        </w:rPr>
        <w:t>G</w:t>
      </w:r>
      <w:r w:rsidRPr="005A7935">
        <w:rPr>
          <w:lang w:val="vi-VN"/>
        </w:rPr>
        <w:t>tk-gnutella là một ứng dụng miễn phí được viết bằng ngôn ngữ C, hoạt động trên đa nền tảng và hiện vẫn còn hoạt động trong mạng Gnutella. Ứng dụng này cho phép chia sẻ các loại tập tin khác nhau như sách, phim ảnh, âm nhạc và trò chơi trên mạng Gnutella.</w:t>
      </w:r>
    </w:p>
    <w:p w14:paraId="3200B866" w14:textId="3EB6C5C1" w:rsidR="005A7935" w:rsidRDefault="005A7935" w:rsidP="005A7935">
      <w:pPr>
        <w:pStyle w:val="Nidungvnbn"/>
        <w:rPr>
          <w:lang w:val="vi-VN"/>
        </w:rPr>
      </w:pPr>
      <w:r w:rsidRPr="005A7935">
        <w:rPr>
          <w:lang w:val="vi-VN"/>
        </w:rPr>
        <w:t>Trong chương này, chúng ta sẽ tìm hiểu cách cài đặt gtk-gnutella trên hệ điều hành Windows và cách sử dụng ứng dụng này để có thể đánh giá một cách khách quan về nó.</w:t>
      </w:r>
    </w:p>
    <w:p w14:paraId="04CD5442" w14:textId="673D97CD" w:rsidR="005A7935" w:rsidRDefault="005A7935" w:rsidP="005A7935">
      <w:pPr>
        <w:pStyle w:val="Tiumccp1"/>
        <w:rPr>
          <w:lang w:val="vi-VN"/>
        </w:rPr>
      </w:pPr>
      <w:bookmarkStart w:id="63" w:name="_Toc168604221"/>
      <w:r>
        <w:rPr>
          <w:lang w:val="vi-VN"/>
        </w:rPr>
        <w:t>5.1 Tải và cài đặt ứng dụng</w:t>
      </w:r>
      <w:bookmarkEnd w:id="63"/>
      <w:r>
        <w:rPr>
          <w:lang w:val="vi-VN"/>
        </w:rPr>
        <w:t xml:space="preserve"> </w:t>
      </w:r>
    </w:p>
    <w:p w14:paraId="41FF206F" w14:textId="0229F562" w:rsidR="00804468" w:rsidRPr="00804468" w:rsidRDefault="00804468" w:rsidP="00804468">
      <w:pPr>
        <w:pStyle w:val="Nidungvnbn"/>
        <w:rPr>
          <w:lang w:val="vi-VN"/>
        </w:rPr>
      </w:pPr>
      <w:r w:rsidRPr="00804468">
        <w:rPr>
          <w:lang w:val="vi-VN"/>
        </w:rPr>
        <w:t>Trước tiên, tải phiên bản mới nhất của gtk-gnutella (1.2.</w:t>
      </w:r>
      <w:r>
        <w:rPr>
          <w:lang w:val="vi-VN"/>
        </w:rPr>
        <w:t>3</w:t>
      </w:r>
      <w:r w:rsidRPr="00804468">
        <w:rPr>
          <w:lang w:val="vi-VN"/>
        </w:rPr>
        <w:t>) từ liên kết:</w:t>
      </w:r>
      <w:r>
        <w:rPr>
          <w:lang w:val="vi-VN"/>
        </w:rPr>
        <w:t xml:space="preserve"> </w:t>
      </w:r>
      <w:hyperlink r:id="rId34" w:history="1">
        <w:r w:rsidRPr="00804468">
          <w:rPr>
            <w:rStyle w:val="Hyperlink"/>
            <w:lang w:val="vi-VN"/>
          </w:rPr>
          <w:t>link</w:t>
        </w:r>
      </w:hyperlink>
    </w:p>
    <w:p w14:paraId="738C2933" w14:textId="679AE95E" w:rsidR="00804468" w:rsidRPr="00804468" w:rsidRDefault="00804468" w:rsidP="00804468">
      <w:pPr>
        <w:pStyle w:val="Nidungvnbn"/>
        <w:rPr>
          <w:lang w:val="vi-VN"/>
        </w:rPr>
      </w:pPr>
      <w:r w:rsidRPr="00804468">
        <w:rPr>
          <w:lang w:val="vi-VN"/>
        </w:rPr>
        <w:t xml:space="preserve">Sau khi tải về, tiến hành cài đặt và khởi động ứng dụng. Giao diện chính của ứng dụng sẽ hiển thị </w:t>
      </w:r>
      <w:r>
        <w:rPr>
          <w:lang w:val="vi-VN"/>
        </w:rPr>
        <w:t>bên dưới đây</w:t>
      </w:r>
      <w:r w:rsidRPr="00804468">
        <w:rPr>
          <w:lang w:val="vi-VN"/>
        </w:rPr>
        <w:t>.</w:t>
      </w:r>
    </w:p>
    <w:p w14:paraId="48D3A4D3" w14:textId="09A808F9" w:rsidR="00804468" w:rsidRDefault="00A82EF5" w:rsidP="00804468">
      <w:pPr>
        <w:pStyle w:val="Nidungvnbn"/>
        <w:ind w:firstLine="0"/>
        <w:rPr>
          <w:lang w:val="vi-VN"/>
        </w:rPr>
      </w:pPr>
      <w:r w:rsidRPr="00A82EF5">
        <w:rPr>
          <w:noProof/>
          <w:lang w:val="vi-VN"/>
        </w:rPr>
        <w:drawing>
          <wp:inline distT="0" distB="0" distL="0" distR="0" wp14:anchorId="0E6CDD1A" wp14:editId="77278E4B">
            <wp:extent cx="5579745" cy="3413125"/>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413125"/>
                    </a:xfrm>
                    <a:prstGeom prst="rect">
                      <a:avLst/>
                    </a:prstGeom>
                  </pic:spPr>
                </pic:pic>
              </a:graphicData>
            </a:graphic>
          </wp:inline>
        </w:drawing>
      </w:r>
    </w:p>
    <w:p w14:paraId="1DD13075" w14:textId="6DDBD61D" w:rsidR="00804468" w:rsidRPr="00804468" w:rsidRDefault="00804468" w:rsidP="00804468">
      <w:pPr>
        <w:pStyle w:val="Caption"/>
        <w:rPr>
          <w:lang w:val="vi-VN"/>
        </w:rPr>
      </w:pPr>
      <w:bookmarkStart w:id="64" w:name="_Toc168603981"/>
      <w:r>
        <w:rPr>
          <w:lang w:val="vi-VN"/>
        </w:rPr>
        <w:t>Hình 5.1 Giao diện chính của ứng dụng GTK – Gnutella</w:t>
      </w:r>
      <w:bookmarkEnd w:id="64"/>
    </w:p>
    <w:p w14:paraId="40F59459" w14:textId="05824CE4" w:rsidR="005A7935" w:rsidRDefault="00804468" w:rsidP="00804468">
      <w:pPr>
        <w:pStyle w:val="Nidungvnbn"/>
        <w:rPr>
          <w:lang w:val="vi-VN"/>
        </w:rPr>
      </w:pPr>
      <w:r w:rsidRPr="00804468">
        <w:rPr>
          <w:lang w:val="vi-VN"/>
        </w:rPr>
        <w:t>Khi giao diện hiện lên, ứng dụng sẽ ngay lập tức gửi thông điệp Ping để tìm các servent xung quanh. Sau khi nhận được phản hồi (Pong), danh sách các servent phản hồi sẽ hiển thị trên giao diện như trong Hình 12. Từ đây, người dùng có thể xem thông tin chi tiết từng servent và tiến hành các hoạt động tiếp theo.</w:t>
      </w:r>
    </w:p>
    <w:p w14:paraId="34EAF98B" w14:textId="301192F3" w:rsidR="00804468" w:rsidRPr="00804468" w:rsidRDefault="00804468" w:rsidP="00804468">
      <w:pPr>
        <w:pStyle w:val="Nidungvnbn"/>
        <w:rPr>
          <w:lang w:val="vi-VN"/>
        </w:rPr>
      </w:pPr>
      <w:r w:rsidRPr="00804468">
        <w:rPr>
          <w:lang w:val="vi-VN"/>
        </w:rPr>
        <w:lastRenderedPageBreak/>
        <w:t>Thông tin chi tiết các servent:</w:t>
      </w:r>
    </w:p>
    <w:p w14:paraId="35742133" w14:textId="77777777" w:rsidR="00804468" w:rsidRPr="00804468" w:rsidRDefault="00804468" w:rsidP="00804468">
      <w:pPr>
        <w:pStyle w:val="Nidungvnbn"/>
        <w:numPr>
          <w:ilvl w:val="0"/>
          <w:numId w:val="48"/>
        </w:numPr>
        <w:ind w:left="1134" w:hanging="283"/>
        <w:rPr>
          <w:lang w:val="vi-VN"/>
        </w:rPr>
      </w:pPr>
      <w:r w:rsidRPr="00804468">
        <w:rPr>
          <w:lang w:val="vi-VN"/>
        </w:rPr>
        <w:t>Host: Địa chỉ của các servent mà ứng dụng tìm thấy. Các host màu nhạt là địa chỉ IPv4 của máy tính đang sử dụng ứng dụng.</w:t>
      </w:r>
    </w:p>
    <w:p w14:paraId="432A7F9A" w14:textId="77777777" w:rsidR="00804468" w:rsidRPr="00804468" w:rsidRDefault="00804468" w:rsidP="00804468">
      <w:pPr>
        <w:pStyle w:val="Nidungvnbn"/>
        <w:numPr>
          <w:ilvl w:val="0"/>
          <w:numId w:val="48"/>
        </w:numPr>
        <w:ind w:left="1134" w:hanging="283"/>
        <w:rPr>
          <w:lang w:val="vi-VN"/>
        </w:rPr>
      </w:pPr>
      <w:r w:rsidRPr="00804468">
        <w:rPr>
          <w:lang w:val="vi-VN"/>
        </w:rPr>
        <w:t>User-Agent: Tên ứng dụng mà các servent khác sử dụng, ví dụ như gtk-gnutella hoặc Shareaza, cho thấy khả năng kết nối với mọi servent trong mạng Gnutella.</w:t>
      </w:r>
    </w:p>
    <w:p w14:paraId="506DFF7A" w14:textId="6CE75AB9" w:rsidR="00804468" w:rsidRPr="00804468" w:rsidRDefault="00804468" w:rsidP="00804468">
      <w:pPr>
        <w:pStyle w:val="Nidungvnbn"/>
        <w:numPr>
          <w:ilvl w:val="0"/>
          <w:numId w:val="48"/>
        </w:numPr>
        <w:ind w:left="1134" w:hanging="283"/>
        <w:rPr>
          <w:lang w:val="vi-VN"/>
        </w:rPr>
      </w:pPr>
      <w:r w:rsidRPr="00804468">
        <w:rPr>
          <w:lang w:val="vi-VN"/>
        </w:rPr>
        <w:t xml:space="preserve">Flags: Trạng thái của servent, ví dụ </w:t>
      </w:r>
      <w:r w:rsidR="00BD2967">
        <w:rPr>
          <w:lang w:val="vi-VN"/>
        </w:rPr>
        <w:t>“</w:t>
      </w:r>
      <w:r w:rsidRPr="00804468">
        <w:rPr>
          <w:lang w:val="vi-VN"/>
        </w:rPr>
        <w:t>U</w:t>
      </w:r>
      <w:r w:rsidR="00BD2967">
        <w:rPr>
          <w:lang w:val="vi-VN"/>
        </w:rPr>
        <w:t>”</w:t>
      </w:r>
      <w:r w:rsidRPr="00804468">
        <w:rPr>
          <w:lang w:val="vi-VN"/>
        </w:rPr>
        <w:t xml:space="preserve"> là ultrapeer, </w:t>
      </w:r>
      <w:r w:rsidR="00BD2967">
        <w:rPr>
          <w:lang w:val="vi-VN"/>
        </w:rPr>
        <w:t>“</w:t>
      </w:r>
      <w:r w:rsidRPr="00804468">
        <w:rPr>
          <w:lang w:val="vi-VN"/>
        </w:rPr>
        <w:t>O</w:t>
      </w:r>
      <w:r w:rsidR="00BD2967">
        <w:rPr>
          <w:lang w:val="vi-VN"/>
        </w:rPr>
        <w:t>”</w:t>
      </w:r>
      <w:r w:rsidRPr="00804468">
        <w:rPr>
          <w:lang w:val="vi-VN"/>
        </w:rPr>
        <w:t xml:space="preserve"> là loại kết nối outgoing.</w:t>
      </w:r>
    </w:p>
    <w:p w14:paraId="72CC75A8" w14:textId="26EEBE91" w:rsidR="00804468" w:rsidRPr="005A7935" w:rsidRDefault="00804468" w:rsidP="00804468">
      <w:pPr>
        <w:pStyle w:val="Nidungvnbn"/>
        <w:numPr>
          <w:ilvl w:val="0"/>
          <w:numId w:val="48"/>
        </w:numPr>
        <w:ind w:left="1134" w:hanging="283"/>
        <w:rPr>
          <w:lang w:val="vi-VN"/>
        </w:rPr>
      </w:pPr>
      <w:r w:rsidRPr="00804468">
        <w:rPr>
          <w:lang w:val="vi-VN"/>
        </w:rPr>
        <w:t>Quốc gia và Phiên bản Gnutella: Thông tin về quốc gia và phiên bản Gnutella (đa số các servent hiển thị là phiên bản 0.6).</w:t>
      </w:r>
    </w:p>
    <w:p w14:paraId="3D3FFE0E" w14:textId="7EBDA1FD" w:rsidR="00A82EF5" w:rsidRDefault="00A82EF5" w:rsidP="00A82EF5">
      <w:pPr>
        <w:pStyle w:val="Tiumccp1"/>
      </w:pPr>
      <w:bookmarkStart w:id="65" w:name="_Toc168604222"/>
      <w:r>
        <w:t>5.2 Tìm kiếm và tải tập tin</w:t>
      </w:r>
      <w:bookmarkEnd w:id="65"/>
    </w:p>
    <w:p w14:paraId="7DC6F92D" w14:textId="77777777" w:rsidR="00BD2967" w:rsidRDefault="00A82EF5" w:rsidP="00A82EF5">
      <w:pPr>
        <w:pStyle w:val="Nidungvnbn"/>
      </w:pPr>
      <w:r>
        <w:t xml:space="preserve">Gtk-gnutella xoay quanh hai chức năng chính: tìm kiếm và chia sẻ tập tin. </w:t>
      </w:r>
    </w:p>
    <w:p w14:paraId="5B0236D3" w14:textId="43632034" w:rsidR="00A82EF5" w:rsidRDefault="00A82EF5" w:rsidP="00A82EF5">
      <w:pPr>
        <w:pStyle w:val="Nidungvnbn"/>
      </w:pPr>
      <w:r>
        <w:t xml:space="preserve">Khi sử dụng chức năng tìm kiếm và tìm bài hát tên </w:t>
      </w:r>
      <w:r w:rsidR="00BD2967">
        <w:t>“</w:t>
      </w:r>
      <w:r>
        <w:t>song</w:t>
      </w:r>
      <w:r w:rsidR="00BD2967">
        <w:t>”</w:t>
      </w:r>
      <w:r>
        <w:t>, một thông điệp truy vấn (query) sẽ được gửi đến các servent trong mạng. Các nút chứa thông tin khớp sẽ gửi lại một truy vấn ngược (query hit) bao gồm thông tin của servent và tập tin.</w:t>
      </w:r>
    </w:p>
    <w:p w14:paraId="7EFE3163" w14:textId="6985E3A3" w:rsidR="00A82EF5" w:rsidRDefault="00BD2967" w:rsidP="00BD2967">
      <w:pPr>
        <w:pStyle w:val="Nidungvnbn"/>
        <w:ind w:firstLine="0"/>
      </w:pPr>
      <w:r w:rsidRPr="00BD2967">
        <w:rPr>
          <w:noProof/>
        </w:rPr>
        <w:drawing>
          <wp:inline distT="0" distB="0" distL="0" distR="0" wp14:anchorId="11A69196" wp14:editId="0CBDD44A">
            <wp:extent cx="5579745" cy="3838575"/>
            <wp:effectExtent l="0" t="0" r="19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3838575"/>
                    </a:xfrm>
                    <a:prstGeom prst="rect">
                      <a:avLst/>
                    </a:prstGeom>
                  </pic:spPr>
                </pic:pic>
              </a:graphicData>
            </a:graphic>
          </wp:inline>
        </w:drawing>
      </w:r>
    </w:p>
    <w:p w14:paraId="04AFBAA1" w14:textId="6E6C6ED6" w:rsidR="00A82EF5" w:rsidRPr="00BD2967" w:rsidRDefault="00BD2967" w:rsidP="00BD2967">
      <w:pPr>
        <w:pStyle w:val="Caption"/>
        <w:rPr>
          <w:lang w:val="vi-VN"/>
        </w:rPr>
      </w:pPr>
      <w:bookmarkStart w:id="66" w:name="_Toc168603982"/>
      <w:r w:rsidRPr="00BD2967">
        <w:t xml:space="preserve">Hình </w:t>
      </w:r>
      <w:r>
        <w:t>5</w:t>
      </w:r>
      <w:r>
        <w:rPr>
          <w:lang w:val="vi-VN"/>
        </w:rPr>
        <w:t>.2.1</w:t>
      </w:r>
      <w:r w:rsidRPr="00BD2967">
        <w:t xml:space="preserve"> Danh sách các thông tin </w:t>
      </w:r>
      <w:r>
        <w:t>khi</w:t>
      </w:r>
      <w:r>
        <w:rPr>
          <w:lang w:val="vi-VN"/>
        </w:rPr>
        <w:t xml:space="preserve"> </w:t>
      </w:r>
      <w:r w:rsidRPr="00BD2967">
        <w:t>tìm kiếm</w:t>
      </w:r>
      <w:r>
        <w:rPr>
          <w:lang w:val="vi-VN"/>
        </w:rPr>
        <w:t xml:space="preserve"> và t</w:t>
      </w:r>
      <w:r w:rsidRPr="00BD2967">
        <w:rPr>
          <w:lang w:val="vi-VN"/>
        </w:rPr>
        <w:t>hông tin về servent</w:t>
      </w:r>
      <w:r>
        <w:rPr>
          <w:lang w:val="vi-VN"/>
        </w:rPr>
        <w:t xml:space="preserve"> được chọn</w:t>
      </w:r>
      <w:bookmarkEnd w:id="66"/>
    </w:p>
    <w:p w14:paraId="649774CC" w14:textId="77777777" w:rsidR="00A82EF5" w:rsidRDefault="00A82EF5" w:rsidP="00A82EF5">
      <w:pPr>
        <w:pStyle w:val="Nidungvnbn"/>
      </w:pPr>
      <w:r>
        <w:lastRenderedPageBreak/>
        <w:t>Sau khi có danh sách các tập tin khớp với từ khóa tìm kiếm, bạn có thể chọn một tập tin và tiến hành tải về. Tốc độ tải có thể tương đối chậm, chỉ 12.37 KiB/s. Với một bài hát khoảng 4 MB, cần hơn 30 giây hoặc 1 phút để tải xong. Việc tải nhiều tập tin cùng lúc sẽ chia đều tốc độ tải.</w:t>
      </w:r>
    </w:p>
    <w:p w14:paraId="2168ACCC" w14:textId="466433B9" w:rsidR="00A82EF5" w:rsidRDefault="00791BEE" w:rsidP="00791BEE">
      <w:pPr>
        <w:pStyle w:val="Nidungvnbn"/>
        <w:ind w:firstLine="0"/>
      </w:pPr>
      <w:r w:rsidRPr="00791BEE">
        <w:rPr>
          <w:noProof/>
        </w:rPr>
        <w:drawing>
          <wp:inline distT="0" distB="0" distL="0" distR="0" wp14:anchorId="0D2129DC" wp14:editId="07E6E95B">
            <wp:extent cx="5579745" cy="290004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900045"/>
                    </a:xfrm>
                    <a:prstGeom prst="rect">
                      <a:avLst/>
                    </a:prstGeom>
                  </pic:spPr>
                </pic:pic>
              </a:graphicData>
            </a:graphic>
          </wp:inline>
        </w:drawing>
      </w:r>
    </w:p>
    <w:p w14:paraId="47B9DD29" w14:textId="4459FD09" w:rsidR="00A82EF5" w:rsidRDefault="00791BEE" w:rsidP="00791BEE">
      <w:pPr>
        <w:pStyle w:val="Caption"/>
      </w:pPr>
      <w:bookmarkStart w:id="67" w:name="_Toc168603983"/>
      <w:r w:rsidRPr="00791BEE">
        <w:t xml:space="preserve">Hình </w:t>
      </w:r>
      <w:r>
        <w:t>5</w:t>
      </w:r>
      <w:r>
        <w:rPr>
          <w:lang w:val="vi-VN"/>
        </w:rPr>
        <w:t>.2.2</w:t>
      </w:r>
      <w:r w:rsidRPr="00791BEE">
        <w:t xml:space="preserve"> Tiến độ tải của các bài hát đã chọn</w:t>
      </w:r>
      <w:bookmarkEnd w:id="67"/>
    </w:p>
    <w:p w14:paraId="40663993" w14:textId="77777777" w:rsidR="00A82EF5" w:rsidRDefault="00A82EF5" w:rsidP="00A82EF5">
      <w:pPr>
        <w:pStyle w:val="Nidungvnbn"/>
      </w:pPr>
      <w:r>
        <w:t>Sau khi tải thành công, các tập tin sẽ hiển thị tại thư mục cài sẵn.</w:t>
      </w:r>
    </w:p>
    <w:p w14:paraId="30607E26" w14:textId="439EFD8B" w:rsidR="00A82EF5" w:rsidRDefault="006C2155" w:rsidP="006C2155">
      <w:pPr>
        <w:pStyle w:val="Nidungvnbn"/>
        <w:ind w:firstLine="0"/>
      </w:pPr>
      <w:r w:rsidRPr="006C2155">
        <w:rPr>
          <w:noProof/>
        </w:rPr>
        <w:drawing>
          <wp:inline distT="0" distB="0" distL="0" distR="0" wp14:anchorId="089376D7" wp14:editId="4F09BCDB">
            <wp:extent cx="5579745" cy="2777490"/>
            <wp:effectExtent l="0" t="0" r="190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2777490"/>
                    </a:xfrm>
                    <a:prstGeom prst="rect">
                      <a:avLst/>
                    </a:prstGeom>
                  </pic:spPr>
                </pic:pic>
              </a:graphicData>
            </a:graphic>
          </wp:inline>
        </w:drawing>
      </w:r>
    </w:p>
    <w:p w14:paraId="45718B1F" w14:textId="332399A9" w:rsidR="006C2155" w:rsidRDefault="006C2155" w:rsidP="005B3188">
      <w:pPr>
        <w:pStyle w:val="Caption"/>
      </w:pPr>
      <w:bookmarkStart w:id="68" w:name="_Toc168603984"/>
      <w:r w:rsidRPr="006C2155">
        <w:t xml:space="preserve">Hình </w:t>
      </w:r>
      <w:r w:rsidR="005B3188">
        <w:t>5</w:t>
      </w:r>
      <w:r w:rsidR="005B3188">
        <w:rPr>
          <w:lang w:val="vi-VN"/>
        </w:rPr>
        <w:t>.2.3</w:t>
      </w:r>
      <w:r w:rsidRPr="006C2155">
        <w:t xml:space="preserve"> Các tập tin đã được tải xuống thành công</w:t>
      </w:r>
      <w:bookmarkEnd w:id="68"/>
    </w:p>
    <w:p w14:paraId="61D677BA" w14:textId="77777777" w:rsidR="005B3188" w:rsidRDefault="005B3188" w:rsidP="00A82EF5">
      <w:pPr>
        <w:pStyle w:val="Tiumccp1"/>
      </w:pPr>
      <w:r>
        <w:br w:type="page"/>
      </w:r>
    </w:p>
    <w:p w14:paraId="00D44BF4" w14:textId="2F300FAF" w:rsidR="00A82EF5" w:rsidRDefault="00A82EF5" w:rsidP="00A82EF5">
      <w:pPr>
        <w:pStyle w:val="Tiumccp1"/>
      </w:pPr>
      <w:bookmarkStart w:id="69" w:name="_Toc168604223"/>
      <w:r>
        <w:lastRenderedPageBreak/>
        <w:t>5.3 Chia sẻ tập tin</w:t>
      </w:r>
      <w:bookmarkEnd w:id="69"/>
    </w:p>
    <w:p w14:paraId="34A0312B" w14:textId="278658D0" w:rsidR="00906860" w:rsidRPr="00906860" w:rsidRDefault="00906860" w:rsidP="00906860">
      <w:pPr>
        <w:pStyle w:val="Nidungvnbn"/>
        <w:rPr>
          <w:rFonts w:ascii="TimesNewRomanPSMT" w:hAnsi="TimesNewRomanPSMT"/>
          <w:color w:val="000000"/>
        </w:rPr>
      </w:pPr>
      <w:r w:rsidRPr="00906860">
        <w:rPr>
          <w:rFonts w:ascii="TimesNewRomanPSMT" w:hAnsi="TimesNewRomanPSMT"/>
          <w:color w:val="000000"/>
        </w:rPr>
        <w:t>Ngoài khả năng tìm kiếm và tải tập tin, Gtk-Gnutella còn cho phép chia sẻ dữ liệu từ máy tính của bạn. Để chia sẻ tập tin, thực hiện các bước sau:</w:t>
      </w:r>
    </w:p>
    <w:p w14:paraId="008B1D1C" w14:textId="77777777" w:rsidR="00906860" w:rsidRPr="00906860" w:rsidRDefault="00906860" w:rsidP="00906860">
      <w:pPr>
        <w:pStyle w:val="Nidungvnbn"/>
        <w:numPr>
          <w:ilvl w:val="0"/>
          <w:numId w:val="49"/>
        </w:numPr>
        <w:ind w:left="1134" w:hanging="283"/>
        <w:rPr>
          <w:rFonts w:ascii="TimesNewRomanPSMT" w:hAnsi="TimesNewRomanPSMT"/>
          <w:color w:val="000000"/>
        </w:rPr>
      </w:pPr>
      <w:r w:rsidRPr="00906860">
        <w:rPr>
          <w:rFonts w:ascii="TimesNewRomanPSMT" w:hAnsi="TimesNewRomanPSMT"/>
          <w:color w:val="000000"/>
        </w:rPr>
        <w:t>Nhấn File &gt; Preferences.</w:t>
      </w:r>
    </w:p>
    <w:p w14:paraId="73E87085" w14:textId="77777777" w:rsidR="00906860" w:rsidRPr="00906860" w:rsidRDefault="00906860" w:rsidP="00906860">
      <w:pPr>
        <w:pStyle w:val="Nidungvnbn"/>
        <w:numPr>
          <w:ilvl w:val="0"/>
          <w:numId w:val="49"/>
        </w:numPr>
        <w:ind w:left="1134" w:hanging="283"/>
        <w:rPr>
          <w:rFonts w:ascii="TimesNewRomanPSMT" w:hAnsi="TimesNewRomanPSMT"/>
          <w:color w:val="000000"/>
        </w:rPr>
      </w:pPr>
      <w:r w:rsidRPr="00906860">
        <w:rPr>
          <w:rFonts w:ascii="TimesNewRomanPSMT" w:hAnsi="TimesNewRomanPSMT"/>
          <w:color w:val="000000"/>
        </w:rPr>
        <w:t>Chọn Add directory.</w:t>
      </w:r>
    </w:p>
    <w:p w14:paraId="6B728271" w14:textId="2B4A3834" w:rsidR="00A82EF5" w:rsidRDefault="00906860" w:rsidP="00906860">
      <w:pPr>
        <w:pStyle w:val="Nidungvnbn"/>
        <w:numPr>
          <w:ilvl w:val="0"/>
          <w:numId w:val="49"/>
        </w:numPr>
        <w:ind w:left="1134" w:hanging="283"/>
      </w:pPr>
      <w:r w:rsidRPr="00906860">
        <w:rPr>
          <w:rFonts w:ascii="TimesNewRomanPSMT" w:hAnsi="TimesNewRomanPSMT"/>
          <w:color w:val="000000"/>
        </w:rPr>
        <w:t>Chọn thư mục chứa các tập tin bạn muốn chia sẻ, ví dụ như thư mục Music.</w:t>
      </w:r>
    </w:p>
    <w:p w14:paraId="4672F807" w14:textId="5F194E88" w:rsidR="00A82EF5" w:rsidRDefault="00B54950" w:rsidP="00B54950">
      <w:pPr>
        <w:pStyle w:val="Nidungvnbn"/>
        <w:ind w:firstLine="0"/>
      </w:pPr>
      <w:r>
        <w:rPr>
          <w:noProof/>
        </w:rPr>
        <mc:AlternateContent>
          <mc:Choice Requires="wps">
            <w:drawing>
              <wp:anchor distT="0" distB="0" distL="114300" distR="114300" simplePos="0" relativeHeight="251684864" behindDoc="0" locked="0" layoutInCell="1" allowOverlap="1" wp14:anchorId="1958EBC3" wp14:editId="42935A2B">
                <wp:simplePos x="0" y="0"/>
                <wp:positionH relativeFrom="column">
                  <wp:posOffset>2273300</wp:posOffset>
                </wp:positionH>
                <wp:positionV relativeFrom="paragraph">
                  <wp:posOffset>1301750</wp:posOffset>
                </wp:positionV>
                <wp:extent cx="1000125" cy="266700"/>
                <wp:effectExtent l="0" t="0" r="28575" b="19050"/>
                <wp:wrapNone/>
                <wp:docPr id="83" name="Rectangle 83"/>
                <wp:cNvGraphicFramePr/>
                <a:graphic xmlns:a="http://schemas.openxmlformats.org/drawingml/2006/main">
                  <a:graphicData uri="http://schemas.microsoft.com/office/word/2010/wordprocessingShape">
                    <wps:wsp>
                      <wps:cNvSpPr/>
                      <wps:spPr>
                        <a:xfrm>
                          <a:off x="0" y="0"/>
                          <a:ext cx="1000125" cy="2667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A22EB" id="Rectangle 83" o:spid="_x0000_s1026" style="position:absolute;margin-left:179pt;margin-top:102.5pt;width:78.75pt;height:2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" filled="f" strokecolor="#c00000" strokeweight="2pt"/>
            </w:pict>
          </mc:Fallback>
        </mc:AlternateContent>
      </w:r>
      <w:r w:rsidR="002731B5" w:rsidRPr="002731B5">
        <w:rPr>
          <w:noProof/>
        </w:rPr>
        <w:drawing>
          <wp:inline distT="0" distB="0" distL="0" distR="0" wp14:anchorId="68E69B0F" wp14:editId="65F5D402">
            <wp:extent cx="5579745" cy="6101715"/>
            <wp:effectExtent l="19050" t="19050" r="20955" b="133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6101715"/>
                    </a:xfrm>
                    <a:prstGeom prst="rect">
                      <a:avLst/>
                    </a:prstGeom>
                    <a:ln>
                      <a:solidFill>
                        <a:schemeClr val="bg1">
                          <a:lumMod val="75000"/>
                        </a:schemeClr>
                      </a:solidFill>
                    </a:ln>
                  </pic:spPr>
                </pic:pic>
              </a:graphicData>
            </a:graphic>
          </wp:inline>
        </w:drawing>
      </w:r>
    </w:p>
    <w:p w14:paraId="399CCD43" w14:textId="4F7B65DF" w:rsidR="00560D48" w:rsidRPr="00560D48" w:rsidRDefault="00D533A4" w:rsidP="00560D48">
      <w:pPr>
        <w:pStyle w:val="Caption"/>
        <w:rPr>
          <w:lang w:val="vi-VN"/>
        </w:rPr>
      </w:pPr>
      <w:bookmarkStart w:id="70" w:name="_Toc168603985"/>
      <w:r>
        <w:t>Hình</w:t>
      </w:r>
      <w:r>
        <w:rPr>
          <w:lang w:val="vi-VN"/>
        </w:rPr>
        <w:t xml:space="preserve"> 5.3.1 </w:t>
      </w:r>
      <w:r w:rsidR="00560D48" w:rsidRPr="00560D48">
        <w:rPr>
          <w:lang w:val="vi-VN"/>
        </w:rPr>
        <w:t>Giao diện chọn thư mục</w:t>
      </w:r>
      <w:bookmarkEnd w:id="70"/>
    </w:p>
    <w:p w14:paraId="27FD2C3E" w14:textId="54155520" w:rsidR="00D533A4" w:rsidRDefault="009800E1" w:rsidP="00A82EF5">
      <w:pPr>
        <w:pStyle w:val="Nidungvnbn"/>
      </w:pPr>
      <w:r>
        <w:lastRenderedPageBreak/>
        <w:t>Kết</w:t>
      </w:r>
      <w:r>
        <w:rPr>
          <w:lang w:val="vi-VN"/>
        </w:rPr>
        <w:t xml:space="preserve"> quả cho thấy có 1 file đã được tải lên mới kích thước 631 KB. </w:t>
      </w:r>
      <w:r w:rsidR="00D533A4">
        <w:t>Để</w:t>
      </w:r>
      <w:r w:rsidR="00D533A4">
        <w:rPr>
          <w:lang w:val="vi-VN"/>
        </w:rPr>
        <w:t xml:space="preserve"> </w:t>
      </w:r>
      <w:r w:rsidR="00A82EF5">
        <w:t xml:space="preserve">giới hạn kiểu dữ liệu của tập tin thông qua phần </w:t>
      </w:r>
      <w:r w:rsidRPr="002731B5">
        <w:rPr>
          <w:b/>
          <w:bCs/>
        </w:rPr>
        <w:t>S</w:t>
      </w:r>
      <w:r w:rsidR="00A82EF5" w:rsidRPr="002731B5">
        <w:rPr>
          <w:b/>
          <w:bCs/>
        </w:rPr>
        <w:t>earch extensions</w:t>
      </w:r>
      <w:r w:rsidR="00A82EF5">
        <w:t xml:space="preserve"> hoặc điều chỉnh lượng dữ liệu có thể chia sẻ trong </w:t>
      </w:r>
      <w:r w:rsidRPr="002731B5">
        <w:rPr>
          <w:b/>
          <w:bCs/>
        </w:rPr>
        <w:t>P</w:t>
      </w:r>
      <w:r w:rsidR="00A82EF5" w:rsidRPr="002731B5">
        <w:rPr>
          <w:b/>
          <w:bCs/>
        </w:rPr>
        <w:t xml:space="preserve">artial </w:t>
      </w:r>
      <w:r w:rsidRPr="002731B5">
        <w:rPr>
          <w:b/>
          <w:bCs/>
        </w:rPr>
        <w:t>F</w:t>
      </w:r>
      <w:r w:rsidR="00A82EF5" w:rsidRPr="002731B5">
        <w:rPr>
          <w:b/>
          <w:bCs/>
        </w:rPr>
        <w:t xml:space="preserve">ile </w:t>
      </w:r>
      <w:r w:rsidRPr="002731B5">
        <w:rPr>
          <w:b/>
          <w:bCs/>
        </w:rPr>
        <w:t>S</w:t>
      </w:r>
      <w:r w:rsidR="00A82EF5" w:rsidRPr="002731B5">
        <w:rPr>
          <w:b/>
          <w:bCs/>
        </w:rPr>
        <w:t>haring</w:t>
      </w:r>
      <w:r w:rsidR="00A82EF5">
        <w:t xml:space="preserve">. </w:t>
      </w:r>
    </w:p>
    <w:p w14:paraId="43A1F551" w14:textId="069C0BAE" w:rsidR="00A82EF5" w:rsidRPr="00D533A4" w:rsidRDefault="00A82EF5" w:rsidP="00A82EF5">
      <w:pPr>
        <w:pStyle w:val="Nidungvnbn"/>
        <w:rPr>
          <w:lang w:val="vi-VN"/>
        </w:rPr>
      </w:pPr>
      <w:r>
        <w:t xml:space="preserve">Để kiểm tra các tập tin được chia sẻ, gõ lệnh </w:t>
      </w:r>
      <w:r w:rsidR="00BD2967">
        <w:t>“</w:t>
      </w:r>
      <w:r>
        <w:t>local:</w:t>
      </w:r>
      <w:r w:rsidR="00BD2967">
        <w:t>”</w:t>
      </w:r>
      <w:r>
        <w:t xml:space="preserve"> trên thanh tìm </w:t>
      </w:r>
      <w:r w:rsidR="00D533A4">
        <w:t>kiếm</w:t>
      </w:r>
      <w:r w:rsidR="00D533A4">
        <w:rPr>
          <w:lang w:val="vi-VN"/>
        </w:rPr>
        <w:t xml:space="preserve">. </w:t>
      </w:r>
      <w:r w:rsidR="008D25D3" w:rsidRPr="008D25D3">
        <w:rPr>
          <w:rFonts w:ascii="TimesNewRomanPSMT" w:hAnsi="TimesNewRomanPSMT"/>
          <w:color w:val="000000"/>
        </w:rPr>
        <w:t>Các tập tin đã hiện chính là các tập tin có thể được chia sẻ trên mạng Gnutella. Bây giờ thì các servent khác đều có thể tìm các tập tin trên miễn là họ search đúng từ khóa có trong các tập tin</w:t>
      </w:r>
      <w:r w:rsidR="00D533A4">
        <w:rPr>
          <w:lang w:val="vi-VN"/>
        </w:rPr>
        <w:t>.</w:t>
      </w:r>
    </w:p>
    <w:p w14:paraId="1EA9950D" w14:textId="32F76379" w:rsidR="00A82EF5" w:rsidRDefault="00D533A4" w:rsidP="008D25D3">
      <w:pPr>
        <w:pStyle w:val="Nidungvnbn"/>
        <w:ind w:firstLine="0"/>
      </w:pPr>
      <w:r w:rsidRPr="00D533A4">
        <w:rPr>
          <w:noProof/>
        </w:rPr>
        <w:drawing>
          <wp:inline distT="0" distB="0" distL="0" distR="0" wp14:anchorId="55A7298E" wp14:editId="46E6BFB6">
            <wp:extent cx="5579745" cy="2924810"/>
            <wp:effectExtent l="0" t="0" r="1905" b="889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924810"/>
                    </a:xfrm>
                    <a:prstGeom prst="rect">
                      <a:avLst/>
                    </a:prstGeom>
                  </pic:spPr>
                </pic:pic>
              </a:graphicData>
            </a:graphic>
          </wp:inline>
        </w:drawing>
      </w:r>
    </w:p>
    <w:p w14:paraId="6AC7DAFA" w14:textId="5B0BB7EF" w:rsidR="00A82EF5" w:rsidRDefault="00A82EF5" w:rsidP="00A82EF5">
      <w:pPr>
        <w:pStyle w:val="Tiumccp1"/>
      </w:pPr>
      <w:bookmarkStart w:id="71" w:name="_Toc168604224"/>
      <w:r>
        <w:t>5.4 Đánh giá</w:t>
      </w:r>
      <w:bookmarkEnd w:id="71"/>
    </w:p>
    <w:p w14:paraId="016ACE35" w14:textId="57AFF2B8" w:rsidR="00A82EF5" w:rsidRDefault="00A82EF5" w:rsidP="008D25D3">
      <w:pPr>
        <w:pStyle w:val="Nidungvnbn"/>
      </w:pPr>
      <w:r>
        <w:t>Nhìn chung, gtk-gnutella rất dễ cài đặt với giao diện đơn giản và dễ sử dụng. Tuy nhiên, chức năng của ứng dụng chỉ gói gọn trong ba tính năng chính: tìm kiếm, tải và chia sẻ tập tin. Tốc độ tải tương đối chậm, chỉ đáp ứng được các tập tin có dung lượng nhỏ. Tốc độ không đều còn phụ thuộc vào chất lượng đường truyền của các nút tham gia mạng.</w:t>
      </w:r>
    </w:p>
    <w:p w14:paraId="317214EF" w14:textId="79756CDD" w:rsidR="005A7935" w:rsidRDefault="00A82EF5" w:rsidP="00A82EF5">
      <w:pPr>
        <w:pStyle w:val="Nidungvnbn"/>
      </w:pPr>
      <w:r>
        <w:t>Vấn đề bảo mật cũng đáng lưu ý, khi chỉ hiển thị tên và dung lượng của tập tin mà không cho xem trước nội dung. Điều này tiềm ẩn nguy cơ tập tin có thể là mã độc giả dạng thành định dạng an toàn.</w:t>
      </w:r>
      <w:r w:rsidR="005A7935">
        <w:br w:type="page"/>
      </w:r>
    </w:p>
    <w:p w14:paraId="44FAD556" w14:textId="4679D509" w:rsidR="00C05852" w:rsidRPr="006D7919" w:rsidRDefault="00C05852" w:rsidP="00C05852">
      <w:pPr>
        <w:pStyle w:val="Chng"/>
        <w:tabs>
          <w:tab w:val="clear" w:pos="6379"/>
        </w:tabs>
        <w:rPr>
          <w:lang w:val="vi-VN"/>
        </w:rPr>
      </w:pPr>
      <w:bookmarkStart w:id="72" w:name="_Toc168604225"/>
      <w:r>
        <w:lastRenderedPageBreak/>
        <w:t>CHƯƠNG</w:t>
      </w:r>
      <w:r>
        <w:rPr>
          <w:lang w:val="vi-VN"/>
        </w:rPr>
        <w:t xml:space="preserve"> </w:t>
      </w:r>
      <w:r w:rsidR="008F1F64">
        <w:rPr>
          <w:lang w:val="vi-VN"/>
        </w:rPr>
        <w:t>6</w:t>
      </w:r>
      <w:r>
        <w:rPr>
          <w:lang w:val="vi-VN"/>
        </w:rPr>
        <w:t xml:space="preserve"> – </w:t>
      </w:r>
      <w:bookmarkEnd w:id="62"/>
      <w:r w:rsidR="006D7919">
        <w:t>KẾT</w:t>
      </w:r>
      <w:r w:rsidR="006D7919">
        <w:rPr>
          <w:lang w:val="vi-VN"/>
        </w:rPr>
        <w:t xml:space="preserve"> LUẬN</w:t>
      </w:r>
      <w:bookmarkEnd w:id="72"/>
    </w:p>
    <w:p w14:paraId="65D726B2" w14:textId="4100F26A" w:rsidR="00C05852" w:rsidRDefault="008F1F64" w:rsidP="001D12E7">
      <w:pPr>
        <w:pStyle w:val="Tiumccp1"/>
        <w:tabs>
          <w:tab w:val="clear" w:pos="6379"/>
        </w:tabs>
        <w:rPr>
          <w:lang w:val="vi-VN"/>
        </w:rPr>
      </w:pPr>
      <w:bookmarkStart w:id="73" w:name="_Toc168604226"/>
      <w:r>
        <w:rPr>
          <w:lang w:val="vi-VN"/>
        </w:rPr>
        <w:t>6</w:t>
      </w:r>
      <w:r w:rsidR="00C05852">
        <w:rPr>
          <w:lang w:val="vi-VN"/>
        </w:rPr>
        <w:t xml:space="preserve">.1 Kết quả </w:t>
      </w:r>
      <w:r w:rsidR="001D12E7">
        <w:rPr>
          <w:lang w:val="vi-VN"/>
        </w:rPr>
        <w:t>đa</w:t>
      </w:r>
      <w:r w:rsidR="006D7919">
        <w:rPr>
          <w:lang w:val="vi-VN"/>
        </w:rPr>
        <w:t>t được</w:t>
      </w:r>
      <w:bookmarkEnd w:id="73"/>
    </w:p>
    <w:p w14:paraId="0E72F99E" w14:textId="1F2A8FC4" w:rsidR="00A65BEE" w:rsidRPr="00A65BEE" w:rsidRDefault="00A65BEE" w:rsidP="00A65BEE">
      <w:pPr>
        <w:pStyle w:val="Nidungvnbn"/>
        <w:rPr>
          <w:lang w:val="vi-VN"/>
        </w:rPr>
      </w:pPr>
      <w:r w:rsidRPr="00A65BEE">
        <w:rPr>
          <w:lang w:val="vi-VN"/>
        </w:rPr>
        <w:t>Giao thức Gnutella đã chứng tỏ khả năng hoạt động đơn giản và hiệu quả. Khi một nút mới kết nối tới một host có sẵn, nó ngay lập tức trở thành thành viên của mạng và bắt đầu truyền đi các thông điệp tới các nút khác đã tham gia.</w:t>
      </w:r>
    </w:p>
    <w:p w14:paraId="5CE85941" w14:textId="12BEDC55" w:rsidR="00A65BEE" w:rsidRPr="00A65BEE" w:rsidRDefault="00A65BEE" w:rsidP="00A65BEE">
      <w:pPr>
        <w:pStyle w:val="Nidungvnbn"/>
        <w:rPr>
          <w:lang w:val="vi-VN"/>
        </w:rPr>
      </w:pPr>
      <w:r w:rsidRPr="00A65BEE">
        <w:rPr>
          <w:lang w:val="vi-VN"/>
        </w:rPr>
        <w:t>Trong các mạng lưới quy mô vừa và nhỏ, quá trình tìm kiếm diễn ra nhanh chóng. Không cần phải thông qua một máy chủ trung gian, chỉ cần gửi một thông điệp đi, nó sẽ tự động lan rộng đến các nút xung quanh và tiếp tục truyền đi cho đến khi đạt TTL = 0.</w:t>
      </w:r>
    </w:p>
    <w:p w14:paraId="3360C777" w14:textId="50E16A4D" w:rsidR="00A65BEE" w:rsidRPr="00A65BEE" w:rsidRDefault="00A65BEE" w:rsidP="00A65BEE">
      <w:pPr>
        <w:pStyle w:val="Nidungvnbn"/>
        <w:rPr>
          <w:lang w:val="vi-VN"/>
        </w:rPr>
      </w:pPr>
      <w:r w:rsidRPr="00A65BEE">
        <w:rPr>
          <w:lang w:val="vi-VN"/>
        </w:rPr>
        <w:t>Mỗi nút lưu trữ thông tin về các tệp tin của mình, giúp quá trình tìm kiếm hiệu quả hơn. Khi một nút muốn tìm kiếm tệp tin, nó có thể trực tiếp truy xuất đến nút chứa tệp tin đó mà không cần phải gửi thông điệp qua nhiều nút trung gian như lần đầu tiên.</w:t>
      </w:r>
    </w:p>
    <w:p w14:paraId="2D4F94C9" w14:textId="22D0E5D7" w:rsidR="006D7919" w:rsidRDefault="00A65BEE" w:rsidP="00A65BEE">
      <w:pPr>
        <w:pStyle w:val="Nidungvnbn"/>
        <w:rPr>
          <w:lang w:val="vi-VN"/>
        </w:rPr>
      </w:pPr>
      <w:r w:rsidRPr="00A65BEE">
        <w:rPr>
          <w:lang w:val="vi-VN"/>
        </w:rPr>
        <w:t>Mạng Gnutella không cần máy chủ, nên có thể duy trì hoạt động liên tục. Chỉ cần một nút trong mạng hoạt động, các nút khác có thể tham gia bất cứ lúc nào.</w:t>
      </w:r>
    </w:p>
    <w:p w14:paraId="2A6D9180" w14:textId="3D2540E2" w:rsidR="006D7919" w:rsidRDefault="008F1F64" w:rsidP="00C05852">
      <w:pPr>
        <w:pStyle w:val="Tiumccp1"/>
        <w:rPr>
          <w:lang w:val="vi-VN"/>
        </w:rPr>
      </w:pPr>
      <w:bookmarkStart w:id="74" w:name="_Toc168604227"/>
      <w:r>
        <w:rPr>
          <w:lang w:val="vi-VN"/>
        </w:rPr>
        <w:t>6</w:t>
      </w:r>
      <w:r w:rsidR="006D7919">
        <w:rPr>
          <w:lang w:val="vi-VN"/>
        </w:rPr>
        <w:t>.2</w:t>
      </w:r>
      <w:r w:rsidR="00565BDB">
        <w:rPr>
          <w:lang w:val="vi-VN"/>
        </w:rPr>
        <w:t xml:space="preserve"> </w:t>
      </w:r>
      <w:r w:rsidR="006D7919">
        <w:rPr>
          <w:lang w:val="vi-VN"/>
        </w:rPr>
        <w:t>Hạn chế</w:t>
      </w:r>
      <w:bookmarkEnd w:id="74"/>
    </w:p>
    <w:p w14:paraId="6D274574" w14:textId="619D7657" w:rsidR="00A93D8B" w:rsidRDefault="00A93D8B" w:rsidP="00A93D8B">
      <w:pPr>
        <w:pStyle w:val="Nidungvnbn"/>
      </w:pPr>
      <w:bookmarkStart w:id="75" w:name="_Toc153039784"/>
      <w:r>
        <w:t xml:space="preserve">Tuy nhiên, việc tìm kiếm tệp tin trong một mạng lưới lớn với hàng ngàn nút tham gia có thể rất mất thời gian, đặc biệt với các tệp tin hiếm chỉ xuất hiện ở một vài nút trong mạng. Mỗi thông điệp gửi đi đều có giới hạn số lần truyền (TTL), do đó có thể bị </w:t>
      </w:r>
      <w:r w:rsidR="00BD2967">
        <w:t>“</w:t>
      </w:r>
      <w:r>
        <w:t>chết</w:t>
      </w:r>
      <w:r w:rsidR="00BD2967">
        <w:t>”</w:t>
      </w:r>
      <w:r>
        <w:t xml:space="preserve"> trước khi đến được đích, buộc nút tìm kiếm phải gửi lại thông điệp với TTL lớn hơn.</w:t>
      </w:r>
    </w:p>
    <w:p w14:paraId="23DD6FA6" w14:textId="0462850C" w:rsidR="00A93D8B" w:rsidRDefault="00A93D8B" w:rsidP="00A93D8B">
      <w:pPr>
        <w:pStyle w:val="Nidungvnbn"/>
      </w:pPr>
      <w:r>
        <w:t>Tính không ổn định của các servent (online - offline) trong mạng cũng gây gián đoạn khi các thông điệp đang được gửi. Nếu nút đang nhận thông điệp đột ngột offline, tập tin cần tìm có thể không được tìm thấy, làm quá trình tìm kiếm khó khăn hơn. Hơn nữa, các thông điệp không thành công vẫn tiêu tốn băng thông mạng, gây lãng phí tài nguyên.</w:t>
      </w:r>
    </w:p>
    <w:p w14:paraId="09F46E6F" w14:textId="266F662C" w:rsidR="00C05852" w:rsidRDefault="00A93D8B" w:rsidP="00887ED6">
      <w:pPr>
        <w:pStyle w:val="Nidungvnbn"/>
      </w:pPr>
      <w:r>
        <w:t xml:space="preserve">Tính bảo mật của mạng Gnutella kém, vì các dữ liệu tải về từ mạng này có thể chứa phần mềm độc hại và không có cơ chế kiểm tra từ các nút tham gia. Vấn đề bản quyền cũng là một hạn chế lớn. Các tệp tin như bài hát mới phát hành có thể được </w:t>
      </w:r>
      <w:r>
        <w:lastRenderedPageBreak/>
        <w:t>chia sẻ và tải về miễn phí mà không cần sự cho phép của tác giả, vi phạm bản quyền. Đây là một trong những nguyên nhân chính ngăn chặn sự phát triển của Gnutella do các vấn đề pháp lý liên quan đến bản quyền từ các hãng ghi âm.</w:t>
      </w:r>
      <w:r w:rsidR="00C05852">
        <w:br w:type="page"/>
      </w:r>
    </w:p>
    <w:p w14:paraId="013D3DCB" w14:textId="77777777" w:rsidR="00C05852" w:rsidRPr="007E6AB9" w:rsidRDefault="00C05852" w:rsidP="00C05852">
      <w:pPr>
        <w:pStyle w:val="Chng"/>
        <w:jc w:val="center"/>
      </w:pPr>
      <w:bookmarkStart w:id="76" w:name="_Toc168604228"/>
      <w:r>
        <w:lastRenderedPageBreak/>
        <w:t>TÀI LIỆU THAM KHẢO</w:t>
      </w:r>
      <w:bookmarkEnd w:id="75"/>
      <w:bookmarkEnd w:id="76"/>
    </w:p>
    <w:p w14:paraId="25784155" w14:textId="77777777" w:rsidR="00C05852" w:rsidRPr="00515F0D" w:rsidRDefault="00C05852" w:rsidP="00C05852">
      <w:pPr>
        <w:spacing w:before="100" w:beforeAutospacing="1" w:line="360" w:lineRule="auto"/>
        <w:ind w:right="49"/>
        <w:rPr>
          <w:bCs/>
          <w:sz w:val="26"/>
          <w:szCs w:val="26"/>
          <w:lang w:val="vi-VN"/>
        </w:rPr>
      </w:pPr>
      <w:r w:rsidRPr="00B10E7E">
        <w:rPr>
          <w:b/>
          <w:sz w:val="26"/>
          <w:szCs w:val="26"/>
        </w:rPr>
        <w:t>Tiếng Việt</w:t>
      </w:r>
    </w:p>
    <w:p w14:paraId="6CD05430" w14:textId="23ED3AA7" w:rsidR="00C05852" w:rsidRPr="000B34E3" w:rsidRDefault="000B34E3" w:rsidP="007F6F72">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0B34E3">
        <w:rPr>
          <w:rFonts w:ascii="Times New Roman" w:hAnsi="Times New Roman" w:cs="Times New Roman"/>
          <w:sz w:val="26"/>
          <w:szCs w:val="26"/>
          <w:lang w:val="vi-VN"/>
        </w:rPr>
        <w:t xml:space="preserve">Nguyễn Đại Thọ (2007), </w:t>
      </w:r>
      <w:r w:rsidR="00BD2967">
        <w:rPr>
          <w:rFonts w:ascii="Times New Roman" w:hAnsi="Times New Roman" w:cs="Times New Roman"/>
          <w:i/>
          <w:iCs/>
          <w:sz w:val="26"/>
          <w:szCs w:val="26"/>
          <w:lang w:val="vi-VN"/>
        </w:rPr>
        <w:t>“</w:t>
      </w:r>
      <w:r w:rsidRPr="000B34E3">
        <w:rPr>
          <w:rFonts w:ascii="Times New Roman" w:hAnsi="Times New Roman" w:cs="Times New Roman"/>
          <w:i/>
          <w:iCs/>
          <w:sz w:val="26"/>
          <w:szCs w:val="26"/>
          <w:lang w:val="vi-VN"/>
        </w:rPr>
        <w:t>Công nghệ mạng ngang hàng</w:t>
      </w:r>
      <w:r w:rsidR="00BD2967">
        <w:rPr>
          <w:rFonts w:ascii="Times New Roman" w:hAnsi="Times New Roman" w:cs="Times New Roman"/>
          <w:i/>
          <w:iCs/>
          <w:sz w:val="26"/>
          <w:szCs w:val="26"/>
          <w:lang w:val="vi-VN"/>
        </w:rPr>
        <w:t>”</w:t>
      </w:r>
      <w:r w:rsidRPr="000B34E3">
        <w:rPr>
          <w:rFonts w:ascii="Times New Roman" w:hAnsi="Times New Roman" w:cs="Times New Roman"/>
          <w:sz w:val="26"/>
          <w:szCs w:val="26"/>
          <w:lang w:val="vi-VN"/>
        </w:rPr>
        <w:t>, Bộ môn Mạng</w:t>
      </w:r>
      <w:r w:rsidR="007F6F72">
        <w:rPr>
          <w:rFonts w:ascii="Times New Roman" w:hAnsi="Times New Roman" w:cs="Times New Roman"/>
          <w:sz w:val="26"/>
          <w:szCs w:val="26"/>
          <w:lang w:val="vi-VN"/>
        </w:rPr>
        <w:t xml:space="preserve"> </w:t>
      </w:r>
      <w:r w:rsidRPr="000B34E3">
        <w:rPr>
          <w:rFonts w:ascii="Times New Roman" w:hAnsi="Times New Roman" w:cs="Times New Roman"/>
          <w:sz w:val="26"/>
          <w:szCs w:val="26"/>
          <w:lang w:val="vi-VN"/>
        </w:rPr>
        <w:t>&amp; Truyền thông Máy tính Khoa Công nghệ Thông tin, trường Đại học Công nghệ</w:t>
      </w:r>
      <w:r>
        <w:rPr>
          <w:rFonts w:ascii="Times New Roman" w:hAnsi="Times New Roman" w:cs="Times New Roman"/>
          <w:sz w:val="26"/>
          <w:szCs w:val="26"/>
          <w:lang w:val="vi-VN"/>
        </w:rPr>
        <w:t xml:space="preserve"> </w:t>
      </w:r>
      <w:r w:rsidRPr="000B34E3">
        <w:rPr>
          <w:rFonts w:ascii="Times New Roman" w:hAnsi="Times New Roman" w:cs="Times New Roman"/>
          <w:sz w:val="26"/>
          <w:szCs w:val="26"/>
          <w:lang w:val="vi-VN"/>
        </w:rPr>
        <w:t>- Đại học Quốc gia Hà Nội.</w:t>
      </w:r>
    </w:p>
    <w:p w14:paraId="52397F27" w14:textId="69731514" w:rsidR="000B34E3" w:rsidRPr="00ED3052" w:rsidRDefault="000B34E3" w:rsidP="007F6F72">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0B34E3">
        <w:rPr>
          <w:rFonts w:ascii="TimesNewRomanPSMT" w:eastAsia="Times New Roman" w:hAnsi="TimesNewRomanPSMT" w:cs="Times New Roman"/>
          <w:color w:val="000000"/>
          <w:sz w:val="26"/>
          <w:szCs w:val="26"/>
        </w:rPr>
        <w:t xml:space="preserve">Nguyễn Hoài Sơn, Hồ Sĩ Đàm (2008), </w:t>
      </w:r>
      <w:r w:rsidR="00BD2967">
        <w:rPr>
          <w:rFonts w:ascii="TimesNewRomanPSMT" w:eastAsia="Times New Roman" w:hAnsi="TimesNewRomanPSMT" w:cs="Times New Roman"/>
          <w:color w:val="000000"/>
          <w:sz w:val="26"/>
          <w:szCs w:val="26"/>
        </w:rPr>
        <w:t>“</w:t>
      </w:r>
      <w:r w:rsidRPr="000B34E3">
        <w:rPr>
          <w:rFonts w:ascii="TimesNewRomanPS-ItalicMT" w:eastAsia="Times New Roman" w:hAnsi="TimesNewRomanPS-ItalicMT" w:cs="Times New Roman"/>
          <w:i/>
          <w:iCs/>
          <w:color w:val="000000"/>
          <w:sz w:val="26"/>
          <w:szCs w:val="26"/>
        </w:rPr>
        <w:t>Tìm kiếm thông tin theo các giá trị thuộc tính trên mạng ngang hàng có cấu trúc</w:t>
      </w:r>
      <w:r w:rsidR="00BD2967">
        <w:rPr>
          <w:rFonts w:ascii="TimesNewRomanPSMT" w:eastAsia="Times New Roman" w:hAnsi="TimesNewRomanPSMT" w:cs="Times New Roman"/>
          <w:color w:val="000000"/>
          <w:sz w:val="26"/>
          <w:szCs w:val="26"/>
        </w:rPr>
        <w:t>”</w:t>
      </w:r>
      <w:r w:rsidRPr="000B34E3">
        <w:rPr>
          <w:rFonts w:ascii="TimesNewRomanPSMT" w:eastAsia="Times New Roman" w:hAnsi="TimesNewRomanPSMT" w:cs="Times New Roman"/>
          <w:color w:val="000000"/>
          <w:sz w:val="26"/>
          <w:szCs w:val="26"/>
        </w:rPr>
        <w:t>, Trường Đại học Công nghệ, Đại học Quốc gia Hà Nội</w:t>
      </w:r>
    </w:p>
    <w:p w14:paraId="0F3A9636" w14:textId="77777777" w:rsidR="00C05852" w:rsidRPr="00ED3052" w:rsidRDefault="00C05852" w:rsidP="00C05852">
      <w:pPr>
        <w:spacing w:before="100" w:beforeAutospacing="1" w:line="360" w:lineRule="auto"/>
        <w:ind w:right="49"/>
        <w:jc w:val="both"/>
        <w:rPr>
          <w:b/>
          <w:sz w:val="26"/>
          <w:szCs w:val="26"/>
          <w:lang w:val="vi-VN"/>
        </w:rPr>
      </w:pPr>
      <w:r w:rsidRPr="00ED3052">
        <w:rPr>
          <w:b/>
          <w:sz w:val="26"/>
          <w:szCs w:val="26"/>
          <w:lang w:val="vi-VN"/>
        </w:rPr>
        <w:t>Tiếng Anh</w:t>
      </w:r>
    </w:p>
    <w:p w14:paraId="54765E4A" w14:textId="1ACBDA71" w:rsidR="00394A48"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M. Faloutsos, P. Faloutsos, C. Faloutsos</w:t>
      </w:r>
      <w:r w:rsidRPr="000B34E3">
        <w:rPr>
          <w:rFonts w:ascii="Times New Roman" w:hAnsi="Times New Roman" w:cs="Times New Roman"/>
          <w:bCs/>
          <w:i/>
          <w:iCs/>
          <w:sz w:val="26"/>
          <w:szCs w:val="26"/>
          <w:lang w:val="vi-VN"/>
        </w:rPr>
        <w:t xml:space="preserve">, </w:t>
      </w:r>
      <w:r w:rsidR="00BD2967">
        <w:rPr>
          <w:rFonts w:ascii="Times New Roman" w:hAnsi="Times New Roman" w:cs="Times New Roman"/>
          <w:bCs/>
          <w:i/>
          <w:iCs/>
          <w:sz w:val="26"/>
          <w:szCs w:val="26"/>
          <w:lang w:val="vi-VN"/>
        </w:rPr>
        <w:t>“</w:t>
      </w:r>
      <w:r w:rsidRPr="000B34E3">
        <w:rPr>
          <w:rFonts w:ascii="Times New Roman" w:hAnsi="Times New Roman" w:cs="Times New Roman"/>
          <w:bCs/>
          <w:i/>
          <w:iCs/>
          <w:sz w:val="26"/>
          <w:szCs w:val="26"/>
          <w:lang w:val="vi-VN"/>
        </w:rPr>
        <w:t xml:space="preserve">On Power-Law Relationships of the Internet </w:t>
      </w:r>
      <w:r w:rsidR="000B34E3" w:rsidRPr="000B34E3">
        <w:rPr>
          <w:rFonts w:ascii="Times New Roman" w:hAnsi="Times New Roman" w:cs="Times New Roman"/>
          <w:bCs/>
          <w:i/>
          <w:iCs/>
          <w:sz w:val="26"/>
          <w:szCs w:val="26"/>
          <w:lang w:val="vi-VN"/>
        </w:rPr>
        <w:t>Topology</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SIGCOMM 1999</w:t>
      </w:r>
    </w:p>
    <w:p w14:paraId="5BFA4F39" w14:textId="30D624DB" w:rsidR="00394A48"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 xml:space="preserve">A. Broder, R. Kumar, F. Maghoul, P. Raghavan, S. Rajagopalan, R. Stata, A. Tomkins and J. Wiener, </w:t>
      </w:r>
      <w:r w:rsidR="00BD2967">
        <w:rPr>
          <w:rFonts w:ascii="Times New Roman" w:hAnsi="Times New Roman" w:cs="Times New Roman"/>
          <w:bCs/>
          <w:sz w:val="26"/>
          <w:szCs w:val="26"/>
          <w:lang w:val="vi-VN"/>
        </w:rPr>
        <w:t>“</w:t>
      </w:r>
      <w:r w:rsidRPr="000B34E3">
        <w:rPr>
          <w:rFonts w:ascii="Times New Roman" w:hAnsi="Times New Roman" w:cs="Times New Roman"/>
          <w:bCs/>
          <w:i/>
          <w:iCs/>
          <w:sz w:val="26"/>
          <w:szCs w:val="26"/>
          <w:lang w:val="vi-VN"/>
        </w:rPr>
        <w:t xml:space="preserve">Graph structure in the </w:t>
      </w:r>
      <w:r w:rsidR="000B34E3">
        <w:rPr>
          <w:rFonts w:ascii="Times New Roman" w:hAnsi="Times New Roman" w:cs="Times New Roman"/>
          <w:bCs/>
          <w:i/>
          <w:iCs/>
          <w:sz w:val="26"/>
          <w:szCs w:val="26"/>
          <w:lang w:val="vi-VN"/>
        </w:rPr>
        <w:t>web</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8 th International WWW Conference, May 15-19 Amsterdam</w:t>
      </w:r>
    </w:p>
    <w:p w14:paraId="14E4B8A9" w14:textId="25B2D92F" w:rsidR="00394A48"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 xml:space="preserve">A. Barabasi and R. </w:t>
      </w:r>
      <w:r w:rsidR="000B34E3">
        <w:rPr>
          <w:rFonts w:ascii="Times New Roman" w:hAnsi="Times New Roman" w:cs="Times New Roman"/>
          <w:bCs/>
          <w:sz w:val="26"/>
          <w:szCs w:val="26"/>
          <w:lang w:val="vi-VN"/>
        </w:rPr>
        <w:t>Albert,</w:t>
      </w:r>
      <w:r w:rsidRPr="00394A48">
        <w:rPr>
          <w:rFonts w:ascii="Times New Roman" w:hAnsi="Times New Roman" w:cs="Times New Roman"/>
          <w:bCs/>
          <w:sz w:val="26"/>
          <w:szCs w:val="26"/>
          <w:lang w:val="vi-VN"/>
        </w:rPr>
        <w:t xml:space="preserve"> </w:t>
      </w:r>
      <w:r w:rsidR="00BD2967">
        <w:rPr>
          <w:rFonts w:ascii="Times New Roman" w:hAnsi="Times New Roman" w:cs="Times New Roman"/>
          <w:bCs/>
          <w:i/>
          <w:iCs/>
          <w:sz w:val="26"/>
          <w:szCs w:val="26"/>
          <w:lang w:val="vi-VN"/>
        </w:rPr>
        <w:t>“</w:t>
      </w:r>
      <w:r w:rsidRPr="000B34E3">
        <w:rPr>
          <w:rFonts w:ascii="Times New Roman" w:hAnsi="Times New Roman" w:cs="Times New Roman"/>
          <w:bCs/>
          <w:i/>
          <w:iCs/>
          <w:sz w:val="26"/>
          <w:szCs w:val="26"/>
          <w:lang w:val="vi-VN"/>
        </w:rPr>
        <w:t xml:space="preserve">Emergence of scaling in random </w:t>
      </w:r>
      <w:r w:rsidR="000B34E3" w:rsidRPr="000B34E3">
        <w:rPr>
          <w:rFonts w:ascii="Times New Roman" w:hAnsi="Times New Roman" w:cs="Times New Roman"/>
          <w:bCs/>
          <w:i/>
          <w:iCs/>
          <w:sz w:val="26"/>
          <w:szCs w:val="26"/>
          <w:lang w:val="vi-VN"/>
        </w:rPr>
        <w:t>networks</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Science, 286(509), 1999.</w:t>
      </w:r>
    </w:p>
    <w:p w14:paraId="74BF9B6D" w14:textId="152A625A" w:rsidR="00394A48"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 xml:space="preserve">R. Albert, H. Jeong, A. Barabási, </w:t>
      </w:r>
      <w:r w:rsidR="00BD2967">
        <w:rPr>
          <w:rFonts w:ascii="Times New Roman" w:hAnsi="Times New Roman" w:cs="Times New Roman"/>
          <w:bCs/>
          <w:i/>
          <w:iCs/>
          <w:sz w:val="26"/>
          <w:szCs w:val="26"/>
          <w:lang w:val="vi-VN"/>
        </w:rPr>
        <w:t>“</w:t>
      </w:r>
      <w:r w:rsidRPr="000B34E3">
        <w:rPr>
          <w:rFonts w:ascii="Times New Roman" w:hAnsi="Times New Roman" w:cs="Times New Roman"/>
          <w:bCs/>
          <w:i/>
          <w:iCs/>
          <w:sz w:val="26"/>
          <w:szCs w:val="26"/>
          <w:lang w:val="vi-VN"/>
        </w:rPr>
        <w:t xml:space="preserve">Attak and tolerance in complex </w:t>
      </w:r>
      <w:r w:rsidR="000B34E3" w:rsidRPr="000B34E3">
        <w:rPr>
          <w:rFonts w:ascii="Times New Roman" w:hAnsi="Times New Roman" w:cs="Times New Roman"/>
          <w:bCs/>
          <w:i/>
          <w:iCs/>
          <w:sz w:val="26"/>
          <w:szCs w:val="26"/>
          <w:lang w:val="vi-VN"/>
        </w:rPr>
        <w:t>networks</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Nature 406 378 (2000).</w:t>
      </w:r>
    </w:p>
    <w:p w14:paraId="1BC13D7F" w14:textId="77777777" w:rsidR="00394A48"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 xml:space="preserve">A. Barabási, R. Albert, H. Jeong, G. Bianconi, </w:t>
      </w:r>
      <w:r w:rsidR="00BD2967">
        <w:rPr>
          <w:rFonts w:ascii="Times New Roman" w:hAnsi="Times New Roman" w:cs="Times New Roman"/>
          <w:bCs/>
          <w:i/>
          <w:iCs/>
          <w:sz w:val="26"/>
          <w:szCs w:val="26"/>
          <w:lang w:val="vi-VN"/>
        </w:rPr>
        <w:t>“</w:t>
      </w:r>
      <w:r w:rsidRPr="000B34E3">
        <w:rPr>
          <w:rFonts w:ascii="Times New Roman" w:hAnsi="Times New Roman" w:cs="Times New Roman"/>
          <w:bCs/>
          <w:i/>
          <w:iCs/>
          <w:sz w:val="26"/>
          <w:szCs w:val="26"/>
          <w:lang w:val="vi-VN"/>
        </w:rPr>
        <w:t xml:space="preserve">Power-law distribution of the World Wide </w:t>
      </w:r>
      <w:r w:rsidR="000B34E3" w:rsidRPr="000B34E3">
        <w:rPr>
          <w:rFonts w:ascii="Times New Roman" w:hAnsi="Times New Roman" w:cs="Times New Roman"/>
          <w:bCs/>
          <w:i/>
          <w:iCs/>
          <w:sz w:val="26"/>
          <w:szCs w:val="26"/>
          <w:lang w:val="vi-VN"/>
        </w:rPr>
        <w:t>Web</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Science 287, 2000.</w:t>
      </w:r>
    </w:p>
    <w:p w14:paraId="40E002B9" w14:textId="3A44CE84" w:rsidR="00031327" w:rsidRPr="00394A48" w:rsidRDefault="00394A48" w:rsidP="00394A48">
      <w:pPr>
        <w:pStyle w:val="ListParagraph"/>
        <w:numPr>
          <w:ilvl w:val="0"/>
          <w:numId w:val="29"/>
        </w:numPr>
        <w:spacing w:line="360" w:lineRule="auto"/>
        <w:ind w:right="49"/>
        <w:jc w:val="both"/>
        <w:rPr>
          <w:rFonts w:ascii="Times New Roman" w:hAnsi="Times New Roman" w:cs="Times New Roman"/>
          <w:bCs/>
          <w:sz w:val="26"/>
          <w:szCs w:val="26"/>
          <w:lang w:val="vi-VN"/>
        </w:rPr>
      </w:pPr>
      <w:r w:rsidRPr="00394A48">
        <w:rPr>
          <w:rFonts w:ascii="Times New Roman" w:hAnsi="Times New Roman" w:cs="Times New Roman"/>
          <w:bCs/>
          <w:sz w:val="26"/>
          <w:szCs w:val="26"/>
          <w:lang w:val="vi-VN"/>
        </w:rPr>
        <w:t xml:space="preserve">L. Adamic, R. Lukose, A. Puniyani, B. Huberman, </w:t>
      </w:r>
      <w:r w:rsidR="00BD2967">
        <w:rPr>
          <w:rFonts w:ascii="Times New Roman" w:hAnsi="Times New Roman" w:cs="Times New Roman"/>
          <w:bCs/>
          <w:i/>
          <w:iCs/>
          <w:sz w:val="26"/>
          <w:szCs w:val="26"/>
          <w:lang w:val="vi-VN"/>
        </w:rPr>
        <w:t>“</w:t>
      </w:r>
      <w:r w:rsidRPr="000B34E3">
        <w:rPr>
          <w:rFonts w:ascii="Times New Roman" w:hAnsi="Times New Roman" w:cs="Times New Roman"/>
          <w:bCs/>
          <w:i/>
          <w:iCs/>
          <w:sz w:val="26"/>
          <w:szCs w:val="26"/>
          <w:lang w:val="vi-VN"/>
        </w:rPr>
        <w:t xml:space="preserve">Search in Power-Law </w:t>
      </w:r>
      <w:r w:rsidR="000B34E3" w:rsidRPr="000B34E3">
        <w:rPr>
          <w:rFonts w:ascii="Times New Roman" w:hAnsi="Times New Roman" w:cs="Times New Roman"/>
          <w:bCs/>
          <w:i/>
          <w:iCs/>
          <w:sz w:val="26"/>
          <w:szCs w:val="26"/>
          <w:lang w:val="vi-VN"/>
        </w:rPr>
        <w:t>Networks</w:t>
      </w:r>
      <w:r w:rsidR="00BD2967">
        <w:rPr>
          <w:rFonts w:ascii="Times New Roman" w:hAnsi="Times New Roman" w:cs="Times New Roman"/>
          <w:bCs/>
          <w:i/>
          <w:iCs/>
          <w:sz w:val="26"/>
          <w:szCs w:val="26"/>
          <w:lang w:val="vi-VN"/>
        </w:rPr>
        <w:t>”</w:t>
      </w:r>
      <w:r w:rsidRPr="00394A48">
        <w:rPr>
          <w:rFonts w:ascii="Times New Roman" w:hAnsi="Times New Roman" w:cs="Times New Roman"/>
          <w:bCs/>
          <w:sz w:val="26"/>
          <w:szCs w:val="26"/>
          <w:lang w:val="vi-VN"/>
        </w:rPr>
        <w:t>. Phys. Rev. E, 2001.</w:t>
      </w:r>
      <w:bookmarkEnd w:id="46"/>
    </w:p>
    <w:sectPr w:rsidR="00031327" w:rsidRPr="00394A48" w:rsidSect="002731B5">
      <w:pgSz w:w="11906" w:h="16838" w:code="9"/>
      <w:pgMar w:top="1985"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8BBF" w14:textId="77777777" w:rsidR="0001165B" w:rsidRDefault="0001165B" w:rsidP="00453AB1">
      <w:r>
        <w:separator/>
      </w:r>
    </w:p>
  </w:endnote>
  <w:endnote w:type="continuationSeparator" w:id="0">
    <w:p w14:paraId="5D2A2CD9" w14:textId="77777777" w:rsidR="0001165B" w:rsidRDefault="0001165B"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Fraunces Bold">
    <w:altName w:val="Cambria"/>
    <w:panose1 w:val="00000000000000000000"/>
    <w:charset w:val="00"/>
    <w:family w:val="roman"/>
    <w:notTrueType/>
    <w:pitch w:val="default"/>
  </w:font>
  <w:font w:name="Fraunces">
    <w:altName w:val="Cambria"/>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3B878" w14:textId="77777777" w:rsidR="0001165B" w:rsidRDefault="0001165B" w:rsidP="00453AB1">
      <w:r>
        <w:separator/>
      </w:r>
    </w:p>
  </w:footnote>
  <w:footnote w:type="continuationSeparator" w:id="0">
    <w:p w14:paraId="68905554" w14:textId="77777777" w:rsidR="0001165B" w:rsidRDefault="0001165B"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1403" w14:textId="77777777" w:rsidR="00A87A31" w:rsidRDefault="00A87A31">
    <w:pPr>
      <w:pStyle w:val="Header"/>
      <w:jc w:val="center"/>
    </w:pPr>
  </w:p>
  <w:p w14:paraId="1314B160" w14:textId="77777777" w:rsidR="00A87A31" w:rsidRDefault="00A87A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F3F4FA2" w14:textId="6B47E8D9" w:rsidR="00DB7595" w:rsidRDefault="00DB7595" w:rsidP="00B32D95">
        <w:pPr>
          <w:pStyle w:val="Header"/>
          <w:tabs>
            <w:tab w:val="clear" w:pos="4680"/>
            <w:tab w:val="clear" w:pos="9360"/>
          </w:tabs>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3ADEFF99" w14:textId="77777777" w:rsidR="00DB7595" w:rsidRDefault="00DB7595">
    <w:pPr>
      <w:pStyle w:val="Header"/>
    </w:pPr>
  </w:p>
  <w:p w14:paraId="7393827A" w14:textId="77777777" w:rsidR="006747CE" w:rsidRDefault="006747CE"/>
  <w:p w14:paraId="56E7A693" w14:textId="77777777" w:rsidR="006747CE" w:rsidRDefault="006747C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234pt;height:165pt;visibility:visible;mso-wrap-style:square" o:bullet="t">
        <v:imagedata r:id="rId1" o:title=""/>
      </v:shape>
    </w:pict>
  </w:numPicBullet>
  <w:abstractNum w:abstractNumId="0" w15:restartNumberingAfterBreak="0">
    <w:nsid w:val="00C7044B"/>
    <w:multiLevelType w:val="hybridMultilevel"/>
    <w:tmpl w:val="D31801C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DE24AA"/>
    <w:multiLevelType w:val="hybridMultilevel"/>
    <w:tmpl w:val="A5D8CBB0"/>
    <w:lvl w:ilvl="0" w:tplc="6DBC3506">
      <w:start w:val="1"/>
      <w:numFmt w:val="decimal"/>
      <w:lvlText w:val="(%1)"/>
      <w:lvlJc w:val="left"/>
      <w:pPr>
        <w:ind w:left="732" w:hanging="37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591852"/>
    <w:multiLevelType w:val="hybridMultilevel"/>
    <w:tmpl w:val="4F0A8164"/>
    <w:lvl w:ilvl="0" w:tplc="9D287D8C">
      <w:numFmt w:val="bullet"/>
      <w:lvlText w:val="-"/>
      <w:lvlJc w:val="left"/>
      <w:pPr>
        <w:ind w:left="108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62E369C"/>
    <w:multiLevelType w:val="hybridMultilevel"/>
    <w:tmpl w:val="63342A8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6E123F1"/>
    <w:multiLevelType w:val="hybridMultilevel"/>
    <w:tmpl w:val="FC02770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AC7FD8"/>
    <w:multiLevelType w:val="hybridMultilevel"/>
    <w:tmpl w:val="8E827E9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7C54319"/>
    <w:multiLevelType w:val="hybridMultilevel"/>
    <w:tmpl w:val="BFEC640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8641DE6"/>
    <w:multiLevelType w:val="hybridMultilevel"/>
    <w:tmpl w:val="80AA73A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F4A3C77"/>
    <w:multiLevelType w:val="hybridMultilevel"/>
    <w:tmpl w:val="BBC0342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7C41F1"/>
    <w:multiLevelType w:val="hybridMultilevel"/>
    <w:tmpl w:val="29FA9FE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0" w15:restartNumberingAfterBreak="0">
    <w:nsid w:val="12F15B15"/>
    <w:multiLevelType w:val="hybridMultilevel"/>
    <w:tmpl w:val="E1DAF8C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3CE7E2D"/>
    <w:multiLevelType w:val="hybridMultilevel"/>
    <w:tmpl w:val="B072B1E8"/>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422103"/>
    <w:multiLevelType w:val="hybridMultilevel"/>
    <w:tmpl w:val="5A02927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6D51A36"/>
    <w:multiLevelType w:val="hybridMultilevel"/>
    <w:tmpl w:val="8DEAD72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8D25E3C"/>
    <w:multiLevelType w:val="hybridMultilevel"/>
    <w:tmpl w:val="DAA2F2AC"/>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E37BB9"/>
    <w:multiLevelType w:val="hybridMultilevel"/>
    <w:tmpl w:val="77289BF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C0075B"/>
    <w:multiLevelType w:val="hybridMultilevel"/>
    <w:tmpl w:val="3D869CB6"/>
    <w:lvl w:ilvl="0" w:tplc="64240DE6">
      <w:start w:val="1"/>
      <w:numFmt w:val="decimal"/>
      <w:lvlText w:val="%1."/>
      <w:lvlJc w:val="left"/>
      <w:pPr>
        <w:ind w:left="502" w:hanging="360"/>
      </w:pPr>
      <w:rPr>
        <w:i w:val="0"/>
        <w:iCs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7" w15:restartNumberingAfterBreak="0">
    <w:nsid w:val="1BB94CD5"/>
    <w:multiLevelType w:val="hybridMultilevel"/>
    <w:tmpl w:val="BB288C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E00267E"/>
    <w:multiLevelType w:val="hybridMultilevel"/>
    <w:tmpl w:val="C6B6EE1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1FF82021"/>
    <w:multiLevelType w:val="hybridMultilevel"/>
    <w:tmpl w:val="2D7092C2"/>
    <w:lvl w:ilvl="0" w:tplc="9D287D8C">
      <w:numFmt w:val="bullet"/>
      <w:lvlText w:val="-"/>
      <w:lvlJc w:val="left"/>
      <w:pPr>
        <w:ind w:left="2220" w:hanging="360"/>
      </w:pPr>
      <w:rPr>
        <w:rFonts w:ascii="Times New Roman" w:eastAsia="Times New Roman" w:hAnsi="Times New Roman" w:cs="Times New Roman" w:hint="default"/>
        <w:color w:val="333333"/>
        <w:sz w:val="28"/>
      </w:rPr>
    </w:lvl>
    <w:lvl w:ilvl="1" w:tplc="9D287D8C">
      <w:numFmt w:val="bullet"/>
      <w:lvlText w:val="-"/>
      <w:lvlJc w:val="left"/>
      <w:pPr>
        <w:ind w:left="1440" w:hanging="360"/>
      </w:pPr>
      <w:rPr>
        <w:rFonts w:ascii="Times New Roman" w:eastAsia="Times New Roman" w:hAnsi="Times New Roman" w:cs="Times New Roman" w:hint="default"/>
        <w:color w:val="333333"/>
        <w:sz w:val="28"/>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0" w15:restartNumberingAfterBreak="0">
    <w:nsid w:val="21F56A83"/>
    <w:multiLevelType w:val="hybridMultilevel"/>
    <w:tmpl w:val="F3E8AE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2567BDC"/>
    <w:multiLevelType w:val="hybridMultilevel"/>
    <w:tmpl w:val="17CAE7B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83D6F55"/>
    <w:multiLevelType w:val="hybridMultilevel"/>
    <w:tmpl w:val="A288B9A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F5D5236"/>
    <w:multiLevelType w:val="hybridMultilevel"/>
    <w:tmpl w:val="AD4A86C6"/>
    <w:lvl w:ilvl="0" w:tplc="FFFFFFFF">
      <w:numFmt w:val="bullet"/>
      <w:lvlText w:val="-"/>
      <w:lvlJc w:val="left"/>
      <w:pPr>
        <w:ind w:left="107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4" w15:restartNumberingAfterBreak="0">
    <w:nsid w:val="30A030C6"/>
    <w:multiLevelType w:val="hybridMultilevel"/>
    <w:tmpl w:val="CC7AFC7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8CD4080"/>
    <w:multiLevelType w:val="hybridMultilevel"/>
    <w:tmpl w:val="8CEA733A"/>
    <w:lvl w:ilvl="0" w:tplc="FFFFFFFF">
      <w:numFmt w:val="bullet"/>
      <w:lvlText w:val="-"/>
      <w:lvlJc w:val="left"/>
      <w:pPr>
        <w:ind w:left="720" w:hanging="360"/>
      </w:pPr>
      <w:rPr>
        <w:rFonts w:ascii="Times New Roman" w:eastAsia="Times New Roman" w:hAnsi="Times New Roman" w:cs="Times New Roman" w:hint="default"/>
        <w:color w:val="333333"/>
        <w:sz w:val="28"/>
      </w:rPr>
    </w:lvl>
    <w:lvl w:ilvl="1" w:tplc="9D287D8C">
      <w:numFmt w:val="bullet"/>
      <w:lvlText w:val="-"/>
      <w:lvlJc w:val="left"/>
      <w:pPr>
        <w:ind w:left="720" w:hanging="360"/>
      </w:pPr>
      <w:rPr>
        <w:rFonts w:ascii="Times New Roman" w:eastAsia="Times New Roman" w:hAnsi="Times New Roman" w:cs="Times New Roman" w:hint="default"/>
        <w:color w:val="333333"/>
        <w:sz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3A213F55"/>
    <w:multiLevelType w:val="hybridMultilevel"/>
    <w:tmpl w:val="BC2C9EA2"/>
    <w:lvl w:ilvl="0" w:tplc="9D287D8C">
      <w:numFmt w:val="bullet"/>
      <w:lvlText w:val="-"/>
      <w:lvlJc w:val="left"/>
      <w:pPr>
        <w:ind w:left="1353"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3C206300"/>
    <w:multiLevelType w:val="hybridMultilevel"/>
    <w:tmpl w:val="8E4444A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EE47A69"/>
    <w:multiLevelType w:val="hybridMultilevel"/>
    <w:tmpl w:val="CF7AF3F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1157B7B"/>
    <w:multiLevelType w:val="hybridMultilevel"/>
    <w:tmpl w:val="C8B2ED2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462E0379"/>
    <w:multiLevelType w:val="hybridMultilevel"/>
    <w:tmpl w:val="F42E10B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9F461D2"/>
    <w:multiLevelType w:val="hybridMultilevel"/>
    <w:tmpl w:val="1A98B488"/>
    <w:lvl w:ilvl="0" w:tplc="9D287D8C">
      <w:numFmt w:val="bullet"/>
      <w:lvlText w:val="-"/>
      <w:lvlJc w:val="left"/>
      <w:pPr>
        <w:ind w:left="1070"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2803AB5"/>
    <w:multiLevelType w:val="hybridMultilevel"/>
    <w:tmpl w:val="E0F00A6E"/>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896AD9"/>
    <w:multiLevelType w:val="hybridMultilevel"/>
    <w:tmpl w:val="B6B6D2BA"/>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42E415E"/>
    <w:multiLevelType w:val="hybridMultilevel"/>
    <w:tmpl w:val="FEB290AA"/>
    <w:lvl w:ilvl="0" w:tplc="9D287D8C">
      <w:numFmt w:val="bullet"/>
      <w:lvlText w:val="-"/>
      <w:lvlJc w:val="left"/>
      <w:pPr>
        <w:ind w:left="107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15:restartNumberingAfterBreak="0">
    <w:nsid w:val="5E81380B"/>
    <w:multiLevelType w:val="hybridMultilevel"/>
    <w:tmpl w:val="82CEA73E"/>
    <w:lvl w:ilvl="0" w:tplc="0A9C5D08">
      <w:start w:val="5"/>
      <w:numFmt w:val="bullet"/>
      <w:lvlText w:val="-"/>
      <w:lvlJc w:val="left"/>
      <w:pPr>
        <w:ind w:left="1440" w:hanging="360"/>
      </w:pPr>
      <w:rPr>
        <w:rFonts w:ascii="Times New Roman" w:eastAsia="Times New Roman" w:hAnsi="Times New Roman" w:cs="Times New Roman" w:hint="default"/>
        <w:b w:val="0"/>
        <w:bCs w:val="0"/>
        <w:i w:val="0"/>
        <w:iCs w:val="0"/>
        <w:spacing w:val="0"/>
        <w:w w:val="129"/>
        <w:sz w:val="24"/>
        <w:szCs w:val="24"/>
        <w:lang w:val="en-US" w:eastAsia="en-US" w:bidi="ar-S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13C7B89"/>
    <w:multiLevelType w:val="hybridMultilevel"/>
    <w:tmpl w:val="38382B7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7" w15:restartNumberingAfterBreak="0">
    <w:nsid w:val="62B74302"/>
    <w:multiLevelType w:val="hybridMultilevel"/>
    <w:tmpl w:val="ED542DE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8" w15:restartNumberingAfterBreak="0">
    <w:nsid w:val="653277D2"/>
    <w:multiLevelType w:val="hybridMultilevel"/>
    <w:tmpl w:val="F9746F7A"/>
    <w:lvl w:ilvl="0" w:tplc="9D287D8C">
      <w:numFmt w:val="bullet"/>
      <w:lvlText w:val="-"/>
      <w:lvlJc w:val="left"/>
      <w:pPr>
        <w:ind w:left="216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7FB533E"/>
    <w:multiLevelType w:val="hybridMultilevel"/>
    <w:tmpl w:val="80188D4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68472891"/>
    <w:multiLevelType w:val="hybridMultilevel"/>
    <w:tmpl w:val="15D60A6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95229B"/>
    <w:multiLevelType w:val="hybridMultilevel"/>
    <w:tmpl w:val="B5EA680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0722641"/>
    <w:multiLevelType w:val="hybridMultilevel"/>
    <w:tmpl w:val="C8ECC410"/>
    <w:lvl w:ilvl="0" w:tplc="FFFFFFFF">
      <w:numFmt w:val="bullet"/>
      <w:lvlText w:val="-"/>
      <w:lvlJc w:val="left"/>
      <w:pPr>
        <w:ind w:left="144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70EF546A"/>
    <w:multiLevelType w:val="hybridMultilevel"/>
    <w:tmpl w:val="4D1CB8E8"/>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1D840C5"/>
    <w:multiLevelType w:val="hybridMultilevel"/>
    <w:tmpl w:val="21C840C4"/>
    <w:lvl w:ilvl="0" w:tplc="9D287D8C">
      <w:numFmt w:val="bullet"/>
      <w:lvlText w:val="-"/>
      <w:lvlJc w:val="left"/>
      <w:pPr>
        <w:ind w:left="360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5" w15:restartNumberingAfterBreak="0">
    <w:nsid w:val="746F050E"/>
    <w:multiLevelType w:val="hybridMultilevel"/>
    <w:tmpl w:val="35BA74EC"/>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197D00"/>
    <w:multiLevelType w:val="hybridMultilevel"/>
    <w:tmpl w:val="771AA11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E0D7C83"/>
    <w:multiLevelType w:val="hybridMultilevel"/>
    <w:tmpl w:val="6D44299A"/>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F581925"/>
    <w:multiLevelType w:val="hybridMultilevel"/>
    <w:tmpl w:val="9E000564"/>
    <w:lvl w:ilvl="0" w:tplc="F00A71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4"/>
  </w:num>
  <w:num w:numId="2">
    <w:abstractNumId w:val="7"/>
  </w:num>
  <w:num w:numId="3">
    <w:abstractNumId w:val="32"/>
  </w:num>
  <w:num w:numId="4">
    <w:abstractNumId w:val="30"/>
  </w:num>
  <w:num w:numId="5">
    <w:abstractNumId w:val="36"/>
  </w:num>
  <w:num w:numId="6">
    <w:abstractNumId w:val="11"/>
  </w:num>
  <w:num w:numId="7">
    <w:abstractNumId w:val="45"/>
  </w:num>
  <w:num w:numId="8">
    <w:abstractNumId w:val="3"/>
  </w:num>
  <w:num w:numId="9">
    <w:abstractNumId w:val="0"/>
  </w:num>
  <w:num w:numId="10">
    <w:abstractNumId w:val="2"/>
  </w:num>
  <w:num w:numId="11">
    <w:abstractNumId w:val="31"/>
  </w:num>
  <w:num w:numId="12">
    <w:abstractNumId w:val="23"/>
  </w:num>
  <w:num w:numId="13">
    <w:abstractNumId w:val="9"/>
  </w:num>
  <w:num w:numId="14">
    <w:abstractNumId w:val="10"/>
  </w:num>
  <w:num w:numId="15">
    <w:abstractNumId w:val="12"/>
  </w:num>
  <w:num w:numId="16">
    <w:abstractNumId w:val="40"/>
  </w:num>
  <w:num w:numId="17">
    <w:abstractNumId w:val="25"/>
  </w:num>
  <w:num w:numId="18">
    <w:abstractNumId w:val="26"/>
  </w:num>
  <w:num w:numId="19">
    <w:abstractNumId w:val="19"/>
  </w:num>
  <w:num w:numId="20">
    <w:abstractNumId w:val="47"/>
  </w:num>
  <w:num w:numId="21">
    <w:abstractNumId w:val="34"/>
  </w:num>
  <w:num w:numId="22">
    <w:abstractNumId w:val="33"/>
  </w:num>
  <w:num w:numId="23">
    <w:abstractNumId w:val="39"/>
  </w:num>
  <w:num w:numId="24">
    <w:abstractNumId w:val="24"/>
  </w:num>
  <w:num w:numId="25">
    <w:abstractNumId w:val="42"/>
  </w:num>
  <w:num w:numId="26">
    <w:abstractNumId w:val="13"/>
  </w:num>
  <w:num w:numId="27">
    <w:abstractNumId w:val="22"/>
  </w:num>
  <w:num w:numId="28">
    <w:abstractNumId w:val="37"/>
  </w:num>
  <w:num w:numId="29">
    <w:abstractNumId w:val="16"/>
  </w:num>
  <w:num w:numId="30">
    <w:abstractNumId w:val="29"/>
  </w:num>
  <w:num w:numId="31">
    <w:abstractNumId w:val="8"/>
  </w:num>
  <w:num w:numId="32">
    <w:abstractNumId w:val="14"/>
  </w:num>
  <w:num w:numId="33">
    <w:abstractNumId w:val="46"/>
  </w:num>
  <w:num w:numId="34">
    <w:abstractNumId w:val="5"/>
  </w:num>
  <w:num w:numId="35">
    <w:abstractNumId w:val="35"/>
  </w:num>
  <w:num w:numId="36">
    <w:abstractNumId w:val="4"/>
  </w:num>
  <w:num w:numId="37">
    <w:abstractNumId w:val="20"/>
  </w:num>
  <w:num w:numId="38">
    <w:abstractNumId w:val="38"/>
  </w:num>
  <w:num w:numId="39">
    <w:abstractNumId w:val="43"/>
  </w:num>
  <w:num w:numId="40">
    <w:abstractNumId w:val="21"/>
  </w:num>
  <w:num w:numId="41">
    <w:abstractNumId w:val="28"/>
  </w:num>
  <w:num w:numId="42">
    <w:abstractNumId w:val="6"/>
  </w:num>
  <w:num w:numId="43">
    <w:abstractNumId w:val="18"/>
  </w:num>
  <w:num w:numId="44">
    <w:abstractNumId w:val="15"/>
  </w:num>
  <w:num w:numId="45">
    <w:abstractNumId w:val="27"/>
  </w:num>
  <w:num w:numId="46">
    <w:abstractNumId w:val="48"/>
  </w:num>
  <w:num w:numId="47">
    <w:abstractNumId w:val="1"/>
  </w:num>
  <w:num w:numId="48">
    <w:abstractNumId w:val="41"/>
  </w:num>
  <w:num w:numId="49">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46F"/>
    <w:rsid w:val="00000863"/>
    <w:rsid w:val="00000FCE"/>
    <w:rsid w:val="00003667"/>
    <w:rsid w:val="0000366A"/>
    <w:rsid w:val="00003C42"/>
    <w:rsid w:val="00004418"/>
    <w:rsid w:val="00005174"/>
    <w:rsid w:val="000059C5"/>
    <w:rsid w:val="0000624E"/>
    <w:rsid w:val="00007432"/>
    <w:rsid w:val="00007C1C"/>
    <w:rsid w:val="000101EA"/>
    <w:rsid w:val="0001128F"/>
    <w:rsid w:val="0001165B"/>
    <w:rsid w:val="000117BB"/>
    <w:rsid w:val="0001200A"/>
    <w:rsid w:val="000143D6"/>
    <w:rsid w:val="00015ADD"/>
    <w:rsid w:val="0001691B"/>
    <w:rsid w:val="00016A83"/>
    <w:rsid w:val="0001710A"/>
    <w:rsid w:val="000176C7"/>
    <w:rsid w:val="00017BC6"/>
    <w:rsid w:val="000206DA"/>
    <w:rsid w:val="00020979"/>
    <w:rsid w:val="00021A9E"/>
    <w:rsid w:val="00022DAC"/>
    <w:rsid w:val="00024496"/>
    <w:rsid w:val="000250AA"/>
    <w:rsid w:val="00025854"/>
    <w:rsid w:val="00027A79"/>
    <w:rsid w:val="00027AA0"/>
    <w:rsid w:val="00031327"/>
    <w:rsid w:val="00032D6A"/>
    <w:rsid w:val="00033310"/>
    <w:rsid w:val="00036D82"/>
    <w:rsid w:val="000445E7"/>
    <w:rsid w:val="0004503C"/>
    <w:rsid w:val="000451A5"/>
    <w:rsid w:val="00045C61"/>
    <w:rsid w:val="00047864"/>
    <w:rsid w:val="00052119"/>
    <w:rsid w:val="000526EC"/>
    <w:rsid w:val="00054F58"/>
    <w:rsid w:val="0005630B"/>
    <w:rsid w:val="00056376"/>
    <w:rsid w:val="000566C6"/>
    <w:rsid w:val="000612AD"/>
    <w:rsid w:val="0006571D"/>
    <w:rsid w:val="00066007"/>
    <w:rsid w:val="00066357"/>
    <w:rsid w:val="0006719F"/>
    <w:rsid w:val="0007100F"/>
    <w:rsid w:val="000718AA"/>
    <w:rsid w:val="000732CE"/>
    <w:rsid w:val="00074DCE"/>
    <w:rsid w:val="00076361"/>
    <w:rsid w:val="00077E86"/>
    <w:rsid w:val="00081628"/>
    <w:rsid w:val="00083B56"/>
    <w:rsid w:val="00084C45"/>
    <w:rsid w:val="00086E0F"/>
    <w:rsid w:val="000915E0"/>
    <w:rsid w:val="00091D52"/>
    <w:rsid w:val="00092051"/>
    <w:rsid w:val="000936AF"/>
    <w:rsid w:val="00094DE7"/>
    <w:rsid w:val="00095073"/>
    <w:rsid w:val="0009543D"/>
    <w:rsid w:val="00097F23"/>
    <w:rsid w:val="000A0E10"/>
    <w:rsid w:val="000A0FCF"/>
    <w:rsid w:val="000A1309"/>
    <w:rsid w:val="000A31DE"/>
    <w:rsid w:val="000A45E7"/>
    <w:rsid w:val="000A5BC1"/>
    <w:rsid w:val="000A5EAF"/>
    <w:rsid w:val="000A5EB0"/>
    <w:rsid w:val="000A6313"/>
    <w:rsid w:val="000B161E"/>
    <w:rsid w:val="000B2473"/>
    <w:rsid w:val="000B3316"/>
    <w:rsid w:val="000B34E3"/>
    <w:rsid w:val="000B36B6"/>
    <w:rsid w:val="000B46A3"/>
    <w:rsid w:val="000B4C00"/>
    <w:rsid w:val="000B50A4"/>
    <w:rsid w:val="000B5358"/>
    <w:rsid w:val="000B5E66"/>
    <w:rsid w:val="000B5F57"/>
    <w:rsid w:val="000B678B"/>
    <w:rsid w:val="000B6C47"/>
    <w:rsid w:val="000B71A1"/>
    <w:rsid w:val="000B7227"/>
    <w:rsid w:val="000C02CB"/>
    <w:rsid w:val="000C41F3"/>
    <w:rsid w:val="000C4800"/>
    <w:rsid w:val="000C4E2D"/>
    <w:rsid w:val="000C56E4"/>
    <w:rsid w:val="000C6EBC"/>
    <w:rsid w:val="000C7362"/>
    <w:rsid w:val="000D1D65"/>
    <w:rsid w:val="000D229D"/>
    <w:rsid w:val="000D2D08"/>
    <w:rsid w:val="000D49EF"/>
    <w:rsid w:val="000D4DD0"/>
    <w:rsid w:val="000D6203"/>
    <w:rsid w:val="000E0EDE"/>
    <w:rsid w:val="000E136E"/>
    <w:rsid w:val="000E22CE"/>
    <w:rsid w:val="000E6102"/>
    <w:rsid w:val="000E6751"/>
    <w:rsid w:val="000E7872"/>
    <w:rsid w:val="000F08EA"/>
    <w:rsid w:val="000F1E67"/>
    <w:rsid w:val="000F4358"/>
    <w:rsid w:val="000F44F0"/>
    <w:rsid w:val="000F498A"/>
    <w:rsid w:val="000F5479"/>
    <w:rsid w:val="000F60B0"/>
    <w:rsid w:val="000F7120"/>
    <w:rsid w:val="001001C8"/>
    <w:rsid w:val="0010023B"/>
    <w:rsid w:val="00101066"/>
    <w:rsid w:val="001018E2"/>
    <w:rsid w:val="00102927"/>
    <w:rsid w:val="00102E33"/>
    <w:rsid w:val="00103868"/>
    <w:rsid w:val="001063B2"/>
    <w:rsid w:val="00106A25"/>
    <w:rsid w:val="00106CC1"/>
    <w:rsid w:val="001073E7"/>
    <w:rsid w:val="001102DB"/>
    <w:rsid w:val="00110773"/>
    <w:rsid w:val="00111713"/>
    <w:rsid w:val="001123F0"/>
    <w:rsid w:val="0011331D"/>
    <w:rsid w:val="0011385D"/>
    <w:rsid w:val="00115094"/>
    <w:rsid w:val="001151C8"/>
    <w:rsid w:val="00115C14"/>
    <w:rsid w:val="0011775B"/>
    <w:rsid w:val="0012021E"/>
    <w:rsid w:val="001203D2"/>
    <w:rsid w:val="00127403"/>
    <w:rsid w:val="00132CFA"/>
    <w:rsid w:val="00132DB8"/>
    <w:rsid w:val="001349B6"/>
    <w:rsid w:val="00135BF2"/>
    <w:rsid w:val="00135EC8"/>
    <w:rsid w:val="00136A0D"/>
    <w:rsid w:val="00136D42"/>
    <w:rsid w:val="00137133"/>
    <w:rsid w:val="0013770F"/>
    <w:rsid w:val="00137BF4"/>
    <w:rsid w:val="00141702"/>
    <w:rsid w:val="00141FE8"/>
    <w:rsid w:val="00143A81"/>
    <w:rsid w:val="00144C50"/>
    <w:rsid w:val="00144E4B"/>
    <w:rsid w:val="00146EFF"/>
    <w:rsid w:val="00147948"/>
    <w:rsid w:val="0015058B"/>
    <w:rsid w:val="001524C5"/>
    <w:rsid w:val="00153F92"/>
    <w:rsid w:val="00156FC2"/>
    <w:rsid w:val="00157007"/>
    <w:rsid w:val="001575E6"/>
    <w:rsid w:val="001620B6"/>
    <w:rsid w:val="001655CE"/>
    <w:rsid w:val="00165B48"/>
    <w:rsid w:val="00167198"/>
    <w:rsid w:val="001707A4"/>
    <w:rsid w:val="00171F44"/>
    <w:rsid w:val="00172414"/>
    <w:rsid w:val="00172711"/>
    <w:rsid w:val="001731A9"/>
    <w:rsid w:val="001731C0"/>
    <w:rsid w:val="0017427B"/>
    <w:rsid w:val="001768E7"/>
    <w:rsid w:val="00177301"/>
    <w:rsid w:val="001778F9"/>
    <w:rsid w:val="00180AC8"/>
    <w:rsid w:val="00180C25"/>
    <w:rsid w:val="00182004"/>
    <w:rsid w:val="0018451D"/>
    <w:rsid w:val="0018517B"/>
    <w:rsid w:val="00187327"/>
    <w:rsid w:val="00187616"/>
    <w:rsid w:val="00187806"/>
    <w:rsid w:val="00190CA6"/>
    <w:rsid w:val="00190D91"/>
    <w:rsid w:val="00192B49"/>
    <w:rsid w:val="001931FC"/>
    <w:rsid w:val="001943E4"/>
    <w:rsid w:val="00195EC4"/>
    <w:rsid w:val="001A0B44"/>
    <w:rsid w:val="001A1338"/>
    <w:rsid w:val="001A17F6"/>
    <w:rsid w:val="001A1A03"/>
    <w:rsid w:val="001A2B28"/>
    <w:rsid w:val="001A627C"/>
    <w:rsid w:val="001A7BAA"/>
    <w:rsid w:val="001B023D"/>
    <w:rsid w:val="001B0833"/>
    <w:rsid w:val="001B0D11"/>
    <w:rsid w:val="001B27A3"/>
    <w:rsid w:val="001C00BB"/>
    <w:rsid w:val="001C2653"/>
    <w:rsid w:val="001C53AB"/>
    <w:rsid w:val="001C672D"/>
    <w:rsid w:val="001C7B9C"/>
    <w:rsid w:val="001D0655"/>
    <w:rsid w:val="001D07A1"/>
    <w:rsid w:val="001D0896"/>
    <w:rsid w:val="001D12E7"/>
    <w:rsid w:val="001D15BD"/>
    <w:rsid w:val="001D28D6"/>
    <w:rsid w:val="001D3480"/>
    <w:rsid w:val="001D38F9"/>
    <w:rsid w:val="001D62AE"/>
    <w:rsid w:val="001D67DE"/>
    <w:rsid w:val="001D77C7"/>
    <w:rsid w:val="001E0009"/>
    <w:rsid w:val="001E1002"/>
    <w:rsid w:val="001E1183"/>
    <w:rsid w:val="001E39DB"/>
    <w:rsid w:val="001E3BAD"/>
    <w:rsid w:val="001E3CC0"/>
    <w:rsid w:val="001E3CC8"/>
    <w:rsid w:val="001E469B"/>
    <w:rsid w:val="001E48D6"/>
    <w:rsid w:val="001E51F4"/>
    <w:rsid w:val="001E56B9"/>
    <w:rsid w:val="001E72D4"/>
    <w:rsid w:val="001E77FA"/>
    <w:rsid w:val="001E7AF2"/>
    <w:rsid w:val="001F0DE2"/>
    <w:rsid w:val="001F19F4"/>
    <w:rsid w:val="001F1CDF"/>
    <w:rsid w:val="001F2E1C"/>
    <w:rsid w:val="001F3BB1"/>
    <w:rsid w:val="001F4CF9"/>
    <w:rsid w:val="00200552"/>
    <w:rsid w:val="00203753"/>
    <w:rsid w:val="00205543"/>
    <w:rsid w:val="00205638"/>
    <w:rsid w:val="00207D12"/>
    <w:rsid w:val="00207DC2"/>
    <w:rsid w:val="00210A10"/>
    <w:rsid w:val="0021470E"/>
    <w:rsid w:val="00215D39"/>
    <w:rsid w:val="0022032D"/>
    <w:rsid w:val="0022182D"/>
    <w:rsid w:val="0022336E"/>
    <w:rsid w:val="002237B2"/>
    <w:rsid w:val="0022386B"/>
    <w:rsid w:val="00223EF1"/>
    <w:rsid w:val="00224A8B"/>
    <w:rsid w:val="00224D1F"/>
    <w:rsid w:val="00225DF9"/>
    <w:rsid w:val="00231175"/>
    <w:rsid w:val="002311EA"/>
    <w:rsid w:val="002311F6"/>
    <w:rsid w:val="00231352"/>
    <w:rsid w:val="002339EC"/>
    <w:rsid w:val="00235741"/>
    <w:rsid w:val="00235BCF"/>
    <w:rsid w:val="002414C3"/>
    <w:rsid w:val="00241D7D"/>
    <w:rsid w:val="00242401"/>
    <w:rsid w:val="00244132"/>
    <w:rsid w:val="0024475E"/>
    <w:rsid w:val="0024500C"/>
    <w:rsid w:val="0024550B"/>
    <w:rsid w:val="00246B7B"/>
    <w:rsid w:val="00247899"/>
    <w:rsid w:val="00247B64"/>
    <w:rsid w:val="00250537"/>
    <w:rsid w:val="00252F26"/>
    <w:rsid w:val="002539C6"/>
    <w:rsid w:val="00254457"/>
    <w:rsid w:val="0025627F"/>
    <w:rsid w:val="0025682C"/>
    <w:rsid w:val="00260F39"/>
    <w:rsid w:val="00263375"/>
    <w:rsid w:val="00263F1A"/>
    <w:rsid w:val="0026422B"/>
    <w:rsid w:val="00264538"/>
    <w:rsid w:val="00265191"/>
    <w:rsid w:val="002661E0"/>
    <w:rsid w:val="002665C6"/>
    <w:rsid w:val="0026689B"/>
    <w:rsid w:val="00270DBB"/>
    <w:rsid w:val="00270F60"/>
    <w:rsid w:val="0027156F"/>
    <w:rsid w:val="002731B5"/>
    <w:rsid w:val="00275988"/>
    <w:rsid w:val="002763A9"/>
    <w:rsid w:val="00277D42"/>
    <w:rsid w:val="00277DC6"/>
    <w:rsid w:val="0028051F"/>
    <w:rsid w:val="0028157A"/>
    <w:rsid w:val="00281D26"/>
    <w:rsid w:val="0028438D"/>
    <w:rsid w:val="00285A10"/>
    <w:rsid w:val="002866EF"/>
    <w:rsid w:val="00287186"/>
    <w:rsid w:val="00291721"/>
    <w:rsid w:val="0029215B"/>
    <w:rsid w:val="00294240"/>
    <w:rsid w:val="002944E3"/>
    <w:rsid w:val="00295B8B"/>
    <w:rsid w:val="002A0172"/>
    <w:rsid w:val="002A1018"/>
    <w:rsid w:val="002A3FDD"/>
    <w:rsid w:val="002A6B5A"/>
    <w:rsid w:val="002B15B9"/>
    <w:rsid w:val="002B16C9"/>
    <w:rsid w:val="002B1890"/>
    <w:rsid w:val="002B259E"/>
    <w:rsid w:val="002B2A99"/>
    <w:rsid w:val="002B3149"/>
    <w:rsid w:val="002B3625"/>
    <w:rsid w:val="002B3C99"/>
    <w:rsid w:val="002B559F"/>
    <w:rsid w:val="002B6035"/>
    <w:rsid w:val="002B6117"/>
    <w:rsid w:val="002C31EB"/>
    <w:rsid w:val="002C3BC0"/>
    <w:rsid w:val="002C3CCE"/>
    <w:rsid w:val="002C560A"/>
    <w:rsid w:val="002C57DF"/>
    <w:rsid w:val="002C5F58"/>
    <w:rsid w:val="002C653A"/>
    <w:rsid w:val="002C6B38"/>
    <w:rsid w:val="002C7432"/>
    <w:rsid w:val="002C7D01"/>
    <w:rsid w:val="002D439F"/>
    <w:rsid w:val="002D4629"/>
    <w:rsid w:val="002D608E"/>
    <w:rsid w:val="002D796D"/>
    <w:rsid w:val="002E0A95"/>
    <w:rsid w:val="002E16A7"/>
    <w:rsid w:val="002E2FAE"/>
    <w:rsid w:val="002E3586"/>
    <w:rsid w:val="002E5235"/>
    <w:rsid w:val="002E601C"/>
    <w:rsid w:val="002E6FE4"/>
    <w:rsid w:val="002F3D69"/>
    <w:rsid w:val="002F467A"/>
    <w:rsid w:val="002F5010"/>
    <w:rsid w:val="002F5124"/>
    <w:rsid w:val="002F5C75"/>
    <w:rsid w:val="002F7834"/>
    <w:rsid w:val="003001BA"/>
    <w:rsid w:val="003002DE"/>
    <w:rsid w:val="00300784"/>
    <w:rsid w:val="00300AD7"/>
    <w:rsid w:val="003012D6"/>
    <w:rsid w:val="00301478"/>
    <w:rsid w:val="00302178"/>
    <w:rsid w:val="00302BCD"/>
    <w:rsid w:val="0030359E"/>
    <w:rsid w:val="00305ACA"/>
    <w:rsid w:val="00306455"/>
    <w:rsid w:val="00310099"/>
    <w:rsid w:val="00312330"/>
    <w:rsid w:val="00312491"/>
    <w:rsid w:val="0031261E"/>
    <w:rsid w:val="00312668"/>
    <w:rsid w:val="0031562A"/>
    <w:rsid w:val="003176BD"/>
    <w:rsid w:val="0031773C"/>
    <w:rsid w:val="003178AE"/>
    <w:rsid w:val="00317B72"/>
    <w:rsid w:val="003211AB"/>
    <w:rsid w:val="003218FF"/>
    <w:rsid w:val="0032298F"/>
    <w:rsid w:val="00322DE8"/>
    <w:rsid w:val="0032334D"/>
    <w:rsid w:val="0032339A"/>
    <w:rsid w:val="00323E57"/>
    <w:rsid w:val="00325950"/>
    <w:rsid w:val="003278FE"/>
    <w:rsid w:val="00327A10"/>
    <w:rsid w:val="0033004F"/>
    <w:rsid w:val="00330761"/>
    <w:rsid w:val="003324B0"/>
    <w:rsid w:val="003327AF"/>
    <w:rsid w:val="00333386"/>
    <w:rsid w:val="0033371A"/>
    <w:rsid w:val="003338B4"/>
    <w:rsid w:val="00333D8A"/>
    <w:rsid w:val="00334C13"/>
    <w:rsid w:val="0033574D"/>
    <w:rsid w:val="0034111E"/>
    <w:rsid w:val="0034122F"/>
    <w:rsid w:val="00342BD9"/>
    <w:rsid w:val="00344AEE"/>
    <w:rsid w:val="00344C31"/>
    <w:rsid w:val="00346049"/>
    <w:rsid w:val="003472EA"/>
    <w:rsid w:val="00347FFB"/>
    <w:rsid w:val="0035016E"/>
    <w:rsid w:val="00350BC4"/>
    <w:rsid w:val="00351906"/>
    <w:rsid w:val="003522FB"/>
    <w:rsid w:val="00353B6D"/>
    <w:rsid w:val="003559F6"/>
    <w:rsid w:val="003562E1"/>
    <w:rsid w:val="00356D76"/>
    <w:rsid w:val="003576DE"/>
    <w:rsid w:val="00357847"/>
    <w:rsid w:val="0036425D"/>
    <w:rsid w:val="00364FB8"/>
    <w:rsid w:val="0036510C"/>
    <w:rsid w:val="0037028C"/>
    <w:rsid w:val="00370A87"/>
    <w:rsid w:val="0037182F"/>
    <w:rsid w:val="00371C32"/>
    <w:rsid w:val="00371D6E"/>
    <w:rsid w:val="00374D13"/>
    <w:rsid w:val="00375943"/>
    <w:rsid w:val="0037615A"/>
    <w:rsid w:val="003761A9"/>
    <w:rsid w:val="003825C7"/>
    <w:rsid w:val="0038333E"/>
    <w:rsid w:val="003863C6"/>
    <w:rsid w:val="00386745"/>
    <w:rsid w:val="0038723B"/>
    <w:rsid w:val="00390C85"/>
    <w:rsid w:val="00391820"/>
    <w:rsid w:val="0039225F"/>
    <w:rsid w:val="0039301B"/>
    <w:rsid w:val="00393F73"/>
    <w:rsid w:val="00394217"/>
    <w:rsid w:val="00394A48"/>
    <w:rsid w:val="00395833"/>
    <w:rsid w:val="003A0E28"/>
    <w:rsid w:val="003A3627"/>
    <w:rsid w:val="003A49EA"/>
    <w:rsid w:val="003A4EA6"/>
    <w:rsid w:val="003A5240"/>
    <w:rsid w:val="003A5A56"/>
    <w:rsid w:val="003A7203"/>
    <w:rsid w:val="003B03D5"/>
    <w:rsid w:val="003B075C"/>
    <w:rsid w:val="003B28C2"/>
    <w:rsid w:val="003B4B66"/>
    <w:rsid w:val="003B4BD9"/>
    <w:rsid w:val="003B72F6"/>
    <w:rsid w:val="003C1F58"/>
    <w:rsid w:val="003C354D"/>
    <w:rsid w:val="003D1B90"/>
    <w:rsid w:val="003D3D80"/>
    <w:rsid w:val="003D55CB"/>
    <w:rsid w:val="003D5695"/>
    <w:rsid w:val="003D5EA1"/>
    <w:rsid w:val="003D6C7D"/>
    <w:rsid w:val="003D6D5C"/>
    <w:rsid w:val="003D7117"/>
    <w:rsid w:val="003E085A"/>
    <w:rsid w:val="003E2DFE"/>
    <w:rsid w:val="003E4E35"/>
    <w:rsid w:val="003E531B"/>
    <w:rsid w:val="003E6AFE"/>
    <w:rsid w:val="003F0E01"/>
    <w:rsid w:val="003F20B6"/>
    <w:rsid w:val="003F23E6"/>
    <w:rsid w:val="003F3BAC"/>
    <w:rsid w:val="003F3CEC"/>
    <w:rsid w:val="003F7CFF"/>
    <w:rsid w:val="00401549"/>
    <w:rsid w:val="00402EB9"/>
    <w:rsid w:val="004041B3"/>
    <w:rsid w:val="004068CF"/>
    <w:rsid w:val="0041190C"/>
    <w:rsid w:val="00415452"/>
    <w:rsid w:val="00417AAF"/>
    <w:rsid w:val="00420C66"/>
    <w:rsid w:val="00421059"/>
    <w:rsid w:val="004214EF"/>
    <w:rsid w:val="00423A49"/>
    <w:rsid w:val="004242BE"/>
    <w:rsid w:val="00425114"/>
    <w:rsid w:val="00425D62"/>
    <w:rsid w:val="004264DC"/>
    <w:rsid w:val="004324E2"/>
    <w:rsid w:val="0043260B"/>
    <w:rsid w:val="00433080"/>
    <w:rsid w:val="00433812"/>
    <w:rsid w:val="00433D93"/>
    <w:rsid w:val="0043771A"/>
    <w:rsid w:val="00437795"/>
    <w:rsid w:val="00437CDD"/>
    <w:rsid w:val="00440206"/>
    <w:rsid w:val="00442CB3"/>
    <w:rsid w:val="00442D42"/>
    <w:rsid w:val="004452B7"/>
    <w:rsid w:val="0044600E"/>
    <w:rsid w:val="004464C7"/>
    <w:rsid w:val="00447765"/>
    <w:rsid w:val="00450A52"/>
    <w:rsid w:val="00451BB2"/>
    <w:rsid w:val="00451C08"/>
    <w:rsid w:val="004527B2"/>
    <w:rsid w:val="00452E60"/>
    <w:rsid w:val="00453AB1"/>
    <w:rsid w:val="00454E4B"/>
    <w:rsid w:val="00455B0A"/>
    <w:rsid w:val="00455F0D"/>
    <w:rsid w:val="00457047"/>
    <w:rsid w:val="004573DA"/>
    <w:rsid w:val="0045786E"/>
    <w:rsid w:val="004578E0"/>
    <w:rsid w:val="0046134C"/>
    <w:rsid w:val="00461FB0"/>
    <w:rsid w:val="00462100"/>
    <w:rsid w:val="00462EC5"/>
    <w:rsid w:val="00464A23"/>
    <w:rsid w:val="00464B6A"/>
    <w:rsid w:val="00464DA1"/>
    <w:rsid w:val="00470055"/>
    <w:rsid w:val="004701C6"/>
    <w:rsid w:val="00471B98"/>
    <w:rsid w:val="004731FA"/>
    <w:rsid w:val="004738B8"/>
    <w:rsid w:val="00485183"/>
    <w:rsid w:val="00485EFD"/>
    <w:rsid w:val="00486F5A"/>
    <w:rsid w:val="00487D74"/>
    <w:rsid w:val="00490C0F"/>
    <w:rsid w:val="004912AC"/>
    <w:rsid w:val="004918E2"/>
    <w:rsid w:val="00494C72"/>
    <w:rsid w:val="00495C65"/>
    <w:rsid w:val="004968FD"/>
    <w:rsid w:val="004969C0"/>
    <w:rsid w:val="00496EC4"/>
    <w:rsid w:val="004A289A"/>
    <w:rsid w:val="004A2F37"/>
    <w:rsid w:val="004A5391"/>
    <w:rsid w:val="004A5D74"/>
    <w:rsid w:val="004A6586"/>
    <w:rsid w:val="004A7C39"/>
    <w:rsid w:val="004B0403"/>
    <w:rsid w:val="004B616F"/>
    <w:rsid w:val="004B62F8"/>
    <w:rsid w:val="004B67D7"/>
    <w:rsid w:val="004B713F"/>
    <w:rsid w:val="004B77BE"/>
    <w:rsid w:val="004C0068"/>
    <w:rsid w:val="004C0E3D"/>
    <w:rsid w:val="004C187D"/>
    <w:rsid w:val="004C1D17"/>
    <w:rsid w:val="004C20C2"/>
    <w:rsid w:val="004C25BB"/>
    <w:rsid w:val="004C33B7"/>
    <w:rsid w:val="004C3830"/>
    <w:rsid w:val="004C42D6"/>
    <w:rsid w:val="004C621F"/>
    <w:rsid w:val="004D2C93"/>
    <w:rsid w:val="004D4907"/>
    <w:rsid w:val="004D5BAE"/>
    <w:rsid w:val="004D5FD6"/>
    <w:rsid w:val="004D72EC"/>
    <w:rsid w:val="004D79A9"/>
    <w:rsid w:val="004E005F"/>
    <w:rsid w:val="004E14F1"/>
    <w:rsid w:val="004E360E"/>
    <w:rsid w:val="004E3C16"/>
    <w:rsid w:val="004E4064"/>
    <w:rsid w:val="004E4710"/>
    <w:rsid w:val="004E4CC1"/>
    <w:rsid w:val="004E52F1"/>
    <w:rsid w:val="004E5892"/>
    <w:rsid w:val="004E5ECF"/>
    <w:rsid w:val="004E7534"/>
    <w:rsid w:val="004F0697"/>
    <w:rsid w:val="004F54A7"/>
    <w:rsid w:val="004F61CB"/>
    <w:rsid w:val="00504711"/>
    <w:rsid w:val="00505B60"/>
    <w:rsid w:val="00507F80"/>
    <w:rsid w:val="0051049B"/>
    <w:rsid w:val="00510AC5"/>
    <w:rsid w:val="0051425D"/>
    <w:rsid w:val="00515259"/>
    <w:rsid w:val="00515AAB"/>
    <w:rsid w:val="00515F0D"/>
    <w:rsid w:val="00521080"/>
    <w:rsid w:val="00521B0D"/>
    <w:rsid w:val="00522BAF"/>
    <w:rsid w:val="005235B4"/>
    <w:rsid w:val="00523EF1"/>
    <w:rsid w:val="005265ED"/>
    <w:rsid w:val="0052747D"/>
    <w:rsid w:val="00530116"/>
    <w:rsid w:val="005308EE"/>
    <w:rsid w:val="00531004"/>
    <w:rsid w:val="005328EB"/>
    <w:rsid w:val="00534265"/>
    <w:rsid w:val="00535001"/>
    <w:rsid w:val="00535E90"/>
    <w:rsid w:val="00541B87"/>
    <w:rsid w:val="00542169"/>
    <w:rsid w:val="00543071"/>
    <w:rsid w:val="00545257"/>
    <w:rsid w:val="0054611D"/>
    <w:rsid w:val="0054735B"/>
    <w:rsid w:val="00547B87"/>
    <w:rsid w:val="00552EB9"/>
    <w:rsid w:val="00552ED5"/>
    <w:rsid w:val="00552F2C"/>
    <w:rsid w:val="005551B9"/>
    <w:rsid w:val="005552BE"/>
    <w:rsid w:val="00555AE8"/>
    <w:rsid w:val="00556605"/>
    <w:rsid w:val="0055790D"/>
    <w:rsid w:val="0056092B"/>
    <w:rsid w:val="00560D48"/>
    <w:rsid w:val="005626A7"/>
    <w:rsid w:val="00562C8D"/>
    <w:rsid w:val="00563711"/>
    <w:rsid w:val="00565BDB"/>
    <w:rsid w:val="00565DA8"/>
    <w:rsid w:val="005706B4"/>
    <w:rsid w:val="00570FCF"/>
    <w:rsid w:val="00571936"/>
    <w:rsid w:val="00572F72"/>
    <w:rsid w:val="00575706"/>
    <w:rsid w:val="0057619B"/>
    <w:rsid w:val="0057678F"/>
    <w:rsid w:val="00576C15"/>
    <w:rsid w:val="00577286"/>
    <w:rsid w:val="00577905"/>
    <w:rsid w:val="00582A83"/>
    <w:rsid w:val="00582C7A"/>
    <w:rsid w:val="005841BD"/>
    <w:rsid w:val="00585300"/>
    <w:rsid w:val="00585FE7"/>
    <w:rsid w:val="005860FE"/>
    <w:rsid w:val="00587439"/>
    <w:rsid w:val="005878FB"/>
    <w:rsid w:val="00590400"/>
    <w:rsid w:val="00590C5A"/>
    <w:rsid w:val="00591042"/>
    <w:rsid w:val="00592AB2"/>
    <w:rsid w:val="00593511"/>
    <w:rsid w:val="00594A25"/>
    <w:rsid w:val="005951C5"/>
    <w:rsid w:val="005955A3"/>
    <w:rsid w:val="00595959"/>
    <w:rsid w:val="00596BC9"/>
    <w:rsid w:val="005A0A4C"/>
    <w:rsid w:val="005A16CE"/>
    <w:rsid w:val="005A20B2"/>
    <w:rsid w:val="005A22A5"/>
    <w:rsid w:val="005A3178"/>
    <w:rsid w:val="005A4BA0"/>
    <w:rsid w:val="005A5E2E"/>
    <w:rsid w:val="005A6500"/>
    <w:rsid w:val="005A7863"/>
    <w:rsid w:val="005A7935"/>
    <w:rsid w:val="005A7999"/>
    <w:rsid w:val="005B05C5"/>
    <w:rsid w:val="005B0642"/>
    <w:rsid w:val="005B0667"/>
    <w:rsid w:val="005B0BE0"/>
    <w:rsid w:val="005B1B32"/>
    <w:rsid w:val="005B2459"/>
    <w:rsid w:val="005B3188"/>
    <w:rsid w:val="005B49FE"/>
    <w:rsid w:val="005B5A23"/>
    <w:rsid w:val="005B61DB"/>
    <w:rsid w:val="005C05E1"/>
    <w:rsid w:val="005C22D8"/>
    <w:rsid w:val="005C2684"/>
    <w:rsid w:val="005C3A0F"/>
    <w:rsid w:val="005C3EDD"/>
    <w:rsid w:val="005C4531"/>
    <w:rsid w:val="005C4D9D"/>
    <w:rsid w:val="005D0E5A"/>
    <w:rsid w:val="005D1128"/>
    <w:rsid w:val="005D17AA"/>
    <w:rsid w:val="005D4D2A"/>
    <w:rsid w:val="005D4E53"/>
    <w:rsid w:val="005D5C20"/>
    <w:rsid w:val="005D6183"/>
    <w:rsid w:val="005D77CB"/>
    <w:rsid w:val="005E0899"/>
    <w:rsid w:val="005E0903"/>
    <w:rsid w:val="005E22E9"/>
    <w:rsid w:val="005E2479"/>
    <w:rsid w:val="005E2486"/>
    <w:rsid w:val="005E4553"/>
    <w:rsid w:val="005F11FA"/>
    <w:rsid w:val="005F1571"/>
    <w:rsid w:val="005F6098"/>
    <w:rsid w:val="005F69FC"/>
    <w:rsid w:val="00601DF9"/>
    <w:rsid w:val="00601FF5"/>
    <w:rsid w:val="0060278A"/>
    <w:rsid w:val="00602D1F"/>
    <w:rsid w:val="00605611"/>
    <w:rsid w:val="00605986"/>
    <w:rsid w:val="00611BAE"/>
    <w:rsid w:val="00613254"/>
    <w:rsid w:val="00617A2A"/>
    <w:rsid w:val="00622BC4"/>
    <w:rsid w:val="00622CBF"/>
    <w:rsid w:val="0062305F"/>
    <w:rsid w:val="00623965"/>
    <w:rsid w:val="0062469D"/>
    <w:rsid w:val="00625F00"/>
    <w:rsid w:val="00630010"/>
    <w:rsid w:val="0063045F"/>
    <w:rsid w:val="00632984"/>
    <w:rsid w:val="00632F05"/>
    <w:rsid w:val="006338D6"/>
    <w:rsid w:val="00635181"/>
    <w:rsid w:val="006357C6"/>
    <w:rsid w:val="006403B2"/>
    <w:rsid w:val="0064189C"/>
    <w:rsid w:val="00650D6A"/>
    <w:rsid w:val="006514A0"/>
    <w:rsid w:val="00651BC7"/>
    <w:rsid w:val="00652DC9"/>
    <w:rsid w:val="00653265"/>
    <w:rsid w:val="00663E02"/>
    <w:rsid w:val="00664FDC"/>
    <w:rsid w:val="006665CB"/>
    <w:rsid w:val="00670A0D"/>
    <w:rsid w:val="00670B18"/>
    <w:rsid w:val="00672526"/>
    <w:rsid w:val="006736B8"/>
    <w:rsid w:val="006740DB"/>
    <w:rsid w:val="006747CE"/>
    <w:rsid w:val="00676441"/>
    <w:rsid w:val="006765D3"/>
    <w:rsid w:val="0067679E"/>
    <w:rsid w:val="006769D9"/>
    <w:rsid w:val="00680496"/>
    <w:rsid w:val="00680CA9"/>
    <w:rsid w:val="00680D68"/>
    <w:rsid w:val="006812FE"/>
    <w:rsid w:val="00682053"/>
    <w:rsid w:val="0068239A"/>
    <w:rsid w:val="00683A65"/>
    <w:rsid w:val="00685246"/>
    <w:rsid w:val="00690325"/>
    <w:rsid w:val="00690423"/>
    <w:rsid w:val="00692FE8"/>
    <w:rsid w:val="006934DA"/>
    <w:rsid w:val="00693B0B"/>
    <w:rsid w:val="00694817"/>
    <w:rsid w:val="00695BCA"/>
    <w:rsid w:val="006975F7"/>
    <w:rsid w:val="006A26BB"/>
    <w:rsid w:val="006A33F5"/>
    <w:rsid w:val="006A6A6F"/>
    <w:rsid w:val="006A725B"/>
    <w:rsid w:val="006B0E02"/>
    <w:rsid w:val="006B14CA"/>
    <w:rsid w:val="006B162E"/>
    <w:rsid w:val="006B2EA8"/>
    <w:rsid w:val="006B4AE8"/>
    <w:rsid w:val="006B5479"/>
    <w:rsid w:val="006B6190"/>
    <w:rsid w:val="006C0D18"/>
    <w:rsid w:val="006C1EB9"/>
    <w:rsid w:val="006C2155"/>
    <w:rsid w:val="006C2988"/>
    <w:rsid w:val="006C3F0E"/>
    <w:rsid w:val="006C4AC3"/>
    <w:rsid w:val="006C5A74"/>
    <w:rsid w:val="006C5FFB"/>
    <w:rsid w:val="006C631A"/>
    <w:rsid w:val="006C634B"/>
    <w:rsid w:val="006C6645"/>
    <w:rsid w:val="006D1FA5"/>
    <w:rsid w:val="006D2382"/>
    <w:rsid w:val="006D4098"/>
    <w:rsid w:val="006D50E7"/>
    <w:rsid w:val="006D7919"/>
    <w:rsid w:val="006E0FFB"/>
    <w:rsid w:val="006E1007"/>
    <w:rsid w:val="006E102A"/>
    <w:rsid w:val="006E1A5B"/>
    <w:rsid w:val="006E1FD4"/>
    <w:rsid w:val="006E3A27"/>
    <w:rsid w:val="006E519A"/>
    <w:rsid w:val="006E6ED9"/>
    <w:rsid w:val="006E6F84"/>
    <w:rsid w:val="006E7B2B"/>
    <w:rsid w:val="006F0916"/>
    <w:rsid w:val="006F0D8C"/>
    <w:rsid w:val="006F29A8"/>
    <w:rsid w:val="006F2A22"/>
    <w:rsid w:val="006F3EBB"/>
    <w:rsid w:val="006F45E1"/>
    <w:rsid w:val="006F50B9"/>
    <w:rsid w:val="006F5A7F"/>
    <w:rsid w:val="006F6FE7"/>
    <w:rsid w:val="006F72C7"/>
    <w:rsid w:val="0070080B"/>
    <w:rsid w:val="0070186B"/>
    <w:rsid w:val="00704787"/>
    <w:rsid w:val="00706247"/>
    <w:rsid w:val="007075F7"/>
    <w:rsid w:val="0070781D"/>
    <w:rsid w:val="00707A4D"/>
    <w:rsid w:val="0071281F"/>
    <w:rsid w:val="00716245"/>
    <w:rsid w:val="007167F0"/>
    <w:rsid w:val="007174DD"/>
    <w:rsid w:val="00717834"/>
    <w:rsid w:val="0072011F"/>
    <w:rsid w:val="0072019B"/>
    <w:rsid w:val="007227B6"/>
    <w:rsid w:val="007256E3"/>
    <w:rsid w:val="007269CF"/>
    <w:rsid w:val="0072705B"/>
    <w:rsid w:val="00727079"/>
    <w:rsid w:val="0072770A"/>
    <w:rsid w:val="00731584"/>
    <w:rsid w:val="00732254"/>
    <w:rsid w:val="00732C40"/>
    <w:rsid w:val="00734FE1"/>
    <w:rsid w:val="007350C5"/>
    <w:rsid w:val="007362A4"/>
    <w:rsid w:val="00736857"/>
    <w:rsid w:val="00737340"/>
    <w:rsid w:val="0074002C"/>
    <w:rsid w:val="00740AB4"/>
    <w:rsid w:val="00741CF5"/>
    <w:rsid w:val="00742F07"/>
    <w:rsid w:val="007445C2"/>
    <w:rsid w:val="00746325"/>
    <w:rsid w:val="00746827"/>
    <w:rsid w:val="00747607"/>
    <w:rsid w:val="007511C0"/>
    <w:rsid w:val="007522C8"/>
    <w:rsid w:val="00754C9D"/>
    <w:rsid w:val="00754E1D"/>
    <w:rsid w:val="007556FC"/>
    <w:rsid w:val="00755ADE"/>
    <w:rsid w:val="00761908"/>
    <w:rsid w:val="007624C9"/>
    <w:rsid w:val="00763818"/>
    <w:rsid w:val="00763FBB"/>
    <w:rsid w:val="0076484C"/>
    <w:rsid w:val="007658C5"/>
    <w:rsid w:val="00766D97"/>
    <w:rsid w:val="00767F74"/>
    <w:rsid w:val="00776880"/>
    <w:rsid w:val="00776A75"/>
    <w:rsid w:val="00776C0C"/>
    <w:rsid w:val="007774FF"/>
    <w:rsid w:val="00777832"/>
    <w:rsid w:val="007804BF"/>
    <w:rsid w:val="007809CB"/>
    <w:rsid w:val="00782E16"/>
    <w:rsid w:val="00782F8C"/>
    <w:rsid w:val="007831E8"/>
    <w:rsid w:val="0078691C"/>
    <w:rsid w:val="00790149"/>
    <w:rsid w:val="007908C5"/>
    <w:rsid w:val="00791BEE"/>
    <w:rsid w:val="00791EED"/>
    <w:rsid w:val="00792128"/>
    <w:rsid w:val="00793562"/>
    <w:rsid w:val="00793567"/>
    <w:rsid w:val="00795E90"/>
    <w:rsid w:val="00796D83"/>
    <w:rsid w:val="00797117"/>
    <w:rsid w:val="007A208F"/>
    <w:rsid w:val="007A543A"/>
    <w:rsid w:val="007B06BF"/>
    <w:rsid w:val="007B0EC2"/>
    <w:rsid w:val="007B1102"/>
    <w:rsid w:val="007B1A23"/>
    <w:rsid w:val="007B2944"/>
    <w:rsid w:val="007B2DAC"/>
    <w:rsid w:val="007B2F4C"/>
    <w:rsid w:val="007B407F"/>
    <w:rsid w:val="007B4D1E"/>
    <w:rsid w:val="007B533D"/>
    <w:rsid w:val="007B6088"/>
    <w:rsid w:val="007B614F"/>
    <w:rsid w:val="007B670E"/>
    <w:rsid w:val="007B6727"/>
    <w:rsid w:val="007B6C01"/>
    <w:rsid w:val="007B781A"/>
    <w:rsid w:val="007B7FF5"/>
    <w:rsid w:val="007C1374"/>
    <w:rsid w:val="007C3CBF"/>
    <w:rsid w:val="007D0ACA"/>
    <w:rsid w:val="007D304B"/>
    <w:rsid w:val="007D740B"/>
    <w:rsid w:val="007E0A0B"/>
    <w:rsid w:val="007E0EC7"/>
    <w:rsid w:val="007E184C"/>
    <w:rsid w:val="007E2FC1"/>
    <w:rsid w:val="007E3E48"/>
    <w:rsid w:val="007E6AB9"/>
    <w:rsid w:val="007E7433"/>
    <w:rsid w:val="007E7B95"/>
    <w:rsid w:val="007E7F49"/>
    <w:rsid w:val="007E7FF7"/>
    <w:rsid w:val="007F186B"/>
    <w:rsid w:val="007F2405"/>
    <w:rsid w:val="007F296C"/>
    <w:rsid w:val="007F3CFE"/>
    <w:rsid w:val="007F455F"/>
    <w:rsid w:val="007F521B"/>
    <w:rsid w:val="007F6964"/>
    <w:rsid w:val="007F6F72"/>
    <w:rsid w:val="007F70A3"/>
    <w:rsid w:val="00800C5E"/>
    <w:rsid w:val="00801E5C"/>
    <w:rsid w:val="0080365A"/>
    <w:rsid w:val="00804468"/>
    <w:rsid w:val="0080567B"/>
    <w:rsid w:val="00806B96"/>
    <w:rsid w:val="00810E7E"/>
    <w:rsid w:val="0081282A"/>
    <w:rsid w:val="00812B7F"/>
    <w:rsid w:val="00814A71"/>
    <w:rsid w:val="00816460"/>
    <w:rsid w:val="00820088"/>
    <w:rsid w:val="0082094E"/>
    <w:rsid w:val="00820A94"/>
    <w:rsid w:val="00820E57"/>
    <w:rsid w:val="008223B2"/>
    <w:rsid w:val="00822F2E"/>
    <w:rsid w:val="008233A0"/>
    <w:rsid w:val="00824760"/>
    <w:rsid w:val="0082597C"/>
    <w:rsid w:val="00826346"/>
    <w:rsid w:val="00830821"/>
    <w:rsid w:val="008313CB"/>
    <w:rsid w:val="00832EEF"/>
    <w:rsid w:val="00833047"/>
    <w:rsid w:val="008347A3"/>
    <w:rsid w:val="00836570"/>
    <w:rsid w:val="00836644"/>
    <w:rsid w:val="008366B9"/>
    <w:rsid w:val="008401CD"/>
    <w:rsid w:val="00841305"/>
    <w:rsid w:val="00843FC8"/>
    <w:rsid w:val="00844948"/>
    <w:rsid w:val="00845E13"/>
    <w:rsid w:val="0084649A"/>
    <w:rsid w:val="00846E99"/>
    <w:rsid w:val="008473E8"/>
    <w:rsid w:val="00847529"/>
    <w:rsid w:val="0084762E"/>
    <w:rsid w:val="0085179D"/>
    <w:rsid w:val="00852153"/>
    <w:rsid w:val="008522B4"/>
    <w:rsid w:val="0085290A"/>
    <w:rsid w:val="00853FCB"/>
    <w:rsid w:val="00854D15"/>
    <w:rsid w:val="00856826"/>
    <w:rsid w:val="008572C6"/>
    <w:rsid w:val="00857CCE"/>
    <w:rsid w:val="00860872"/>
    <w:rsid w:val="00864F60"/>
    <w:rsid w:val="00867117"/>
    <w:rsid w:val="00867C2D"/>
    <w:rsid w:val="00870050"/>
    <w:rsid w:val="00871428"/>
    <w:rsid w:val="00871A15"/>
    <w:rsid w:val="00872E7F"/>
    <w:rsid w:val="00874F6B"/>
    <w:rsid w:val="008757C1"/>
    <w:rsid w:val="00875B77"/>
    <w:rsid w:val="0087603B"/>
    <w:rsid w:val="00876797"/>
    <w:rsid w:val="00876EEE"/>
    <w:rsid w:val="00877D14"/>
    <w:rsid w:val="00880D36"/>
    <w:rsid w:val="0088152C"/>
    <w:rsid w:val="008826FF"/>
    <w:rsid w:val="00882EEF"/>
    <w:rsid w:val="0088464C"/>
    <w:rsid w:val="00884980"/>
    <w:rsid w:val="00885587"/>
    <w:rsid w:val="008855D7"/>
    <w:rsid w:val="0088615E"/>
    <w:rsid w:val="00886177"/>
    <w:rsid w:val="008861E0"/>
    <w:rsid w:val="008869BE"/>
    <w:rsid w:val="008872BB"/>
    <w:rsid w:val="00887ED6"/>
    <w:rsid w:val="00890BA6"/>
    <w:rsid w:val="00891118"/>
    <w:rsid w:val="00892F86"/>
    <w:rsid w:val="00894666"/>
    <w:rsid w:val="008946F0"/>
    <w:rsid w:val="008951A3"/>
    <w:rsid w:val="00897BD8"/>
    <w:rsid w:val="00897D4C"/>
    <w:rsid w:val="008A0A47"/>
    <w:rsid w:val="008A1573"/>
    <w:rsid w:val="008A18DD"/>
    <w:rsid w:val="008A3D4B"/>
    <w:rsid w:val="008A547E"/>
    <w:rsid w:val="008A6C7E"/>
    <w:rsid w:val="008A7638"/>
    <w:rsid w:val="008B1943"/>
    <w:rsid w:val="008B23A5"/>
    <w:rsid w:val="008B3A2E"/>
    <w:rsid w:val="008B461D"/>
    <w:rsid w:val="008B5081"/>
    <w:rsid w:val="008B5504"/>
    <w:rsid w:val="008B57C7"/>
    <w:rsid w:val="008B5C0A"/>
    <w:rsid w:val="008B698E"/>
    <w:rsid w:val="008B6A8C"/>
    <w:rsid w:val="008B6F4F"/>
    <w:rsid w:val="008C2AC5"/>
    <w:rsid w:val="008C480A"/>
    <w:rsid w:val="008C4D59"/>
    <w:rsid w:val="008C4F44"/>
    <w:rsid w:val="008C5D85"/>
    <w:rsid w:val="008C7A57"/>
    <w:rsid w:val="008D113E"/>
    <w:rsid w:val="008D19FE"/>
    <w:rsid w:val="008D21F1"/>
    <w:rsid w:val="008D25D3"/>
    <w:rsid w:val="008D4E7A"/>
    <w:rsid w:val="008D53BC"/>
    <w:rsid w:val="008E0857"/>
    <w:rsid w:val="008E0BE1"/>
    <w:rsid w:val="008E1393"/>
    <w:rsid w:val="008E6453"/>
    <w:rsid w:val="008F081E"/>
    <w:rsid w:val="008F1266"/>
    <w:rsid w:val="008F1755"/>
    <w:rsid w:val="008F1F64"/>
    <w:rsid w:val="008F3193"/>
    <w:rsid w:val="008F4A75"/>
    <w:rsid w:val="0090191F"/>
    <w:rsid w:val="009020E0"/>
    <w:rsid w:val="009024F8"/>
    <w:rsid w:val="00903F45"/>
    <w:rsid w:val="0090484B"/>
    <w:rsid w:val="009059E8"/>
    <w:rsid w:val="009066A5"/>
    <w:rsid w:val="00906860"/>
    <w:rsid w:val="00907089"/>
    <w:rsid w:val="00911BFA"/>
    <w:rsid w:val="00914B71"/>
    <w:rsid w:val="00917F7B"/>
    <w:rsid w:val="00922083"/>
    <w:rsid w:val="0092238D"/>
    <w:rsid w:val="00922EF7"/>
    <w:rsid w:val="00924660"/>
    <w:rsid w:val="00924D18"/>
    <w:rsid w:val="009266FC"/>
    <w:rsid w:val="0092722C"/>
    <w:rsid w:val="00931132"/>
    <w:rsid w:val="00931271"/>
    <w:rsid w:val="00931854"/>
    <w:rsid w:val="0093186A"/>
    <w:rsid w:val="009334B3"/>
    <w:rsid w:val="00934200"/>
    <w:rsid w:val="00934608"/>
    <w:rsid w:val="00935C14"/>
    <w:rsid w:val="00936AA8"/>
    <w:rsid w:val="0093777B"/>
    <w:rsid w:val="009414D7"/>
    <w:rsid w:val="00941810"/>
    <w:rsid w:val="009418C0"/>
    <w:rsid w:val="0094191B"/>
    <w:rsid w:val="00941D0A"/>
    <w:rsid w:val="00942B81"/>
    <w:rsid w:val="00944023"/>
    <w:rsid w:val="00944772"/>
    <w:rsid w:val="0094525C"/>
    <w:rsid w:val="00946E0D"/>
    <w:rsid w:val="009500A4"/>
    <w:rsid w:val="00950EDE"/>
    <w:rsid w:val="009525D9"/>
    <w:rsid w:val="00952A58"/>
    <w:rsid w:val="00956698"/>
    <w:rsid w:val="00956B90"/>
    <w:rsid w:val="00957F1A"/>
    <w:rsid w:val="00957F68"/>
    <w:rsid w:val="00961F30"/>
    <w:rsid w:val="00962C8A"/>
    <w:rsid w:val="0096376A"/>
    <w:rsid w:val="00963DE1"/>
    <w:rsid w:val="009647AE"/>
    <w:rsid w:val="009662E4"/>
    <w:rsid w:val="009663C0"/>
    <w:rsid w:val="00966C84"/>
    <w:rsid w:val="00966E26"/>
    <w:rsid w:val="009717BA"/>
    <w:rsid w:val="00972174"/>
    <w:rsid w:val="00972798"/>
    <w:rsid w:val="0097318A"/>
    <w:rsid w:val="009772B1"/>
    <w:rsid w:val="009800E1"/>
    <w:rsid w:val="00980983"/>
    <w:rsid w:val="009816F6"/>
    <w:rsid w:val="00987170"/>
    <w:rsid w:val="00992353"/>
    <w:rsid w:val="00995A8A"/>
    <w:rsid w:val="0099649C"/>
    <w:rsid w:val="0099650B"/>
    <w:rsid w:val="00996A5C"/>
    <w:rsid w:val="00997F1F"/>
    <w:rsid w:val="009A1AC1"/>
    <w:rsid w:val="009A1FDC"/>
    <w:rsid w:val="009A1FEA"/>
    <w:rsid w:val="009A3FE1"/>
    <w:rsid w:val="009A40CD"/>
    <w:rsid w:val="009A457A"/>
    <w:rsid w:val="009B0F46"/>
    <w:rsid w:val="009B22B0"/>
    <w:rsid w:val="009B54E4"/>
    <w:rsid w:val="009B5672"/>
    <w:rsid w:val="009B6F3B"/>
    <w:rsid w:val="009B7FAD"/>
    <w:rsid w:val="009C052A"/>
    <w:rsid w:val="009C18F4"/>
    <w:rsid w:val="009C3CBB"/>
    <w:rsid w:val="009C45D3"/>
    <w:rsid w:val="009C7A10"/>
    <w:rsid w:val="009D0357"/>
    <w:rsid w:val="009D3280"/>
    <w:rsid w:val="009D3413"/>
    <w:rsid w:val="009D3F9C"/>
    <w:rsid w:val="009D4BA2"/>
    <w:rsid w:val="009D63AD"/>
    <w:rsid w:val="009D642D"/>
    <w:rsid w:val="009D66D4"/>
    <w:rsid w:val="009D72AC"/>
    <w:rsid w:val="009D7A80"/>
    <w:rsid w:val="009E1802"/>
    <w:rsid w:val="009E4987"/>
    <w:rsid w:val="009E5585"/>
    <w:rsid w:val="009E5D76"/>
    <w:rsid w:val="009E66E9"/>
    <w:rsid w:val="009E6746"/>
    <w:rsid w:val="009E75F1"/>
    <w:rsid w:val="009E7E98"/>
    <w:rsid w:val="009F0C03"/>
    <w:rsid w:val="009F37B8"/>
    <w:rsid w:val="009F46B5"/>
    <w:rsid w:val="009F5357"/>
    <w:rsid w:val="009F701F"/>
    <w:rsid w:val="009F7717"/>
    <w:rsid w:val="009F7A50"/>
    <w:rsid w:val="00A00478"/>
    <w:rsid w:val="00A03850"/>
    <w:rsid w:val="00A05DC1"/>
    <w:rsid w:val="00A07041"/>
    <w:rsid w:val="00A073BE"/>
    <w:rsid w:val="00A07DFA"/>
    <w:rsid w:val="00A11575"/>
    <w:rsid w:val="00A1311C"/>
    <w:rsid w:val="00A136C6"/>
    <w:rsid w:val="00A13836"/>
    <w:rsid w:val="00A13F0C"/>
    <w:rsid w:val="00A13F13"/>
    <w:rsid w:val="00A146C3"/>
    <w:rsid w:val="00A14841"/>
    <w:rsid w:val="00A14C00"/>
    <w:rsid w:val="00A14DEE"/>
    <w:rsid w:val="00A226AD"/>
    <w:rsid w:val="00A22A1D"/>
    <w:rsid w:val="00A22A34"/>
    <w:rsid w:val="00A23201"/>
    <w:rsid w:val="00A23DC0"/>
    <w:rsid w:val="00A23EBB"/>
    <w:rsid w:val="00A24C95"/>
    <w:rsid w:val="00A30306"/>
    <w:rsid w:val="00A31567"/>
    <w:rsid w:val="00A3184F"/>
    <w:rsid w:val="00A31E7D"/>
    <w:rsid w:val="00A32062"/>
    <w:rsid w:val="00A34E8D"/>
    <w:rsid w:val="00A36B56"/>
    <w:rsid w:val="00A36BB3"/>
    <w:rsid w:val="00A37CA8"/>
    <w:rsid w:val="00A44A5F"/>
    <w:rsid w:val="00A44C7F"/>
    <w:rsid w:val="00A451C7"/>
    <w:rsid w:val="00A46A09"/>
    <w:rsid w:val="00A47DF1"/>
    <w:rsid w:val="00A50B8A"/>
    <w:rsid w:val="00A5148D"/>
    <w:rsid w:val="00A51FE9"/>
    <w:rsid w:val="00A52815"/>
    <w:rsid w:val="00A52844"/>
    <w:rsid w:val="00A54281"/>
    <w:rsid w:val="00A54C04"/>
    <w:rsid w:val="00A54D0A"/>
    <w:rsid w:val="00A5551D"/>
    <w:rsid w:val="00A55E8A"/>
    <w:rsid w:val="00A57766"/>
    <w:rsid w:val="00A61CE4"/>
    <w:rsid w:val="00A62CCB"/>
    <w:rsid w:val="00A63ED2"/>
    <w:rsid w:val="00A652AA"/>
    <w:rsid w:val="00A65BEE"/>
    <w:rsid w:val="00A66575"/>
    <w:rsid w:val="00A6799D"/>
    <w:rsid w:val="00A71A04"/>
    <w:rsid w:val="00A755DF"/>
    <w:rsid w:val="00A7563A"/>
    <w:rsid w:val="00A77726"/>
    <w:rsid w:val="00A77E2C"/>
    <w:rsid w:val="00A8071B"/>
    <w:rsid w:val="00A82964"/>
    <w:rsid w:val="00A82EF5"/>
    <w:rsid w:val="00A8366A"/>
    <w:rsid w:val="00A87A31"/>
    <w:rsid w:val="00A90533"/>
    <w:rsid w:val="00A916F4"/>
    <w:rsid w:val="00A93D8B"/>
    <w:rsid w:val="00A947D1"/>
    <w:rsid w:val="00A94BF6"/>
    <w:rsid w:val="00A96179"/>
    <w:rsid w:val="00A974B1"/>
    <w:rsid w:val="00AA04B5"/>
    <w:rsid w:val="00AA05CD"/>
    <w:rsid w:val="00AA06EA"/>
    <w:rsid w:val="00AA153D"/>
    <w:rsid w:val="00AA25F9"/>
    <w:rsid w:val="00AA2C82"/>
    <w:rsid w:val="00AA5A12"/>
    <w:rsid w:val="00AA5EFE"/>
    <w:rsid w:val="00AA5F62"/>
    <w:rsid w:val="00AB17B9"/>
    <w:rsid w:val="00AB3869"/>
    <w:rsid w:val="00AB541F"/>
    <w:rsid w:val="00AB5462"/>
    <w:rsid w:val="00AB69AA"/>
    <w:rsid w:val="00AB6EB3"/>
    <w:rsid w:val="00AB701D"/>
    <w:rsid w:val="00AB774B"/>
    <w:rsid w:val="00AC0FA3"/>
    <w:rsid w:val="00AC1AE0"/>
    <w:rsid w:val="00AC1F53"/>
    <w:rsid w:val="00AC2AB9"/>
    <w:rsid w:val="00AC2F45"/>
    <w:rsid w:val="00AC4018"/>
    <w:rsid w:val="00AC5476"/>
    <w:rsid w:val="00AC54C1"/>
    <w:rsid w:val="00AC5C8F"/>
    <w:rsid w:val="00AC5CA8"/>
    <w:rsid w:val="00AC676F"/>
    <w:rsid w:val="00AC75CD"/>
    <w:rsid w:val="00AD109E"/>
    <w:rsid w:val="00AD47F6"/>
    <w:rsid w:val="00AD54BC"/>
    <w:rsid w:val="00AD5E2D"/>
    <w:rsid w:val="00AE04F9"/>
    <w:rsid w:val="00AE147C"/>
    <w:rsid w:val="00AE163F"/>
    <w:rsid w:val="00AE4673"/>
    <w:rsid w:val="00AE594E"/>
    <w:rsid w:val="00AE5A2B"/>
    <w:rsid w:val="00AE70E7"/>
    <w:rsid w:val="00AE7A57"/>
    <w:rsid w:val="00AE7AE5"/>
    <w:rsid w:val="00AF00C8"/>
    <w:rsid w:val="00AF0679"/>
    <w:rsid w:val="00AF20C0"/>
    <w:rsid w:val="00AF309F"/>
    <w:rsid w:val="00AF4515"/>
    <w:rsid w:val="00AF4FBA"/>
    <w:rsid w:val="00AF5080"/>
    <w:rsid w:val="00AF7613"/>
    <w:rsid w:val="00AF7F18"/>
    <w:rsid w:val="00AF7F2A"/>
    <w:rsid w:val="00B004DA"/>
    <w:rsid w:val="00B018C0"/>
    <w:rsid w:val="00B022D8"/>
    <w:rsid w:val="00B02722"/>
    <w:rsid w:val="00B05ED9"/>
    <w:rsid w:val="00B1076D"/>
    <w:rsid w:val="00B118C8"/>
    <w:rsid w:val="00B12946"/>
    <w:rsid w:val="00B13D5D"/>
    <w:rsid w:val="00B14CEA"/>
    <w:rsid w:val="00B15C56"/>
    <w:rsid w:val="00B1611C"/>
    <w:rsid w:val="00B17C91"/>
    <w:rsid w:val="00B23934"/>
    <w:rsid w:val="00B251D9"/>
    <w:rsid w:val="00B2528B"/>
    <w:rsid w:val="00B25321"/>
    <w:rsid w:val="00B26788"/>
    <w:rsid w:val="00B320FA"/>
    <w:rsid w:val="00B32A34"/>
    <w:rsid w:val="00B32C26"/>
    <w:rsid w:val="00B32D95"/>
    <w:rsid w:val="00B35287"/>
    <w:rsid w:val="00B3576A"/>
    <w:rsid w:val="00B37020"/>
    <w:rsid w:val="00B374CD"/>
    <w:rsid w:val="00B402F6"/>
    <w:rsid w:val="00B41DB5"/>
    <w:rsid w:val="00B43692"/>
    <w:rsid w:val="00B4570C"/>
    <w:rsid w:val="00B4592F"/>
    <w:rsid w:val="00B46213"/>
    <w:rsid w:val="00B46499"/>
    <w:rsid w:val="00B5181C"/>
    <w:rsid w:val="00B51F2A"/>
    <w:rsid w:val="00B51F8D"/>
    <w:rsid w:val="00B52466"/>
    <w:rsid w:val="00B54950"/>
    <w:rsid w:val="00B54E38"/>
    <w:rsid w:val="00B57BAB"/>
    <w:rsid w:val="00B611BD"/>
    <w:rsid w:val="00B6131E"/>
    <w:rsid w:val="00B6263C"/>
    <w:rsid w:val="00B627EB"/>
    <w:rsid w:val="00B62922"/>
    <w:rsid w:val="00B6431D"/>
    <w:rsid w:val="00B67E01"/>
    <w:rsid w:val="00B719D1"/>
    <w:rsid w:val="00B71C52"/>
    <w:rsid w:val="00B7227C"/>
    <w:rsid w:val="00B73FC6"/>
    <w:rsid w:val="00B769AF"/>
    <w:rsid w:val="00B770CC"/>
    <w:rsid w:val="00B777A2"/>
    <w:rsid w:val="00B8489D"/>
    <w:rsid w:val="00B86081"/>
    <w:rsid w:val="00B9081F"/>
    <w:rsid w:val="00B909FA"/>
    <w:rsid w:val="00B90F93"/>
    <w:rsid w:val="00B917D3"/>
    <w:rsid w:val="00B927A5"/>
    <w:rsid w:val="00B93E60"/>
    <w:rsid w:val="00B94609"/>
    <w:rsid w:val="00B94B51"/>
    <w:rsid w:val="00B9627D"/>
    <w:rsid w:val="00B96346"/>
    <w:rsid w:val="00B96957"/>
    <w:rsid w:val="00B96F22"/>
    <w:rsid w:val="00B971BE"/>
    <w:rsid w:val="00BA25F0"/>
    <w:rsid w:val="00BA4CA9"/>
    <w:rsid w:val="00BA5DFB"/>
    <w:rsid w:val="00BA619C"/>
    <w:rsid w:val="00BA67EC"/>
    <w:rsid w:val="00BA6E2A"/>
    <w:rsid w:val="00BB1B3C"/>
    <w:rsid w:val="00BB2B2A"/>
    <w:rsid w:val="00BB657B"/>
    <w:rsid w:val="00BC04AF"/>
    <w:rsid w:val="00BC2D61"/>
    <w:rsid w:val="00BC369F"/>
    <w:rsid w:val="00BC41F4"/>
    <w:rsid w:val="00BC4CD3"/>
    <w:rsid w:val="00BC4D36"/>
    <w:rsid w:val="00BC7BD3"/>
    <w:rsid w:val="00BD196F"/>
    <w:rsid w:val="00BD2967"/>
    <w:rsid w:val="00BD4228"/>
    <w:rsid w:val="00BD45FC"/>
    <w:rsid w:val="00BD5DA5"/>
    <w:rsid w:val="00BD61E8"/>
    <w:rsid w:val="00BD64CC"/>
    <w:rsid w:val="00BE0E87"/>
    <w:rsid w:val="00BE1F7A"/>
    <w:rsid w:val="00BE4BF0"/>
    <w:rsid w:val="00BE4C18"/>
    <w:rsid w:val="00BE6E85"/>
    <w:rsid w:val="00BE7EBE"/>
    <w:rsid w:val="00BF00AD"/>
    <w:rsid w:val="00BF048B"/>
    <w:rsid w:val="00BF5EA7"/>
    <w:rsid w:val="00BF60CA"/>
    <w:rsid w:val="00BF669C"/>
    <w:rsid w:val="00BF68B9"/>
    <w:rsid w:val="00BF68F4"/>
    <w:rsid w:val="00BF6CE8"/>
    <w:rsid w:val="00BF7CFE"/>
    <w:rsid w:val="00C01BD6"/>
    <w:rsid w:val="00C05074"/>
    <w:rsid w:val="00C053DE"/>
    <w:rsid w:val="00C05852"/>
    <w:rsid w:val="00C06076"/>
    <w:rsid w:val="00C063A7"/>
    <w:rsid w:val="00C06572"/>
    <w:rsid w:val="00C070A1"/>
    <w:rsid w:val="00C07A32"/>
    <w:rsid w:val="00C07B6E"/>
    <w:rsid w:val="00C101C3"/>
    <w:rsid w:val="00C1519D"/>
    <w:rsid w:val="00C15E9F"/>
    <w:rsid w:val="00C16481"/>
    <w:rsid w:val="00C22936"/>
    <w:rsid w:val="00C22CC3"/>
    <w:rsid w:val="00C235DF"/>
    <w:rsid w:val="00C23AD3"/>
    <w:rsid w:val="00C24313"/>
    <w:rsid w:val="00C264EB"/>
    <w:rsid w:val="00C266AB"/>
    <w:rsid w:val="00C2683B"/>
    <w:rsid w:val="00C26C0E"/>
    <w:rsid w:val="00C27B7C"/>
    <w:rsid w:val="00C27CFB"/>
    <w:rsid w:val="00C300F7"/>
    <w:rsid w:val="00C309AB"/>
    <w:rsid w:val="00C31C43"/>
    <w:rsid w:val="00C3371A"/>
    <w:rsid w:val="00C33C98"/>
    <w:rsid w:val="00C34B15"/>
    <w:rsid w:val="00C34E22"/>
    <w:rsid w:val="00C36341"/>
    <w:rsid w:val="00C40DE9"/>
    <w:rsid w:val="00C41608"/>
    <w:rsid w:val="00C44344"/>
    <w:rsid w:val="00C44863"/>
    <w:rsid w:val="00C44AEF"/>
    <w:rsid w:val="00C451D4"/>
    <w:rsid w:val="00C46FEB"/>
    <w:rsid w:val="00C47F85"/>
    <w:rsid w:val="00C52DE1"/>
    <w:rsid w:val="00C54A1D"/>
    <w:rsid w:val="00C551AB"/>
    <w:rsid w:val="00C553A0"/>
    <w:rsid w:val="00C562B3"/>
    <w:rsid w:val="00C56904"/>
    <w:rsid w:val="00C616AB"/>
    <w:rsid w:val="00C6249D"/>
    <w:rsid w:val="00C62642"/>
    <w:rsid w:val="00C63B1E"/>
    <w:rsid w:val="00C63B5E"/>
    <w:rsid w:val="00C6478F"/>
    <w:rsid w:val="00C64B15"/>
    <w:rsid w:val="00C65B77"/>
    <w:rsid w:val="00C65CCB"/>
    <w:rsid w:val="00C66D72"/>
    <w:rsid w:val="00C70A1B"/>
    <w:rsid w:val="00C7400F"/>
    <w:rsid w:val="00C75086"/>
    <w:rsid w:val="00C75E7E"/>
    <w:rsid w:val="00C7650A"/>
    <w:rsid w:val="00C76FE3"/>
    <w:rsid w:val="00C80367"/>
    <w:rsid w:val="00C8097E"/>
    <w:rsid w:val="00C80993"/>
    <w:rsid w:val="00C80CB6"/>
    <w:rsid w:val="00C81069"/>
    <w:rsid w:val="00C812B4"/>
    <w:rsid w:val="00C81974"/>
    <w:rsid w:val="00C8282B"/>
    <w:rsid w:val="00C831AA"/>
    <w:rsid w:val="00C8392D"/>
    <w:rsid w:val="00C842CE"/>
    <w:rsid w:val="00C86CDC"/>
    <w:rsid w:val="00C90841"/>
    <w:rsid w:val="00C90CE3"/>
    <w:rsid w:val="00C90F32"/>
    <w:rsid w:val="00C917A4"/>
    <w:rsid w:val="00C940D1"/>
    <w:rsid w:val="00C95DDC"/>
    <w:rsid w:val="00C96CEC"/>
    <w:rsid w:val="00C96E59"/>
    <w:rsid w:val="00C97BD2"/>
    <w:rsid w:val="00CA1C39"/>
    <w:rsid w:val="00CA2DD4"/>
    <w:rsid w:val="00CA2ED3"/>
    <w:rsid w:val="00CA3415"/>
    <w:rsid w:val="00CA6CA6"/>
    <w:rsid w:val="00CA7C9C"/>
    <w:rsid w:val="00CA7E8B"/>
    <w:rsid w:val="00CB0344"/>
    <w:rsid w:val="00CB08AB"/>
    <w:rsid w:val="00CB13E8"/>
    <w:rsid w:val="00CB2110"/>
    <w:rsid w:val="00CB2854"/>
    <w:rsid w:val="00CB2F73"/>
    <w:rsid w:val="00CB3615"/>
    <w:rsid w:val="00CB44EF"/>
    <w:rsid w:val="00CB6084"/>
    <w:rsid w:val="00CB6781"/>
    <w:rsid w:val="00CB73B9"/>
    <w:rsid w:val="00CB7822"/>
    <w:rsid w:val="00CB7AFF"/>
    <w:rsid w:val="00CC04B2"/>
    <w:rsid w:val="00CC2A47"/>
    <w:rsid w:val="00CC3002"/>
    <w:rsid w:val="00CC3C0E"/>
    <w:rsid w:val="00CC4139"/>
    <w:rsid w:val="00CC61B4"/>
    <w:rsid w:val="00CC75E8"/>
    <w:rsid w:val="00CD0771"/>
    <w:rsid w:val="00CD135F"/>
    <w:rsid w:val="00CD13EC"/>
    <w:rsid w:val="00CD3858"/>
    <w:rsid w:val="00CD6573"/>
    <w:rsid w:val="00CD6E6C"/>
    <w:rsid w:val="00CD7F11"/>
    <w:rsid w:val="00CE1600"/>
    <w:rsid w:val="00CE1A4D"/>
    <w:rsid w:val="00CE1CAC"/>
    <w:rsid w:val="00CE242B"/>
    <w:rsid w:val="00CE27F3"/>
    <w:rsid w:val="00CE5555"/>
    <w:rsid w:val="00CE68AE"/>
    <w:rsid w:val="00CE762F"/>
    <w:rsid w:val="00CF2398"/>
    <w:rsid w:val="00CF37B8"/>
    <w:rsid w:val="00CF4652"/>
    <w:rsid w:val="00CF5C19"/>
    <w:rsid w:val="00CF6B67"/>
    <w:rsid w:val="00CF79C5"/>
    <w:rsid w:val="00CF7A84"/>
    <w:rsid w:val="00CF7A9D"/>
    <w:rsid w:val="00D01BE1"/>
    <w:rsid w:val="00D01BE3"/>
    <w:rsid w:val="00D02B19"/>
    <w:rsid w:val="00D03359"/>
    <w:rsid w:val="00D03D3D"/>
    <w:rsid w:val="00D0683C"/>
    <w:rsid w:val="00D07909"/>
    <w:rsid w:val="00D111D8"/>
    <w:rsid w:val="00D11302"/>
    <w:rsid w:val="00D12A43"/>
    <w:rsid w:val="00D12A66"/>
    <w:rsid w:val="00D13E74"/>
    <w:rsid w:val="00D13F48"/>
    <w:rsid w:val="00D15881"/>
    <w:rsid w:val="00D15F18"/>
    <w:rsid w:val="00D16EB2"/>
    <w:rsid w:val="00D17180"/>
    <w:rsid w:val="00D20FF9"/>
    <w:rsid w:val="00D21850"/>
    <w:rsid w:val="00D21DF6"/>
    <w:rsid w:val="00D256E4"/>
    <w:rsid w:val="00D2690A"/>
    <w:rsid w:val="00D30155"/>
    <w:rsid w:val="00D31357"/>
    <w:rsid w:val="00D321C4"/>
    <w:rsid w:val="00D328BC"/>
    <w:rsid w:val="00D32C8D"/>
    <w:rsid w:val="00D32F66"/>
    <w:rsid w:val="00D34D21"/>
    <w:rsid w:val="00D3570D"/>
    <w:rsid w:val="00D40DF8"/>
    <w:rsid w:val="00D41307"/>
    <w:rsid w:val="00D41BF1"/>
    <w:rsid w:val="00D41D8E"/>
    <w:rsid w:val="00D42DF0"/>
    <w:rsid w:val="00D4341B"/>
    <w:rsid w:val="00D441A8"/>
    <w:rsid w:val="00D45409"/>
    <w:rsid w:val="00D454FE"/>
    <w:rsid w:val="00D45B64"/>
    <w:rsid w:val="00D476F0"/>
    <w:rsid w:val="00D47A09"/>
    <w:rsid w:val="00D47D22"/>
    <w:rsid w:val="00D47F55"/>
    <w:rsid w:val="00D50146"/>
    <w:rsid w:val="00D504B5"/>
    <w:rsid w:val="00D50E4F"/>
    <w:rsid w:val="00D52F6A"/>
    <w:rsid w:val="00D530FE"/>
    <w:rsid w:val="00D533A4"/>
    <w:rsid w:val="00D539FB"/>
    <w:rsid w:val="00D556D5"/>
    <w:rsid w:val="00D5617B"/>
    <w:rsid w:val="00D56E82"/>
    <w:rsid w:val="00D5727E"/>
    <w:rsid w:val="00D57D45"/>
    <w:rsid w:val="00D6124B"/>
    <w:rsid w:val="00D61A58"/>
    <w:rsid w:val="00D61CDD"/>
    <w:rsid w:val="00D624D8"/>
    <w:rsid w:val="00D62F24"/>
    <w:rsid w:val="00D63DEA"/>
    <w:rsid w:val="00D64D73"/>
    <w:rsid w:val="00D64E2B"/>
    <w:rsid w:val="00D66728"/>
    <w:rsid w:val="00D667B1"/>
    <w:rsid w:val="00D7112F"/>
    <w:rsid w:val="00D71FBA"/>
    <w:rsid w:val="00D74BDC"/>
    <w:rsid w:val="00D768C8"/>
    <w:rsid w:val="00D769BC"/>
    <w:rsid w:val="00D81B2C"/>
    <w:rsid w:val="00D834B6"/>
    <w:rsid w:val="00D83E58"/>
    <w:rsid w:val="00D853D1"/>
    <w:rsid w:val="00D8550E"/>
    <w:rsid w:val="00D85EDA"/>
    <w:rsid w:val="00D860C4"/>
    <w:rsid w:val="00D869DA"/>
    <w:rsid w:val="00D86DE5"/>
    <w:rsid w:val="00D90BA7"/>
    <w:rsid w:val="00D91A30"/>
    <w:rsid w:val="00D92E49"/>
    <w:rsid w:val="00D92F3C"/>
    <w:rsid w:val="00D93F76"/>
    <w:rsid w:val="00D97039"/>
    <w:rsid w:val="00DA0803"/>
    <w:rsid w:val="00DA0DFB"/>
    <w:rsid w:val="00DA0E0B"/>
    <w:rsid w:val="00DA1563"/>
    <w:rsid w:val="00DA1D29"/>
    <w:rsid w:val="00DA3924"/>
    <w:rsid w:val="00DA4AE8"/>
    <w:rsid w:val="00DA5CD9"/>
    <w:rsid w:val="00DA5E4C"/>
    <w:rsid w:val="00DA6592"/>
    <w:rsid w:val="00DA7C60"/>
    <w:rsid w:val="00DB09E6"/>
    <w:rsid w:val="00DB1A15"/>
    <w:rsid w:val="00DB49B5"/>
    <w:rsid w:val="00DB4EAA"/>
    <w:rsid w:val="00DB6CB6"/>
    <w:rsid w:val="00DB7595"/>
    <w:rsid w:val="00DC033F"/>
    <w:rsid w:val="00DC2276"/>
    <w:rsid w:val="00DC2364"/>
    <w:rsid w:val="00DC572B"/>
    <w:rsid w:val="00DC6F23"/>
    <w:rsid w:val="00DD135F"/>
    <w:rsid w:val="00DD4B36"/>
    <w:rsid w:val="00DD5C1E"/>
    <w:rsid w:val="00DD74FD"/>
    <w:rsid w:val="00DD7B2A"/>
    <w:rsid w:val="00DE0652"/>
    <w:rsid w:val="00DE0CEE"/>
    <w:rsid w:val="00DE27FD"/>
    <w:rsid w:val="00DE388D"/>
    <w:rsid w:val="00DE3CA2"/>
    <w:rsid w:val="00DE3CDF"/>
    <w:rsid w:val="00DE5FFF"/>
    <w:rsid w:val="00DF0AA2"/>
    <w:rsid w:val="00DF160B"/>
    <w:rsid w:val="00DF2BD2"/>
    <w:rsid w:val="00DF335B"/>
    <w:rsid w:val="00DF489F"/>
    <w:rsid w:val="00DF5B04"/>
    <w:rsid w:val="00DF5D34"/>
    <w:rsid w:val="00DF64F1"/>
    <w:rsid w:val="00E0164B"/>
    <w:rsid w:val="00E02C2C"/>
    <w:rsid w:val="00E10127"/>
    <w:rsid w:val="00E103C3"/>
    <w:rsid w:val="00E10AF8"/>
    <w:rsid w:val="00E11569"/>
    <w:rsid w:val="00E119AD"/>
    <w:rsid w:val="00E11CA9"/>
    <w:rsid w:val="00E13705"/>
    <w:rsid w:val="00E13F5C"/>
    <w:rsid w:val="00E146EB"/>
    <w:rsid w:val="00E1575F"/>
    <w:rsid w:val="00E15DD5"/>
    <w:rsid w:val="00E169F6"/>
    <w:rsid w:val="00E17EE9"/>
    <w:rsid w:val="00E2024D"/>
    <w:rsid w:val="00E209CB"/>
    <w:rsid w:val="00E21545"/>
    <w:rsid w:val="00E21758"/>
    <w:rsid w:val="00E21ABB"/>
    <w:rsid w:val="00E24DA5"/>
    <w:rsid w:val="00E24F18"/>
    <w:rsid w:val="00E25CB8"/>
    <w:rsid w:val="00E25D94"/>
    <w:rsid w:val="00E26190"/>
    <w:rsid w:val="00E3043F"/>
    <w:rsid w:val="00E337F7"/>
    <w:rsid w:val="00E346D5"/>
    <w:rsid w:val="00E36DC8"/>
    <w:rsid w:val="00E3703F"/>
    <w:rsid w:val="00E4343E"/>
    <w:rsid w:val="00E4465A"/>
    <w:rsid w:val="00E44B36"/>
    <w:rsid w:val="00E4571C"/>
    <w:rsid w:val="00E45C6F"/>
    <w:rsid w:val="00E464D0"/>
    <w:rsid w:val="00E46F4E"/>
    <w:rsid w:val="00E47948"/>
    <w:rsid w:val="00E50AB4"/>
    <w:rsid w:val="00E50E93"/>
    <w:rsid w:val="00E54F9C"/>
    <w:rsid w:val="00E6052A"/>
    <w:rsid w:val="00E613F8"/>
    <w:rsid w:val="00E63019"/>
    <w:rsid w:val="00E63CEC"/>
    <w:rsid w:val="00E664A5"/>
    <w:rsid w:val="00E66B00"/>
    <w:rsid w:val="00E67411"/>
    <w:rsid w:val="00E67F2D"/>
    <w:rsid w:val="00E70C18"/>
    <w:rsid w:val="00E71645"/>
    <w:rsid w:val="00E71A00"/>
    <w:rsid w:val="00E71CE0"/>
    <w:rsid w:val="00E7325B"/>
    <w:rsid w:val="00E73925"/>
    <w:rsid w:val="00E73E69"/>
    <w:rsid w:val="00E73FD7"/>
    <w:rsid w:val="00E75B36"/>
    <w:rsid w:val="00E7660C"/>
    <w:rsid w:val="00E766EA"/>
    <w:rsid w:val="00E80253"/>
    <w:rsid w:val="00E80BF0"/>
    <w:rsid w:val="00E813EC"/>
    <w:rsid w:val="00E8262F"/>
    <w:rsid w:val="00E82BBD"/>
    <w:rsid w:val="00E86027"/>
    <w:rsid w:val="00E861E5"/>
    <w:rsid w:val="00E86374"/>
    <w:rsid w:val="00E878C1"/>
    <w:rsid w:val="00E8792F"/>
    <w:rsid w:val="00E87C71"/>
    <w:rsid w:val="00E90ADE"/>
    <w:rsid w:val="00E9102D"/>
    <w:rsid w:val="00E9232D"/>
    <w:rsid w:val="00E93206"/>
    <w:rsid w:val="00E93B5A"/>
    <w:rsid w:val="00E9613A"/>
    <w:rsid w:val="00E972B8"/>
    <w:rsid w:val="00EA0E04"/>
    <w:rsid w:val="00EA1FDF"/>
    <w:rsid w:val="00EA2327"/>
    <w:rsid w:val="00EA4D0E"/>
    <w:rsid w:val="00EA4F40"/>
    <w:rsid w:val="00EA7946"/>
    <w:rsid w:val="00EB0469"/>
    <w:rsid w:val="00EB0DCD"/>
    <w:rsid w:val="00EB1A70"/>
    <w:rsid w:val="00EB520D"/>
    <w:rsid w:val="00EB5ACB"/>
    <w:rsid w:val="00EB659A"/>
    <w:rsid w:val="00EB70D5"/>
    <w:rsid w:val="00EB717E"/>
    <w:rsid w:val="00EC09FA"/>
    <w:rsid w:val="00EC0F4D"/>
    <w:rsid w:val="00EC1AD5"/>
    <w:rsid w:val="00EC1B2B"/>
    <w:rsid w:val="00EC1EB2"/>
    <w:rsid w:val="00ED0AB8"/>
    <w:rsid w:val="00ED3045"/>
    <w:rsid w:val="00ED3052"/>
    <w:rsid w:val="00ED39EE"/>
    <w:rsid w:val="00ED75BC"/>
    <w:rsid w:val="00EE0DD6"/>
    <w:rsid w:val="00EE23ED"/>
    <w:rsid w:val="00EE279A"/>
    <w:rsid w:val="00EE3F63"/>
    <w:rsid w:val="00EE5AD2"/>
    <w:rsid w:val="00EF046A"/>
    <w:rsid w:val="00EF1F53"/>
    <w:rsid w:val="00EF27B9"/>
    <w:rsid w:val="00EF4A26"/>
    <w:rsid w:val="00EF60EE"/>
    <w:rsid w:val="00EF671F"/>
    <w:rsid w:val="00EF6F71"/>
    <w:rsid w:val="00EF75DD"/>
    <w:rsid w:val="00EF793C"/>
    <w:rsid w:val="00EF7CB3"/>
    <w:rsid w:val="00F005D0"/>
    <w:rsid w:val="00F02D99"/>
    <w:rsid w:val="00F03EDD"/>
    <w:rsid w:val="00F04874"/>
    <w:rsid w:val="00F05EF1"/>
    <w:rsid w:val="00F06FCB"/>
    <w:rsid w:val="00F07CE6"/>
    <w:rsid w:val="00F1168C"/>
    <w:rsid w:val="00F116B0"/>
    <w:rsid w:val="00F1209F"/>
    <w:rsid w:val="00F123BA"/>
    <w:rsid w:val="00F13003"/>
    <w:rsid w:val="00F13B13"/>
    <w:rsid w:val="00F14ACC"/>
    <w:rsid w:val="00F15BF4"/>
    <w:rsid w:val="00F17D25"/>
    <w:rsid w:val="00F20EB7"/>
    <w:rsid w:val="00F21AE6"/>
    <w:rsid w:val="00F21F51"/>
    <w:rsid w:val="00F22AB6"/>
    <w:rsid w:val="00F23488"/>
    <w:rsid w:val="00F246D8"/>
    <w:rsid w:val="00F24AD6"/>
    <w:rsid w:val="00F255F4"/>
    <w:rsid w:val="00F25712"/>
    <w:rsid w:val="00F25EA9"/>
    <w:rsid w:val="00F308B4"/>
    <w:rsid w:val="00F30E62"/>
    <w:rsid w:val="00F30F32"/>
    <w:rsid w:val="00F31568"/>
    <w:rsid w:val="00F32930"/>
    <w:rsid w:val="00F35F13"/>
    <w:rsid w:val="00F378E3"/>
    <w:rsid w:val="00F41024"/>
    <w:rsid w:val="00F411C0"/>
    <w:rsid w:val="00F41841"/>
    <w:rsid w:val="00F438F0"/>
    <w:rsid w:val="00F43A09"/>
    <w:rsid w:val="00F44320"/>
    <w:rsid w:val="00F46317"/>
    <w:rsid w:val="00F47E87"/>
    <w:rsid w:val="00F50267"/>
    <w:rsid w:val="00F509D8"/>
    <w:rsid w:val="00F50B92"/>
    <w:rsid w:val="00F52B76"/>
    <w:rsid w:val="00F53419"/>
    <w:rsid w:val="00F53E1A"/>
    <w:rsid w:val="00F53E40"/>
    <w:rsid w:val="00F54F3B"/>
    <w:rsid w:val="00F55E8C"/>
    <w:rsid w:val="00F57317"/>
    <w:rsid w:val="00F57E6A"/>
    <w:rsid w:val="00F60257"/>
    <w:rsid w:val="00F60D55"/>
    <w:rsid w:val="00F615FC"/>
    <w:rsid w:val="00F6183C"/>
    <w:rsid w:val="00F649D3"/>
    <w:rsid w:val="00F65AE5"/>
    <w:rsid w:val="00F7280D"/>
    <w:rsid w:val="00F73A9C"/>
    <w:rsid w:val="00F74270"/>
    <w:rsid w:val="00F775E9"/>
    <w:rsid w:val="00F82C94"/>
    <w:rsid w:val="00F83268"/>
    <w:rsid w:val="00F840E7"/>
    <w:rsid w:val="00F84F49"/>
    <w:rsid w:val="00F876C7"/>
    <w:rsid w:val="00F93816"/>
    <w:rsid w:val="00F93F87"/>
    <w:rsid w:val="00F95571"/>
    <w:rsid w:val="00F9625A"/>
    <w:rsid w:val="00F96493"/>
    <w:rsid w:val="00F97A11"/>
    <w:rsid w:val="00FA0719"/>
    <w:rsid w:val="00FA11D8"/>
    <w:rsid w:val="00FA1AF5"/>
    <w:rsid w:val="00FA2BDF"/>
    <w:rsid w:val="00FA4D3C"/>
    <w:rsid w:val="00FA5133"/>
    <w:rsid w:val="00FA5E71"/>
    <w:rsid w:val="00FA5FCB"/>
    <w:rsid w:val="00FA6C7F"/>
    <w:rsid w:val="00FA7276"/>
    <w:rsid w:val="00FB0000"/>
    <w:rsid w:val="00FB1055"/>
    <w:rsid w:val="00FB26E5"/>
    <w:rsid w:val="00FB3B35"/>
    <w:rsid w:val="00FB438F"/>
    <w:rsid w:val="00FB4FDB"/>
    <w:rsid w:val="00FB749B"/>
    <w:rsid w:val="00FC08A5"/>
    <w:rsid w:val="00FC192C"/>
    <w:rsid w:val="00FC1ABE"/>
    <w:rsid w:val="00FC314F"/>
    <w:rsid w:val="00FC3732"/>
    <w:rsid w:val="00FC398A"/>
    <w:rsid w:val="00FC4D3A"/>
    <w:rsid w:val="00FC7994"/>
    <w:rsid w:val="00FC7FD1"/>
    <w:rsid w:val="00FD0AC0"/>
    <w:rsid w:val="00FD14E1"/>
    <w:rsid w:val="00FD1CAD"/>
    <w:rsid w:val="00FD1CF3"/>
    <w:rsid w:val="00FD2318"/>
    <w:rsid w:val="00FD480A"/>
    <w:rsid w:val="00FD4D22"/>
    <w:rsid w:val="00FD6CED"/>
    <w:rsid w:val="00FD6E26"/>
    <w:rsid w:val="00FE0EC6"/>
    <w:rsid w:val="00FE3455"/>
    <w:rsid w:val="00FE3804"/>
    <w:rsid w:val="00FE3B50"/>
    <w:rsid w:val="00FE447F"/>
    <w:rsid w:val="00FE48CE"/>
    <w:rsid w:val="00FE66A4"/>
    <w:rsid w:val="00FE7407"/>
    <w:rsid w:val="00FE7AEF"/>
    <w:rsid w:val="00FF09A6"/>
    <w:rsid w:val="00FF291F"/>
    <w:rsid w:val="00FF32D8"/>
    <w:rsid w:val="00FF3B7A"/>
    <w:rsid w:val="00FF5D3A"/>
    <w:rsid w:val="00FF7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1B2940BE"/>
  <w15:docId w15:val="{F8A5C0C7-DE2F-46E8-8293-EA7FA8FB4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53BC"/>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B44EF"/>
    <w:pPr>
      <w:tabs>
        <w:tab w:val="right" w:leader="dot" w:pos="9111"/>
      </w:tabs>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D769BC"/>
    <w:pPr>
      <w:tabs>
        <w:tab w:val="right" w:leader="dot" w:pos="9111"/>
      </w:tabs>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A2327"/>
    <w:pPr>
      <w:spacing w:before="120" w:after="240"/>
      <w:ind w:firstLine="720"/>
      <w:jc w:val="center"/>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EA2327"/>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21">
    <w:name w:val="fontstyle21"/>
    <w:rsid w:val="00E15DD5"/>
    <w:rPr>
      <w:rFonts w:ascii="Times New Roman" w:hAnsi="Times New Roman" w:cs="Times New Roman" w:hint="default"/>
      <w:b w:val="0"/>
      <w:bCs w:val="0"/>
      <w:i w:val="0"/>
      <w:iCs w:val="0"/>
      <w:color w:val="6666FF"/>
      <w:sz w:val="36"/>
      <w:szCs w:val="36"/>
    </w:rPr>
  </w:style>
  <w:style w:type="paragraph" w:styleId="ListParagraph">
    <w:name w:val="List Paragraph"/>
    <w:basedOn w:val="Normal"/>
    <w:link w:val="ListParagraphChar"/>
    <w:uiPriority w:val="34"/>
    <w:qFormat/>
    <w:rsid w:val="00CF5C19"/>
    <w:pPr>
      <w:ind w:left="720"/>
      <w:contextualSpacing/>
    </w:pPr>
    <w:rPr>
      <w:rFonts w:asciiTheme="minorHAnsi" w:eastAsiaTheme="minorHAnsi" w:hAnsiTheme="minorHAnsi" w:cstheme="minorBidi"/>
    </w:rPr>
  </w:style>
  <w:style w:type="character" w:customStyle="1" w:styleId="ListParagraphChar">
    <w:name w:val="List Paragraph Char"/>
    <w:link w:val="ListParagraph"/>
    <w:uiPriority w:val="34"/>
    <w:locked/>
    <w:rsid w:val="00E861E5"/>
    <w:rPr>
      <w:rFonts w:asciiTheme="minorHAnsi" w:hAnsiTheme="minorHAnsi"/>
      <w:szCs w:val="24"/>
    </w:rPr>
  </w:style>
  <w:style w:type="character" w:customStyle="1" w:styleId="fontstyle01">
    <w:name w:val="fontstyle01"/>
    <w:rsid w:val="00F74270"/>
    <w:rPr>
      <w:rFonts w:ascii="Times New Roman" w:hAnsi="Times New Roman" w:cs="Times New Roman" w:hint="default"/>
      <w:b/>
      <w:bCs/>
      <w:i w:val="0"/>
      <w:iCs w:val="0"/>
      <w:color w:val="6666FF"/>
      <w:sz w:val="36"/>
      <w:szCs w:val="36"/>
    </w:rPr>
  </w:style>
  <w:style w:type="character" w:customStyle="1" w:styleId="ff2">
    <w:name w:val="ff2"/>
    <w:basedOn w:val="DefaultParagraphFont"/>
    <w:rsid w:val="003D5695"/>
  </w:style>
  <w:style w:type="paragraph" w:styleId="TOCHeading">
    <w:name w:val="TOC Heading"/>
    <w:basedOn w:val="Heading1"/>
    <w:next w:val="Normal"/>
    <w:uiPriority w:val="39"/>
    <w:unhideWhenUsed/>
    <w:qFormat/>
    <w:rsid w:val="001E469B"/>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5706B4"/>
    <w:rPr>
      <w:color w:val="666666"/>
    </w:rPr>
  </w:style>
  <w:style w:type="character" w:styleId="UnresolvedMention">
    <w:name w:val="Unresolved Mention"/>
    <w:basedOn w:val="DefaultParagraphFont"/>
    <w:uiPriority w:val="99"/>
    <w:semiHidden/>
    <w:unhideWhenUsed/>
    <w:rsid w:val="00D501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296">
      <w:bodyDiv w:val="1"/>
      <w:marLeft w:val="0"/>
      <w:marRight w:val="0"/>
      <w:marTop w:val="0"/>
      <w:marBottom w:val="0"/>
      <w:divBdr>
        <w:top w:val="none" w:sz="0" w:space="0" w:color="auto"/>
        <w:left w:val="none" w:sz="0" w:space="0" w:color="auto"/>
        <w:bottom w:val="none" w:sz="0" w:space="0" w:color="auto"/>
        <w:right w:val="none" w:sz="0" w:space="0" w:color="auto"/>
      </w:divBdr>
    </w:div>
    <w:div w:id="58941815">
      <w:bodyDiv w:val="1"/>
      <w:marLeft w:val="0"/>
      <w:marRight w:val="0"/>
      <w:marTop w:val="0"/>
      <w:marBottom w:val="0"/>
      <w:divBdr>
        <w:top w:val="none" w:sz="0" w:space="0" w:color="auto"/>
        <w:left w:val="none" w:sz="0" w:space="0" w:color="auto"/>
        <w:bottom w:val="none" w:sz="0" w:space="0" w:color="auto"/>
        <w:right w:val="none" w:sz="0" w:space="0" w:color="auto"/>
      </w:divBdr>
    </w:div>
    <w:div w:id="64567856">
      <w:bodyDiv w:val="1"/>
      <w:marLeft w:val="0"/>
      <w:marRight w:val="0"/>
      <w:marTop w:val="0"/>
      <w:marBottom w:val="0"/>
      <w:divBdr>
        <w:top w:val="none" w:sz="0" w:space="0" w:color="auto"/>
        <w:left w:val="none" w:sz="0" w:space="0" w:color="auto"/>
        <w:bottom w:val="none" w:sz="0" w:space="0" w:color="auto"/>
        <w:right w:val="none" w:sz="0" w:space="0" w:color="auto"/>
      </w:divBdr>
    </w:div>
    <w:div w:id="71782853">
      <w:bodyDiv w:val="1"/>
      <w:marLeft w:val="0"/>
      <w:marRight w:val="0"/>
      <w:marTop w:val="0"/>
      <w:marBottom w:val="0"/>
      <w:divBdr>
        <w:top w:val="none" w:sz="0" w:space="0" w:color="auto"/>
        <w:left w:val="none" w:sz="0" w:space="0" w:color="auto"/>
        <w:bottom w:val="none" w:sz="0" w:space="0" w:color="auto"/>
        <w:right w:val="none" w:sz="0" w:space="0" w:color="auto"/>
      </w:divBdr>
    </w:div>
    <w:div w:id="76833073">
      <w:bodyDiv w:val="1"/>
      <w:marLeft w:val="0"/>
      <w:marRight w:val="0"/>
      <w:marTop w:val="0"/>
      <w:marBottom w:val="0"/>
      <w:divBdr>
        <w:top w:val="none" w:sz="0" w:space="0" w:color="auto"/>
        <w:left w:val="none" w:sz="0" w:space="0" w:color="auto"/>
        <w:bottom w:val="none" w:sz="0" w:space="0" w:color="auto"/>
        <w:right w:val="none" w:sz="0" w:space="0" w:color="auto"/>
      </w:divBdr>
    </w:div>
    <w:div w:id="85538931">
      <w:bodyDiv w:val="1"/>
      <w:marLeft w:val="0"/>
      <w:marRight w:val="0"/>
      <w:marTop w:val="0"/>
      <w:marBottom w:val="0"/>
      <w:divBdr>
        <w:top w:val="none" w:sz="0" w:space="0" w:color="auto"/>
        <w:left w:val="none" w:sz="0" w:space="0" w:color="auto"/>
        <w:bottom w:val="none" w:sz="0" w:space="0" w:color="auto"/>
        <w:right w:val="none" w:sz="0" w:space="0" w:color="auto"/>
      </w:divBdr>
    </w:div>
    <w:div w:id="118644750">
      <w:bodyDiv w:val="1"/>
      <w:marLeft w:val="0"/>
      <w:marRight w:val="0"/>
      <w:marTop w:val="0"/>
      <w:marBottom w:val="0"/>
      <w:divBdr>
        <w:top w:val="none" w:sz="0" w:space="0" w:color="auto"/>
        <w:left w:val="none" w:sz="0" w:space="0" w:color="auto"/>
        <w:bottom w:val="none" w:sz="0" w:space="0" w:color="auto"/>
        <w:right w:val="none" w:sz="0" w:space="0" w:color="auto"/>
      </w:divBdr>
    </w:div>
    <w:div w:id="172493897">
      <w:bodyDiv w:val="1"/>
      <w:marLeft w:val="0"/>
      <w:marRight w:val="0"/>
      <w:marTop w:val="0"/>
      <w:marBottom w:val="0"/>
      <w:divBdr>
        <w:top w:val="none" w:sz="0" w:space="0" w:color="auto"/>
        <w:left w:val="none" w:sz="0" w:space="0" w:color="auto"/>
        <w:bottom w:val="none" w:sz="0" w:space="0" w:color="auto"/>
        <w:right w:val="none" w:sz="0" w:space="0" w:color="auto"/>
      </w:divBdr>
    </w:div>
    <w:div w:id="236402932">
      <w:bodyDiv w:val="1"/>
      <w:marLeft w:val="0"/>
      <w:marRight w:val="0"/>
      <w:marTop w:val="0"/>
      <w:marBottom w:val="0"/>
      <w:divBdr>
        <w:top w:val="none" w:sz="0" w:space="0" w:color="auto"/>
        <w:left w:val="none" w:sz="0" w:space="0" w:color="auto"/>
        <w:bottom w:val="none" w:sz="0" w:space="0" w:color="auto"/>
        <w:right w:val="none" w:sz="0" w:space="0" w:color="auto"/>
      </w:divBdr>
      <w:divsChild>
        <w:div w:id="445737957">
          <w:marLeft w:val="0"/>
          <w:marRight w:val="0"/>
          <w:marTop w:val="0"/>
          <w:marBottom w:val="0"/>
          <w:divBdr>
            <w:top w:val="none" w:sz="0" w:space="0" w:color="auto"/>
            <w:left w:val="none" w:sz="0" w:space="0" w:color="auto"/>
            <w:bottom w:val="none" w:sz="0" w:space="0" w:color="auto"/>
            <w:right w:val="none" w:sz="0" w:space="0" w:color="auto"/>
          </w:divBdr>
        </w:div>
        <w:div w:id="899632264">
          <w:marLeft w:val="0"/>
          <w:marRight w:val="0"/>
          <w:marTop w:val="0"/>
          <w:marBottom w:val="0"/>
          <w:divBdr>
            <w:top w:val="none" w:sz="0" w:space="0" w:color="auto"/>
            <w:left w:val="none" w:sz="0" w:space="0" w:color="auto"/>
            <w:bottom w:val="none" w:sz="0" w:space="0" w:color="auto"/>
            <w:right w:val="none" w:sz="0" w:space="0" w:color="auto"/>
          </w:divBdr>
        </w:div>
        <w:div w:id="1503819175">
          <w:marLeft w:val="0"/>
          <w:marRight w:val="0"/>
          <w:marTop w:val="0"/>
          <w:marBottom w:val="0"/>
          <w:divBdr>
            <w:top w:val="none" w:sz="0" w:space="0" w:color="auto"/>
            <w:left w:val="none" w:sz="0" w:space="0" w:color="auto"/>
            <w:bottom w:val="none" w:sz="0" w:space="0" w:color="auto"/>
            <w:right w:val="none" w:sz="0" w:space="0" w:color="auto"/>
          </w:divBdr>
        </w:div>
        <w:div w:id="1618684330">
          <w:marLeft w:val="0"/>
          <w:marRight w:val="0"/>
          <w:marTop w:val="0"/>
          <w:marBottom w:val="0"/>
          <w:divBdr>
            <w:top w:val="none" w:sz="0" w:space="0" w:color="auto"/>
            <w:left w:val="none" w:sz="0" w:space="0" w:color="auto"/>
            <w:bottom w:val="none" w:sz="0" w:space="0" w:color="auto"/>
            <w:right w:val="none" w:sz="0" w:space="0" w:color="auto"/>
          </w:divBdr>
        </w:div>
        <w:div w:id="2124417891">
          <w:marLeft w:val="0"/>
          <w:marRight w:val="0"/>
          <w:marTop w:val="0"/>
          <w:marBottom w:val="0"/>
          <w:divBdr>
            <w:top w:val="none" w:sz="0" w:space="0" w:color="auto"/>
            <w:left w:val="none" w:sz="0" w:space="0" w:color="auto"/>
            <w:bottom w:val="none" w:sz="0" w:space="0" w:color="auto"/>
            <w:right w:val="none" w:sz="0" w:space="0" w:color="auto"/>
          </w:divBdr>
        </w:div>
      </w:divsChild>
    </w:div>
    <w:div w:id="239877105">
      <w:bodyDiv w:val="1"/>
      <w:marLeft w:val="0"/>
      <w:marRight w:val="0"/>
      <w:marTop w:val="0"/>
      <w:marBottom w:val="0"/>
      <w:divBdr>
        <w:top w:val="none" w:sz="0" w:space="0" w:color="auto"/>
        <w:left w:val="none" w:sz="0" w:space="0" w:color="auto"/>
        <w:bottom w:val="none" w:sz="0" w:space="0" w:color="auto"/>
        <w:right w:val="none" w:sz="0" w:space="0" w:color="auto"/>
      </w:divBdr>
    </w:div>
    <w:div w:id="244461170">
      <w:bodyDiv w:val="1"/>
      <w:marLeft w:val="0"/>
      <w:marRight w:val="0"/>
      <w:marTop w:val="0"/>
      <w:marBottom w:val="0"/>
      <w:divBdr>
        <w:top w:val="none" w:sz="0" w:space="0" w:color="auto"/>
        <w:left w:val="none" w:sz="0" w:space="0" w:color="auto"/>
        <w:bottom w:val="none" w:sz="0" w:space="0" w:color="auto"/>
        <w:right w:val="none" w:sz="0" w:space="0" w:color="auto"/>
      </w:divBdr>
    </w:div>
    <w:div w:id="254632509">
      <w:bodyDiv w:val="1"/>
      <w:marLeft w:val="0"/>
      <w:marRight w:val="0"/>
      <w:marTop w:val="0"/>
      <w:marBottom w:val="0"/>
      <w:divBdr>
        <w:top w:val="none" w:sz="0" w:space="0" w:color="auto"/>
        <w:left w:val="none" w:sz="0" w:space="0" w:color="auto"/>
        <w:bottom w:val="none" w:sz="0" w:space="0" w:color="auto"/>
        <w:right w:val="none" w:sz="0" w:space="0" w:color="auto"/>
      </w:divBdr>
    </w:div>
    <w:div w:id="266281513">
      <w:bodyDiv w:val="1"/>
      <w:marLeft w:val="0"/>
      <w:marRight w:val="0"/>
      <w:marTop w:val="0"/>
      <w:marBottom w:val="0"/>
      <w:divBdr>
        <w:top w:val="none" w:sz="0" w:space="0" w:color="auto"/>
        <w:left w:val="none" w:sz="0" w:space="0" w:color="auto"/>
        <w:bottom w:val="none" w:sz="0" w:space="0" w:color="auto"/>
        <w:right w:val="none" w:sz="0" w:space="0" w:color="auto"/>
      </w:divBdr>
    </w:div>
    <w:div w:id="272370944">
      <w:bodyDiv w:val="1"/>
      <w:marLeft w:val="0"/>
      <w:marRight w:val="0"/>
      <w:marTop w:val="0"/>
      <w:marBottom w:val="0"/>
      <w:divBdr>
        <w:top w:val="none" w:sz="0" w:space="0" w:color="auto"/>
        <w:left w:val="none" w:sz="0" w:space="0" w:color="auto"/>
        <w:bottom w:val="none" w:sz="0" w:space="0" w:color="auto"/>
        <w:right w:val="none" w:sz="0" w:space="0" w:color="auto"/>
      </w:divBdr>
    </w:div>
    <w:div w:id="283928497">
      <w:bodyDiv w:val="1"/>
      <w:marLeft w:val="0"/>
      <w:marRight w:val="0"/>
      <w:marTop w:val="0"/>
      <w:marBottom w:val="0"/>
      <w:divBdr>
        <w:top w:val="none" w:sz="0" w:space="0" w:color="auto"/>
        <w:left w:val="none" w:sz="0" w:space="0" w:color="auto"/>
        <w:bottom w:val="none" w:sz="0" w:space="0" w:color="auto"/>
        <w:right w:val="none" w:sz="0" w:space="0" w:color="auto"/>
      </w:divBdr>
    </w:div>
    <w:div w:id="298919064">
      <w:bodyDiv w:val="1"/>
      <w:marLeft w:val="0"/>
      <w:marRight w:val="0"/>
      <w:marTop w:val="0"/>
      <w:marBottom w:val="0"/>
      <w:divBdr>
        <w:top w:val="none" w:sz="0" w:space="0" w:color="auto"/>
        <w:left w:val="none" w:sz="0" w:space="0" w:color="auto"/>
        <w:bottom w:val="none" w:sz="0" w:space="0" w:color="auto"/>
        <w:right w:val="none" w:sz="0" w:space="0" w:color="auto"/>
      </w:divBdr>
    </w:div>
    <w:div w:id="304772958">
      <w:bodyDiv w:val="1"/>
      <w:marLeft w:val="0"/>
      <w:marRight w:val="0"/>
      <w:marTop w:val="0"/>
      <w:marBottom w:val="0"/>
      <w:divBdr>
        <w:top w:val="none" w:sz="0" w:space="0" w:color="auto"/>
        <w:left w:val="none" w:sz="0" w:space="0" w:color="auto"/>
        <w:bottom w:val="none" w:sz="0" w:space="0" w:color="auto"/>
        <w:right w:val="none" w:sz="0" w:space="0" w:color="auto"/>
      </w:divBdr>
    </w:div>
    <w:div w:id="321979491">
      <w:bodyDiv w:val="1"/>
      <w:marLeft w:val="0"/>
      <w:marRight w:val="0"/>
      <w:marTop w:val="0"/>
      <w:marBottom w:val="0"/>
      <w:divBdr>
        <w:top w:val="none" w:sz="0" w:space="0" w:color="auto"/>
        <w:left w:val="none" w:sz="0" w:space="0" w:color="auto"/>
        <w:bottom w:val="none" w:sz="0" w:space="0" w:color="auto"/>
        <w:right w:val="none" w:sz="0" w:space="0" w:color="auto"/>
      </w:divBdr>
      <w:divsChild>
        <w:div w:id="932587825">
          <w:marLeft w:val="0"/>
          <w:marRight w:val="0"/>
          <w:marTop w:val="0"/>
          <w:marBottom w:val="0"/>
          <w:divBdr>
            <w:top w:val="none" w:sz="0" w:space="0" w:color="auto"/>
            <w:left w:val="none" w:sz="0" w:space="0" w:color="auto"/>
            <w:bottom w:val="none" w:sz="0" w:space="0" w:color="auto"/>
            <w:right w:val="none" w:sz="0" w:space="0" w:color="auto"/>
          </w:divBdr>
        </w:div>
        <w:div w:id="1044251382">
          <w:marLeft w:val="0"/>
          <w:marRight w:val="0"/>
          <w:marTop w:val="0"/>
          <w:marBottom w:val="0"/>
          <w:divBdr>
            <w:top w:val="none" w:sz="0" w:space="0" w:color="auto"/>
            <w:left w:val="none" w:sz="0" w:space="0" w:color="auto"/>
            <w:bottom w:val="none" w:sz="0" w:space="0" w:color="auto"/>
            <w:right w:val="none" w:sz="0" w:space="0" w:color="auto"/>
          </w:divBdr>
        </w:div>
      </w:divsChild>
    </w:div>
    <w:div w:id="361831961">
      <w:bodyDiv w:val="1"/>
      <w:marLeft w:val="0"/>
      <w:marRight w:val="0"/>
      <w:marTop w:val="0"/>
      <w:marBottom w:val="0"/>
      <w:divBdr>
        <w:top w:val="none" w:sz="0" w:space="0" w:color="auto"/>
        <w:left w:val="none" w:sz="0" w:space="0" w:color="auto"/>
        <w:bottom w:val="none" w:sz="0" w:space="0" w:color="auto"/>
        <w:right w:val="none" w:sz="0" w:space="0" w:color="auto"/>
      </w:divBdr>
    </w:div>
    <w:div w:id="390008849">
      <w:bodyDiv w:val="1"/>
      <w:marLeft w:val="0"/>
      <w:marRight w:val="0"/>
      <w:marTop w:val="0"/>
      <w:marBottom w:val="0"/>
      <w:divBdr>
        <w:top w:val="none" w:sz="0" w:space="0" w:color="auto"/>
        <w:left w:val="none" w:sz="0" w:space="0" w:color="auto"/>
        <w:bottom w:val="none" w:sz="0" w:space="0" w:color="auto"/>
        <w:right w:val="none" w:sz="0" w:space="0" w:color="auto"/>
      </w:divBdr>
    </w:div>
    <w:div w:id="395010546">
      <w:bodyDiv w:val="1"/>
      <w:marLeft w:val="0"/>
      <w:marRight w:val="0"/>
      <w:marTop w:val="0"/>
      <w:marBottom w:val="0"/>
      <w:divBdr>
        <w:top w:val="none" w:sz="0" w:space="0" w:color="auto"/>
        <w:left w:val="none" w:sz="0" w:space="0" w:color="auto"/>
        <w:bottom w:val="none" w:sz="0" w:space="0" w:color="auto"/>
        <w:right w:val="none" w:sz="0" w:space="0" w:color="auto"/>
      </w:divBdr>
    </w:div>
    <w:div w:id="395203491">
      <w:bodyDiv w:val="1"/>
      <w:marLeft w:val="0"/>
      <w:marRight w:val="0"/>
      <w:marTop w:val="0"/>
      <w:marBottom w:val="0"/>
      <w:divBdr>
        <w:top w:val="none" w:sz="0" w:space="0" w:color="auto"/>
        <w:left w:val="none" w:sz="0" w:space="0" w:color="auto"/>
        <w:bottom w:val="none" w:sz="0" w:space="0" w:color="auto"/>
        <w:right w:val="none" w:sz="0" w:space="0" w:color="auto"/>
      </w:divBdr>
    </w:div>
    <w:div w:id="433093455">
      <w:bodyDiv w:val="1"/>
      <w:marLeft w:val="0"/>
      <w:marRight w:val="0"/>
      <w:marTop w:val="0"/>
      <w:marBottom w:val="0"/>
      <w:divBdr>
        <w:top w:val="none" w:sz="0" w:space="0" w:color="auto"/>
        <w:left w:val="none" w:sz="0" w:space="0" w:color="auto"/>
        <w:bottom w:val="none" w:sz="0" w:space="0" w:color="auto"/>
        <w:right w:val="none" w:sz="0" w:space="0" w:color="auto"/>
      </w:divBdr>
    </w:div>
    <w:div w:id="433938976">
      <w:bodyDiv w:val="1"/>
      <w:marLeft w:val="0"/>
      <w:marRight w:val="0"/>
      <w:marTop w:val="0"/>
      <w:marBottom w:val="0"/>
      <w:divBdr>
        <w:top w:val="none" w:sz="0" w:space="0" w:color="auto"/>
        <w:left w:val="none" w:sz="0" w:space="0" w:color="auto"/>
        <w:bottom w:val="none" w:sz="0" w:space="0" w:color="auto"/>
        <w:right w:val="none" w:sz="0" w:space="0" w:color="auto"/>
      </w:divBdr>
    </w:div>
    <w:div w:id="434331541">
      <w:bodyDiv w:val="1"/>
      <w:marLeft w:val="0"/>
      <w:marRight w:val="0"/>
      <w:marTop w:val="0"/>
      <w:marBottom w:val="0"/>
      <w:divBdr>
        <w:top w:val="none" w:sz="0" w:space="0" w:color="auto"/>
        <w:left w:val="none" w:sz="0" w:space="0" w:color="auto"/>
        <w:bottom w:val="none" w:sz="0" w:space="0" w:color="auto"/>
        <w:right w:val="none" w:sz="0" w:space="0" w:color="auto"/>
      </w:divBdr>
    </w:div>
    <w:div w:id="440565733">
      <w:bodyDiv w:val="1"/>
      <w:marLeft w:val="0"/>
      <w:marRight w:val="0"/>
      <w:marTop w:val="0"/>
      <w:marBottom w:val="0"/>
      <w:divBdr>
        <w:top w:val="none" w:sz="0" w:space="0" w:color="auto"/>
        <w:left w:val="none" w:sz="0" w:space="0" w:color="auto"/>
        <w:bottom w:val="none" w:sz="0" w:space="0" w:color="auto"/>
        <w:right w:val="none" w:sz="0" w:space="0" w:color="auto"/>
      </w:divBdr>
    </w:div>
    <w:div w:id="445541651">
      <w:bodyDiv w:val="1"/>
      <w:marLeft w:val="0"/>
      <w:marRight w:val="0"/>
      <w:marTop w:val="0"/>
      <w:marBottom w:val="0"/>
      <w:divBdr>
        <w:top w:val="none" w:sz="0" w:space="0" w:color="auto"/>
        <w:left w:val="none" w:sz="0" w:space="0" w:color="auto"/>
        <w:bottom w:val="none" w:sz="0" w:space="0" w:color="auto"/>
        <w:right w:val="none" w:sz="0" w:space="0" w:color="auto"/>
      </w:divBdr>
    </w:div>
    <w:div w:id="449713705">
      <w:bodyDiv w:val="1"/>
      <w:marLeft w:val="0"/>
      <w:marRight w:val="0"/>
      <w:marTop w:val="0"/>
      <w:marBottom w:val="0"/>
      <w:divBdr>
        <w:top w:val="none" w:sz="0" w:space="0" w:color="auto"/>
        <w:left w:val="none" w:sz="0" w:space="0" w:color="auto"/>
        <w:bottom w:val="none" w:sz="0" w:space="0" w:color="auto"/>
        <w:right w:val="none" w:sz="0" w:space="0" w:color="auto"/>
      </w:divBdr>
      <w:divsChild>
        <w:div w:id="1458796129">
          <w:marLeft w:val="0"/>
          <w:marRight w:val="0"/>
          <w:marTop w:val="0"/>
          <w:marBottom w:val="0"/>
          <w:divBdr>
            <w:top w:val="none" w:sz="0" w:space="0" w:color="auto"/>
            <w:left w:val="none" w:sz="0" w:space="0" w:color="auto"/>
            <w:bottom w:val="none" w:sz="0" w:space="0" w:color="auto"/>
            <w:right w:val="none" w:sz="0" w:space="0" w:color="auto"/>
          </w:divBdr>
        </w:div>
        <w:div w:id="1861893969">
          <w:marLeft w:val="0"/>
          <w:marRight w:val="0"/>
          <w:marTop w:val="0"/>
          <w:marBottom w:val="0"/>
          <w:divBdr>
            <w:top w:val="single" w:sz="2" w:space="0" w:color="D9D9E3"/>
            <w:left w:val="single" w:sz="2" w:space="0" w:color="D9D9E3"/>
            <w:bottom w:val="single" w:sz="2" w:space="0" w:color="D9D9E3"/>
            <w:right w:val="single" w:sz="2" w:space="0" w:color="D9D9E3"/>
          </w:divBdr>
          <w:divsChild>
            <w:div w:id="981932006">
              <w:marLeft w:val="0"/>
              <w:marRight w:val="0"/>
              <w:marTop w:val="0"/>
              <w:marBottom w:val="0"/>
              <w:divBdr>
                <w:top w:val="single" w:sz="2" w:space="0" w:color="D9D9E3"/>
                <w:left w:val="single" w:sz="2" w:space="0" w:color="D9D9E3"/>
                <w:bottom w:val="single" w:sz="2" w:space="0" w:color="D9D9E3"/>
                <w:right w:val="single" w:sz="2" w:space="0" w:color="D9D9E3"/>
              </w:divBdr>
              <w:divsChild>
                <w:div w:id="1841581123">
                  <w:marLeft w:val="0"/>
                  <w:marRight w:val="0"/>
                  <w:marTop w:val="0"/>
                  <w:marBottom w:val="0"/>
                  <w:divBdr>
                    <w:top w:val="single" w:sz="2" w:space="0" w:color="D9D9E3"/>
                    <w:left w:val="single" w:sz="2" w:space="0" w:color="D9D9E3"/>
                    <w:bottom w:val="single" w:sz="2" w:space="0" w:color="D9D9E3"/>
                    <w:right w:val="single" w:sz="2" w:space="0" w:color="D9D9E3"/>
                  </w:divBdr>
                  <w:divsChild>
                    <w:div w:id="1599288763">
                      <w:marLeft w:val="0"/>
                      <w:marRight w:val="0"/>
                      <w:marTop w:val="0"/>
                      <w:marBottom w:val="0"/>
                      <w:divBdr>
                        <w:top w:val="single" w:sz="2" w:space="0" w:color="D9D9E3"/>
                        <w:left w:val="single" w:sz="2" w:space="0" w:color="D9D9E3"/>
                        <w:bottom w:val="single" w:sz="2" w:space="0" w:color="D9D9E3"/>
                        <w:right w:val="single" w:sz="2" w:space="0" w:color="D9D9E3"/>
                      </w:divBdr>
                      <w:divsChild>
                        <w:div w:id="1030034693">
                          <w:marLeft w:val="0"/>
                          <w:marRight w:val="0"/>
                          <w:marTop w:val="0"/>
                          <w:marBottom w:val="0"/>
                          <w:divBdr>
                            <w:top w:val="single" w:sz="2" w:space="0" w:color="D9D9E3"/>
                            <w:left w:val="single" w:sz="2" w:space="0" w:color="D9D9E3"/>
                            <w:bottom w:val="single" w:sz="2" w:space="0" w:color="D9D9E3"/>
                            <w:right w:val="single" w:sz="2" w:space="0" w:color="D9D9E3"/>
                          </w:divBdr>
                          <w:divsChild>
                            <w:div w:id="909802693">
                              <w:marLeft w:val="0"/>
                              <w:marRight w:val="0"/>
                              <w:marTop w:val="100"/>
                              <w:marBottom w:val="100"/>
                              <w:divBdr>
                                <w:top w:val="single" w:sz="2" w:space="0" w:color="D9D9E3"/>
                                <w:left w:val="single" w:sz="2" w:space="0" w:color="D9D9E3"/>
                                <w:bottom w:val="single" w:sz="2" w:space="0" w:color="D9D9E3"/>
                                <w:right w:val="single" w:sz="2" w:space="0" w:color="D9D9E3"/>
                              </w:divBdr>
                              <w:divsChild>
                                <w:div w:id="235015524">
                                  <w:marLeft w:val="0"/>
                                  <w:marRight w:val="0"/>
                                  <w:marTop w:val="0"/>
                                  <w:marBottom w:val="0"/>
                                  <w:divBdr>
                                    <w:top w:val="single" w:sz="2" w:space="0" w:color="D9D9E3"/>
                                    <w:left w:val="single" w:sz="2" w:space="0" w:color="D9D9E3"/>
                                    <w:bottom w:val="single" w:sz="2" w:space="0" w:color="D9D9E3"/>
                                    <w:right w:val="single" w:sz="2" w:space="0" w:color="D9D9E3"/>
                                  </w:divBdr>
                                  <w:divsChild>
                                    <w:div w:id="213322039">
                                      <w:marLeft w:val="0"/>
                                      <w:marRight w:val="0"/>
                                      <w:marTop w:val="0"/>
                                      <w:marBottom w:val="0"/>
                                      <w:divBdr>
                                        <w:top w:val="single" w:sz="2" w:space="0" w:color="D9D9E3"/>
                                        <w:left w:val="single" w:sz="2" w:space="0" w:color="D9D9E3"/>
                                        <w:bottom w:val="single" w:sz="2" w:space="0" w:color="D9D9E3"/>
                                        <w:right w:val="single" w:sz="2" w:space="0" w:color="D9D9E3"/>
                                      </w:divBdr>
                                      <w:divsChild>
                                        <w:div w:id="826941879">
                                          <w:marLeft w:val="0"/>
                                          <w:marRight w:val="0"/>
                                          <w:marTop w:val="0"/>
                                          <w:marBottom w:val="0"/>
                                          <w:divBdr>
                                            <w:top w:val="single" w:sz="2" w:space="0" w:color="D9D9E3"/>
                                            <w:left w:val="single" w:sz="2" w:space="0" w:color="D9D9E3"/>
                                            <w:bottom w:val="single" w:sz="2" w:space="0" w:color="D9D9E3"/>
                                            <w:right w:val="single" w:sz="2" w:space="0" w:color="D9D9E3"/>
                                          </w:divBdr>
                                          <w:divsChild>
                                            <w:div w:id="721053181">
                                              <w:marLeft w:val="0"/>
                                              <w:marRight w:val="0"/>
                                              <w:marTop w:val="0"/>
                                              <w:marBottom w:val="0"/>
                                              <w:divBdr>
                                                <w:top w:val="single" w:sz="2" w:space="0" w:color="D9D9E3"/>
                                                <w:left w:val="single" w:sz="2" w:space="0" w:color="D9D9E3"/>
                                                <w:bottom w:val="single" w:sz="2" w:space="0" w:color="D9D9E3"/>
                                                <w:right w:val="single" w:sz="2" w:space="0" w:color="D9D9E3"/>
                                              </w:divBdr>
                                              <w:divsChild>
                                                <w:div w:id="1057970710">
                                                  <w:marLeft w:val="0"/>
                                                  <w:marRight w:val="0"/>
                                                  <w:marTop w:val="0"/>
                                                  <w:marBottom w:val="0"/>
                                                  <w:divBdr>
                                                    <w:top w:val="single" w:sz="2" w:space="0" w:color="D9D9E3"/>
                                                    <w:left w:val="single" w:sz="2" w:space="0" w:color="D9D9E3"/>
                                                    <w:bottom w:val="single" w:sz="2" w:space="0" w:color="D9D9E3"/>
                                                    <w:right w:val="single" w:sz="2" w:space="0" w:color="D9D9E3"/>
                                                  </w:divBdr>
                                                  <w:divsChild>
                                                    <w:div w:id="1717850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64199518">
      <w:bodyDiv w:val="1"/>
      <w:marLeft w:val="0"/>
      <w:marRight w:val="0"/>
      <w:marTop w:val="0"/>
      <w:marBottom w:val="0"/>
      <w:divBdr>
        <w:top w:val="none" w:sz="0" w:space="0" w:color="auto"/>
        <w:left w:val="none" w:sz="0" w:space="0" w:color="auto"/>
        <w:bottom w:val="none" w:sz="0" w:space="0" w:color="auto"/>
        <w:right w:val="none" w:sz="0" w:space="0" w:color="auto"/>
      </w:divBdr>
    </w:div>
    <w:div w:id="470287531">
      <w:bodyDiv w:val="1"/>
      <w:marLeft w:val="0"/>
      <w:marRight w:val="0"/>
      <w:marTop w:val="0"/>
      <w:marBottom w:val="0"/>
      <w:divBdr>
        <w:top w:val="none" w:sz="0" w:space="0" w:color="auto"/>
        <w:left w:val="none" w:sz="0" w:space="0" w:color="auto"/>
        <w:bottom w:val="none" w:sz="0" w:space="0" w:color="auto"/>
        <w:right w:val="none" w:sz="0" w:space="0" w:color="auto"/>
      </w:divBdr>
    </w:div>
    <w:div w:id="489247481">
      <w:bodyDiv w:val="1"/>
      <w:marLeft w:val="0"/>
      <w:marRight w:val="0"/>
      <w:marTop w:val="0"/>
      <w:marBottom w:val="0"/>
      <w:divBdr>
        <w:top w:val="none" w:sz="0" w:space="0" w:color="auto"/>
        <w:left w:val="none" w:sz="0" w:space="0" w:color="auto"/>
        <w:bottom w:val="none" w:sz="0" w:space="0" w:color="auto"/>
        <w:right w:val="none" w:sz="0" w:space="0" w:color="auto"/>
      </w:divBdr>
    </w:div>
    <w:div w:id="490878183">
      <w:bodyDiv w:val="1"/>
      <w:marLeft w:val="0"/>
      <w:marRight w:val="0"/>
      <w:marTop w:val="0"/>
      <w:marBottom w:val="0"/>
      <w:divBdr>
        <w:top w:val="none" w:sz="0" w:space="0" w:color="auto"/>
        <w:left w:val="none" w:sz="0" w:space="0" w:color="auto"/>
        <w:bottom w:val="none" w:sz="0" w:space="0" w:color="auto"/>
        <w:right w:val="none" w:sz="0" w:space="0" w:color="auto"/>
      </w:divBdr>
    </w:div>
    <w:div w:id="496069717">
      <w:bodyDiv w:val="1"/>
      <w:marLeft w:val="0"/>
      <w:marRight w:val="0"/>
      <w:marTop w:val="0"/>
      <w:marBottom w:val="0"/>
      <w:divBdr>
        <w:top w:val="none" w:sz="0" w:space="0" w:color="auto"/>
        <w:left w:val="none" w:sz="0" w:space="0" w:color="auto"/>
        <w:bottom w:val="none" w:sz="0" w:space="0" w:color="auto"/>
        <w:right w:val="none" w:sz="0" w:space="0" w:color="auto"/>
      </w:divBdr>
    </w:div>
    <w:div w:id="503395880">
      <w:bodyDiv w:val="1"/>
      <w:marLeft w:val="0"/>
      <w:marRight w:val="0"/>
      <w:marTop w:val="0"/>
      <w:marBottom w:val="0"/>
      <w:divBdr>
        <w:top w:val="none" w:sz="0" w:space="0" w:color="auto"/>
        <w:left w:val="none" w:sz="0" w:space="0" w:color="auto"/>
        <w:bottom w:val="none" w:sz="0" w:space="0" w:color="auto"/>
        <w:right w:val="none" w:sz="0" w:space="0" w:color="auto"/>
      </w:divBdr>
    </w:div>
    <w:div w:id="513106773">
      <w:bodyDiv w:val="1"/>
      <w:marLeft w:val="0"/>
      <w:marRight w:val="0"/>
      <w:marTop w:val="0"/>
      <w:marBottom w:val="0"/>
      <w:divBdr>
        <w:top w:val="none" w:sz="0" w:space="0" w:color="auto"/>
        <w:left w:val="none" w:sz="0" w:space="0" w:color="auto"/>
        <w:bottom w:val="none" w:sz="0" w:space="0" w:color="auto"/>
        <w:right w:val="none" w:sz="0" w:space="0" w:color="auto"/>
      </w:divBdr>
    </w:div>
    <w:div w:id="518201987">
      <w:bodyDiv w:val="1"/>
      <w:marLeft w:val="0"/>
      <w:marRight w:val="0"/>
      <w:marTop w:val="0"/>
      <w:marBottom w:val="0"/>
      <w:divBdr>
        <w:top w:val="none" w:sz="0" w:space="0" w:color="auto"/>
        <w:left w:val="none" w:sz="0" w:space="0" w:color="auto"/>
        <w:bottom w:val="none" w:sz="0" w:space="0" w:color="auto"/>
        <w:right w:val="none" w:sz="0" w:space="0" w:color="auto"/>
      </w:divBdr>
      <w:divsChild>
        <w:div w:id="36006126">
          <w:marLeft w:val="0"/>
          <w:marRight w:val="0"/>
          <w:marTop w:val="0"/>
          <w:marBottom w:val="0"/>
          <w:divBdr>
            <w:top w:val="none" w:sz="0" w:space="0" w:color="auto"/>
            <w:left w:val="none" w:sz="0" w:space="0" w:color="auto"/>
            <w:bottom w:val="none" w:sz="0" w:space="0" w:color="auto"/>
            <w:right w:val="none" w:sz="0" w:space="0" w:color="auto"/>
          </w:divBdr>
        </w:div>
        <w:div w:id="189533811">
          <w:marLeft w:val="0"/>
          <w:marRight w:val="0"/>
          <w:marTop w:val="0"/>
          <w:marBottom w:val="0"/>
          <w:divBdr>
            <w:top w:val="none" w:sz="0" w:space="0" w:color="auto"/>
            <w:left w:val="none" w:sz="0" w:space="0" w:color="auto"/>
            <w:bottom w:val="none" w:sz="0" w:space="0" w:color="auto"/>
            <w:right w:val="none" w:sz="0" w:space="0" w:color="auto"/>
          </w:divBdr>
        </w:div>
        <w:div w:id="553202172">
          <w:marLeft w:val="0"/>
          <w:marRight w:val="0"/>
          <w:marTop w:val="0"/>
          <w:marBottom w:val="0"/>
          <w:divBdr>
            <w:top w:val="none" w:sz="0" w:space="0" w:color="auto"/>
            <w:left w:val="none" w:sz="0" w:space="0" w:color="auto"/>
            <w:bottom w:val="none" w:sz="0" w:space="0" w:color="auto"/>
            <w:right w:val="none" w:sz="0" w:space="0" w:color="auto"/>
          </w:divBdr>
        </w:div>
        <w:div w:id="633758784">
          <w:marLeft w:val="0"/>
          <w:marRight w:val="0"/>
          <w:marTop w:val="0"/>
          <w:marBottom w:val="0"/>
          <w:divBdr>
            <w:top w:val="none" w:sz="0" w:space="0" w:color="auto"/>
            <w:left w:val="none" w:sz="0" w:space="0" w:color="auto"/>
            <w:bottom w:val="none" w:sz="0" w:space="0" w:color="auto"/>
            <w:right w:val="none" w:sz="0" w:space="0" w:color="auto"/>
          </w:divBdr>
        </w:div>
        <w:div w:id="672343649">
          <w:marLeft w:val="0"/>
          <w:marRight w:val="0"/>
          <w:marTop w:val="0"/>
          <w:marBottom w:val="0"/>
          <w:divBdr>
            <w:top w:val="none" w:sz="0" w:space="0" w:color="auto"/>
            <w:left w:val="none" w:sz="0" w:space="0" w:color="auto"/>
            <w:bottom w:val="none" w:sz="0" w:space="0" w:color="auto"/>
            <w:right w:val="none" w:sz="0" w:space="0" w:color="auto"/>
          </w:divBdr>
        </w:div>
        <w:div w:id="721028698">
          <w:marLeft w:val="0"/>
          <w:marRight w:val="0"/>
          <w:marTop w:val="0"/>
          <w:marBottom w:val="0"/>
          <w:divBdr>
            <w:top w:val="none" w:sz="0" w:space="0" w:color="auto"/>
            <w:left w:val="none" w:sz="0" w:space="0" w:color="auto"/>
            <w:bottom w:val="none" w:sz="0" w:space="0" w:color="auto"/>
            <w:right w:val="none" w:sz="0" w:space="0" w:color="auto"/>
          </w:divBdr>
        </w:div>
        <w:div w:id="827987094">
          <w:marLeft w:val="0"/>
          <w:marRight w:val="0"/>
          <w:marTop w:val="0"/>
          <w:marBottom w:val="0"/>
          <w:divBdr>
            <w:top w:val="none" w:sz="0" w:space="0" w:color="auto"/>
            <w:left w:val="none" w:sz="0" w:space="0" w:color="auto"/>
            <w:bottom w:val="none" w:sz="0" w:space="0" w:color="auto"/>
            <w:right w:val="none" w:sz="0" w:space="0" w:color="auto"/>
          </w:divBdr>
        </w:div>
        <w:div w:id="849291353">
          <w:marLeft w:val="0"/>
          <w:marRight w:val="0"/>
          <w:marTop w:val="0"/>
          <w:marBottom w:val="0"/>
          <w:divBdr>
            <w:top w:val="none" w:sz="0" w:space="0" w:color="auto"/>
            <w:left w:val="none" w:sz="0" w:space="0" w:color="auto"/>
            <w:bottom w:val="none" w:sz="0" w:space="0" w:color="auto"/>
            <w:right w:val="none" w:sz="0" w:space="0" w:color="auto"/>
          </w:divBdr>
        </w:div>
        <w:div w:id="1148864411">
          <w:marLeft w:val="0"/>
          <w:marRight w:val="0"/>
          <w:marTop w:val="0"/>
          <w:marBottom w:val="0"/>
          <w:divBdr>
            <w:top w:val="none" w:sz="0" w:space="0" w:color="auto"/>
            <w:left w:val="none" w:sz="0" w:space="0" w:color="auto"/>
            <w:bottom w:val="none" w:sz="0" w:space="0" w:color="auto"/>
            <w:right w:val="none" w:sz="0" w:space="0" w:color="auto"/>
          </w:divBdr>
        </w:div>
        <w:div w:id="1256136095">
          <w:marLeft w:val="0"/>
          <w:marRight w:val="0"/>
          <w:marTop w:val="0"/>
          <w:marBottom w:val="0"/>
          <w:divBdr>
            <w:top w:val="none" w:sz="0" w:space="0" w:color="auto"/>
            <w:left w:val="none" w:sz="0" w:space="0" w:color="auto"/>
            <w:bottom w:val="none" w:sz="0" w:space="0" w:color="auto"/>
            <w:right w:val="none" w:sz="0" w:space="0" w:color="auto"/>
          </w:divBdr>
        </w:div>
        <w:div w:id="1276595987">
          <w:marLeft w:val="0"/>
          <w:marRight w:val="0"/>
          <w:marTop w:val="0"/>
          <w:marBottom w:val="0"/>
          <w:divBdr>
            <w:top w:val="none" w:sz="0" w:space="0" w:color="auto"/>
            <w:left w:val="none" w:sz="0" w:space="0" w:color="auto"/>
            <w:bottom w:val="none" w:sz="0" w:space="0" w:color="auto"/>
            <w:right w:val="none" w:sz="0" w:space="0" w:color="auto"/>
          </w:divBdr>
        </w:div>
        <w:div w:id="1366826402">
          <w:marLeft w:val="0"/>
          <w:marRight w:val="0"/>
          <w:marTop w:val="0"/>
          <w:marBottom w:val="0"/>
          <w:divBdr>
            <w:top w:val="none" w:sz="0" w:space="0" w:color="auto"/>
            <w:left w:val="none" w:sz="0" w:space="0" w:color="auto"/>
            <w:bottom w:val="none" w:sz="0" w:space="0" w:color="auto"/>
            <w:right w:val="none" w:sz="0" w:space="0" w:color="auto"/>
          </w:divBdr>
          <w:divsChild>
            <w:div w:id="1139415351">
              <w:marLeft w:val="0"/>
              <w:marRight w:val="0"/>
              <w:marTop w:val="0"/>
              <w:marBottom w:val="0"/>
              <w:divBdr>
                <w:top w:val="none" w:sz="0" w:space="0" w:color="auto"/>
                <w:left w:val="none" w:sz="0" w:space="0" w:color="auto"/>
                <w:bottom w:val="none" w:sz="0" w:space="0" w:color="auto"/>
                <w:right w:val="none" w:sz="0" w:space="0" w:color="auto"/>
              </w:divBdr>
            </w:div>
          </w:divsChild>
        </w:div>
        <w:div w:id="1412775640">
          <w:marLeft w:val="0"/>
          <w:marRight w:val="0"/>
          <w:marTop w:val="0"/>
          <w:marBottom w:val="0"/>
          <w:divBdr>
            <w:top w:val="none" w:sz="0" w:space="0" w:color="auto"/>
            <w:left w:val="none" w:sz="0" w:space="0" w:color="auto"/>
            <w:bottom w:val="none" w:sz="0" w:space="0" w:color="auto"/>
            <w:right w:val="none" w:sz="0" w:space="0" w:color="auto"/>
          </w:divBdr>
        </w:div>
        <w:div w:id="1512253368">
          <w:marLeft w:val="0"/>
          <w:marRight w:val="0"/>
          <w:marTop w:val="0"/>
          <w:marBottom w:val="0"/>
          <w:divBdr>
            <w:top w:val="none" w:sz="0" w:space="0" w:color="auto"/>
            <w:left w:val="none" w:sz="0" w:space="0" w:color="auto"/>
            <w:bottom w:val="none" w:sz="0" w:space="0" w:color="auto"/>
            <w:right w:val="none" w:sz="0" w:space="0" w:color="auto"/>
          </w:divBdr>
        </w:div>
        <w:div w:id="1559824229">
          <w:marLeft w:val="0"/>
          <w:marRight w:val="0"/>
          <w:marTop w:val="0"/>
          <w:marBottom w:val="0"/>
          <w:divBdr>
            <w:top w:val="none" w:sz="0" w:space="0" w:color="auto"/>
            <w:left w:val="none" w:sz="0" w:space="0" w:color="auto"/>
            <w:bottom w:val="none" w:sz="0" w:space="0" w:color="auto"/>
            <w:right w:val="none" w:sz="0" w:space="0" w:color="auto"/>
          </w:divBdr>
        </w:div>
        <w:div w:id="1581987879">
          <w:marLeft w:val="0"/>
          <w:marRight w:val="0"/>
          <w:marTop w:val="0"/>
          <w:marBottom w:val="0"/>
          <w:divBdr>
            <w:top w:val="none" w:sz="0" w:space="0" w:color="auto"/>
            <w:left w:val="none" w:sz="0" w:space="0" w:color="auto"/>
            <w:bottom w:val="none" w:sz="0" w:space="0" w:color="auto"/>
            <w:right w:val="none" w:sz="0" w:space="0" w:color="auto"/>
          </w:divBdr>
        </w:div>
        <w:div w:id="1806660083">
          <w:marLeft w:val="0"/>
          <w:marRight w:val="0"/>
          <w:marTop w:val="0"/>
          <w:marBottom w:val="0"/>
          <w:divBdr>
            <w:top w:val="none" w:sz="0" w:space="0" w:color="auto"/>
            <w:left w:val="none" w:sz="0" w:space="0" w:color="auto"/>
            <w:bottom w:val="none" w:sz="0" w:space="0" w:color="auto"/>
            <w:right w:val="none" w:sz="0" w:space="0" w:color="auto"/>
          </w:divBdr>
        </w:div>
        <w:div w:id="2027054999">
          <w:marLeft w:val="0"/>
          <w:marRight w:val="0"/>
          <w:marTop w:val="0"/>
          <w:marBottom w:val="0"/>
          <w:divBdr>
            <w:top w:val="none" w:sz="0" w:space="0" w:color="auto"/>
            <w:left w:val="none" w:sz="0" w:space="0" w:color="auto"/>
            <w:bottom w:val="none" w:sz="0" w:space="0" w:color="auto"/>
            <w:right w:val="none" w:sz="0" w:space="0" w:color="auto"/>
          </w:divBdr>
        </w:div>
        <w:div w:id="2107771326">
          <w:marLeft w:val="0"/>
          <w:marRight w:val="0"/>
          <w:marTop w:val="0"/>
          <w:marBottom w:val="0"/>
          <w:divBdr>
            <w:top w:val="none" w:sz="0" w:space="0" w:color="auto"/>
            <w:left w:val="none" w:sz="0" w:space="0" w:color="auto"/>
            <w:bottom w:val="none" w:sz="0" w:space="0" w:color="auto"/>
            <w:right w:val="none" w:sz="0" w:space="0" w:color="auto"/>
          </w:divBdr>
        </w:div>
        <w:div w:id="2125613029">
          <w:marLeft w:val="0"/>
          <w:marRight w:val="0"/>
          <w:marTop w:val="0"/>
          <w:marBottom w:val="0"/>
          <w:divBdr>
            <w:top w:val="none" w:sz="0" w:space="0" w:color="auto"/>
            <w:left w:val="none" w:sz="0" w:space="0" w:color="auto"/>
            <w:bottom w:val="none" w:sz="0" w:space="0" w:color="auto"/>
            <w:right w:val="none" w:sz="0" w:space="0" w:color="auto"/>
          </w:divBdr>
        </w:div>
      </w:divsChild>
    </w:div>
    <w:div w:id="538399235">
      <w:bodyDiv w:val="1"/>
      <w:marLeft w:val="0"/>
      <w:marRight w:val="0"/>
      <w:marTop w:val="0"/>
      <w:marBottom w:val="0"/>
      <w:divBdr>
        <w:top w:val="none" w:sz="0" w:space="0" w:color="auto"/>
        <w:left w:val="none" w:sz="0" w:space="0" w:color="auto"/>
        <w:bottom w:val="none" w:sz="0" w:space="0" w:color="auto"/>
        <w:right w:val="none" w:sz="0" w:space="0" w:color="auto"/>
      </w:divBdr>
    </w:div>
    <w:div w:id="566189058">
      <w:bodyDiv w:val="1"/>
      <w:marLeft w:val="0"/>
      <w:marRight w:val="0"/>
      <w:marTop w:val="0"/>
      <w:marBottom w:val="0"/>
      <w:divBdr>
        <w:top w:val="none" w:sz="0" w:space="0" w:color="auto"/>
        <w:left w:val="none" w:sz="0" w:space="0" w:color="auto"/>
        <w:bottom w:val="none" w:sz="0" w:space="0" w:color="auto"/>
        <w:right w:val="none" w:sz="0" w:space="0" w:color="auto"/>
      </w:divBdr>
    </w:div>
    <w:div w:id="569118015">
      <w:bodyDiv w:val="1"/>
      <w:marLeft w:val="0"/>
      <w:marRight w:val="0"/>
      <w:marTop w:val="0"/>
      <w:marBottom w:val="0"/>
      <w:divBdr>
        <w:top w:val="none" w:sz="0" w:space="0" w:color="auto"/>
        <w:left w:val="none" w:sz="0" w:space="0" w:color="auto"/>
        <w:bottom w:val="none" w:sz="0" w:space="0" w:color="auto"/>
        <w:right w:val="none" w:sz="0" w:space="0" w:color="auto"/>
      </w:divBdr>
    </w:div>
    <w:div w:id="630750058">
      <w:bodyDiv w:val="1"/>
      <w:marLeft w:val="0"/>
      <w:marRight w:val="0"/>
      <w:marTop w:val="0"/>
      <w:marBottom w:val="0"/>
      <w:divBdr>
        <w:top w:val="none" w:sz="0" w:space="0" w:color="auto"/>
        <w:left w:val="none" w:sz="0" w:space="0" w:color="auto"/>
        <w:bottom w:val="none" w:sz="0" w:space="0" w:color="auto"/>
        <w:right w:val="none" w:sz="0" w:space="0" w:color="auto"/>
      </w:divBdr>
    </w:div>
    <w:div w:id="645864486">
      <w:bodyDiv w:val="1"/>
      <w:marLeft w:val="0"/>
      <w:marRight w:val="0"/>
      <w:marTop w:val="0"/>
      <w:marBottom w:val="0"/>
      <w:divBdr>
        <w:top w:val="none" w:sz="0" w:space="0" w:color="auto"/>
        <w:left w:val="none" w:sz="0" w:space="0" w:color="auto"/>
        <w:bottom w:val="none" w:sz="0" w:space="0" w:color="auto"/>
        <w:right w:val="none" w:sz="0" w:space="0" w:color="auto"/>
      </w:divBdr>
    </w:div>
    <w:div w:id="647176202">
      <w:bodyDiv w:val="1"/>
      <w:marLeft w:val="0"/>
      <w:marRight w:val="0"/>
      <w:marTop w:val="0"/>
      <w:marBottom w:val="0"/>
      <w:divBdr>
        <w:top w:val="none" w:sz="0" w:space="0" w:color="auto"/>
        <w:left w:val="none" w:sz="0" w:space="0" w:color="auto"/>
        <w:bottom w:val="none" w:sz="0" w:space="0" w:color="auto"/>
        <w:right w:val="none" w:sz="0" w:space="0" w:color="auto"/>
      </w:divBdr>
      <w:divsChild>
        <w:div w:id="1431585953">
          <w:marLeft w:val="0"/>
          <w:marRight w:val="0"/>
          <w:marTop w:val="0"/>
          <w:marBottom w:val="0"/>
          <w:divBdr>
            <w:top w:val="none" w:sz="0" w:space="0" w:color="auto"/>
            <w:left w:val="none" w:sz="0" w:space="0" w:color="auto"/>
            <w:bottom w:val="none" w:sz="0" w:space="0" w:color="auto"/>
            <w:right w:val="none" w:sz="0" w:space="0" w:color="auto"/>
          </w:divBdr>
        </w:div>
        <w:div w:id="1615209969">
          <w:marLeft w:val="0"/>
          <w:marRight w:val="0"/>
          <w:marTop w:val="0"/>
          <w:marBottom w:val="0"/>
          <w:divBdr>
            <w:top w:val="none" w:sz="0" w:space="0" w:color="auto"/>
            <w:left w:val="none" w:sz="0" w:space="0" w:color="auto"/>
            <w:bottom w:val="none" w:sz="0" w:space="0" w:color="auto"/>
            <w:right w:val="none" w:sz="0" w:space="0" w:color="auto"/>
          </w:divBdr>
        </w:div>
        <w:div w:id="1692603533">
          <w:marLeft w:val="0"/>
          <w:marRight w:val="0"/>
          <w:marTop w:val="0"/>
          <w:marBottom w:val="0"/>
          <w:divBdr>
            <w:top w:val="none" w:sz="0" w:space="0" w:color="auto"/>
            <w:left w:val="none" w:sz="0" w:space="0" w:color="auto"/>
            <w:bottom w:val="none" w:sz="0" w:space="0" w:color="auto"/>
            <w:right w:val="none" w:sz="0" w:space="0" w:color="auto"/>
          </w:divBdr>
        </w:div>
      </w:divsChild>
    </w:div>
    <w:div w:id="653995577">
      <w:bodyDiv w:val="1"/>
      <w:marLeft w:val="0"/>
      <w:marRight w:val="0"/>
      <w:marTop w:val="0"/>
      <w:marBottom w:val="0"/>
      <w:divBdr>
        <w:top w:val="none" w:sz="0" w:space="0" w:color="auto"/>
        <w:left w:val="none" w:sz="0" w:space="0" w:color="auto"/>
        <w:bottom w:val="none" w:sz="0" w:space="0" w:color="auto"/>
        <w:right w:val="none" w:sz="0" w:space="0" w:color="auto"/>
      </w:divBdr>
    </w:div>
    <w:div w:id="654840016">
      <w:bodyDiv w:val="1"/>
      <w:marLeft w:val="0"/>
      <w:marRight w:val="0"/>
      <w:marTop w:val="0"/>
      <w:marBottom w:val="0"/>
      <w:divBdr>
        <w:top w:val="none" w:sz="0" w:space="0" w:color="auto"/>
        <w:left w:val="none" w:sz="0" w:space="0" w:color="auto"/>
        <w:bottom w:val="none" w:sz="0" w:space="0" w:color="auto"/>
        <w:right w:val="none" w:sz="0" w:space="0" w:color="auto"/>
      </w:divBdr>
    </w:div>
    <w:div w:id="655645966">
      <w:bodyDiv w:val="1"/>
      <w:marLeft w:val="0"/>
      <w:marRight w:val="0"/>
      <w:marTop w:val="0"/>
      <w:marBottom w:val="0"/>
      <w:divBdr>
        <w:top w:val="none" w:sz="0" w:space="0" w:color="auto"/>
        <w:left w:val="none" w:sz="0" w:space="0" w:color="auto"/>
        <w:bottom w:val="none" w:sz="0" w:space="0" w:color="auto"/>
        <w:right w:val="none" w:sz="0" w:space="0" w:color="auto"/>
      </w:divBdr>
    </w:div>
    <w:div w:id="698237798">
      <w:bodyDiv w:val="1"/>
      <w:marLeft w:val="0"/>
      <w:marRight w:val="0"/>
      <w:marTop w:val="0"/>
      <w:marBottom w:val="0"/>
      <w:divBdr>
        <w:top w:val="none" w:sz="0" w:space="0" w:color="auto"/>
        <w:left w:val="none" w:sz="0" w:space="0" w:color="auto"/>
        <w:bottom w:val="none" w:sz="0" w:space="0" w:color="auto"/>
        <w:right w:val="none" w:sz="0" w:space="0" w:color="auto"/>
      </w:divBdr>
    </w:div>
    <w:div w:id="722557884">
      <w:bodyDiv w:val="1"/>
      <w:marLeft w:val="0"/>
      <w:marRight w:val="0"/>
      <w:marTop w:val="0"/>
      <w:marBottom w:val="0"/>
      <w:divBdr>
        <w:top w:val="none" w:sz="0" w:space="0" w:color="auto"/>
        <w:left w:val="none" w:sz="0" w:space="0" w:color="auto"/>
        <w:bottom w:val="none" w:sz="0" w:space="0" w:color="auto"/>
        <w:right w:val="none" w:sz="0" w:space="0" w:color="auto"/>
      </w:divBdr>
    </w:div>
    <w:div w:id="723599571">
      <w:bodyDiv w:val="1"/>
      <w:marLeft w:val="0"/>
      <w:marRight w:val="0"/>
      <w:marTop w:val="0"/>
      <w:marBottom w:val="0"/>
      <w:divBdr>
        <w:top w:val="none" w:sz="0" w:space="0" w:color="auto"/>
        <w:left w:val="none" w:sz="0" w:space="0" w:color="auto"/>
        <w:bottom w:val="none" w:sz="0" w:space="0" w:color="auto"/>
        <w:right w:val="none" w:sz="0" w:space="0" w:color="auto"/>
      </w:divBdr>
    </w:div>
    <w:div w:id="726878450">
      <w:bodyDiv w:val="1"/>
      <w:marLeft w:val="0"/>
      <w:marRight w:val="0"/>
      <w:marTop w:val="0"/>
      <w:marBottom w:val="0"/>
      <w:divBdr>
        <w:top w:val="none" w:sz="0" w:space="0" w:color="auto"/>
        <w:left w:val="none" w:sz="0" w:space="0" w:color="auto"/>
        <w:bottom w:val="none" w:sz="0" w:space="0" w:color="auto"/>
        <w:right w:val="none" w:sz="0" w:space="0" w:color="auto"/>
      </w:divBdr>
    </w:div>
    <w:div w:id="752363621">
      <w:bodyDiv w:val="1"/>
      <w:marLeft w:val="0"/>
      <w:marRight w:val="0"/>
      <w:marTop w:val="0"/>
      <w:marBottom w:val="0"/>
      <w:divBdr>
        <w:top w:val="none" w:sz="0" w:space="0" w:color="auto"/>
        <w:left w:val="none" w:sz="0" w:space="0" w:color="auto"/>
        <w:bottom w:val="none" w:sz="0" w:space="0" w:color="auto"/>
        <w:right w:val="none" w:sz="0" w:space="0" w:color="auto"/>
      </w:divBdr>
    </w:div>
    <w:div w:id="764807276">
      <w:bodyDiv w:val="1"/>
      <w:marLeft w:val="0"/>
      <w:marRight w:val="0"/>
      <w:marTop w:val="0"/>
      <w:marBottom w:val="0"/>
      <w:divBdr>
        <w:top w:val="none" w:sz="0" w:space="0" w:color="auto"/>
        <w:left w:val="none" w:sz="0" w:space="0" w:color="auto"/>
        <w:bottom w:val="none" w:sz="0" w:space="0" w:color="auto"/>
        <w:right w:val="none" w:sz="0" w:space="0" w:color="auto"/>
      </w:divBdr>
      <w:divsChild>
        <w:div w:id="30806494">
          <w:marLeft w:val="0"/>
          <w:marRight w:val="0"/>
          <w:marTop w:val="0"/>
          <w:marBottom w:val="0"/>
          <w:divBdr>
            <w:top w:val="none" w:sz="0" w:space="0" w:color="auto"/>
            <w:left w:val="none" w:sz="0" w:space="0" w:color="auto"/>
            <w:bottom w:val="none" w:sz="0" w:space="0" w:color="auto"/>
            <w:right w:val="none" w:sz="0" w:space="0" w:color="auto"/>
          </w:divBdr>
        </w:div>
        <w:div w:id="281621711">
          <w:marLeft w:val="0"/>
          <w:marRight w:val="0"/>
          <w:marTop w:val="0"/>
          <w:marBottom w:val="0"/>
          <w:divBdr>
            <w:top w:val="none" w:sz="0" w:space="0" w:color="auto"/>
            <w:left w:val="none" w:sz="0" w:space="0" w:color="auto"/>
            <w:bottom w:val="none" w:sz="0" w:space="0" w:color="auto"/>
            <w:right w:val="none" w:sz="0" w:space="0" w:color="auto"/>
          </w:divBdr>
        </w:div>
        <w:div w:id="303240657">
          <w:marLeft w:val="0"/>
          <w:marRight w:val="0"/>
          <w:marTop w:val="0"/>
          <w:marBottom w:val="0"/>
          <w:divBdr>
            <w:top w:val="none" w:sz="0" w:space="0" w:color="auto"/>
            <w:left w:val="none" w:sz="0" w:space="0" w:color="auto"/>
            <w:bottom w:val="none" w:sz="0" w:space="0" w:color="auto"/>
            <w:right w:val="none" w:sz="0" w:space="0" w:color="auto"/>
          </w:divBdr>
        </w:div>
        <w:div w:id="958610350">
          <w:marLeft w:val="0"/>
          <w:marRight w:val="0"/>
          <w:marTop w:val="0"/>
          <w:marBottom w:val="0"/>
          <w:divBdr>
            <w:top w:val="none" w:sz="0" w:space="0" w:color="auto"/>
            <w:left w:val="none" w:sz="0" w:space="0" w:color="auto"/>
            <w:bottom w:val="none" w:sz="0" w:space="0" w:color="auto"/>
            <w:right w:val="none" w:sz="0" w:space="0" w:color="auto"/>
          </w:divBdr>
        </w:div>
        <w:div w:id="1290236087">
          <w:marLeft w:val="0"/>
          <w:marRight w:val="0"/>
          <w:marTop w:val="0"/>
          <w:marBottom w:val="0"/>
          <w:divBdr>
            <w:top w:val="none" w:sz="0" w:space="0" w:color="auto"/>
            <w:left w:val="none" w:sz="0" w:space="0" w:color="auto"/>
            <w:bottom w:val="none" w:sz="0" w:space="0" w:color="auto"/>
            <w:right w:val="none" w:sz="0" w:space="0" w:color="auto"/>
          </w:divBdr>
        </w:div>
        <w:div w:id="2005352886">
          <w:marLeft w:val="0"/>
          <w:marRight w:val="0"/>
          <w:marTop w:val="0"/>
          <w:marBottom w:val="0"/>
          <w:divBdr>
            <w:top w:val="none" w:sz="0" w:space="0" w:color="auto"/>
            <w:left w:val="none" w:sz="0" w:space="0" w:color="auto"/>
            <w:bottom w:val="none" w:sz="0" w:space="0" w:color="auto"/>
            <w:right w:val="none" w:sz="0" w:space="0" w:color="auto"/>
          </w:divBdr>
        </w:div>
        <w:div w:id="2064478837">
          <w:marLeft w:val="0"/>
          <w:marRight w:val="0"/>
          <w:marTop w:val="0"/>
          <w:marBottom w:val="0"/>
          <w:divBdr>
            <w:top w:val="none" w:sz="0" w:space="0" w:color="auto"/>
            <w:left w:val="none" w:sz="0" w:space="0" w:color="auto"/>
            <w:bottom w:val="none" w:sz="0" w:space="0" w:color="auto"/>
            <w:right w:val="none" w:sz="0" w:space="0" w:color="auto"/>
          </w:divBdr>
        </w:div>
        <w:div w:id="2084989877">
          <w:marLeft w:val="0"/>
          <w:marRight w:val="0"/>
          <w:marTop w:val="0"/>
          <w:marBottom w:val="0"/>
          <w:divBdr>
            <w:top w:val="none" w:sz="0" w:space="0" w:color="auto"/>
            <w:left w:val="none" w:sz="0" w:space="0" w:color="auto"/>
            <w:bottom w:val="none" w:sz="0" w:space="0" w:color="auto"/>
            <w:right w:val="none" w:sz="0" w:space="0" w:color="auto"/>
          </w:divBdr>
        </w:div>
      </w:divsChild>
    </w:div>
    <w:div w:id="766385643">
      <w:bodyDiv w:val="1"/>
      <w:marLeft w:val="0"/>
      <w:marRight w:val="0"/>
      <w:marTop w:val="0"/>
      <w:marBottom w:val="0"/>
      <w:divBdr>
        <w:top w:val="none" w:sz="0" w:space="0" w:color="auto"/>
        <w:left w:val="none" w:sz="0" w:space="0" w:color="auto"/>
        <w:bottom w:val="none" w:sz="0" w:space="0" w:color="auto"/>
        <w:right w:val="none" w:sz="0" w:space="0" w:color="auto"/>
      </w:divBdr>
    </w:div>
    <w:div w:id="810102703">
      <w:bodyDiv w:val="1"/>
      <w:marLeft w:val="0"/>
      <w:marRight w:val="0"/>
      <w:marTop w:val="0"/>
      <w:marBottom w:val="0"/>
      <w:divBdr>
        <w:top w:val="none" w:sz="0" w:space="0" w:color="auto"/>
        <w:left w:val="none" w:sz="0" w:space="0" w:color="auto"/>
        <w:bottom w:val="none" w:sz="0" w:space="0" w:color="auto"/>
        <w:right w:val="none" w:sz="0" w:space="0" w:color="auto"/>
      </w:divBdr>
    </w:div>
    <w:div w:id="817839988">
      <w:bodyDiv w:val="1"/>
      <w:marLeft w:val="0"/>
      <w:marRight w:val="0"/>
      <w:marTop w:val="0"/>
      <w:marBottom w:val="0"/>
      <w:divBdr>
        <w:top w:val="none" w:sz="0" w:space="0" w:color="auto"/>
        <w:left w:val="none" w:sz="0" w:space="0" w:color="auto"/>
        <w:bottom w:val="none" w:sz="0" w:space="0" w:color="auto"/>
        <w:right w:val="none" w:sz="0" w:space="0" w:color="auto"/>
      </w:divBdr>
    </w:div>
    <w:div w:id="830868768">
      <w:bodyDiv w:val="1"/>
      <w:marLeft w:val="0"/>
      <w:marRight w:val="0"/>
      <w:marTop w:val="0"/>
      <w:marBottom w:val="0"/>
      <w:divBdr>
        <w:top w:val="none" w:sz="0" w:space="0" w:color="auto"/>
        <w:left w:val="none" w:sz="0" w:space="0" w:color="auto"/>
        <w:bottom w:val="none" w:sz="0" w:space="0" w:color="auto"/>
        <w:right w:val="none" w:sz="0" w:space="0" w:color="auto"/>
      </w:divBdr>
      <w:divsChild>
        <w:div w:id="787552286">
          <w:marLeft w:val="0"/>
          <w:marRight w:val="0"/>
          <w:marTop w:val="0"/>
          <w:marBottom w:val="0"/>
          <w:divBdr>
            <w:top w:val="none" w:sz="0" w:space="0" w:color="auto"/>
            <w:left w:val="none" w:sz="0" w:space="0" w:color="auto"/>
            <w:bottom w:val="none" w:sz="0" w:space="0" w:color="auto"/>
            <w:right w:val="none" w:sz="0" w:space="0" w:color="auto"/>
          </w:divBdr>
        </w:div>
      </w:divsChild>
    </w:div>
    <w:div w:id="878393122">
      <w:bodyDiv w:val="1"/>
      <w:marLeft w:val="0"/>
      <w:marRight w:val="0"/>
      <w:marTop w:val="0"/>
      <w:marBottom w:val="0"/>
      <w:divBdr>
        <w:top w:val="none" w:sz="0" w:space="0" w:color="auto"/>
        <w:left w:val="none" w:sz="0" w:space="0" w:color="auto"/>
        <w:bottom w:val="none" w:sz="0" w:space="0" w:color="auto"/>
        <w:right w:val="none" w:sz="0" w:space="0" w:color="auto"/>
      </w:divBdr>
    </w:div>
    <w:div w:id="898980300">
      <w:bodyDiv w:val="1"/>
      <w:marLeft w:val="0"/>
      <w:marRight w:val="0"/>
      <w:marTop w:val="0"/>
      <w:marBottom w:val="0"/>
      <w:divBdr>
        <w:top w:val="none" w:sz="0" w:space="0" w:color="auto"/>
        <w:left w:val="none" w:sz="0" w:space="0" w:color="auto"/>
        <w:bottom w:val="none" w:sz="0" w:space="0" w:color="auto"/>
        <w:right w:val="none" w:sz="0" w:space="0" w:color="auto"/>
      </w:divBdr>
      <w:divsChild>
        <w:div w:id="116685552">
          <w:marLeft w:val="0"/>
          <w:marRight w:val="0"/>
          <w:marTop w:val="0"/>
          <w:marBottom w:val="0"/>
          <w:divBdr>
            <w:top w:val="none" w:sz="0" w:space="0" w:color="auto"/>
            <w:left w:val="none" w:sz="0" w:space="0" w:color="auto"/>
            <w:bottom w:val="none" w:sz="0" w:space="0" w:color="auto"/>
            <w:right w:val="none" w:sz="0" w:space="0" w:color="auto"/>
          </w:divBdr>
        </w:div>
        <w:div w:id="397896119">
          <w:marLeft w:val="0"/>
          <w:marRight w:val="0"/>
          <w:marTop w:val="0"/>
          <w:marBottom w:val="0"/>
          <w:divBdr>
            <w:top w:val="none" w:sz="0" w:space="0" w:color="auto"/>
            <w:left w:val="none" w:sz="0" w:space="0" w:color="auto"/>
            <w:bottom w:val="none" w:sz="0" w:space="0" w:color="auto"/>
            <w:right w:val="none" w:sz="0" w:space="0" w:color="auto"/>
          </w:divBdr>
        </w:div>
        <w:div w:id="684594474">
          <w:marLeft w:val="0"/>
          <w:marRight w:val="0"/>
          <w:marTop w:val="0"/>
          <w:marBottom w:val="0"/>
          <w:divBdr>
            <w:top w:val="none" w:sz="0" w:space="0" w:color="auto"/>
            <w:left w:val="none" w:sz="0" w:space="0" w:color="auto"/>
            <w:bottom w:val="none" w:sz="0" w:space="0" w:color="auto"/>
            <w:right w:val="none" w:sz="0" w:space="0" w:color="auto"/>
          </w:divBdr>
        </w:div>
        <w:div w:id="710377165">
          <w:marLeft w:val="0"/>
          <w:marRight w:val="0"/>
          <w:marTop w:val="0"/>
          <w:marBottom w:val="0"/>
          <w:divBdr>
            <w:top w:val="none" w:sz="0" w:space="0" w:color="auto"/>
            <w:left w:val="none" w:sz="0" w:space="0" w:color="auto"/>
            <w:bottom w:val="none" w:sz="0" w:space="0" w:color="auto"/>
            <w:right w:val="none" w:sz="0" w:space="0" w:color="auto"/>
          </w:divBdr>
        </w:div>
        <w:div w:id="772867571">
          <w:marLeft w:val="0"/>
          <w:marRight w:val="0"/>
          <w:marTop w:val="0"/>
          <w:marBottom w:val="0"/>
          <w:divBdr>
            <w:top w:val="none" w:sz="0" w:space="0" w:color="auto"/>
            <w:left w:val="none" w:sz="0" w:space="0" w:color="auto"/>
            <w:bottom w:val="none" w:sz="0" w:space="0" w:color="auto"/>
            <w:right w:val="none" w:sz="0" w:space="0" w:color="auto"/>
          </w:divBdr>
        </w:div>
        <w:div w:id="1003121564">
          <w:marLeft w:val="0"/>
          <w:marRight w:val="0"/>
          <w:marTop w:val="0"/>
          <w:marBottom w:val="0"/>
          <w:divBdr>
            <w:top w:val="none" w:sz="0" w:space="0" w:color="auto"/>
            <w:left w:val="none" w:sz="0" w:space="0" w:color="auto"/>
            <w:bottom w:val="none" w:sz="0" w:space="0" w:color="auto"/>
            <w:right w:val="none" w:sz="0" w:space="0" w:color="auto"/>
          </w:divBdr>
        </w:div>
        <w:div w:id="1202671858">
          <w:marLeft w:val="0"/>
          <w:marRight w:val="0"/>
          <w:marTop w:val="0"/>
          <w:marBottom w:val="0"/>
          <w:divBdr>
            <w:top w:val="none" w:sz="0" w:space="0" w:color="auto"/>
            <w:left w:val="none" w:sz="0" w:space="0" w:color="auto"/>
            <w:bottom w:val="none" w:sz="0" w:space="0" w:color="auto"/>
            <w:right w:val="none" w:sz="0" w:space="0" w:color="auto"/>
          </w:divBdr>
        </w:div>
        <w:div w:id="1575896482">
          <w:marLeft w:val="0"/>
          <w:marRight w:val="0"/>
          <w:marTop w:val="0"/>
          <w:marBottom w:val="0"/>
          <w:divBdr>
            <w:top w:val="none" w:sz="0" w:space="0" w:color="auto"/>
            <w:left w:val="none" w:sz="0" w:space="0" w:color="auto"/>
            <w:bottom w:val="none" w:sz="0" w:space="0" w:color="auto"/>
            <w:right w:val="none" w:sz="0" w:space="0" w:color="auto"/>
          </w:divBdr>
        </w:div>
        <w:div w:id="1613244947">
          <w:marLeft w:val="0"/>
          <w:marRight w:val="0"/>
          <w:marTop w:val="0"/>
          <w:marBottom w:val="0"/>
          <w:divBdr>
            <w:top w:val="none" w:sz="0" w:space="0" w:color="auto"/>
            <w:left w:val="none" w:sz="0" w:space="0" w:color="auto"/>
            <w:bottom w:val="none" w:sz="0" w:space="0" w:color="auto"/>
            <w:right w:val="none" w:sz="0" w:space="0" w:color="auto"/>
          </w:divBdr>
        </w:div>
        <w:div w:id="1781366247">
          <w:marLeft w:val="0"/>
          <w:marRight w:val="0"/>
          <w:marTop w:val="0"/>
          <w:marBottom w:val="0"/>
          <w:divBdr>
            <w:top w:val="none" w:sz="0" w:space="0" w:color="auto"/>
            <w:left w:val="none" w:sz="0" w:space="0" w:color="auto"/>
            <w:bottom w:val="none" w:sz="0" w:space="0" w:color="auto"/>
            <w:right w:val="none" w:sz="0" w:space="0" w:color="auto"/>
          </w:divBdr>
        </w:div>
        <w:div w:id="1860116368">
          <w:marLeft w:val="0"/>
          <w:marRight w:val="0"/>
          <w:marTop w:val="0"/>
          <w:marBottom w:val="0"/>
          <w:divBdr>
            <w:top w:val="none" w:sz="0" w:space="0" w:color="auto"/>
            <w:left w:val="none" w:sz="0" w:space="0" w:color="auto"/>
            <w:bottom w:val="none" w:sz="0" w:space="0" w:color="auto"/>
            <w:right w:val="none" w:sz="0" w:space="0" w:color="auto"/>
          </w:divBdr>
        </w:div>
        <w:div w:id="1969125742">
          <w:marLeft w:val="0"/>
          <w:marRight w:val="0"/>
          <w:marTop w:val="0"/>
          <w:marBottom w:val="0"/>
          <w:divBdr>
            <w:top w:val="none" w:sz="0" w:space="0" w:color="auto"/>
            <w:left w:val="none" w:sz="0" w:space="0" w:color="auto"/>
            <w:bottom w:val="none" w:sz="0" w:space="0" w:color="auto"/>
            <w:right w:val="none" w:sz="0" w:space="0" w:color="auto"/>
          </w:divBdr>
        </w:div>
      </w:divsChild>
    </w:div>
    <w:div w:id="907156996">
      <w:bodyDiv w:val="1"/>
      <w:marLeft w:val="0"/>
      <w:marRight w:val="0"/>
      <w:marTop w:val="0"/>
      <w:marBottom w:val="0"/>
      <w:divBdr>
        <w:top w:val="none" w:sz="0" w:space="0" w:color="auto"/>
        <w:left w:val="none" w:sz="0" w:space="0" w:color="auto"/>
        <w:bottom w:val="none" w:sz="0" w:space="0" w:color="auto"/>
        <w:right w:val="none" w:sz="0" w:space="0" w:color="auto"/>
      </w:divBdr>
    </w:div>
    <w:div w:id="907807019">
      <w:bodyDiv w:val="1"/>
      <w:marLeft w:val="0"/>
      <w:marRight w:val="0"/>
      <w:marTop w:val="0"/>
      <w:marBottom w:val="0"/>
      <w:divBdr>
        <w:top w:val="none" w:sz="0" w:space="0" w:color="auto"/>
        <w:left w:val="none" w:sz="0" w:space="0" w:color="auto"/>
        <w:bottom w:val="none" w:sz="0" w:space="0" w:color="auto"/>
        <w:right w:val="none" w:sz="0" w:space="0" w:color="auto"/>
      </w:divBdr>
    </w:div>
    <w:div w:id="937372372">
      <w:bodyDiv w:val="1"/>
      <w:marLeft w:val="0"/>
      <w:marRight w:val="0"/>
      <w:marTop w:val="0"/>
      <w:marBottom w:val="0"/>
      <w:divBdr>
        <w:top w:val="none" w:sz="0" w:space="0" w:color="auto"/>
        <w:left w:val="none" w:sz="0" w:space="0" w:color="auto"/>
        <w:bottom w:val="none" w:sz="0" w:space="0" w:color="auto"/>
        <w:right w:val="none" w:sz="0" w:space="0" w:color="auto"/>
      </w:divBdr>
    </w:div>
    <w:div w:id="966934021">
      <w:bodyDiv w:val="1"/>
      <w:marLeft w:val="0"/>
      <w:marRight w:val="0"/>
      <w:marTop w:val="0"/>
      <w:marBottom w:val="0"/>
      <w:divBdr>
        <w:top w:val="none" w:sz="0" w:space="0" w:color="auto"/>
        <w:left w:val="none" w:sz="0" w:space="0" w:color="auto"/>
        <w:bottom w:val="none" w:sz="0" w:space="0" w:color="auto"/>
        <w:right w:val="none" w:sz="0" w:space="0" w:color="auto"/>
      </w:divBdr>
    </w:div>
    <w:div w:id="969825862">
      <w:bodyDiv w:val="1"/>
      <w:marLeft w:val="0"/>
      <w:marRight w:val="0"/>
      <w:marTop w:val="0"/>
      <w:marBottom w:val="0"/>
      <w:divBdr>
        <w:top w:val="none" w:sz="0" w:space="0" w:color="auto"/>
        <w:left w:val="none" w:sz="0" w:space="0" w:color="auto"/>
        <w:bottom w:val="none" w:sz="0" w:space="0" w:color="auto"/>
        <w:right w:val="none" w:sz="0" w:space="0" w:color="auto"/>
      </w:divBdr>
    </w:div>
    <w:div w:id="992637697">
      <w:bodyDiv w:val="1"/>
      <w:marLeft w:val="0"/>
      <w:marRight w:val="0"/>
      <w:marTop w:val="0"/>
      <w:marBottom w:val="0"/>
      <w:divBdr>
        <w:top w:val="none" w:sz="0" w:space="0" w:color="auto"/>
        <w:left w:val="none" w:sz="0" w:space="0" w:color="auto"/>
        <w:bottom w:val="none" w:sz="0" w:space="0" w:color="auto"/>
        <w:right w:val="none" w:sz="0" w:space="0" w:color="auto"/>
      </w:divBdr>
    </w:div>
    <w:div w:id="1002440255">
      <w:bodyDiv w:val="1"/>
      <w:marLeft w:val="0"/>
      <w:marRight w:val="0"/>
      <w:marTop w:val="0"/>
      <w:marBottom w:val="0"/>
      <w:divBdr>
        <w:top w:val="none" w:sz="0" w:space="0" w:color="auto"/>
        <w:left w:val="none" w:sz="0" w:space="0" w:color="auto"/>
        <w:bottom w:val="none" w:sz="0" w:space="0" w:color="auto"/>
        <w:right w:val="none" w:sz="0" w:space="0" w:color="auto"/>
      </w:divBdr>
    </w:div>
    <w:div w:id="1020164222">
      <w:bodyDiv w:val="1"/>
      <w:marLeft w:val="0"/>
      <w:marRight w:val="0"/>
      <w:marTop w:val="0"/>
      <w:marBottom w:val="0"/>
      <w:divBdr>
        <w:top w:val="none" w:sz="0" w:space="0" w:color="auto"/>
        <w:left w:val="none" w:sz="0" w:space="0" w:color="auto"/>
        <w:bottom w:val="none" w:sz="0" w:space="0" w:color="auto"/>
        <w:right w:val="none" w:sz="0" w:space="0" w:color="auto"/>
      </w:divBdr>
    </w:div>
    <w:div w:id="1051491910">
      <w:bodyDiv w:val="1"/>
      <w:marLeft w:val="0"/>
      <w:marRight w:val="0"/>
      <w:marTop w:val="0"/>
      <w:marBottom w:val="0"/>
      <w:divBdr>
        <w:top w:val="none" w:sz="0" w:space="0" w:color="auto"/>
        <w:left w:val="none" w:sz="0" w:space="0" w:color="auto"/>
        <w:bottom w:val="none" w:sz="0" w:space="0" w:color="auto"/>
        <w:right w:val="none" w:sz="0" w:space="0" w:color="auto"/>
      </w:divBdr>
    </w:div>
    <w:div w:id="1056396901">
      <w:bodyDiv w:val="1"/>
      <w:marLeft w:val="0"/>
      <w:marRight w:val="0"/>
      <w:marTop w:val="0"/>
      <w:marBottom w:val="0"/>
      <w:divBdr>
        <w:top w:val="none" w:sz="0" w:space="0" w:color="auto"/>
        <w:left w:val="none" w:sz="0" w:space="0" w:color="auto"/>
        <w:bottom w:val="none" w:sz="0" w:space="0" w:color="auto"/>
        <w:right w:val="none" w:sz="0" w:space="0" w:color="auto"/>
      </w:divBdr>
    </w:div>
    <w:div w:id="1059093557">
      <w:bodyDiv w:val="1"/>
      <w:marLeft w:val="0"/>
      <w:marRight w:val="0"/>
      <w:marTop w:val="0"/>
      <w:marBottom w:val="0"/>
      <w:divBdr>
        <w:top w:val="none" w:sz="0" w:space="0" w:color="auto"/>
        <w:left w:val="none" w:sz="0" w:space="0" w:color="auto"/>
        <w:bottom w:val="none" w:sz="0" w:space="0" w:color="auto"/>
        <w:right w:val="none" w:sz="0" w:space="0" w:color="auto"/>
      </w:divBdr>
    </w:div>
    <w:div w:id="1065645929">
      <w:bodyDiv w:val="1"/>
      <w:marLeft w:val="0"/>
      <w:marRight w:val="0"/>
      <w:marTop w:val="0"/>
      <w:marBottom w:val="0"/>
      <w:divBdr>
        <w:top w:val="none" w:sz="0" w:space="0" w:color="auto"/>
        <w:left w:val="none" w:sz="0" w:space="0" w:color="auto"/>
        <w:bottom w:val="none" w:sz="0" w:space="0" w:color="auto"/>
        <w:right w:val="none" w:sz="0" w:space="0" w:color="auto"/>
      </w:divBdr>
    </w:div>
    <w:div w:id="1071318932">
      <w:bodyDiv w:val="1"/>
      <w:marLeft w:val="0"/>
      <w:marRight w:val="0"/>
      <w:marTop w:val="0"/>
      <w:marBottom w:val="0"/>
      <w:divBdr>
        <w:top w:val="none" w:sz="0" w:space="0" w:color="auto"/>
        <w:left w:val="none" w:sz="0" w:space="0" w:color="auto"/>
        <w:bottom w:val="none" w:sz="0" w:space="0" w:color="auto"/>
        <w:right w:val="none" w:sz="0" w:space="0" w:color="auto"/>
      </w:divBdr>
    </w:div>
    <w:div w:id="1098673590">
      <w:bodyDiv w:val="1"/>
      <w:marLeft w:val="0"/>
      <w:marRight w:val="0"/>
      <w:marTop w:val="0"/>
      <w:marBottom w:val="0"/>
      <w:divBdr>
        <w:top w:val="none" w:sz="0" w:space="0" w:color="auto"/>
        <w:left w:val="none" w:sz="0" w:space="0" w:color="auto"/>
        <w:bottom w:val="none" w:sz="0" w:space="0" w:color="auto"/>
        <w:right w:val="none" w:sz="0" w:space="0" w:color="auto"/>
      </w:divBdr>
    </w:div>
    <w:div w:id="1100879863">
      <w:bodyDiv w:val="1"/>
      <w:marLeft w:val="0"/>
      <w:marRight w:val="0"/>
      <w:marTop w:val="0"/>
      <w:marBottom w:val="0"/>
      <w:divBdr>
        <w:top w:val="none" w:sz="0" w:space="0" w:color="auto"/>
        <w:left w:val="none" w:sz="0" w:space="0" w:color="auto"/>
        <w:bottom w:val="none" w:sz="0" w:space="0" w:color="auto"/>
        <w:right w:val="none" w:sz="0" w:space="0" w:color="auto"/>
      </w:divBdr>
    </w:div>
    <w:div w:id="1110585468">
      <w:bodyDiv w:val="1"/>
      <w:marLeft w:val="0"/>
      <w:marRight w:val="0"/>
      <w:marTop w:val="0"/>
      <w:marBottom w:val="0"/>
      <w:divBdr>
        <w:top w:val="none" w:sz="0" w:space="0" w:color="auto"/>
        <w:left w:val="none" w:sz="0" w:space="0" w:color="auto"/>
        <w:bottom w:val="none" w:sz="0" w:space="0" w:color="auto"/>
        <w:right w:val="none" w:sz="0" w:space="0" w:color="auto"/>
      </w:divBdr>
      <w:divsChild>
        <w:div w:id="488520590">
          <w:marLeft w:val="0"/>
          <w:marRight w:val="0"/>
          <w:marTop w:val="0"/>
          <w:marBottom w:val="0"/>
          <w:divBdr>
            <w:top w:val="none" w:sz="0" w:space="0" w:color="auto"/>
            <w:left w:val="none" w:sz="0" w:space="0" w:color="auto"/>
            <w:bottom w:val="none" w:sz="0" w:space="0" w:color="auto"/>
            <w:right w:val="none" w:sz="0" w:space="0" w:color="auto"/>
          </w:divBdr>
          <w:divsChild>
            <w:div w:id="13630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473">
      <w:bodyDiv w:val="1"/>
      <w:marLeft w:val="0"/>
      <w:marRight w:val="0"/>
      <w:marTop w:val="0"/>
      <w:marBottom w:val="0"/>
      <w:divBdr>
        <w:top w:val="none" w:sz="0" w:space="0" w:color="auto"/>
        <w:left w:val="none" w:sz="0" w:space="0" w:color="auto"/>
        <w:bottom w:val="none" w:sz="0" w:space="0" w:color="auto"/>
        <w:right w:val="none" w:sz="0" w:space="0" w:color="auto"/>
      </w:divBdr>
    </w:div>
    <w:div w:id="1147741676">
      <w:bodyDiv w:val="1"/>
      <w:marLeft w:val="0"/>
      <w:marRight w:val="0"/>
      <w:marTop w:val="0"/>
      <w:marBottom w:val="0"/>
      <w:divBdr>
        <w:top w:val="none" w:sz="0" w:space="0" w:color="auto"/>
        <w:left w:val="none" w:sz="0" w:space="0" w:color="auto"/>
        <w:bottom w:val="none" w:sz="0" w:space="0" w:color="auto"/>
        <w:right w:val="none" w:sz="0" w:space="0" w:color="auto"/>
      </w:divBdr>
    </w:div>
    <w:div w:id="1158113803">
      <w:bodyDiv w:val="1"/>
      <w:marLeft w:val="0"/>
      <w:marRight w:val="0"/>
      <w:marTop w:val="0"/>
      <w:marBottom w:val="0"/>
      <w:divBdr>
        <w:top w:val="none" w:sz="0" w:space="0" w:color="auto"/>
        <w:left w:val="none" w:sz="0" w:space="0" w:color="auto"/>
        <w:bottom w:val="none" w:sz="0" w:space="0" w:color="auto"/>
        <w:right w:val="none" w:sz="0" w:space="0" w:color="auto"/>
      </w:divBdr>
      <w:divsChild>
        <w:div w:id="217786429">
          <w:marLeft w:val="0"/>
          <w:marRight w:val="0"/>
          <w:marTop w:val="0"/>
          <w:marBottom w:val="0"/>
          <w:divBdr>
            <w:top w:val="single" w:sz="2" w:space="0" w:color="D9D9E3"/>
            <w:left w:val="single" w:sz="2" w:space="0" w:color="D9D9E3"/>
            <w:bottom w:val="single" w:sz="2" w:space="0" w:color="D9D9E3"/>
            <w:right w:val="single" w:sz="2" w:space="0" w:color="D9D9E3"/>
          </w:divBdr>
          <w:divsChild>
            <w:div w:id="54737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804738">
                  <w:marLeft w:val="0"/>
                  <w:marRight w:val="0"/>
                  <w:marTop w:val="0"/>
                  <w:marBottom w:val="0"/>
                  <w:divBdr>
                    <w:top w:val="single" w:sz="2" w:space="0" w:color="D9D9E3"/>
                    <w:left w:val="single" w:sz="2" w:space="0" w:color="D9D9E3"/>
                    <w:bottom w:val="single" w:sz="2" w:space="0" w:color="D9D9E3"/>
                    <w:right w:val="single" w:sz="2" w:space="0" w:color="D9D9E3"/>
                  </w:divBdr>
                  <w:divsChild>
                    <w:div w:id="1831749103">
                      <w:marLeft w:val="0"/>
                      <w:marRight w:val="0"/>
                      <w:marTop w:val="0"/>
                      <w:marBottom w:val="0"/>
                      <w:divBdr>
                        <w:top w:val="single" w:sz="2" w:space="0" w:color="D9D9E3"/>
                        <w:left w:val="single" w:sz="2" w:space="0" w:color="D9D9E3"/>
                        <w:bottom w:val="single" w:sz="2" w:space="0" w:color="D9D9E3"/>
                        <w:right w:val="single" w:sz="2" w:space="0" w:color="D9D9E3"/>
                      </w:divBdr>
                      <w:divsChild>
                        <w:div w:id="179635463">
                          <w:marLeft w:val="0"/>
                          <w:marRight w:val="0"/>
                          <w:marTop w:val="0"/>
                          <w:marBottom w:val="0"/>
                          <w:divBdr>
                            <w:top w:val="single" w:sz="2" w:space="0" w:color="D9D9E3"/>
                            <w:left w:val="single" w:sz="2" w:space="0" w:color="D9D9E3"/>
                            <w:bottom w:val="single" w:sz="2" w:space="0" w:color="D9D9E3"/>
                            <w:right w:val="single" w:sz="2" w:space="0" w:color="D9D9E3"/>
                          </w:divBdr>
                          <w:divsChild>
                            <w:div w:id="2043432946">
                              <w:marLeft w:val="0"/>
                              <w:marRight w:val="0"/>
                              <w:marTop w:val="0"/>
                              <w:marBottom w:val="0"/>
                              <w:divBdr>
                                <w:top w:val="single" w:sz="2" w:space="0" w:color="D9D9E3"/>
                                <w:left w:val="single" w:sz="2" w:space="0" w:color="D9D9E3"/>
                                <w:bottom w:val="single" w:sz="2" w:space="0" w:color="D9D9E3"/>
                                <w:right w:val="single" w:sz="2" w:space="0" w:color="D9D9E3"/>
                              </w:divBdr>
                              <w:divsChild>
                                <w:div w:id="1202278489">
                                  <w:marLeft w:val="0"/>
                                  <w:marRight w:val="0"/>
                                  <w:marTop w:val="0"/>
                                  <w:marBottom w:val="0"/>
                                  <w:divBdr>
                                    <w:top w:val="single" w:sz="2" w:space="0" w:color="D9D9E3"/>
                                    <w:left w:val="single" w:sz="2" w:space="0" w:color="D9D9E3"/>
                                    <w:bottom w:val="single" w:sz="2" w:space="0" w:color="D9D9E3"/>
                                    <w:right w:val="single" w:sz="2" w:space="0" w:color="D9D9E3"/>
                                  </w:divBdr>
                                  <w:divsChild>
                                    <w:div w:id="1522864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7038187">
      <w:bodyDiv w:val="1"/>
      <w:marLeft w:val="0"/>
      <w:marRight w:val="0"/>
      <w:marTop w:val="0"/>
      <w:marBottom w:val="0"/>
      <w:divBdr>
        <w:top w:val="none" w:sz="0" w:space="0" w:color="auto"/>
        <w:left w:val="none" w:sz="0" w:space="0" w:color="auto"/>
        <w:bottom w:val="none" w:sz="0" w:space="0" w:color="auto"/>
        <w:right w:val="none" w:sz="0" w:space="0" w:color="auto"/>
      </w:divBdr>
    </w:div>
    <w:div w:id="1197500913">
      <w:bodyDiv w:val="1"/>
      <w:marLeft w:val="0"/>
      <w:marRight w:val="0"/>
      <w:marTop w:val="0"/>
      <w:marBottom w:val="0"/>
      <w:divBdr>
        <w:top w:val="none" w:sz="0" w:space="0" w:color="auto"/>
        <w:left w:val="none" w:sz="0" w:space="0" w:color="auto"/>
        <w:bottom w:val="none" w:sz="0" w:space="0" w:color="auto"/>
        <w:right w:val="none" w:sz="0" w:space="0" w:color="auto"/>
      </w:divBdr>
    </w:div>
    <w:div w:id="1215586104">
      <w:bodyDiv w:val="1"/>
      <w:marLeft w:val="0"/>
      <w:marRight w:val="0"/>
      <w:marTop w:val="0"/>
      <w:marBottom w:val="0"/>
      <w:divBdr>
        <w:top w:val="none" w:sz="0" w:space="0" w:color="auto"/>
        <w:left w:val="none" w:sz="0" w:space="0" w:color="auto"/>
        <w:bottom w:val="none" w:sz="0" w:space="0" w:color="auto"/>
        <w:right w:val="none" w:sz="0" w:space="0" w:color="auto"/>
      </w:divBdr>
    </w:div>
    <w:div w:id="1224178621">
      <w:bodyDiv w:val="1"/>
      <w:marLeft w:val="0"/>
      <w:marRight w:val="0"/>
      <w:marTop w:val="0"/>
      <w:marBottom w:val="0"/>
      <w:divBdr>
        <w:top w:val="none" w:sz="0" w:space="0" w:color="auto"/>
        <w:left w:val="none" w:sz="0" w:space="0" w:color="auto"/>
        <w:bottom w:val="none" w:sz="0" w:space="0" w:color="auto"/>
        <w:right w:val="none" w:sz="0" w:space="0" w:color="auto"/>
      </w:divBdr>
    </w:div>
    <w:div w:id="1250314498">
      <w:bodyDiv w:val="1"/>
      <w:marLeft w:val="0"/>
      <w:marRight w:val="0"/>
      <w:marTop w:val="0"/>
      <w:marBottom w:val="0"/>
      <w:divBdr>
        <w:top w:val="none" w:sz="0" w:space="0" w:color="auto"/>
        <w:left w:val="none" w:sz="0" w:space="0" w:color="auto"/>
        <w:bottom w:val="none" w:sz="0" w:space="0" w:color="auto"/>
        <w:right w:val="none" w:sz="0" w:space="0" w:color="auto"/>
      </w:divBdr>
    </w:div>
    <w:div w:id="1250457809">
      <w:bodyDiv w:val="1"/>
      <w:marLeft w:val="0"/>
      <w:marRight w:val="0"/>
      <w:marTop w:val="0"/>
      <w:marBottom w:val="0"/>
      <w:divBdr>
        <w:top w:val="none" w:sz="0" w:space="0" w:color="auto"/>
        <w:left w:val="none" w:sz="0" w:space="0" w:color="auto"/>
        <w:bottom w:val="none" w:sz="0" w:space="0" w:color="auto"/>
        <w:right w:val="none" w:sz="0" w:space="0" w:color="auto"/>
      </w:divBdr>
    </w:div>
    <w:div w:id="1253468519">
      <w:bodyDiv w:val="1"/>
      <w:marLeft w:val="0"/>
      <w:marRight w:val="0"/>
      <w:marTop w:val="0"/>
      <w:marBottom w:val="0"/>
      <w:divBdr>
        <w:top w:val="none" w:sz="0" w:space="0" w:color="auto"/>
        <w:left w:val="none" w:sz="0" w:space="0" w:color="auto"/>
        <w:bottom w:val="none" w:sz="0" w:space="0" w:color="auto"/>
        <w:right w:val="none" w:sz="0" w:space="0" w:color="auto"/>
      </w:divBdr>
    </w:div>
    <w:div w:id="1256396970">
      <w:bodyDiv w:val="1"/>
      <w:marLeft w:val="0"/>
      <w:marRight w:val="0"/>
      <w:marTop w:val="0"/>
      <w:marBottom w:val="0"/>
      <w:divBdr>
        <w:top w:val="none" w:sz="0" w:space="0" w:color="auto"/>
        <w:left w:val="none" w:sz="0" w:space="0" w:color="auto"/>
        <w:bottom w:val="none" w:sz="0" w:space="0" w:color="auto"/>
        <w:right w:val="none" w:sz="0" w:space="0" w:color="auto"/>
      </w:divBdr>
    </w:div>
    <w:div w:id="1271477124">
      <w:bodyDiv w:val="1"/>
      <w:marLeft w:val="0"/>
      <w:marRight w:val="0"/>
      <w:marTop w:val="0"/>
      <w:marBottom w:val="0"/>
      <w:divBdr>
        <w:top w:val="none" w:sz="0" w:space="0" w:color="auto"/>
        <w:left w:val="none" w:sz="0" w:space="0" w:color="auto"/>
        <w:bottom w:val="none" w:sz="0" w:space="0" w:color="auto"/>
        <w:right w:val="none" w:sz="0" w:space="0" w:color="auto"/>
      </w:divBdr>
    </w:div>
    <w:div w:id="1281763106">
      <w:bodyDiv w:val="1"/>
      <w:marLeft w:val="0"/>
      <w:marRight w:val="0"/>
      <w:marTop w:val="0"/>
      <w:marBottom w:val="0"/>
      <w:divBdr>
        <w:top w:val="none" w:sz="0" w:space="0" w:color="auto"/>
        <w:left w:val="none" w:sz="0" w:space="0" w:color="auto"/>
        <w:bottom w:val="none" w:sz="0" w:space="0" w:color="auto"/>
        <w:right w:val="none" w:sz="0" w:space="0" w:color="auto"/>
      </w:divBdr>
    </w:div>
    <w:div w:id="1293903027">
      <w:bodyDiv w:val="1"/>
      <w:marLeft w:val="0"/>
      <w:marRight w:val="0"/>
      <w:marTop w:val="0"/>
      <w:marBottom w:val="0"/>
      <w:divBdr>
        <w:top w:val="none" w:sz="0" w:space="0" w:color="auto"/>
        <w:left w:val="none" w:sz="0" w:space="0" w:color="auto"/>
        <w:bottom w:val="none" w:sz="0" w:space="0" w:color="auto"/>
        <w:right w:val="none" w:sz="0" w:space="0" w:color="auto"/>
      </w:divBdr>
    </w:div>
    <w:div w:id="1297876783">
      <w:bodyDiv w:val="1"/>
      <w:marLeft w:val="0"/>
      <w:marRight w:val="0"/>
      <w:marTop w:val="0"/>
      <w:marBottom w:val="0"/>
      <w:divBdr>
        <w:top w:val="none" w:sz="0" w:space="0" w:color="auto"/>
        <w:left w:val="none" w:sz="0" w:space="0" w:color="auto"/>
        <w:bottom w:val="none" w:sz="0" w:space="0" w:color="auto"/>
        <w:right w:val="none" w:sz="0" w:space="0" w:color="auto"/>
      </w:divBdr>
    </w:div>
    <w:div w:id="1353800725">
      <w:bodyDiv w:val="1"/>
      <w:marLeft w:val="0"/>
      <w:marRight w:val="0"/>
      <w:marTop w:val="0"/>
      <w:marBottom w:val="0"/>
      <w:divBdr>
        <w:top w:val="none" w:sz="0" w:space="0" w:color="auto"/>
        <w:left w:val="none" w:sz="0" w:space="0" w:color="auto"/>
        <w:bottom w:val="none" w:sz="0" w:space="0" w:color="auto"/>
        <w:right w:val="none" w:sz="0" w:space="0" w:color="auto"/>
      </w:divBdr>
    </w:div>
    <w:div w:id="1358890784">
      <w:bodyDiv w:val="1"/>
      <w:marLeft w:val="0"/>
      <w:marRight w:val="0"/>
      <w:marTop w:val="0"/>
      <w:marBottom w:val="0"/>
      <w:divBdr>
        <w:top w:val="none" w:sz="0" w:space="0" w:color="auto"/>
        <w:left w:val="none" w:sz="0" w:space="0" w:color="auto"/>
        <w:bottom w:val="none" w:sz="0" w:space="0" w:color="auto"/>
        <w:right w:val="none" w:sz="0" w:space="0" w:color="auto"/>
      </w:divBdr>
    </w:div>
    <w:div w:id="1358896962">
      <w:bodyDiv w:val="1"/>
      <w:marLeft w:val="0"/>
      <w:marRight w:val="0"/>
      <w:marTop w:val="0"/>
      <w:marBottom w:val="0"/>
      <w:divBdr>
        <w:top w:val="none" w:sz="0" w:space="0" w:color="auto"/>
        <w:left w:val="none" w:sz="0" w:space="0" w:color="auto"/>
        <w:bottom w:val="none" w:sz="0" w:space="0" w:color="auto"/>
        <w:right w:val="none" w:sz="0" w:space="0" w:color="auto"/>
      </w:divBdr>
    </w:div>
    <w:div w:id="1375428648">
      <w:bodyDiv w:val="1"/>
      <w:marLeft w:val="0"/>
      <w:marRight w:val="0"/>
      <w:marTop w:val="0"/>
      <w:marBottom w:val="0"/>
      <w:divBdr>
        <w:top w:val="none" w:sz="0" w:space="0" w:color="auto"/>
        <w:left w:val="none" w:sz="0" w:space="0" w:color="auto"/>
        <w:bottom w:val="none" w:sz="0" w:space="0" w:color="auto"/>
        <w:right w:val="none" w:sz="0" w:space="0" w:color="auto"/>
      </w:divBdr>
    </w:div>
    <w:div w:id="1383672526">
      <w:bodyDiv w:val="1"/>
      <w:marLeft w:val="0"/>
      <w:marRight w:val="0"/>
      <w:marTop w:val="0"/>
      <w:marBottom w:val="0"/>
      <w:divBdr>
        <w:top w:val="none" w:sz="0" w:space="0" w:color="auto"/>
        <w:left w:val="none" w:sz="0" w:space="0" w:color="auto"/>
        <w:bottom w:val="none" w:sz="0" w:space="0" w:color="auto"/>
        <w:right w:val="none" w:sz="0" w:space="0" w:color="auto"/>
      </w:divBdr>
    </w:div>
    <w:div w:id="1402405331">
      <w:bodyDiv w:val="1"/>
      <w:marLeft w:val="0"/>
      <w:marRight w:val="0"/>
      <w:marTop w:val="0"/>
      <w:marBottom w:val="0"/>
      <w:divBdr>
        <w:top w:val="none" w:sz="0" w:space="0" w:color="auto"/>
        <w:left w:val="none" w:sz="0" w:space="0" w:color="auto"/>
        <w:bottom w:val="none" w:sz="0" w:space="0" w:color="auto"/>
        <w:right w:val="none" w:sz="0" w:space="0" w:color="auto"/>
      </w:divBdr>
    </w:div>
    <w:div w:id="1427187085">
      <w:bodyDiv w:val="1"/>
      <w:marLeft w:val="0"/>
      <w:marRight w:val="0"/>
      <w:marTop w:val="0"/>
      <w:marBottom w:val="0"/>
      <w:divBdr>
        <w:top w:val="none" w:sz="0" w:space="0" w:color="auto"/>
        <w:left w:val="none" w:sz="0" w:space="0" w:color="auto"/>
        <w:bottom w:val="none" w:sz="0" w:space="0" w:color="auto"/>
        <w:right w:val="none" w:sz="0" w:space="0" w:color="auto"/>
      </w:divBdr>
    </w:div>
    <w:div w:id="1445004149">
      <w:bodyDiv w:val="1"/>
      <w:marLeft w:val="0"/>
      <w:marRight w:val="0"/>
      <w:marTop w:val="0"/>
      <w:marBottom w:val="0"/>
      <w:divBdr>
        <w:top w:val="none" w:sz="0" w:space="0" w:color="auto"/>
        <w:left w:val="none" w:sz="0" w:space="0" w:color="auto"/>
        <w:bottom w:val="none" w:sz="0" w:space="0" w:color="auto"/>
        <w:right w:val="none" w:sz="0" w:space="0" w:color="auto"/>
      </w:divBdr>
    </w:div>
    <w:div w:id="1497066366">
      <w:bodyDiv w:val="1"/>
      <w:marLeft w:val="0"/>
      <w:marRight w:val="0"/>
      <w:marTop w:val="0"/>
      <w:marBottom w:val="0"/>
      <w:divBdr>
        <w:top w:val="none" w:sz="0" w:space="0" w:color="auto"/>
        <w:left w:val="none" w:sz="0" w:space="0" w:color="auto"/>
        <w:bottom w:val="none" w:sz="0" w:space="0" w:color="auto"/>
        <w:right w:val="none" w:sz="0" w:space="0" w:color="auto"/>
      </w:divBdr>
      <w:divsChild>
        <w:div w:id="314265887">
          <w:marLeft w:val="547"/>
          <w:marRight w:val="0"/>
          <w:marTop w:val="0"/>
          <w:marBottom w:val="0"/>
          <w:divBdr>
            <w:top w:val="none" w:sz="0" w:space="0" w:color="auto"/>
            <w:left w:val="none" w:sz="0" w:space="0" w:color="auto"/>
            <w:bottom w:val="none" w:sz="0" w:space="0" w:color="auto"/>
            <w:right w:val="none" w:sz="0" w:space="0" w:color="auto"/>
          </w:divBdr>
        </w:div>
        <w:div w:id="543910179">
          <w:marLeft w:val="547"/>
          <w:marRight w:val="0"/>
          <w:marTop w:val="0"/>
          <w:marBottom w:val="0"/>
          <w:divBdr>
            <w:top w:val="none" w:sz="0" w:space="0" w:color="auto"/>
            <w:left w:val="none" w:sz="0" w:space="0" w:color="auto"/>
            <w:bottom w:val="none" w:sz="0" w:space="0" w:color="auto"/>
            <w:right w:val="none" w:sz="0" w:space="0" w:color="auto"/>
          </w:divBdr>
        </w:div>
        <w:div w:id="1797093423">
          <w:marLeft w:val="547"/>
          <w:marRight w:val="0"/>
          <w:marTop w:val="0"/>
          <w:marBottom w:val="0"/>
          <w:divBdr>
            <w:top w:val="none" w:sz="0" w:space="0" w:color="auto"/>
            <w:left w:val="none" w:sz="0" w:space="0" w:color="auto"/>
            <w:bottom w:val="none" w:sz="0" w:space="0" w:color="auto"/>
            <w:right w:val="none" w:sz="0" w:space="0" w:color="auto"/>
          </w:divBdr>
        </w:div>
      </w:divsChild>
    </w:div>
    <w:div w:id="152825231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9902215">
      <w:bodyDiv w:val="1"/>
      <w:marLeft w:val="0"/>
      <w:marRight w:val="0"/>
      <w:marTop w:val="0"/>
      <w:marBottom w:val="0"/>
      <w:divBdr>
        <w:top w:val="none" w:sz="0" w:space="0" w:color="auto"/>
        <w:left w:val="none" w:sz="0" w:space="0" w:color="auto"/>
        <w:bottom w:val="none" w:sz="0" w:space="0" w:color="auto"/>
        <w:right w:val="none" w:sz="0" w:space="0" w:color="auto"/>
      </w:divBdr>
    </w:div>
    <w:div w:id="1606502369">
      <w:bodyDiv w:val="1"/>
      <w:marLeft w:val="0"/>
      <w:marRight w:val="0"/>
      <w:marTop w:val="0"/>
      <w:marBottom w:val="0"/>
      <w:divBdr>
        <w:top w:val="none" w:sz="0" w:space="0" w:color="auto"/>
        <w:left w:val="none" w:sz="0" w:space="0" w:color="auto"/>
        <w:bottom w:val="none" w:sz="0" w:space="0" w:color="auto"/>
        <w:right w:val="none" w:sz="0" w:space="0" w:color="auto"/>
      </w:divBdr>
    </w:div>
    <w:div w:id="1613782957">
      <w:bodyDiv w:val="1"/>
      <w:marLeft w:val="0"/>
      <w:marRight w:val="0"/>
      <w:marTop w:val="0"/>
      <w:marBottom w:val="0"/>
      <w:divBdr>
        <w:top w:val="none" w:sz="0" w:space="0" w:color="auto"/>
        <w:left w:val="none" w:sz="0" w:space="0" w:color="auto"/>
        <w:bottom w:val="none" w:sz="0" w:space="0" w:color="auto"/>
        <w:right w:val="none" w:sz="0" w:space="0" w:color="auto"/>
      </w:divBdr>
    </w:div>
    <w:div w:id="1620262332">
      <w:bodyDiv w:val="1"/>
      <w:marLeft w:val="0"/>
      <w:marRight w:val="0"/>
      <w:marTop w:val="0"/>
      <w:marBottom w:val="0"/>
      <w:divBdr>
        <w:top w:val="none" w:sz="0" w:space="0" w:color="auto"/>
        <w:left w:val="none" w:sz="0" w:space="0" w:color="auto"/>
        <w:bottom w:val="none" w:sz="0" w:space="0" w:color="auto"/>
        <w:right w:val="none" w:sz="0" w:space="0" w:color="auto"/>
      </w:divBdr>
    </w:div>
    <w:div w:id="1629358925">
      <w:bodyDiv w:val="1"/>
      <w:marLeft w:val="0"/>
      <w:marRight w:val="0"/>
      <w:marTop w:val="0"/>
      <w:marBottom w:val="0"/>
      <w:divBdr>
        <w:top w:val="none" w:sz="0" w:space="0" w:color="auto"/>
        <w:left w:val="none" w:sz="0" w:space="0" w:color="auto"/>
        <w:bottom w:val="none" w:sz="0" w:space="0" w:color="auto"/>
        <w:right w:val="none" w:sz="0" w:space="0" w:color="auto"/>
      </w:divBdr>
    </w:div>
    <w:div w:id="1629513249">
      <w:bodyDiv w:val="1"/>
      <w:marLeft w:val="0"/>
      <w:marRight w:val="0"/>
      <w:marTop w:val="0"/>
      <w:marBottom w:val="0"/>
      <w:divBdr>
        <w:top w:val="none" w:sz="0" w:space="0" w:color="auto"/>
        <w:left w:val="none" w:sz="0" w:space="0" w:color="auto"/>
        <w:bottom w:val="none" w:sz="0" w:space="0" w:color="auto"/>
        <w:right w:val="none" w:sz="0" w:space="0" w:color="auto"/>
      </w:divBdr>
      <w:divsChild>
        <w:div w:id="109670067">
          <w:marLeft w:val="0"/>
          <w:marRight w:val="0"/>
          <w:marTop w:val="0"/>
          <w:marBottom w:val="0"/>
          <w:divBdr>
            <w:top w:val="none" w:sz="0" w:space="0" w:color="auto"/>
            <w:left w:val="none" w:sz="0" w:space="0" w:color="auto"/>
            <w:bottom w:val="none" w:sz="0" w:space="0" w:color="auto"/>
            <w:right w:val="none" w:sz="0" w:space="0" w:color="auto"/>
          </w:divBdr>
        </w:div>
        <w:div w:id="1866868925">
          <w:marLeft w:val="0"/>
          <w:marRight w:val="0"/>
          <w:marTop w:val="0"/>
          <w:marBottom w:val="0"/>
          <w:divBdr>
            <w:top w:val="none" w:sz="0" w:space="0" w:color="auto"/>
            <w:left w:val="none" w:sz="0" w:space="0" w:color="auto"/>
            <w:bottom w:val="none" w:sz="0" w:space="0" w:color="auto"/>
            <w:right w:val="none" w:sz="0" w:space="0" w:color="auto"/>
          </w:divBdr>
        </w:div>
        <w:div w:id="2026592746">
          <w:marLeft w:val="0"/>
          <w:marRight w:val="0"/>
          <w:marTop w:val="0"/>
          <w:marBottom w:val="0"/>
          <w:divBdr>
            <w:top w:val="none" w:sz="0" w:space="0" w:color="auto"/>
            <w:left w:val="none" w:sz="0" w:space="0" w:color="auto"/>
            <w:bottom w:val="none" w:sz="0" w:space="0" w:color="auto"/>
            <w:right w:val="none" w:sz="0" w:space="0" w:color="auto"/>
          </w:divBdr>
        </w:div>
      </w:divsChild>
    </w:div>
    <w:div w:id="1657954493">
      <w:bodyDiv w:val="1"/>
      <w:marLeft w:val="0"/>
      <w:marRight w:val="0"/>
      <w:marTop w:val="0"/>
      <w:marBottom w:val="0"/>
      <w:divBdr>
        <w:top w:val="none" w:sz="0" w:space="0" w:color="auto"/>
        <w:left w:val="none" w:sz="0" w:space="0" w:color="auto"/>
        <w:bottom w:val="none" w:sz="0" w:space="0" w:color="auto"/>
        <w:right w:val="none" w:sz="0" w:space="0" w:color="auto"/>
      </w:divBdr>
    </w:div>
    <w:div w:id="1661690295">
      <w:bodyDiv w:val="1"/>
      <w:marLeft w:val="0"/>
      <w:marRight w:val="0"/>
      <w:marTop w:val="0"/>
      <w:marBottom w:val="0"/>
      <w:divBdr>
        <w:top w:val="none" w:sz="0" w:space="0" w:color="auto"/>
        <w:left w:val="none" w:sz="0" w:space="0" w:color="auto"/>
        <w:bottom w:val="none" w:sz="0" w:space="0" w:color="auto"/>
        <w:right w:val="none" w:sz="0" w:space="0" w:color="auto"/>
      </w:divBdr>
    </w:div>
    <w:div w:id="1679696238">
      <w:bodyDiv w:val="1"/>
      <w:marLeft w:val="0"/>
      <w:marRight w:val="0"/>
      <w:marTop w:val="0"/>
      <w:marBottom w:val="0"/>
      <w:divBdr>
        <w:top w:val="none" w:sz="0" w:space="0" w:color="auto"/>
        <w:left w:val="none" w:sz="0" w:space="0" w:color="auto"/>
        <w:bottom w:val="none" w:sz="0" w:space="0" w:color="auto"/>
        <w:right w:val="none" w:sz="0" w:space="0" w:color="auto"/>
      </w:divBdr>
    </w:div>
    <w:div w:id="1683974580">
      <w:bodyDiv w:val="1"/>
      <w:marLeft w:val="0"/>
      <w:marRight w:val="0"/>
      <w:marTop w:val="0"/>
      <w:marBottom w:val="0"/>
      <w:divBdr>
        <w:top w:val="none" w:sz="0" w:space="0" w:color="auto"/>
        <w:left w:val="none" w:sz="0" w:space="0" w:color="auto"/>
        <w:bottom w:val="none" w:sz="0" w:space="0" w:color="auto"/>
        <w:right w:val="none" w:sz="0" w:space="0" w:color="auto"/>
      </w:divBdr>
    </w:div>
    <w:div w:id="1698194488">
      <w:bodyDiv w:val="1"/>
      <w:marLeft w:val="0"/>
      <w:marRight w:val="0"/>
      <w:marTop w:val="0"/>
      <w:marBottom w:val="0"/>
      <w:divBdr>
        <w:top w:val="none" w:sz="0" w:space="0" w:color="auto"/>
        <w:left w:val="none" w:sz="0" w:space="0" w:color="auto"/>
        <w:bottom w:val="none" w:sz="0" w:space="0" w:color="auto"/>
        <w:right w:val="none" w:sz="0" w:space="0" w:color="auto"/>
      </w:divBdr>
    </w:div>
    <w:div w:id="1701929307">
      <w:bodyDiv w:val="1"/>
      <w:marLeft w:val="0"/>
      <w:marRight w:val="0"/>
      <w:marTop w:val="0"/>
      <w:marBottom w:val="0"/>
      <w:divBdr>
        <w:top w:val="none" w:sz="0" w:space="0" w:color="auto"/>
        <w:left w:val="none" w:sz="0" w:space="0" w:color="auto"/>
        <w:bottom w:val="none" w:sz="0" w:space="0" w:color="auto"/>
        <w:right w:val="none" w:sz="0" w:space="0" w:color="auto"/>
      </w:divBdr>
    </w:div>
    <w:div w:id="1704819411">
      <w:bodyDiv w:val="1"/>
      <w:marLeft w:val="0"/>
      <w:marRight w:val="0"/>
      <w:marTop w:val="0"/>
      <w:marBottom w:val="0"/>
      <w:divBdr>
        <w:top w:val="none" w:sz="0" w:space="0" w:color="auto"/>
        <w:left w:val="none" w:sz="0" w:space="0" w:color="auto"/>
        <w:bottom w:val="none" w:sz="0" w:space="0" w:color="auto"/>
        <w:right w:val="none" w:sz="0" w:space="0" w:color="auto"/>
      </w:divBdr>
    </w:div>
    <w:div w:id="1718965339">
      <w:bodyDiv w:val="1"/>
      <w:marLeft w:val="0"/>
      <w:marRight w:val="0"/>
      <w:marTop w:val="0"/>
      <w:marBottom w:val="0"/>
      <w:divBdr>
        <w:top w:val="none" w:sz="0" w:space="0" w:color="auto"/>
        <w:left w:val="none" w:sz="0" w:space="0" w:color="auto"/>
        <w:bottom w:val="none" w:sz="0" w:space="0" w:color="auto"/>
        <w:right w:val="none" w:sz="0" w:space="0" w:color="auto"/>
      </w:divBdr>
    </w:div>
    <w:div w:id="1722559820">
      <w:bodyDiv w:val="1"/>
      <w:marLeft w:val="0"/>
      <w:marRight w:val="0"/>
      <w:marTop w:val="0"/>
      <w:marBottom w:val="0"/>
      <w:divBdr>
        <w:top w:val="none" w:sz="0" w:space="0" w:color="auto"/>
        <w:left w:val="none" w:sz="0" w:space="0" w:color="auto"/>
        <w:bottom w:val="none" w:sz="0" w:space="0" w:color="auto"/>
        <w:right w:val="none" w:sz="0" w:space="0" w:color="auto"/>
      </w:divBdr>
      <w:divsChild>
        <w:div w:id="170535704">
          <w:marLeft w:val="0"/>
          <w:marRight w:val="0"/>
          <w:marTop w:val="0"/>
          <w:marBottom w:val="0"/>
          <w:divBdr>
            <w:top w:val="none" w:sz="0" w:space="0" w:color="auto"/>
            <w:left w:val="none" w:sz="0" w:space="0" w:color="auto"/>
            <w:bottom w:val="none" w:sz="0" w:space="0" w:color="auto"/>
            <w:right w:val="none" w:sz="0" w:space="0" w:color="auto"/>
          </w:divBdr>
        </w:div>
        <w:div w:id="1521122379">
          <w:marLeft w:val="0"/>
          <w:marRight w:val="0"/>
          <w:marTop w:val="0"/>
          <w:marBottom w:val="0"/>
          <w:divBdr>
            <w:top w:val="none" w:sz="0" w:space="0" w:color="auto"/>
            <w:left w:val="none" w:sz="0" w:space="0" w:color="auto"/>
            <w:bottom w:val="none" w:sz="0" w:space="0" w:color="auto"/>
            <w:right w:val="none" w:sz="0" w:space="0" w:color="auto"/>
          </w:divBdr>
        </w:div>
        <w:div w:id="1824203080">
          <w:marLeft w:val="0"/>
          <w:marRight w:val="0"/>
          <w:marTop w:val="0"/>
          <w:marBottom w:val="0"/>
          <w:divBdr>
            <w:top w:val="none" w:sz="0" w:space="0" w:color="auto"/>
            <w:left w:val="none" w:sz="0" w:space="0" w:color="auto"/>
            <w:bottom w:val="none" w:sz="0" w:space="0" w:color="auto"/>
            <w:right w:val="none" w:sz="0" w:space="0" w:color="auto"/>
          </w:divBdr>
        </w:div>
      </w:divsChild>
    </w:div>
    <w:div w:id="1732271727">
      <w:bodyDiv w:val="1"/>
      <w:marLeft w:val="0"/>
      <w:marRight w:val="0"/>
      <w:marTop w:val="0"/>
      <w:marBottom w:val="0"/>
      <w:divBdr>
        <w:top w:val="none" w:sz="0" w:space="0" w:color="auto"/>
        <w:left w:val="none" w:sz="0" w:space="0" w:color="auto"/>
        <w:bottom w:val="none" w:sz="0" w:space="0" w:color="auto"/>
        <w:right w:val="none" w:sz="0" w:space="0" w:color="auto"/>
      </w:divBdr>
    </w:div>
    <w:div w:id="1744906468">
      <w:bodyDiv w:val="1"/>
      <w:marLeft w:val="0"/>
      <w:marRight w:val="0"/>
      <w:marTop w:val="0"/>
      <w:marBottom w:val="0"/>
      <w:divBdr>
        <w:top w:val="none" w:sz="0" w:space="0" w:color="auto"/>
        <w:left w:val="none" w:sz="0" w:space="0" w:color="auto"/>
        <w:bottom w:val="none" w:sz="0" w:space="0" w:color="auto"/>
        <w:right w:val="none" w:sz="0" w:space="0" w:color="auto"/>
      </w:divBdr>
    </w:div>
    <w:div w:id="1749617741">
      <w:bodyDiv w:val="1"/>
      <w:marLeft w:val="0"/>
      <w:marRight w:val="0"/>
      <w:marTop w:val="0"/>
      <w:marBottom w:val="0"/>
      <w:divBdr>
        <w:top w:val="none" w:sz="0" w:space="0" w:color="auto"/>
        <w:left w:val="none" w:sz="0" w:space="0" w:color="auto"/>
        <w:bottom w:val="none" w:sz="0" w:space="0" w:color="auto"/>
        <w:right w:val="none" w:sz="0" w:space="0" w:color="auto"/>
      </w:divBdr>
    </w:div>
    <w:div w:id="1757051232">
      <w:bodyDiv w:val="1"/>
      <w:marLeft w:val="0"/>
      <w:marRight w:val="0"/>
      <w:marTop w:val="0"/>
      <w:marBottom w:val="0"/>
      <w:divBdr>
        <w:top w:val="none" w:sz="0" w:space="0" w:color="auto"/>
        <w:left w:val="none" w:sz="0" w:space="0" w:color="auto"/>
        <w:bottom w:val="none" w:sz="0" w:space="0" w:color="auto"/>
        <w:right w:val="none" w:sz="0" w:space="0" w:color="auto"/>
      </w:divBdr>
    </w:div>
    <w:div w:id="1769540811">
      <w:bodyDiv w:val="1"/>
      <w:marLeft w:val="0"/>
      <w:marRight w:val="0"/>
      <w:marTop w:val="0"/>
      <w:marBottom w:val="0"/>
      <w:divBdr>
        <w:top w:val="none" w:sz="0" w:space="0" w:color="auto"/>
        <w:left w:val="none" w:sz="0" w:space="0" w:color="auto"/>
        <w:bottom w:val="none" w:sz="0" w:space="0" w:color="auto"/>
        <w:right w:val="none" w:sz="0" w:space="0" w:color="auto"/>
      </w:divBdr>
    </w:div>
    <w:div w:id="1820340774">
      <w:bodyDiv w:val="1"/>
      <w:marLeft w:val="0"/>
      <w:marRight w:val="0"/>
      <w:marTop w:val="0"/>
      <w:marBottom w:val="0"/>
      <w:divBdr>
        <w:top w:val="none" w:sz="0" w:space="0" w:color="auto"/>
        <w:left w:val="none" w:sz="0" w:space="0" w:color="auto"/>
        <w:bottom w:val="none" w:sz="0" w:space="0" w:color="auto"/>
        <w:right w:val="none" w:sz="0" w:space="0" w:color="auto"/>
      </w:divBdr>
    </w:div>
    <w:div w:id="1821387465">
      <w:bodyDiv w:val="1"/>
      <w:marLeft w:val="0"/>
      <w:marRight w:val="0"/>
      <w:marTop w:val="0"/>
      <w:marBottom w:val="0"/>
      <w:divBdr>
        <w:top w:val="none" w:sz="0" w:space="0" w:color="auto"/>
        <w:left w:val="none" w:sz="0" w:space="0" w:color="auto"/>
        <w:bottom w:val="none" w:sz="0" w:space="0" w:color="auto"/>
        <w:right w:val="none" w:sz="0" w:space="0" w:color="auto"/>
      </w:divBdr>
    </w:div>
    <w:div w:id="1847744443">
      <w:bodyDiv w:val="1"/>
      <w:marLeft w:val="0"/>
      <w:marRight w:val="0"/>
      <w:marTop w:val="0"/>
      <w:marBottom w:val="0"/>
      <w:divBdr>
        <w:top w:val="none" w:sz="0" w:space="0" w:color="auto"/>
        <w:left w:val="none" w:sz="0" w:space="0" w:color="auto"/>
        <w:bottom w:val="none" w:sz="0" w:space="0" w:color="auto"/>
        <w:right w:val="none" w:sz="0" w:space="0" w:color="auto"/>
      </w:divBdr>
    </w:div>
    <w:div w:id="1858999107">
      <w:bodyDiv w:val="1"/>
      <w:marLeft w:val="0"/>
      <w:marRight w:val="0"/>
      <w:marTop w:val="0"/>
      <w:marBottom w:val="0"/>
      <w:divBdr>
        <w:top w:val="none" w:sz="0" w:space="0" w:color="auto"/>
        <w:left w:val="none" w:sz="0" w:space="0" w:color="auto"/>
        <w:bottom w:val="none" w:sz="0" w:space="0" w:color="auto"/>
        <w:right w:val="none" w:sz="0" w:space="0" w:color="auto"/>
      </w:divBdr>
    </w:div>
    <w:div w:id="1860896687">
      <w:bodyDiv w:val="1"/>
      <w:marLeft w:val="0"/>
      <w:marRight w:val="0"/>
      <w:marTop w:val="0"/>
      <w:marBottom w:val="0"/>
      <w:divBdr>
        <w:top w:val="none" w:sz="0" w:space="0" w:color="auto"/>
        <w:left w:val="none" w:sz="0" w:space="0" w:color="auto"/>
        <w:bottom w:val="none" w:sz="0" w:space="0" w:color="auto"/>
        <w:right w:val="none" w:sz="0" w:space="0" w:color="auto"/>
      </w:divBdr>
    </w:div>
    <w:div w:id="1881555493">
      <w:bodyDiv w:val="1"/>
      <w:marLeft w:val="0"/>
      <w:marRight w:val="0"/>
      <w:marTop w:val="0"/>
      <w:marBottom w:val="0"/>
      <w:divBdr>
        <w:top w:val="none" w:sz="0" w:space="0" w:color="auto"/>
        <w:left w:val="none" w:sz="0" w:space="0" w:color="auto"/>
        <w:bottom w:val="none" w:sz="0" w:space="0" w:color="auto"/>
        <w:right w:val="none" w:sz="0" w:space="0" w:color="auto"/>
      </w:divBdr>
    </w:div>
    <w:div w:id="1933538939">
      <w:bodyDiv w:val="1"/>
      <w:marLeft w:val="0"/>
      <w:marRight w:val="0"/>
      <w:marTop w:val="0"/>
      <w:marBottom w:val="0"/>
      <w:divBdr>
        <w:top w:val="none" w:sz="0" w:space="0" w:color="auto"/>
        <w:left w:val="none" w:sz="0" w:space="0" w:color="auto"/>
        <w:bottom w:val="none" w:sz="0" w:space="0" w:color="auto"/>
        <w:right w:val="none" w:sz="0" w:space="0" w:color="auto"/>
      </w:divBdr>
    </w:div>
    <w:div w:id="1950817333">
      <w:bodyDiv w:val="1"/>
      <w:marLeft w:val="0"/>
      <w:marRight w:val="0"/>
      <w:marTop w:val="0"/>
      <w:marBottom w:val="0"/>
      <w:divBdr>
        <w:top w:val="none" w:sz="0" w:space="0" w:color="auto"/>
        <w:left w:val="none" w:sz="0" w:space="0" w:color="auto"/>
        <w:bottom w:val="none" w:sz="0" w:space="0" w:color="auto"/>
        <w:right w:val="none" w:sz="0" w:space="0" w:color="auto"/>
      </w:divBdr>
      <w:divsChild>
        <w:div w:id="528224269">
          <w:marLeft w:val="0"/>
          <w:marRight w:val="0"/>
          <w:marTop w:val="0"/>
          <w:marBottom w:val="0"/>
          <w:divBdr>
            <w:top w:val="none" w:sz="0" w:space="0" w:color="auto"/>
            <w:left w:val="none" w:sz="0" w:space="0" w:color="auto"/>
            <w:bottom w:val="none" w:sz="0" w:space="0" w:color="auto"/>
            <w:right w:val="none" w:sz="0" w:space="0" w:color="auto"/>
          </w:divBdr>
        </w:div>
        <w:div w:id="1181161620">
          <w:marLeft w:val="0"/>
          <w:marRight w:val="0"/>
          <w:marTop w:val="0"/>
          <w:marBottom w:val="0"/>
          <w:divBdr>
            <w:top w:val="none" w:sz="0" w:space="0" w:color="auto"/>
            <w:left w:val="none" w:sz="0" w:space="0" w:color="auto"/>
            <w:bottom w:val="none" w:sz="0" w:space="0" w:color="auto"/>
            <w:right w:val="none" w:sz="0" w:space="0" w:color="auto"/>
          </w:divBdr>
        </w:div>
      </w:divsChild>
    </w:div>
    <w:div w:id="1970014555">
      <w:bodyDiv w:val="1"/>
      <w:marLeft w:val="0"/>
      <w:marRight w:val="0"/>
      <w:marTop w:val="0"/>
      <w:marBottom w:val="0"/>
      <w:divBdr>
        <w:top w:val="none" w:sz="0" w:space="0" w:color="auto"/>
        <w:left w:val="none" w:sz="0" w:space="0" w:color="auto"/>
        <w:bottom w:val="none" w:sz="0" w:space="0" w:color="auto"/>
        <w:right w:val="none" w:sz="0" w:space="0" w:color="auto"/>
      </w:divBdr>
    </w:div>
    <w:div w:id="2001108275">
      <w:bodyDiv w:val="1"/>
      <w:marLeft w:val="0"/>
      <w:marRight w:val="0"/>
      <w:marTop w:val="0"/>
      <w:marBottom w:val="0"/>
      <w:divBdr>
        <w:top w:val="none" w:sz="0" w:space="0" w:color="auto"/>
        <w:left w:val="none" w:sz="0" w:space="0" w:color="auto"/>
        <w:bottom w:val="none" w:sz="0" w:space="0" w:color="auto"/>
        <w:right w:val="none" w:sz="0" w:space="0" w:color="auto"/>
      </w:divBdr>
    </w:div>
    <w:div w:id="2048679602">
      <w:bodyDiv w:val="1"/>
      <w:marLeft w:val="0"/>
      <w:marRight w:val="0"/>
      <w:marTop w:val="0"/>
      <w:marBottom w:val="0"/>
      <w:divBdr>
        <w:top w:val="none" w:sz="0" w:space="0" w:color="auto"/>
        <w:left w:val="none" w:sz="0" w:space="0" w:color="auto"/>
        <w:bottom w:val="none" w:sz="0" w:space="0" w:color="auto"/>
        <w:right w:val="none" w:sz="0" w:space="0" w:color="auto"/>
      </w:divBdr>
      <w:divsChild>
        <w:div w:id="411321232">
          <w:marLeft w:val="0"/>
          <w:marRight w:val="0"/>
          <w:marTop w:val="0"/>
          <w:marBottom w:val="0"/>
          <w:divBdr>
            <w:top w:val="none" w:sz="0" w:space="0" w:color="auto"/>
            <w:left w:val="none" w:sz="0" w:space="0" w:color="auto"/>
            <w:bottom w:val="none" w:sz="0" w:space="0" w:color="auto"/>
            <w:right w:val="none" w:sz="0" w:space="0" w:color="auto"/>
          </w:divBdr>
        </w:div>
        <w:div w:id="501312135">
          <w:marLeft w:val="0"/>
          <w:marRight w:val="0"/>
          <w:marTop w:val="0"/>
          <w:marBottom w:val="0"/>
          <w:divBdr>
            <w:top w:val="none" w:sz="0" w:space="0" w:color="auto"/>
            <w:left w:val="none" w:sz="0" w:space="0" w:color="auto"/>
            <w:bottom w:val="none" w:sz="0" w:space="0" w:color="auto"/>
            <w:right w:val="none" w:sz="0" w:space="0" w:color="auto"/>
          </w:divBdr>
        </w:div>
        <w:div w:id="665013194">
          <w:marLeft w:val="0"/>
          <w:marRight w:val="0"/>
          <w:marTop w:val="0"/>
          <w:marBottom w:val="0"/>
          <w:divBdr>
            <w:top w:val="none" w:sz="0" w:space="0" w:color="auto"/>
            <w:left w:val="none" w:sz="0" w:space="0" w:color="auto"/>
            <w:bottom w:val="none" w:sz="0" w:space="0" w:color="auto"/>
            <w:right w:val="none" w:sz="0" w:space="0" w:color="auto"/>
          </w:divBdr>
        </w:div>
        <w:div w:id="1234660134">
          <w:marLeft w:val="0"/>
          <w:marRight w:val="0"/>
          <w:marTop w:val="0"/>
          <w:marBottom w:val="0"/>
          <w:divBdr>
            <w:top w:val="none" w:sz="0" w:space="0" w:color="auto"/>
            <w:left w:val="none" w:sz="0" w:space="0" w:color="auto"/>
            <w:bottom w:val="none" w:sz="0" w:space="0" w:color="auto"/>
            <w:right w:val="none" w:sz="0" w:space="0" w:color="auto"/>
          </w:divBdr>
        </w:div>
        <w:div w:id="1491369226">
          <w:marLeft w:val="0"/>
          <w:marRight w:val="0"/>
          <w:marTop w:val="0"/>
          <w:marBottom w:val="0"/>
          <w:divBdr>
            <w:top w:val="none" w:sz="0" w:space="0" w:color="auto"/>
            <w:left w:val="none" w:sz="0" w:space="0" w:color="auto"/>
            <w:bottom w:val="none" w:sz="0" w:space="0" w:color="auto"/>
            <w:right w:val="none" w:sz="0" w:space="0" w:color="auto"/>
          </w:divBdr>
        </w:div>
      </w:divsChild>
    </w:div>
    <w:div w:id="2052068880">
      <w:bodyDiv w:val="1"/>
      <w:marLeft w:val="0"/>
      <w:marRight w:val="0"/>
      <w:marTop w:val="0"/>
      <w:marBottom w:val="0"/>
      <w:divBdr>
        <w:top w:val="none" w:sz="0" w:space="0" w:color="auto"/>
        <w:left w:val="none" w:sz="0" w:space="0" w:color="auto"/>
        <w:bottom w:val="none" w:sz="0" w:space="0" w:color="auto"/>
        <w:right w:val="none" w:sz="0" w:space="0" w:color="auto"/>
      </w:divBdr>
    </w:div>
    <w:div w:id="2086412605">
      <w:bodyDiv w:val="1"/>
      <w:marLeft w:val="0"/>
      <w:marRight w:val="0"/>
      <w:marTop w:val="0"/>
      <w:marBottom w:val="0"/>
      <w:divBdr>
        <w:top w:val="none" w:sz="0" w:space="0" w:color="auto"/>
        <w:left w:val="none" w:sz="0" w:space="0" w:color="auto"/>
        <w:bottom w:val="none" w:sz="0" w:space="0" w:color="auto"/>
        <w:right w:val="none" w:sz="0" w:space="0" w:color="auto"/>
      </w:divBdr>
    </w:div>
    <w:div w:id="2106027471">
      <w:bodyDiv w:val="1"/>
      <w:marLeft w:val="0"/>
      <w:marRight w:val="0"/>
      <w:marTop w:val="0"/>
      <w:marBottom w:val="0"/>
      <w:divBdr>
        <w:top w:val="none" w:sz="0" w:space="0" w:color="auto"/>
        <w:left w:val="none" w:sz="0" w:space="0" w:color="auto"/>
        <w:bottom w:val="none" w:sz="0" w:space="0" w:color="auto"/>
        <w:right w:val="none" w:sz="0" w:space="0" w:color="auto"/>
      </w:divBdr>
    </w:div>
    <w:div w:id="2106459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H:\My%20Drive\The%20Three%20Year\%5bHK2%5d%20504054%20Ki&#7871;n%20tr&#250;c%20internet\Cu&#7889;i%20k&#236;\final.docx"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hyperlink" Target="https://sourceforge.net/projects/gtk-gnutella/"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hyperlink" Target="file:///H:\My%20Drive\The%20Three%20Year\%5bHK2%5d%20504054%20Ki&#7871;n%20tr&#250;c%20internet\Cu&#7889;i%20k&#236;\final.doc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e\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1</TotalTime>
  <Pages>37</Pages>
  <Words>6504</Words>
  <Characters>37076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dc:creator>
  <cp:keywords/>
  <dc:description/>
  <cp:lastModifiedBy>Đinh Phương My</cp:lastModifiedBy>
  <cp:revision>2</cp:revision>
  <cp:lastPrinted>2023-12-27T02:44:00Z</cp:lastPrinted>
  <dcterms:created xsi:type="dcterms:W3CDTF">2024-06-06T15:56:00Z</dcterms:created>
  <dcterms:modified xsi:type="dcterms:W3CDTF">2024-06-06T15:56:00Z</dcterms:modified>
</cp:coreProperties>
</file>